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a16="http://schemas.microsoft.com/office/drawing/2014/main" xmlns:pic="http://schemas.openxmlformats.org/drawingml/2006/picture" xmlns:a14="http://schemas.microsoft.com/office/drawing/2010/main" mc:Ignorable="w14 w15 w16se w16cid w16 w16cex w16sdtdh w16sdtfl w16du wp14">
  <w:body>
    <w:p w:rsidRPr="002221CC" w:rsidR="00CE68E3" w:rsidP="002221CC" w:rsidRDefault="006C4A49" w14:paraId="6E7699D0" w14:textId="1AB1D602">
      <w:pPr>
        <w:spacing w:after="200"/>
        <w:rPr>
          <w:rStyle w:val="eop"/>
          <w:rFonts w:cstheme="minorHAnsi"/>
          <w:sz w:val="36"/>
          <w:szCs w:val="32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8246" behindDoc="0" locked="0" layoutInCell="1" allowOverlap="1" wp14:anchorId="2C235A98" wp14:editId="1A50F7B1">
                <wp:simplePos x="0" y="0"/>
                <wp:positionH relativeFrom="page">
                  <wp:posOffset>64770</wp:posOffset>
                </wp:positionH>
                <wp:positionV relativeFrom="paragraph">
                  <wp:posOffset>2637790</wp:posOffset>
                </wp:positionV>
                <wp:extent cx="3817620" cy="1786890"/>
                <wp:effectExtent l="0" t="0" r="0" b="381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7620" cy="17868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6C4A49" w:rsidR="000F51F9" w:rsidP="006C4A49" w:rsidRDefault="006C4A49" w14:paraId="70DB22E4" w14:textId="6A088CB1">
                            <w:pPr>
                              <w:jc w:val="center"/>
                              <w:rPr>
                                <w:color w:val="020A31"/>
                                <w:sz w:val="72"/>
                                <w:szCs w:val="72"/>
                                <w:lang w:val="en-GB"/>
                              </w:rPr>
                            </w:pPr>
                            <w:r w:rsidRPr="006C4A49">
                              <w:rPr>
                                <w:color w:val="020A31"/>
                                <w:sz w:val="72"/>
                                <w:szCs w:val="72"/>
                                <w:lang w:val="en-GB"/>
                              </w:rPr>
                              <w:t>Community App</w:t>
                            </w:r>
                          </w:p>
                          <w:p w:rsidRPr="00954811" w:rsidR="00954811" w:rsidP="006C4A49" w:rsidRDefault="00954811" w14:paraId="6CB32A81" w14:textId="77777777">
                            <w:pPr>
                              <w:jc w:val="center"/>
                              <w:rPr>
                                <w:color w:val="020A31"/>
                                <w:sz w:val="18"/>
                                <w:szCs w:val="18"/>
                                <w:lang w:val="en-GB"/>
                              </w:rPr>
                            </w:pPr>
                          </w:p>
                          <w:p w:rsidRPr="00954811" w:rsidR="00954811" w:rsidP="006C4A49" w:rsidRDefault="00A34E98" w14:paraId="2C82201B" w14:textId="52D285A0">
                            <w:pPr>
                              <w:jc w:val="center"/>
                              <w:rPr>
                                <w:b w:val="0"/>
                                <w:bCs/>
                                <w:color w:val="020A31"/>
                                <w:sz w:val="40"/>
                                <w:szCs w:val="40"/>
                                <w:lang w:val="en-GB"/>
                              </w:rPr>
                            </w:pPr>
                            <w:bookmarkStart w:name="_Hlk204905707" w:id="0"/>
                            <w:bookmarkStart w:name="_Hlk204905708" w:id="1"/>
                            <w:r>
                              <w:rPr>
                                <w:b w:val="0"/>
                                <w:bCs/>
                                <w:color w:val="020A31"/>
                                <w:sz w:val="40"/>
                                <w:szCs w:val="40"/>
                                <w:lang w:val="en-GB"/>
                              </w:rPr>
                              <w:t>Content Engagement</w:t>
                            </w:r>
                            <w:bookmarkEnd w:id="0"/>
                            <w:bookmarkEnd w:id="1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16="http://schemas.microsoft.com/office/drawing/2014/main" xmlns:a="http://schemas.openxmlformats.org/drawingml/2006/main">
            <w:pict>
              <v:shapetype id="_x0000_t202" coordsize="21600,21600" o:spt="202" path="m,l,21600r21600,l21600,xe" w14:anchorId="2C235A98">
                <v:stroke joinstyle="miter"/>
                <v:path gradientshapeok="t" o:connecttype="rect"/>
              </v:shapetype>
              <v:shape id="Text Box 2" style="position:absolute;margin-left:5.1pt;margin-top:207.7pt;width:300.6pt;height:140.7pt;z-index:25165824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spid="_x0000_s1026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">
                <v:textbox>
                  <w:txbxContent>
                    <w:p w:rsidRPr="006C4A49" w:rsidR="000F51F9" w:rsidP="006C4A49" w:rsidRDefault="006C4A49" w14:paraId="70DB22E4" w14:textId="6A088CB1">
                      <w:pPr>
                        <w:jc w:val="center"/>
                        <w:rPr>
                          <w:color w:val="020A31"/>
                          <w:sz w:val="72"/>
                          <w:szCs w:val="72"/>
                          <w:lang w:val="en-GB"/>
                        </w:rPr>
                      </w:pPr>
                      <w:r w:rsidRPr="006C4A49">
                        <w:rPr>
                          <w:color w:val="020A31"/>
                          <w:sz w:val="72"/>
                          <w:szCs w:val="72"/>
                          <w:lang w:val="en-GB"/>
                        </w:rPr>
                        <w:t>Community App</w:t>
                      </w:r>
                    </w:p>
                    <w:p w:rsidRPr="00954811" w:rsidR="00954811" w:rsidP="006C4A49" w:rsidRDefault="00954811" w14:paraId="6CB32A81" w14:textId="77777777">
                      <w:pPr>
                        <w:jc w:val="center"/>
                        <w:rPr>
                          <w:color w:val="020A31"/>
                          <w:sz w:val="18"/>
                          <w:szCs w:val="18"/>
                          <w:lang w:val="en-GB"/>
                        </w:rPr>
                      </w:pPr>
                    </w:p>
                    <w:p w:rsidRPr="00954811" w:rsidR="00954811" w:rsidP="006C4A49" w:rsidRDefault="00A34E98" w14:paraId="2C82201B" w14:textId="52D285A0">
                      <w:pPr>
                        <w:jc w:val="center"/>
                        <w:rPr>
                          <w:b w:val="0"/>
                          <w:bCs/>
                          <w:color w:val="020A31"/>
                          <w:sz w:val="40"/>
                          <w:szCs w:val="40"/>
                          <w:lang w:val="en-GB"/>
                        </w:rPr>
                      </w:pPr>
                      <w:r>
                        <w:rPr>
                          <w:b w:val="0"/>
                          <w:bCs/>
                          <w:color w:val="020A31"/>
                          <w:sz w:val="40"/>
                          <w:szCs w:val="40"/>
                          <w:lang w:val="en-GB"/>
                        </w:rPr>
                        <w:t>Content Engagement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954811">
        <w:rPr>
          <w:noProof/>
        </w:rPr>
        <w:drawing>
          <wp:anchor distT="0" distB="0" distL="114300" distR="114300" simplePos="0" relativeHeight="251658260" behindDoc="1" locked="0" layoutInCell="1" allowOverlap="1" wp14:anchorId="776A3D4A" wp14:editId="3547AF7A">
            <wp:simplePos x="0" y="0"/>
            <wp:positionH relativeFrom="page">
              <wp:align>left</wp:align>
            </wp:positionH>
            <wp:positionV relativeFrom="paragraph">
              <wp:posOffset>-2056914</wp:posOffset>
            </wp:positionV>
            <wp:extent cx="10097860" cy="10829308"/>
            <wp:effectExtent l="0" t="0" r="0" b="0"/>
            <wp:wrapNone/>
            <wp:docPr id="92809710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6E530803-DAAB-4468-A608-2965D81E57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6E530803-DAAB-4468-A608-2965D81E57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6" r="-182" b="59"/>
                    <a:stretch/>
                  </pic:blipFill>
                  <pic:spPr>
                    <a:xfrm>
                      <a:off x="0" y="0"/>
                      <a:ext cx="10097860" cy="108293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78F8">
        <w:rPr>
          <w:noProof/>
        </w:rPr>
        <w:drawing>
          <wp:anchor distT="0" distB="0" distL="114300" distR="114300" simplePos="0" relativeHeight="251671574" behindDoc="1" locked="0" layoutInCell="1" allowOverlap="1" wp14:anchorId="6D52A674" wp14:editId="4F2E4364">
            <wp:simplePos x="0" y="0"/>
            <wp:positionH relativeFrom="column">
              <wp:posOffset>-745152</wp:posOffset>
            </wp:positionH>
            <wp:positionV relativeFrom="paragraph">
              <wp:posOffset>111620</wp:posOffset>
            </wp:positionV>
            <wp:extent cx="1666875" cy="643255"/>
            <wp:effectExtent l="0" t="0" r="9525" b="4445"/>
            <wp:wrapNone/>
            <wp:docPr id="187592162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21623" name="Picture 11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643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_Toc76650739" w:id="2"/>
      <w:bookmarkStart w:name="_Toc77349748" w:id="3"/>
      <w:bookmarkStart w:name="_Toc77350327" w:id="4"/>
      <w:bookmarkStart w:name="_Toc77350508" w:id="5"/>
      <w:bookmarkStart w:name="_Toc77350631" w:id="6"/>
      <w:bookmarkStart w:name="_Toc77361781" w:id="7"/>
      <w:bookmarkStart w:name="_Toc77361818" w:id="8"/>
      <w:bookmarkStart w:name="_Toc77362419" w:id="9"/>
      <w:bookmarkStart w:name="_Toc94869093" w:id="10"/>
      <w:bookmarkStart w:name="_Toc94869262" w:id="11"/>
      <w:bookmarkStart w:name="_Toc97291066" w:id="12"/>
      <w:bookmarkStart w:name="_Toc121834996" w:id="13"/>
      <w:bookmarkStart w:name="_Toc121815197" w:id="14"/>
      <w:bookmarkStart w:name="_Toc121816322" w:id="15"/>
      <w:bookmarkStart w:name="_Toc122372560" w:id="16"/>
      <w:bookmarkStart w:name="_Toc125069395" w:id="17"/>
      <w:bookmarkStart w:name="_Toc170909837" w:id="18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  <w:r w:rsidRPr="0A6662C7" w:rsidR="00A24CE3">
        <w:br w:type="page"/>
      </w:r>
      <w:bookmarkEnd w:id="18"/>
    </w:p>
    <w:p w:rsidR="006221A5" w:rsidP="00DB6ACA" w:rsidRDefault="00D70A9B" w14:paraId="445CC3C4" w14:textId="298C5344">
      <w:pPr>
        <w:pStyle w:val="Content"/>
        <w:jc w:val="center"/>
        <w:rPr>
          <w:rFonts w:cstheme="minorHAnsi"/>
          <w:b/>
          <w:bCs/>
          <w:sz w:val="36"/>
          <w:szCs w:val="32"/>
        </w:rPr>
      </w:pPr>
      <w:r w:rsidRPr="00C62D26">
        <w:rPr>
          <w:rFonts w:cstheme="minorHAnsi"/>
          <w:b/>
          <w:bCs/>
          <w:sz w:val="36"/>
          <w:szCs w:val="32"/>
        </w:rPr>
        <w:t>Content</w:t>
      </w:r>
      <w:r w:rsidR="00F35AAA">
        <w:rPr>
          <w:rFonts w:cstheme="minorHAnsi"/>
          <w:b/>
          <w:bCs/>
          <w:sz w:val="36"/>
          <w:szCs w:val="32"/>
        </w:rPr>
        <w:t>s</w:t>
      </w:r>
    </w:p>
    <w:p w:rsidRPr="00EA30DC" w:rsidR="002221CC" w:rsidP="00DB6ACA" w:rsidRDefault="002221CC" w14:paraId="49BAEFA9" w14:textId="77777777">
      <w:pPr>
        <w:pStyle w:val="Content"/>
        <w:jc w:val="center"/>
        <w:rPr>
          <w:rFonts w:cstheme="minorHAnsi"/>
          <w:sz w:val="36"/>
          <w:szCs w:val="32"/>
        </w:rPr>
      </w:pPr>
    </w:p>
    <w:p w:rsidRPr="009E4CB3" w:rsidR="009E4CB3" w:rsidRDefault="00D70A9B" w14:paraId="50645DD0" w14:textId="113CDA77">
      <w:pPr>
        <w:pStyle w:val="TOC1"/>
        <w:rPr>
          <w:b w:val="0"/>
          <w:noProof/>
          <w:color w:val="auto"/>
          <w:kern w:val="2"/>
          <w:sz w:val="24"/>
          <w:szCs w:val="24"/>
          <w:lang w:val="en-ID" w:eastAsia="en-ID"/>
          <w14:ligatures w14:val="standardContextual"/>
        </w:rPr>
      </w:pPr>
      <w:r w:rsidRPr="009E4CB3">
        <w:rPr>
          <w:rFonts w:eastAsiaTheme="majorEastAsia" w:cstheme="minorHAnsi"/>
          <w:b w:val="0"/>
          <w:color w:val="00204D" w:themeColor="text2"/>
          <w:kern w:val="28"/>
        </w:rPr>
        <w:fldChar w:fldCharType="begin"/>
      </w:r>
      <w:r w:rsidRPr="009E4CB3">
        <w:rPr>
          <w:rFonts w:cstheme="minorHAnsi"/>
          <w:b w:val="0"/>
        </w:rPr>
        <w:instrText xml:space="preserve"> TOC \o "1-3" \h \z \u </w:instrText>
      </w:r>
      <w:r w:rsidRPr="009E4CB3">
        <w:rPr>
          <w:rFonts w:eastAsiaTheme="majorEastAsia" w:cstheme="minorHAnsi"/>
          <w:b w:val="0"/>
          <w:color w:val="00204D" w:themeColor="text2"/>
          <w:kern w:val="28"/>
        </w:rPr>
        <w:fldChar w:fldCharType="separate"/>
      </w:r>
      <w:hyperlink w:history="1" w:anchor="_Toc204951415">
        <w:r w:rsidRPr="009E4CB3" w:rsidR="009E4CB3">
          <w:rPr>
            <w:rStyle w:val="Hyperlink"/>
            <w:b w:val="0"/>
            <w:noProof/>
          </w:rPr>
          <w:t>1</w:t>
        </w:r>
        <w:r w:rsidRPr="009E4CB3" w:rsidR="009E4CB3">
          <w:rPr>
            <w:b w:val="0"/>
            <w:noProof/>
            <w:color w:val="auto"/>
            <w:kern w:val="2"/>
            <w:sz w:val="24"/>
            <w:szCs w:val="24"/>
            <w:lang w:val="en-ID" w:eastAsia="en-ID"/>
            <w14:ligatures w14:val="standardContextual"/>
          </w:rPr>
          <w:tab/>
        </w:r>
        <w:r w:rsidRPr="009E4CB3" w:rsidR="009E4CB3">
          <w:rPr>
            <w:rStyle w:val="Hyperlink"/>
            <w:b w:val="0"/>
            <w:noProof/>
          </w:rPr>
          <w:t>Overview</w:t>
        </w:r>
        <w:r w:rsidRPr="009E4CB3" w:rsidR="009E4CB3">
          <w:rPr>
            <w:b w:val="0"/>
            <w:noProof/>
            <w:webHidden/>
          </w:rPr>
          <w:tab/>
        </w:r>
        <w:r w:rsidRPr="009E4CB3" w:rsidR="009E4CB3">
          <w:rPr>
            <w:b w:val="0"/>
            <w:noProof/>
            <w:webHidden/>
          </w:rPr>
          <w:fldChar w:fldCharType="begin"/>
        </w:r>
        <w:r w:rsidRPr="009E4CB3" w:rsidR="009E4CB3">
          <w:rPr>
            <w:b w:val="0"/>
            <w:noProof/>
            <w:webHidden/>
          </w:rPr>
          <w:instrText xml:space="preserve"> PAGEREF _Toc204951415 \h </w:instrText>
        </w:r>
        <w:r w:rsidRPr="009E4CB3" w:rsidR="009E4CB3">
          <w:rPr>
            <w:b w:val="0"/>
            <w:noProof/>
            <w:webHidden/>
          </w:rPr>
        </w:r>
        <w:r w:rsidRPr="009E4CB3" w:rsidR="009E4CB3">
          <w:rPr>
            <w:b w:val="0"/>
            <w:noProof/>
            <w:webHidden/>
          </w:rPr>
          <w:fldChar w:fldCharType="separate"/>
        </w:r>
        <w:r w:rsidRPr="009E4CB3" w:rsidR="009E4CB3">
          <w:rPr>
            <w:b w:val="0"/>
            <w:noProof/>
            <w:webHidden/>
          </w:rPr>
          <w:t>3</w:t>
        </w:r>
        <w:r w:rsidRPr="009E4CB3" w:rsidR="009E4CB3">
          <w:rPr>
            <w:b w:val="0"/>
            <w:noProof/>
            <w:webHidden/>
          </w:rPr>
          <w:fldChar w:fldCharType="end"/>
        </w:r>
      </w:hyperlink>
    </w:p>
    <w:p w:rsidRPr="009E4CB3" w:rsidR="009E4CB3" w:rsidRDefault="009E4CB3" w14:paraId="356FC377" w14:textId="1BBAC5D0">
      <w:pPr>
        <w:pStyle w:val="TOC1"/>
        <w:rPr>
          <w:b w:val="0"/>
          <w:noProof/>
          <w:color w:val="auto"/>
          <w:kern w:val="2"/>
          <w:sz w:val="24"/>
          <w:szCs w:val="24"/>
          <w:lang w:val="en-ID" w:eastAsia="en-ID"/>
          <w14:ligatures w14:val="standardContextual"/>
        </w:rPr>
      </w:pPr>
      <w:hyperlink w:history="1" w:anchor="_Toc204951416">
        <w:r w:rsidRPr="009E4CB3">
          <w:rPr>
            <w:rStyle w:val="Hyperlink"/>
            <w:b w:val="0"/>
            <w:noProof/>
            <w:lang w:val="en-ID"/>
          </w:rPr>
          <w:t>2</w:t>
        </w:r>
        <w:r w:rsidRPr="009E4CB3">
          <w:rPr>
            <w:b w:val="0"/>
            <w:noProof/>
            <w:color w:val="auto"/>
            <w:kern w:val="2"/>
            <w:sz w:val="24"/>
            <w:szCs w:val="24"/>
            <w:lang w:val="en-ID" w:eastAsia="en-ID"/>
            <w14:ligatures w14:val="standardContextual"/>
          </w:rPr>
          <w:tab/>
        </w:r>
        <w:r w:rsidRPr="009E4CB3">
          <w:rPr>
            <w:rStyle w:val="Hyperlink"/>
            <w:b w:val="0"/>
            <w:noProof/>
            <w:lang w:val="en-ID"/>
          </w:rPr>
          <w:t>Scenarios</w:t>
        </w:r>
        <w:r w:rsidRPr="009E4CB3">
          <w:rPr>
            <w:b w:val="0"/>
            <w:noProof/>
            <w:webHidden/>
          </w:rPr>
          <w:tab/>
        </w:r>
        <w:r w:rsidRPr="009E4CB3">
          <w:rPr>
            <w:b w:val="0"/>
            <w:noProof/>
            <w:webHidden/>
          </w:rPr>
          <w:fldChar w:fldCharType="begin"/>
        </w:r>
        <w:r w:rsidRPr="009E4CB3">
          <w:rPr>
            <w:b w:val="0"/>
            <w:noProof/>
            <w:webHidden/>
          </w:rPr>
          <w:instrText xml:space="preserve"> PAGEREF _Toc204951416 \h </w:instrText>
        </w:r>
        <w:r w:rsidRPr="009E4CB3">
          <w:rPr>
            <w:b w:val="0"/>
            <w:noProof/>
            <w:webHidden/>
          </w:rPr>
        </w:r>
        <w:r w:rsidRPr="009E4CB3">
          <w:rPr>
            <w:b w:val="0"/>
            <w:noProof/>
            <w:webHidden/>
          </w:rPr>
          <w:fldChar w:fldCharType="separate"/>
        </w:r>
        <w:r w:rsidRPr="009E4CB3">
          <w:rPr>
            <w:b w:val="0"/>
            <w:noProof/>
            <w:webHidden/>
          </w:rPr>
          <w:t>3</w:t>
        </w:r>
        <w:r w:rsidRPr="009E4CB3">
          <w:rPr>
            <w:b w:val="0"/>
            <w:noProof/>
            <w:webHidden/>
          </w:rPr>
          <w:fldChar w:fldCharType="end"/>
        </w:r>
      </w:hyperlink>
    </w:p>
    <w:p w:rsidRPr="009E4CB3" w:rsidR="009E4CB3" w:rsidRDefault="009E4CB3" w14:paraId="1BAA69F9" w14:textId="236A0792">
      <w:pPr>
        <w:pStyle w:val="TOC1"/>
        <w:rPr>
          <w:b w:val="0"/>
          <w:noProof/>
          <w:color w:val="auto"/>
          <w:kern w:val="2"/>
          <w:sz w:val="24"/>
          <w:szCs w:val="24"/>
          <w:lang w:val="en-ID" w:eastAsia="en-ID"/>
          <w14:ligatures w14:val="standardContextual"/>
        </w:rPr>
      </w:pPr>
      <w:hyperlink w:history="1" w:anchor="_Toc204951417">
        <w:r w:rsidRPr="009E4CB3">
          <w:rPr>
            <w:rStyle w:val="Hyperlink"/>
            <w:b w:val="0"/>
            <w:noProof/>
            <w:lang w:val="en-ID"/>
          </w:rPr>
          <w:t>3</w:t>
        </w:r>
        <w:r w:rsidRPr="009E4CB3">
          <w:rPr>
            <w:b w:val="0"/>
            <w:noProof/>
            <w:color w:val="auto"/>
            <w:kern w:val="2"/>
            <w:sz w:val="24"/>
            <w:szCs w:val="24"/>
            <w:lang w:val="en-ID" w:eastAsia="en-ID"/>
            <w14:ligatures w14:val="standardContextual"/>
          </w:rPr>
          <w:tab/>
        </w:r>
        <w:r w:rsidRPr="009E4CB3">
          <w:rPr>
            <w:rStyle w:val="Hyperlink"/>
            <w:b w:val="0"/>
            <w:noProof/>
            <w:lang w:val="en-ID"/>
          </w:rPr>
          <w:t>Business Requirements</w:t>
        </w:r>
        <w:r w:rsidRPr="009E4CB3">
          <w:rPr>
            <w:b w:val="0"/>
            <w:noProof/>
            <w:webHidden/>
          </w:rPr>
          <w:tab/>
        </w:r>
        <w:r w:rsidRPr="009E4CB3">
          <w:rPr>
            <w:b w:val="0"/>
            <w:noProof/>
            <w:webHidden/>
          </w:rPr>
          <w:fldChar w:fldCharType="begin"/>
        </w:r>
        <w:r w:rsidRPr="009E4CB3">
          <w:rPr>
            <w:b w:val="0"/>
            <w:noProof/>
            <w:webHidden/>
          </w:rPr>
          <w:instrText xml:space="preserve"> PAGEREF _Toc204951417 \h </w:instrText>
        </w:r>
        <w:r w:rsidRPr="009E4CB3">
          <w:rPr>
            <w:b w:val="0"/>
            <w:noProof/>
            <w:webHidden/>
          </w:rPr>
        </w:r>
        <w:r w:rsidRPr="009E4CB3">
          <w:rPr>
            <w:b w:val="0"/>
            <w:noProof/>
            <w:webHidden/>
          </w:rPr>
          <w:fldChar w:fldCharType="separate"/>
        </w:r>
        <w:r w:rsidRPr="009E4CB3">
          <w:rPr>
            <w:b w:val="0"/>
            <w:noProof/>
            <w:webHidden/>
          </w:rPr>
          <w:t>6</w:t>
        </w:r>
        <w:r w:rsidRPr="009E4CB3">
          <w:rPr>
            <w:b w:val="0"/>
            <w:noProof/>
            <w:webHidden/>
          </w:rPr>
          <w:fldChar w:fldCharType="end"/>
        </w:r>
      </w:hyperlink>
    </w:p>
    <w:p w:rsidRPr="009E4CB3" w:rsidR="009E4CB3" w:rsidRDefault="009E4CB3" w14:paraId="73B042B5" w14:textId="6A969425">
      <w:pPr>
        <w:pStyle w:val="TOC1"/>
        <w:rPr>
          <w:b w:val="0"/>
          <w:noProof/>
          <w:color w:val="auto"/>
          <w:kern w:val="2"/>
          <w:sz w:val="24"/>
          <w:szCs w:val="24"/>
          <w:lang w:val="en-ID" w:eastAsia="en-ID"/>
          <w14:ligatures w14:val="standardContextual"/>
        </w:rPr>
      </w:pPr>
      <w:hyperlink w:history="1" w:anchor="_Toc204951418">
        <w:r w:rsidRPr="009E4CB3">
          <w:rPr>
            <w:rStyle w:val="Hyperlink"/>
            <w:b w:val="0"/>
            <w:noProof/>
            <w:lang w:val="en-ID"/>
          </w:rPr>
          <w:t>4</w:t>
        </w:r>
        <w:r w:rsidRPr="009E4CB3">
          <w:rPr>
            <w:b w:val="0"/>
            <w:noProof/>
            <w:color w:val="auto"/>
            <w:kern w:val="2"/>
            <w:sz w:val="24"/>
            <w:szCs w:val="24"/>
            <w:lang w:val="en-ID" w:eastAsia="en-ID"/>
            <w14:ligatures w14:val="standardContextual"/>
          </w:rPr>
          <w:tab/>
        </w:r>
        <w:r w:rsidRPr="009E4CB3">
          <w:rPr>
            <w:rStyle w:val="Hyperlink"/>
            <w:b w:val="0"/>
            <w:noProof/>
            <w:lang w:val="en-ID"/>
          </w:rPr>
          <w:t>Functional Requirements</w:t>
        </w:r>
        <w:r w:rsidRPr="009E4CB3">
          <w:rPr>
            <w:b w:val="0"/>
            <w:noProof/>
            <w:webHidden/>
          </w:rPr>
          <w:tab/>
        </w:r>
        <w:r w:rsidRPr="009E4CB3">
          <w:rPr>
            <w:b w:val="0"/>
            <w:noProof/>
            <w:webHidden/>
          </w:rPr>
          <w:fldChar w:fldCharType="begin"/>
        </w:r>
        <w:r w:rsidRPr="009E4CB3">
          <w:rPr>
            <w:b w:val="0"/>
            <w:noProof/>
            <w:webHidden/>
          </w:rPr>
          <w:instrText xml:space="preserve"> PAGEREF _Toc204951418 \h </w:instrText>
        </w:r>
        <w:r w:rsidRPr="009E4CB3">
          <w:rPr>
            <w:b w:val="0"/>
            <w:noProof/>
            <w:webHidden/>
          </w:rPr>
        </w:r>
        <w:r w:rsidRPr="009E4CB3">
          <w:rPr>
            <w:b w:val="0"/>
            <w:noProof/>
            <w:webHidden/>
          </w:rPr>
          <w:fldChar w:fldCharType="separate"/>
        </w:r>
        <w:r w:rsidRPr="009E4CB3">
          <w:rPr>
            <w:b w:val="0"/>
            <w:noProof/>
            <w:webHidden/>
          </w:rPr>
          <w:t>6</w:t>
        </w:r>
        <w:r w:rsidRPr="009E4CB3">
          <w:rPr>
            <w:b w:val="0"/>
            <w:noProof/>
            <w:webHidden/>
          </w:rPr>
          <w:fldChar w:fldCharType="end"/>
        </w:r>
      </w:hyperlink>
    </w:p>
    <w:p w:rsidRPr="009E4CB3" w:rsidR="009E4CB3" w:rsidRDefault="009E4CB3" w14:paraId="4BFBFE02" w14:textId="755C08A4">
      <w:pPr>
        <w:pStyle w:val="TOC1"/>
        <w:rPr>
          <w:b w:val="0"/>
          <w:noProof/>
          <w:color w:val="auto"/>
          <w:kern w:val="2"/>
          <w:sz w:val="24"/>
          <w:szCs w:val="24"/>
          <w:lang w:val="en-ID" w:eastAsia="en-ID"/>
          <w14:ligatures w14:val="standardContextual"/>
        </w:rPr>
      </w:pPr>
      <w:hyperlink w:history="1" w:anchor="_Toc204951419">
        <w:r w:rsidRPr="009E4CB3">
          <w:rPr>
            <w:rStyle w:val="Hyperlink"/>
            <w:b w:val="0"/>
            <w:noProof/>
            <w:lang w:val="en-ID"/>
          </w:rPr>
          <w:t>5</w:t>
        </w:r>
        <w:r w:rsidRPr="009E4CB3">
          <w:rPr>
            <w:b w:val="0"/>
            <w:noProof/>
            <w:color w:val="auto"/>
            <w:kern w:val="2"/>
            <w:sz w:val="24"/>
            <w:szCs w:val="24"/>
            <w:lang w:val="en-ID" w:eastAsia="en-ID"/>
            <w14:ligatures w14:val="standardContextual"/>
          </w:rPr>
          <w:tab/>
        </w:r>
        <w:r w:rsidRPr="009E4CB3">
          <w:rPr>
            <w:rStyle w:val="Hyperlink"/>
            <w:b w:val="0"/>
            <w:noProof/>
            <w:lang w:val="en-ID"/>
          </w:rPr>
          <w:t>Dependencies</w:t>
        </w:r>
        <w:r w:rsidRPr="009E4CB3">
          <w:rPr>
            <w:b w:val="0"/>
            <w:noProof/>
            <w:webHidden/>
          </w:rPr>
          <w:tab/>
        </w:r>
        <w:r w:rsidRPr="009E4CB3">
          <w:rPr>
            <w:b w:val="0"/>
            <w:noProof/>
            <w:webHidden/>
          </w:rPr>
          <w:fldChar w:fldCharType="begin"/>
        </w:r>
        <w:r w:rsidRPr="009E4CB3">
          <w:rPr>
            <w:b w:val="0"/>
            <w:noProof/>
            <w:webHidden/>
          </w:rPr>
          <w:instrText xml:space="preserve"> PAGEREF _Toc204951419 \h </w:instrText>
        </w:r>
        <w:r w:rsidRPr="009E4CB3">
          <w:rPr>
            <w:b w:val="0"/>
            <w:noProof/>
            <w:webHidden/>
          </w:rPr>
        </w:r>
        <w:r w:rsidRPr="009E4CB3">
          <w:rPr>
            <w:b w:val="0"/>
            <w:noProof/>
            <w:webHidden/>
          </w:rPr>
          <w:fldChar w:fldCharType="separate"/>
        </w:r>
        <w:r w:rsidRPr="009E4CB3">
          <w:rPr>
            <w:b w:val="0"/>
            <w:noProof/>
            <w:webHidden/>
          </w:rPr>
          <w:t>7</w:t>
        </w:r>
        <w:r w:rsidRPr="009E4CB3">
          <w:rPr>
            <w:b w:val="0"/>
            <w:noProof/>
            <w:webHidden/>
          </w:rPr>
          <w:fldChar w:fldCharType="end"/>
        </w:r>
      </w:hyperlink>
    </w:p>
    <w:p w:rsidRPr="009E4CB3" w:rsidR="009E4CB3" w:rsidRDefault="009E4CB3" w14:paraId="1D4C6E11" w14:textId="1A3ADFED">
      <w:pPr>
        <w:pStyle w:val="TOC1"/>
        <w:rPr>
          <w:b w:val="0"/>
          <w:noProof/>
          <w:color w:val="auto"/>
          <w:kern w:val="2"/>
          <w:sz w:val="24"/>
          <w:szCs w:val="24"/>
          <w:lang w:val="en-ID" w:eastAsia="en-ID"/>
          <w14:ligatures w14:val="standardContextual"/>
        </w:rPr>
      </w:pPr>
      <w:hyperlink w:history="1" w:anchor="_Toc204951420">
        <w:r w:rsidRPr="009E4CB3">
          <w:rPr>
            <w:rStyle w:val="Hyperlink"/>
            <w:b w:val="0"/>
            <w:noProof/>
            <w:lang w:val="en-ID"/>
          </w:rPr>
          <w:t>6</w:t>
        </w:r>
        <w:r w:rsidRPr="009E4CB3">
          <w:rPr>
            <w:b w:val="0"/>
            <w:noProof/>
            <w:color w:val="auto"/>
            <w:kern w:val="2"/>
            <w:sz w:val="24"/>
            <w:szCs w:val="24"/>
            <w:lang w:val="en-ID" w:eastAsia="en-ID"/>
            <w14:ligatures w14:val="standardContextual"/>
          </w:rPr>
          <w:tab/>
        </w:r>
        <w:r w:rsidRPr="009E4CB3">
          <w:rPr>
            <w:rStyle w:val="Hyperlink"/>
            <w:b w:val="0"/>
            <w:noProof/>
            <w:lang w:val="en-ID"/>
          </w:rPr>
          <w:t>Checklist</w:t>
        </w:r>
        <w:r w:rsidRPr="009E4CB3">
          <w:rPr>
            <w:b w:val="0"/>
            <w:noProof/>
            <w:webHidden/>
          </w:rPr>
          <w:tab/>
        </w:r>
        <w:r w:rsidRPr="009E4CB3">
          <w:rPr>
            <w:b w:val="0"/>
            <w:noProof/>
            <w:webHidden/>
          </w:rPr>
          <w:fldChar w:fldCharType="begin"/>
        </w:r>
        <w:r w:rsidRPr="009E4CB3">
          <w:rPr>
            <w:b w:val="0"/>
            <w:noProof/>
            <w:webHidden/>
          </w:rPr>
          <w:instrText xml:space="preserve"> PAGEREF _Toc204951420 \h </w:instrText>
        </w:r>
        <w:r w:rsidRPr="009E4CB3">
          <w:rPr>
            <w:b w:val="0"/>
            <w:noProof/>
            <w:webHidden/>
          </w:rPr>
        </w:r>
        <w:r w:rsidRPr="009E4CB3">
          <w:rPr>
            <w:b w:val="0"/>
            <w:noProof/>
            <w:webHidden/>
          </w:rPr>
          <w:fldChar w:fldCharType="separate"/>
        </w:r>
        <w:r w:rsidRPr="009E4CB3">
          <w:rPr>
            <w:b w:val="0"/>
            <w:noProof/>
            <w:webHidden/>
          </w:rPr>
          <w:t>7</w:t>
        </w:r>
        <w:r w:rsidRPr="009E4CB3">
          <w:rPr>
            <w:b w:val="0"/>
            <w:noProof/>
            <w:webHidden/>
          </w:rPr>
          <w:fldChar w:fldCharType="end"/>
        </w:r>
      </w:hyperlink>
    </w:p>
    <w:p w:rsidRPr="009E4CB3" w:rsidR="009E4CB3" w:rsidRDefault="009E4CB3" w14:paraId="182745C4" w14:textId="165BEC2B">
      <w:pPr>
        <w:pStyle w:val="TOC1"/>
        <w:rPr>
          <w:b w:val="0"/>
          <w:noProof/>
          <w:color w:val="auto"/>
          <w:kern w:val="2"/>
          <w:sz w:val="24"/>
          <w:szCs w:val="24"/>
          <w:lang w:val="en-ID" w:eastAsia="en-ID"/>
          <w14:ligatures w14:val="standardContextual"/>
        </w:rPr>
      </w:pPr>
      <w:hyperlink w:history="1" w:anchor="_Toc204951421">
        <w:r w:rsidRPr="009E4CB3">
          <w:rPr>
            <w:rStyle w:val="Hyperlink"/>
            <w:rFonts w:ascii="Arial" w:hAnsi="Arial" w:cs="Arial"/>
            <w:b w:val="0"/>
            <w:noProof/>
          </w:rPr>
          <w:t>7</w:t>
        </w:r>
        <w:r w:rsidRPr="009E4CB3">
          <w:rPr>
            <w:b w:val="0"/>
            <w:noProof/>
            <w:color w:val="auto"/>
            <w:kern w:val="2"/>
            <w:sz w:val="24"/>
            <w:szCs w:val="24"/>
            <w:lang w:val="en-ID" w:eastAsia="en-ID"/>
            <w14:ligatures w14:val="standardContextual"/>
          </w:rPr>
          <w:tab/>
        </w:r>
        <w:r w:rsidRPr="009E4CB3">
          <w:rPr>
            <w:rStyle w:val="Hyperlink"/>
            <w:rFonts w:ascii="Arial" w:hAnsi="Arial" w:cs="Arial"/>
            <w:b w:val="0"/>
            <w:noProof/>
          </w:rPr>
          <w:t>Change and Review history</w:t>
        </w:r>
        <w:r w:rsidRPr="009E4CB3">
          <w:rPr>
            <w:b w:val="0"/>
            <w:noProof/>
            <w:webHidden/>
          </w:rPr>
          <w:tab/>
        </w:r>
        <w:r w:rsidRPr="009E4CB3">
          <w:rPr>
            <w:b w:val="0"/>
            <w:noProof/>
            <w:webHidden/>
          </w:rPr>
          <w:fldChar w:fldCharType="begin"/>
        </w:r>
        <w:r w:rsidRPr="009E4CB3">
          <w:rPr>
            <w:b w:val="0"/>
            <w:noProof/>
            <w:webHidden/>
          </w:rPr>
          <w:instrText xml:space="preserve"> PAGEREF _Toc204951421 \h </w:instrText>
        </w:r>
        <w:r w:rsidRPr="009E4CB3">
          <w:rPr>
            <w:b w:val="0"/>
            <w:noProof/>
            <w:webHidden/>
          </w:rPr>
        </w:r>
        <w:r w:rsidRPr="009E4CB3">
          <w:rPr>
            <w:b w:val="0"/>
            <w:noProof/>
            <w:webHidden/>
          </w:rPr>
          <w:fldChar w:fldCharType="separate"/>
        </w:r>
        <w:r w:rsidRPr="009E4CB3">
          <w:rPr>
            <w:b w:val="0"/>
            <w:noProof/>
            <w:webHidden/>
          </w:rPr>
          <w:t>7</w:t>
        </w:r>
        <w:r w:rsidRPr="009E4CB3">
          <w:rPr>
            <w:b w:val="0"/>
            <w:noProof/>
            <w:webHidden/>
          </w:rPr>
          <w:fldChar w:fldCharType="end"/>
        </w:r>
      </w:hyperlink>
    </w:p>
    <w:p w:rsidRPr="009F6077" w:rsidR="00275E9A" w:rsidP="00892EA9" w:rsidRDefault="00D70A9B" w14:paraId="676FF049" w14:textId="35AC1D89">
      <w:pPr>
        <w:spacing w:line="240" w:lineRule="auto"/>
        <w:rPr>
          <w:b w:val="0"/>
        </w:rPr>
      </w:pPr>
      <w:r w:rsidRPr="009E4CB3">
        <w:rPr>
          <w:b w:val="0"/>
        </w:rPr>
        <w:fldChar w:fldCharType="end"/>
      </w:r>
      <w:bookmarkStart w:name="_Toc121763252" w:id="19"/>
      <w:bookmarkStart w:name="_Toc174026055" w:id="20"/>
    </w:p>
    <w:bookmarkEnd w:id="19"/>
    <w:bookmarkEnd w:id="20"/>
    <w:p w:rsidRPr="007E0F82" w:rsidR="005C7A55" w:rsidP="006A2A4E" w:rsidRDefault="005C7A55" w14:paraId="4F1CD8AB" w14:textId="79561870">
      <w:pPr>
        <w:rPr>
          <w:rFonts w:cstheme="minorHAnsi"/>
          <w:b w:val="0"/>
          <w:color w:val="002060"/>
          <w:sz w:val="24"/>
        </w:rPr>
      </w:pPr>
    </w:p>
    <w:p w:rsidR="0035616C" w:rsidP="00ED452C" w:rsidRDefault="0035616C" w14:paraId="68D4AE9B" w14:textId="1056ED0F">
      <w:pPr>
        <w:pStyle w:val="Content"/>
      </w:pPr>
    </w:p>
    <w:p w:rsidR="003C1FF5" w:rsidRDefault="003C1FF5" w14:paraId="1532AA41" w14:textId="77777777">
      <w:pPr>
        <w:spacing w:after="200"/>
        <w:rPr>
          <w:rFonts w:asciiTheme="majorHAnsi" w:hAnsiTheme="majorHAnsi" w:eastAsiaTheme="majorEastAsia" w:cstheme="majorBidi"/>
          <w:color w:val="020A31"/>
          <w:kern w:val="28"/>
          <w:sz w:val="40"/>
          <w:szCs w:val="32"/>
          <w:lang w:val="en-SG"/>
        </w:rPr>
      </w:pPr>
      <w:bookmarkStart w:name="_Toc191039403" w:id="21"/>
      <w:r>
        <w:rPr>
          <w:lang w:val="en-SG"/>
        </w:rPr>
        <w:br w:type="page"/>
      </w:r>
    </w:p>
    <w:bookmarkEnd w:id="21"/>
    <w:p w:rsidRPr="007E0F82" w:rsidR="002421DA" w:rsidP="007E0F82" w:rsidRDefault="002421DA" w14:paraId="61479A4C" w14:textId="20838A7A">
      <w:pPr>
        <w:pStyle w:val="Content"/>
        <w:rPr>
          <w:b/>
          <w:bCs/>
          <w:sz w:val="36"/>
          <w:szCs w:val="32"/>
          <w:lang w:val="en-ID"/>
        </w:rPr>
      </w:pPr>
      <w:r w:rsidRPr="007E0F82">
        <w:rPr>
          <w:b/>
          <w:bCs/>
          <w:sz w:val="36"/>
          <w:szCs w:val="32"/>
          <w:lang w:val="en-ID"/>
        </w:rPr>
        <w:t xml:space="preserve">Quick Spec – </w:t>
      </w:r>
      <w:r w:rsidRPr="00A34E98" w:rsidR="00A34E98">
        <w:rPr>
          <w:b/>
          <w:bCs/>
          <w:sz w:val="36"/>
          <w:szCs w:val="32"/>
          <w:lang w:val="en-ID"/>
        </w:rPr>
        <w:t>Content Engagement</w:t>
      </w:r>
    </w:p>
    <w:p w:rsidR="002421DA" w:rsidP="002421DA" w:rsidRDefault="002421DA" w14:paraId="59E5E184" w14:textId="0E4EF9C2">
      <w:pPr>
        <w:pStyle w:val="Content"/>
        <w:rPr>
          <w:sz w:val="22"/>
          <w:szCs w:val="20"/>
          <w:lang w:val="en-ID"/>
        </w:rPr>
      </w:pPr>
      <w:r w:rsidRPr="002421DA">
        <w:rPr>
          <w:sz w:val="22"/>
          <w:szCs w:val="20"/>
          <w:lang w:val="en-ID"/>
        </w:rPr>
        <w:t xml:space="preserve">Author: </w:t>
      </w:r>
      <w:r w:rsidR="00A34E98">
        <w:rPr>
          <w:sz w:val="22"/>
          <w:szCs w:val="20"/>
          <w:lang w:val="en-ID"/>
        </w:rPr>
        <w:t xml:space="preserve">Tahta Alfionita </w:t>
      </w:r>
      <w:r w:rsidR="007B0D48">
        <w:rPr>
          <w:sz w:val="22"/>
          <w:szCs w:val="20"/>
          <w:lang w:val="en-ID"/>
        </w:rPr>
        <w:t>(</w:t>
      </w:r>
      <w:r w:rsidR="00A34E98">
        <w:rPr>
          <w:sz w:val="22"/>
          <w:szCs w:val="20"/>
          <w:lang w:val="en-ID"/>
        </w:rPr>
        <w:t>tahta@slerate.com</w:t>
      </w:r>
      <w:r w:rsidR="007B0D48">
        <w:rPr>
          <w:sz w:val="22"/>
          <w:szCs w:val="20"/>
          <w:lang w:val="en-ID"/>
        </w:rPr>
        <w:t>)</w:t>
      </w:r>
    </w:p>
    <w:p w:rsidRPr="002421DA" w:rsidR="002421DA" w:rsidP="002421DA" w:rsidRDefault="002421DA" w14:paraId="0834C578" w14:textId="77777777">
      <w:pPr>
        <w:pStyle w:val="Content"/>
        <w:rPr>
          <w:sz w:val="22"/>
          <w:szCs w:val="20"/>
          <w:lang w:val="en-ID"/>
        </w:rPr>
      </w:pPr>
    </w:p>
    <w:p w:rsidR="002421DA" w:rsidP="002421DA" w:rsidRDefault="002421DA" w14:paraId="1237E88F" w14:textId="323C400E">
      <w:pPr>
        <w:pStyle w:val="Content"/>
        <w:rPr>
          <w:sz w:val="18"/>
          <w:szCs w:val="16"/>
          <w:lang w:val="en-ID"/>
        </w:rPr>
      </w:pPr>
      <w:r w:rsidRPr="002421DA">
        <w:rPr>
          <w:sz w:val="18"/>
          <w:szCs w:val="16"/>
          <w:lang w:val="en-ID"/>
        </w:rPr>
        <w:t xml:space="preserve">This document is intended to be used as part of the </w:t>
      </w:r>
      <w:r w:rsidR="00ED1140">
        <w:rPr>
          <w:sz w:val="18"/>
          <w:szCs w:val="16"/>
          <w:lang w:val="en-ID"/>
        </w:rPr>
        <w:t>SLERATE</w:t>
      </w:r>
      <w:r w:rsidRPr="002421DA">
        <w:rPr>
          <w:sz w:val="18"/>
          <w:szCs w:val="16"/>
          <w:lang w:val="en-ID"/>
        </w:rPr>
        <w:t xml:space="preserve"> spec Development and Review Process.</w:t>
      </w:r>
    </w:p>
    <w:p w:rsidR="00E97CA3" w:rsidP="00E97CA3" w:rsidRDefault="00E97CA3" w14:paraId="47538CC3" w14:textId="77777777">
      <w:pPr>
        <w:pStyle w:val="Content"/>
        <w:rPr>
          <w:sz w:val="16"/>
          <w:szCs w:val="14"/>
          <w:lang w:val="en-ID"/>
        </w:rPr>
      </w:pPr>
    </w:p>
    <w:p w:rsidR="005F0707" w:rsidP="005F0707" w:rsidRDefault="00E97CA3" w14:paraId="0170B000" w14:textId="5B1CAA98">
      <w:pPr>
        <w:pStyle w:val="Footer"/>
        <w:rPr>
          <w:b w:val="0"/>
          <w:bCs/>
          <w:sz w:val="18"/>
          <w:szCs w:val="18"/>
          <w:lang w:val="en-ID"/>
        </w:rPr>
      </w:pPr>
      <w:r w:rsidRPr="005F0707">
        <w:rPr>
          <w:sz w:val="18"/>
          <w:szCs w:val="18"/>
          <w:lang w:val="en-ID"/>
        </w:rPr>
        <w:t>Confidentiality</w:t>
      </w:r>
      <w:r w:rsidR="005F0707">
        <w:rPr>
          <w:sz w:val="18"/>
          <w:szCs w:val="18"/>
          <w:lang w:val="en-ID"/>
        </w:rPr>
        <w:t xml:space="preserve"> </w:t>
      </w:r>
      <w:r w:rsidRPr="005F0707">
        <w:rPr>
          <w:sz w:val="18"/>
          <w:szCs w:val="18"/>
          <w:lang w:val="en-ID"/>
        </w:rPr>
        <w:t>Notice</w:t>
      </w:r>
    </w:p>
    <w:p w:rsidRPr="005F0707" w:rsidR="00E97CA3" w:rsidP="005F0707" w:rsidRDefault="00E97CA3" w14:paraId="3189818C" w14:textId="106E64DB">
      <w:pPr>
        <w:pStyle w:val="Footer"/>
        <w:jc w:val="both"/>
        <w:rPr>
          <w:b w:val="0"/>
          <w:bCs/>
          <w:sz w:val="18"/>
          <w:szCs w:val="18"/>
          <w:lang w:val="en-ID"/>
        </w:rPr>
      </w:pPr>
      <w:r w:rsidRPr="005F0707">
        <w:rPr>
          <w:b w:val="0"/>
          <w:bCs/>
          <w:sz w:val="18"/>
          <w:szCs w:val="18"/>
          <w:lang w:val="en-ID"/>
        </w:rPr>
        <w:t xml:space="preserve">This document is an internal working document of </w:t>
      </w:r>
      <w:r w:rsidR="00ED1140">
        <w:rPr>
          <w:b w:val="0"/>
          <w:bCs/>
          <w:sz w:val="18"/>
          <w:szCs w:val="18"/>
          <w:lang w:val="en-ID"/>
        </w:rPr>
        <w:t>SLERATE</w:t>
      </w:r>
      <w:r w:rsidRPr="005F0707">
        <w:rPr>
          <w:b w:val="0"/>
          <w:bCs/>
          <w:sz w:val="18"/>
          <w:szCs w:val="18"/>
          <w:lang w:val="en-ID"/>
        </w:rPr>
        <w:t>.</w:t>
      </w:r>
      <w:r w:rsidRPr="005F0707" w:rsidR="005F0707">
        <w:rPr>
          <w:b w:val="0"/>
          <w:bCs/>
          <w:sz w:val="18"/>
          <w:szCs w:val="18"/>
        </w:rPr>
        <w:t xml:space="preserve"> It contains trade secrets and other proprietary information, which are the confidential property of </w:t>
      </w:r>
      <w:r w:rsidR="00ED1140">
        <w:rPr>
          <w:b w:val="0"/>
          <w:bCs/>
          <w:sz w:val="18"/>
          <w:szCs w:val="18"/>
        </w:rPr>
        <w:t>SLERATE</w:t>
      </w:r>
      <w:r w:rsidRPr="005F0707" w:rsidR="005F0707">
        <w:rPr>
          <w:b w:val="0"/>
          <w:bCs/>
          <w:sz w:val="18"/>
          <w:szCs w:val="18"/>
        </w:rPr>
        <w:t xml:space="preserve">.  Neither this document nor the information contained within is to be distributed—in whole or part— outside of the </w:t>
      </w:r>
      <w:r w:rsidR="00ED1140">
        <w:rPr>
          <w:b w:val="0"/>
          <w:bCs/>
          <w:sz w:val="18"/>
          <w:szCs w:val="18"/>
        </w:rPr>
        <w:t>SLERATE</w:t>
      </w:r>
      <w:r w:rsidRPr="005F0707" w:rsidR="005F0707">
        <w:rPr>
          <w:b w:val="0"/>
          <w:bCs/>
          <w:sz w:val="18"/>
          <w:szCs w:val="18"/>
        </w:rPr>
        <w:t xml:space="preserve"> team by any means without prior authorization, including but not limited to printed, magnetic, electronic or verbal forms.</w:t>
      </w:r>
    </w:p>
    <w:p w:rsidRPr="002421DA" w:rsidR="002421DA" w:rsidP="002421DA" w:rsidRDefault="00BF109D" w14:paraId="3A82E881" w14:textId="78D193F8">
      <w:pPr>
        <w:pStyle w:val="Content"/>
        <w:rPr>
          <w:lang w:val="en-ID"/>
        </w:rPr>
      </w:pPr>
      <w:r>
        <w:rPr>
          <w:lang w:val="en-ID"/>
        </w:rPr>
        <w:pict w14:anchorId="4B1E63AC">
          <v:rect id="_x0000_i1026" style="width:0;height:1.5pt" o:hr="t" o:hrstd="t" o:hralign="center" fillcolor="#a0a0a0" stroked="f"/>
        </w:pict>
      </w:r>
    </w:p>
    <w:p w:rsidR="002421DA" w:rsidP="002421DA" w:rsidRDefault="003A5B2B" w14:paraId="7E2B47F2" w14:textId="0A3AC511">
      <w:pPr>
        <w:pStyle w:val="Title"/>
      </w:pPr>
      <w:bookmarkStart w:name="_Toc204951415" w:id="22"/>
      <w:r>
        <w:t>Overview</w:t>
      </w:r>
      <w:bookmarkStart w:name="_Hlk182479519" w:id="23"/>
      <w:bookmarkEnd w:id="22"/>
    </w:p>
    <w:p w:rsidRPr="002421DA" w:rsidR="00ED1140" w:rsidP="002421DA" w:rsidRDefault="00CD4C6A" w14:paraId="28A293DC" w14:textId="4B8BD9C5">
      <w:pPr>
        <w:pStyle w:val="Content"/>
        <w:jc w:val="both"/>
        <w:rPr>
          <w:lang w:val="en-ID"/>
        </w:rPr>
      </w:pPr>
      <w:r w:rsidRPr="00CD4C6A">
        <w:rPr>
          <w:lang w:val="en-ID"/>
        </w:rPr>
        <w:t>This feature enables community members to actively engage with content within the app by liking, commenting, sharing, downloading,</w:t>
      </w:r>
      <w:r w:rsidR="0073193F">
        <w:rPr>
          <w:lang w:val="en-ID"/>
        </w:rPr>
        <w:t xml:space="preserve"> </w:t>
      </w:r>
      <w:r w:rsidRPr="00CD4C6A">
        <w:rPr>
          <w:lang w:val="en-ID"/>
        </w:rPr>
        <w:t>bookmarking</w:t>
      </w:r>
      <w:r w:rsidR="0073193F">
        <w:rPr>
          <w:lang w:val="en-ID"/>
        </w:rPr>
        <w:t xml:space="preserve">, and suggest </w:t>
      </w:r>
      <w:r w:rsidRPr="00CD4C6A">
        <w:rPr>
          <w:lang w:val="en-ID"/>
        </w:rPr>
        <w:t>various types of content (articles, images, documents, etc.). Its goal is to foster increased user interaction, retention, and richer community experiences through meaningful content interactions.</w:t>
      </w:r>
    </w:p>
    <w:p w:rsidR="00CC729D" w:rsidP="002421DA" w:rsidRDefault="00CC729D" w14:paraId="43B95601" w14:textId="77777777">
      <w:pPr>
        <w:pStyle w:val="Content"/>
        <w:rPr>
          <w:b/>
          <w:bCs/>
          <w:lang w:val="en-ID"/>
        </w:rPr>
      </w:pPr>
    </w:p>
    <w:p w:rsidRPr="00C96196" w:rsidR="007E0F82" w:rsidP="007E0F82" w:rsidRDefault="002421DA" w14:paraId="2E83A6AE" w14:textId="5EAF0E03">
      <w:pPr>
        <w:pStyle w:val="Title"/>
        <w:rPr>
          <w:lang w:val="en-ID"/>
        </w:rPr>
      </w:pPr>
      <w:bookmarkStart w:name="_Toc204951416" w:id="24"/>
      <w:r w:rsidRPr="002421DA">
        <w:rPr>
          <w:lang w:val="en-ID"/>
        </w:rPr>
        <w:t>Scenarios</w:t>
      </w:r>
      <w:bookmarkEnd w:id="24"/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2122"/>
        <w:gridCol w:w="7228"/>
      </w:tblGrid>
      <w:tr w:rsidRPr="006140E5" w:rsidR="005B1C9C" w:rsidTr="006140E5" w14:paraId="7A838F2A" w14:textId="77777777">
        <w:trPr>
          <w:trHeight w:val="419"/>
        </w:trPr>
        <w:tc>
          <w:tcPr>
            <w:tcW w:w="1135" w:type="pct"/>
            <w:shd w:val="clear" w:color="auto" w:fill="0A0231"/>
            <w:hideMark/>
          </w:tcPr>
          <w:p w:rsidRPr="006140E5" w:rsidR="006140E5" w:rsidP="006140E5" w:rsidRDefault="006140E5" w14:paraId="3B01A60B" w14:textId="77777777">
            <w:pPr>
              <w:pStyle w:val="Content"/>
              <w:rPr>
                <w:b/>
                <w:bCs/>
                <w:color w:val="FFFFFF" w:themeColor="background1"/>
              </w:rPr>
            </w:pPr>
            <w:r w:rsidRPr="006140E5">
              <w:rPr>
                <w:b/>
                <w:bCs/>
                <w:color w:val="FFFFFF" w:themeColor="background1"/>
              </w:rPr>
              <w:t>Scenario Name</w:t>
            </w:r>
          </w:p>
        </w:tc>
        <w:tc>
          <w:tcPr>
            <w:tcW w:w="3865" w:type="pct"/>
            <w:shd w:val="clear" w:color="auto" w:fill="0A0231"/>
            <w:hideMark/>
          </w:tcPr>
          <w:p w:rsidRPr="006140E5" w:rsidR="006140E5" w:rsidP="006140E5" w:rsidRDefault="0073193F" w14:paraId="494BC2F8" w14:textId="7F2463FA">
            <w:pPr>
              <w:pStyle w:val="Content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Member likes content</w:t>
            </w:r>
          </w:p>
        </w:tc>
      </w:tr>
      <w:tr w:rsidRPr="00A65BA5" w:rsidR="005B1C9C" w:rsidTr="00CC729D" w14:paraId="6BAE77E7" w14:textId="77777777">
        <w:tc>
          <w:tcPr>
            <w:tcW w:w="1135" w:type="pct"/>
            <w:hideMark/>
          </w:tcPr>
          <w:p w:rsidRPr="00A65BA5" w:rsidR="006140E5" w:rsidP="006140E5" w:rsidRDefault="006140E5" w14:paraId="24182DC1" w14:textId="77777777">
            <w:pPr>
              <w:pStyle w:val="Content"/>
            </w:pPr>
            <w:bookmarkStart w:name="_Hlk203141739" w:id="25"/>
            <w:r w:rsidRPr="00A65BA5">
              <w:t>Background</w:t>
            </w:r>
          </w:p>
        </w:tc>
        <w:tc>
          <w:tcPr>
            <w:tcW w:w="3865" w:type="pct"/>
          </w:tcPr>
          <w:p w:rsidRPr="00A65BA5" w:rsidR="006140E5" w:rsidP="00CE1AFD" w:rsidRDefault="00CE1AFD" w14:paraId="4EA00361" w14:textId="51CD45AE">
            <w:pPr>
              <w:pStyle w:val="Content"/>
              <w:tabs>
                <w:tab w:val="left" w:pos="2324"/>
              </w:tabs>
            </w:pPr>
            <w:r>
              <w:t>Meena showing appreciation or agreement through "likes." This simple interaction helps gauge content popularity and member interests.</w:t>
            </w:r>
          </w:p>
        </w:tc>
      </w:tr>
      <w:tr w:rsidRPr="00A65BA5" w:rsidR="005B1C9C" w:rsidTr="00CC729D" w14:paraId="6ECF07FB" w14:textId="77777777">
        <w:tc>
          <w:tcPr>
            <w:tcW w:w="1135" w:type="pct"/>
            <w:hideMark/>
          </w:tcPr>
          <w:p w:rsidRPr="00A65BA5" w:rsidR="006140E5" w:rsidP="006140E5" w:rsidRDefault="006140E5" w14:paraId="1F3AC6B1" w14:textId="77777777">
            <w:pPr>
              <w:pStyle w:val="Content"/>
            </w:pPr>
            <w:r w:rsidRPr="00A65BA5">
              <w:t>Objective</w:t>
            </w:r>
          </w:p>
        </w:tc>
        <w:tc>
          <w:tcPr>
            <w:tcW w:w="3865" w:type="pct"/>
          </w:tcPr>
          <w:p w:rsidRPr="00A65BA5" w:rsidR="006140E5" w:rsidP="006140E5" w:rsidRDefault="00CE1AFD" w14:paraId="2CE52BD3" w14:textId="4AF6FFC6">
            <w:pPr>
              <w:pStyle w:val="Content"/>
            </w:pPr>
            <w:r>
              <w:t>Enable members to express approval for content by liking it, while ensuring that each member can like a given content item only once and see updated like counts in near real-time.</w:t>
            </w:r>
          </w:p>
        </w:tc>
      </w:tr>
      <w:tr w:rsidRPr="00A65BA5" w:rsidR="005B1C9C" w:rsidTr="00CC729D" w14:paraId="64BB26F5" w14:textId="77777777">
        <w:tc>
          <w:tcPr>
            <w:tcW w:w="1135" w:type="pct"/>
            <w:hideMark/>
          </w:tcPr>
          <w:p w:rsidRPr="00A65BA5" w:rsidR="006140E5" w:rsidP="006140E5" w:rsidRDefault="006140E5" w14:paraId="17720938" w14:textId="77777777">
            <w:pPr>
              <w:pStyle w:val="Content"/>
            </w:pPr>
            <w:r w:rsidRPr="00A65BA5">
              <w:t>Persona(s)</w:t>
            </w:r>
          </w:p>
        </w:tc>
        <w:tc>
          <w:tcPr>
            <w:tcW w:w="3865" w:type="pct"/>
          </w:tcPr>
          <w:p w:rsidRPr="00A65BA5" w:rsidR="006140E5" w:rsidP="006140E5" w:rsidRDefault="00741F2F" w14:paraId="0CD86584" w14:textId="754C158E">
            <w:pPr>
              <w:pStyle w:val="Content"/>
            </w:pPr>
            <w:r>
              <w:t>Meena – Member</w:t>
            </w:r>
          </w:p>
        </w:tc>
      </w:tr>
      <w:bookmarkEnd w:id="25"/>
      <w:tr w:rsidRPr="00A65BA5" w:rsidR="005B1C9C" w:rsidTr="00CC729D" w14:paraId="5E722AF2" w14:textId="77777777">
        <w:tc>
          <w:tcPr>
            <w:tcW w:w="1135" w:type="pct"/>
            <w:hideMark/>
          </w:tcPr>
          <w:p w:rsidRPr="00A65BA5" w:rsidR="006140E5" w:rsidP="006140E5" w:rsidRDefault="006140E5" w14:paraId="7AD27312" w14:textId="77777777">
            <w:pPr>
              <w:pStyle w:val="Content"/>
            </w:pPr>
            <w:r w:rsidRPr="00A65BA5">
              <w:t>Scenario Steps</w:t>
            </w:r>
          </w:p>
        </w:tc>
        <w:tc>
          <w:tcPr>
            <w:tcW w:w="3865" w:type="pct"/>
          </w:tcPr>
          <w:p w:rsidR="00741F2F" w:rsidP="00741F2F" w:rsidRDefault="00741F2F" w14:paraId="5FE0FE19" w14:textId="4F84139D">
            <w:pPr>
              <w:pStyle w:val="Content"/>
              <w:numPr>
                <w:ilvl w:val="0"/>
                <w:numId w:val="4"/>
              </w:numPr>
              <w:tabs>
                <w:tab w:val="left" w:pos="1407"/>
              </w:tabs>
            </w:pPr>
            <w:r>
              <w:t>Meena views a piece of content.</w:t>
            </w:r>
          </w:p>
          <w:p w:rsidR="00741F2F" w:rsidP="00741F2F" w:rsidRDefault="00741F2F" w14:paraId="5580FC97" w14:textId="777C883C">
            <w:pPr>
              <w:pStyle w:val="Content"/>
              <w:numPr>
                <w:ilvl w:val="0"/>
                <w:numId w:val="4"/>
              </w:numPr>
              <w:tabs>
                <w:tab w:val="left" w:pos="1407"/>
              </w:tabs>
            </w:pPr>
            <w:r>
              <w:t>Meena clicks “Like” button/icon.</w:t>
            </w:r>
          </w:p>
          <w:p w:rsidR="00741F2F" w:rsidP="00741F2F" w:rsidRDefault="00741F2F" w14:paraId="50672231" w14:textId="46CBC7D3">
            <w:pPr>
              <w:pStyle w:val="Content"/>
              <w:numPr>
                <w:ilvl w:val="0"/>
                <w:numId w:val="4"/>
              </w:numPr>
              <w:tabs>
                <w:tab w:val="left" w:pos="1407"/>
              </w:tabs>
            </w:pPr>
            <w:r>
              <w:t>The system registers the like, updates like count, and visually changes the icon state (e.g., filled heart, filled thumbs up).</w:t>
            </w:r>
          </w:p>
          <w:p w:rsidRPr="00A65BA5" w:rsidR="006140E5" w:rsidP="00741F2F" w:rsidRDefault="00741F2F" w14:paraId="76957338" w14:textId="0251557D">
            <w:pPr>
              <w:pStyle w:val="Content"/>
              <w:numPr>
                <w:ilvl w:val="0"/>
                <w:numId w:val="4"/>
              </w:numPr>
              <w:tabs>
                <w:tab w:val="left" w:pos="1407"/>
              </w:tabs>
            </w:pPr>
            <w:r>
              <w:t>If Meena tries to like again, system prevents duplicate like and optionally shows tooltip “You already liked this content.”</w:t>
            </w:r>
          </w:p>
        </w:tc>
      </w:tr>
    </w:tbl>
    <w:p w:rsidR="006140E5" w:rsidP="002421DA" w:rsidRDefault="006140E5" w14:paraId="4D5E7029" w14:textId="77777777">
      <w:pPr>
        <w:pStyle w:val="Content"/>
        <w:rPr>
          <w:lang w:val="en-ID"/>
        </w:rPr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Pr="006140E5" w:rsidR="006140E5" w:rsidTr="73DFB0FD" w14:paraId="56CBF17F" w14:textId="77777777">
        <w:trPr>
          <w:trHeight w:val="416"/>
        </w:trPr>
        <w:tc>
          <w:tcPr>
            <w:tcW w:w="2122" w:type="dxa"/>
            <w:shd w:val="clear" w:color="auto" w:fill="0A0231"/>
            <w:hideMark/>
          </w:tcPr>
          <w:p w:rsidRPr="006140E5" w:rsidR="006140E5" w:rsidP="006140E5" w:rsidRDefault="006140E5" w14:paraId="779D6317" w14:textId="77777777">
            <w:pPr>
              <w:pStyle w:val="Content"/>
              <w:rPr>
                <w:b/>
                <w:bCs/>
                <w:color w:val="FFFFFF" w:themeColor="background1"/>
              </w:rPr>
            </w:pPr>
            <w:r w:rsidRPr="006140E5">
              <w:rPr>
                <w:b/>
                <w:bCs/>
                <w:color w:val="FFFFFF" w:themeColor="background1"/>
              </w:rPr>
              <w:t>Scenario Name</w:t>
            </w:r>
          </w:p>
        </w:tc>
        <w:tc>
          <w:tcPr>
            <w:tcW w:w="7228" w:type="dxa"/>
            <w:shd w:val="clear" w:color="auto" w:fill="0A0231"/>
          </w:tcPr>
          <w:p w:rsidRPr="006140E5" w:rsidR="006140E5" w:rsidP="006140E5" w:rsidRDefault="0073193F" w14:paraId="6BEF4F8E" w14:textId="5ECBBC3D">
            <w:pPr>
              <w:pStyle w:val="Content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Member comments on content</w:t>
            </w:r>
          </w:p>
        </w:tc>
      </w:tr>
      <w:tr w:rsidRPr="00A65BA5" w:rsidR="005B1C9C" w:rsidTr="73DFB0FD" w14:paraId="65E4824B" w14:textId="77777777">
        <w:tc>
          <w:tcPr>
            <w:tcW w:w="2122" w:type="dxa"/>
            <w:hideMark/>
          </w:tcPr>
          <w:p w:rsidRPr="00A65BA5" w:rsidR="005B1C9C" w:rsidP="005B1C9C" w:rsidRDefault="005B1C9C" w14:paraId="68FC792A" w14:textId="77777777">
            <w:pPr>
              <w:pStyle w:val="Content"/>
            </w:pPr>
            <w:r w:rsidRPr="00A65BA5">
              <w:t>Background</w:t>
            </w:r>
          </w:p>
        </w:tc>
        <w:tc>
          <w:tcPr>
            <w:tcW w:w="7228" w:type="dxa"/>
          </w:tcPr>
          <w:p w:rsidRPr="00A65BA5" w:rsidR="005B1C9C" w:rsidP="00CE1AFD" w:rsidRDefault="00C41BDD" w14:paraId="38C12CE8" w14:textId="20EF5EE3">
            <w:pPr>
              <w:pStyle w:val="Content"/>
            </w:pPr>
            <w:r>
              <w:t>Meena wants to contribute her opinions, feedback, and questions by commenting on content.</w:t>
            </w:r>
          </w:p>
        </w:tc>
      </w:tr>
      <w:tr w:rsidRPr="00A65BA5" w:rsidR="005B1C9C" w:rsidTr="73DFB0FD" w14:paraId="4ECDD5BA" w14:textId="77777777">
        <w:tc>
          <w:tcPr>
            <w:tcW w:w="2122" w:type="dxa"/>
            <w:hideMark/>
          </w:tcPr>
          <w:p w:rsidRPr="00A65BA5" w:rsidR="005B1C9C" w:rsidP="005B1C9C" w:rsidRDefault="005B1C9C" w14:paraId="0A675210" w14:textId="77777777">
            <w:pPr>
              <w:pStyle w:val="Content"/>
            </w:pPr>
            <w:r w:rsidRPr="00A65BA5">
              <w:t>Objective</w:t>
            </w:r>
          </w:p>
        </w:tc>
        <w:tc>
          <w:tcPr>
            <w:tcW w:w="7228" w:type="dxa"/>
          </w:tcPr>
          <w:p w:rsidRPr="00A65BA5" w:rsidR="005B1C9C" w:rsidP="005B1C9C" w:rsidRDefault="00C41BDD" w14:paraId="38C3E8FC" w14:textId="1A17E4FD">
            <w:pPr>
              <w:pStyle w:val="Content"/>
            </w:pPr>
            <w:r>
              <w:t>Allow members to post, view, and reply to comments on content, supporting meaningful discussions while enforcing validation, moderation, and real-time updates.</w:t>
            </w:r>
          </w:p>
        </w:tc>
      </w:tr>
      <w:tr w:rsidRPr="00A65BA5" w:rsidR="005B1C9C" w:rsidTr="73DFB0FD" w14:paraId="3EB39428" w14:textId="77777777">
        <w:tc>
          <w:tcPr>
            <w:tcW w:w="2122" w:type="dxa"/>
            <w:hideMark/>
          </w:tcPr>
          <w:p w:rsidRPr="00A65BA5" w:rsidR="005B1C9C" w:rsidP="005B1C9C" w:rsidRDefault="005B1C9C" w14:paraId="498D13AA" w14:textId="77777777">
            <w:pPr>
              <w:pStyle w:val="Content"/>
            </w:pPr>
            <w:r w:rsidRPr="00A65BA5">
              <w:t>Persona(s)</w:t>
            </w:r>
          </w:p>
        </w:tc>
        <w:tc>
          <w:tcPr>
            <w:tcW w:w="7228" w:type="dxa"/>
          </w:tcPr>
          <w:p w:rsidRPr="00A65BA5" w:rsidR="005B1C9C" w:rsidP="005B1C9C" w:rsidRDefault="00741F2F" w14:paraId="44384B75" w14:textId="79EB1BC8">
            <w:pPr>
              <w:pStyle w:val="Content"/>
            </w:pPr>
            <w:r>
              <w:t>Meena – Member</w:t>
            </w:r>
          </w:p>
        </w:tc>
      </w:tr>
      <w:tr w:rsidRPr="00A65BA5" w:rsidR="005B1C9C" w:rsidTr="73DFB0FD" w14:paraId="3CCCFEA2" w14:textId="77777777">
        <w:tc>
          <w:tcPr>
            <w:tcW w:w="2122" w:type="dxa"/>
            <w:hideMark/>
          </w:tcPr>
          <w:p w:rsidRPr="00A65BA5" w:rsidR="005B1C9C" w:rsidP="005B1C9C" w:rsidRDefault="005B1C9C" w14:paraId="0A479568" w14:textId="77777777">
            <w:pPr>
              <w:pStyle w:val="Content"/>
            </w:pPr>
            <w:r w:rsidRPr="00A65BA5">
              <w:t>Scenario Steps</w:t>
            </w:r>
          </w:p>
        </w:tc>
        <w:tc>
          <w:tcPr>
            <w:tcW w:w="7228" w:type="dxa"/>
          </w:tcPr>
          <w:p w:rsidR="004003D9" w:rsidP="004003D9" w:rsidRDefault="73F2EA0D" w14:paraId="4914BBC9" w14:textId="0DAE294A">
            <w:pPr>
              <w:pStyle w:val="Content"/>
              <w:numPr>
                <w:ilvl w:val="0"/>
                <w:numId w:val="8"/>
              </w:numPr>
            </w:pPr>
            <w:r>
              <w:t xml:space="preserve">Meena opens </w:t>
            </w:r>
            <w:r w:rsidR="16669A14">
              <w:t>the content</w:t>
            </w:r>
            <w:r>
              <w:t xml:space="preserve"> detail page.</w:t>
            </w:r>
          </w:p>
          <w:p w:rsidR="004003D9" w:rsidP="004003D9" w:rsidRDefault="004003D9" w14:paraId="3B74DAF9" w14:textId="6641B786">
            <w:pPr>
              <w:pStyle w:val="Content"/>
              <w:numPr>
                <w:ilvl w:val="0"/>
                <w:numId w:val="8"/>
              </w:numPr>
            </w:pPr>
            <w:r>
              <w:t>Meena types a comment or replies and submits.</w:t>
            </w:r>
          </w:p>
          <w:p w:rsidR="004003D9" w:rsidP="004003D9" w:rsidRDefault="004003D9" w14:paraId="0D014AD7" w14:textId="14D4A91F">
            <w:pPr>
              <w:pStyle w:val="Content"/>
              <w:numPr>
                <w:ilvl w:val="0"/>
                <w:numId w:val="8"/>
              </w:numPr>
            </w:pPr>
            <w:r>
              <w:t>System validates comment (max length 500 chars).</w:t>
            </w:r>
          </w:p>
          <w:p w:rsidR="004003D9" w:rsidP="004003D9" w:rsidRDefault="73F2EA0D" w14:paraId="05A0DF6B" w14:textId="7ACC00A1">
            <w:pPr>
              <w:pStyle w:val="Content"/>
              <w:numPr>
                <w:ilvl w:val="0"/>
                <w:numId w:val="8"/>
              </w:numPr>
            </w:pPr>
            <w:r>
              <w:t xml:space="preserve">If valid, the system saves </w:t>
            </w:r>
            <w:r w:rsidR="6FCE01C0">
              <w:t>comments</w:t>
            </w:r>
            <w:r>
              <w:t>, updates comment count and displays the new comment in the thread.</w:t>
            </w:r>
          </w:p>
          <w:p w:rsidR="004003D9" w:rsidP="004003D9" w:rsidRDefault="004003D9" w14:paraId="07A7C006" w14:textId="75CB4E41">
            <w:pPr>
              <w:pStyle w:val="Content"/>
              <w:numPr>
                <w:ilvl w:val="0"/>
                <w:numId w:val="8"/>
              </w:numPr>
            </w:pPr>
            <w:r>
              <w:t>If an error happens:</w:t>
            </w:r>
          </w:p>
          <w:p w:rsidR="004003D9" w:rsidP="004003D9" w:rsidRDefault="004003D9" w14:paraId="497E69D7" w14:textId="3959175B">
            <w:pPr>
              <w:pStyle w:val="Content"/>
              <w:numPr>
                <w:ilvl w:val="1"/>
                <w:numId w:val="8"/>
              </w:numPr>
            </w:pPr>
            <w:r>
              <w:t>If validation fails, show specific error messages (e.g., “Comment is too long,”)</w:t>
            </w:r>
          </w:p>
          <w:p w:rsidRPr="00A65BA5" w:rsidR="005B1C9C" w:rsidP="004003D9" w:rsidRDefault="004003D9" w14:paraId="773B6635" w14:textId="03876C80">
            <w:pPr>
              <w:pStyle w:val="Content"/>
              <w:numPr>
                <w:ilvl w:val="1"/>
                <w:numId w:val="8"/>
              </w:numPr>
            </w:pPr>
            <w:r>
              <w:t>If system error or timeout, display: “Unable to post comment. Please try again.”</w:t>
            </w:r>
          </w:p>
        </w:tc>
      </w:tr>
    </w:tbl>
    <w:p w:rsidR="006140E5" w:rsidP="006140E5" w:rsidRDefault="006140E5" w14:paraId="7ECF5189" w14:textId="77777777">
      <w:pPr>
        <w:pStyle w:val="Content"/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Pr="009B0DDE" w:rsidR="009B0DDE" w:rsidTr="4EDE4858" w14:paraId="3EFBB0D4" w14:textId="77777777">
        <w:trPr>
          <w:trHeight w:val="410"/>
        </w:trPr>
        <w:tc>
          <w:tcPr>
            <w:tcW w:w="2122" w:type="dxa"/>
            <w:shd w:val="clear" w:color="auto" w:fill="0A0231"/>
            <w:tcMar/>
            <w:hideMark/>
          </w:tcPr>
          <w:p w:rsidRPr="009B0DDE" w:rsidR="009B0DDE" w:rsidP="009B0DDE" w:rsidRDefault="009B0DDE" w14:paraId="3F428A60" w14:textId="77777777">
            <w:pPr>
              <w:pStyle w:val="Content"/>
              <w:rPr>
                <w:b/>
                <w:bCs/>
                <w:color w:val="FFFFFF" w:themeColor="background1"/>
              </w:rPr>
            </w:pPr>
            <w:r w:rsidRPr="009B0DDE">
              <w:rPr>
                <w:b/>
                <w:bCs/>
                <w:color w:val="FFFFFF" w:themeColor="background1"/>
              </w:rPr>
              <w:t>Scenario Name</w:t>
            </w:r>
          </w:p>
        </w:tc>
        <w:tc>
          <w:tcPr>
            <w:tcW w:w="7228" w:type="dxa"/>
            <w:shd w:val="clear" w:color="auto" w:fill="0A0231"/>
            <w:tcMar/>
          </w:tcPr>
          <w:p w:rsidRPr="009B0DDE" w:rsidR="009B0DDE" w:rsidP="009B0DDE" w:rsidRDefault="0073193F" w14:paraId="76C3575E" w14:textId="46C98C12">
            <w:pPr>
              <w:pStyle w:val="Content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Member shares content</w:t>
            </w:r>
          </w:p>
        </w:tc>
      </w:tr>
      <w:tr w:rsidRPr="00A65BA5" w:rsidR="00C41BDD" w:rsidTr="4EDE4858" w14:paraId="01BDD0F1" w14:textId="77777777">
        <w:tc>
          <w:tcPr>
            <w:tcW w:w="2122" w:type="dxa"/>
            <w:tcMar/>
            <w:hideMark/>
          </w:tcPr>
          <w:p w:rsidRPr="00A65BA5" w:rsidR="00C41BDD" w:rsidP="00C41BDD" w:rsidRDefault="00C41BDD" w14:paraId="58BB7C45" w14:textId="77777777">
            <w:pPr>
              <w:pStyle w:val="Content"/>
            </w:pPr>
            <w:r w:rsidRPr="00A65BA5">
              <w:t>Background</w:t>
            </w:r>
          </w:p>
        </w:tc>
        <w:tc>
          <w:tcPr>
            <w:tcW w:w="7228" w:type="dxa"/>
            <w:tcMar/>
          </w:tcPr>
          <w:p w:rsidRPr="00A65BA5" w:rsidR="00C41BDD" w:rsidP="00C41BDD" w:rsidRDefault="0933FA7F" w14:paraId="2B9B594E" w14:textId="36941E3B">
            <w:pPr>
              <w:pStyle w:val="Content"/>
            </w:pPr>
            <w:r>
              <w:t xml:space="preserve">Meena wants to </w:t>
            </w:r>
            <w:r w:rsidR="3597C19F">
              <w:t>share</w:t>
            </w:r>
            <w:r>
              <w:t xml:space="preserve"> content inside and outside the app to </w:t>
            </w:r>
            <w:r w:rsidR="693E2AA1">
              <w:t>promote</w:t>
            </w:r>
            <w:r>
              <w:t xml:space="preserve"> knowledge dissemination and community growth. Members often share valuable content with peers or on social media platforms.</w:t>
            </w:r>
          </w:p>
        </w:tc>
      </w:tr>
      <w:tr w:rsidRPr="00A65BA5" w:rsidR="00C41BDD" w:rsidTr="4EDE4858" w14:paraId="50B14FF5" w14:textId="77777777">
        <w:tc>
          <w:tcPr>
            <w:tcW w:w="2122" w:type="dxa"/>
            <w:tcMar/>
            <w:hideMark/>
          </w:tcPr>
          <w:p w:rsidRPr="00A65BA5" w:rsidR="00C41BDD" w:rsidP="00C41BDD" w:rsidRDefault="00C41BDD" w14:paraId="6A056B97" w14:textId="77777777">
            <w:pPr>
              <w:pStyle w:val="Content"/>
            </w:pPr>
            <w:r w:rsidRPr="00A65BA5">
              <w:t>Objective</w:t>
            </w:r>
          </w:p>
        </w:tc>
        <w:tc>
          <w:tcPr>
            <w:tcW w:w="7228" w:type="dxa"/>
            <w:tcMar/>
          </w:tcPr>
          <w:p w:rsidRPr="00A65BA5" w:rsidR="00C41BDD" w:rsidP="00C41BDD" w:rsidRDefault="00C41BDD" w14:paraId="6CFD68FB" w14:textId="088F5BD2">
            <w:pPr>
              <w:pStyle w:val="Content"/>
            </w:pPr>
            <w:r>
              <w:t>Provide members with seamless options to share content both internally (within the app) and externally (via social apps or email), while tracking share actions and handling errors gracefully.</w:t>
            </w:r>
          </w:p>
        </w:tc>
      </w:tr>
      <w:tr w:rsidRPr="00A65BA5" w:rsidR="00C41BDD" w:rsidTr="4EDE4858" w14:paraId="74775E6E" w14:textId="77777777">
        <w:tc>
          <w:tcPr>
            <w:tcW w:w="2122" w:type="dxa"/>
            <w:tcMar/>
            <w:hideMark/>
          </w:tcPr>
          <w:p w:rsidRPr="00A65BA5" w:rsidR="00C41BDD" w:rsidP="00C41BDD" w:rsidRDefault="00C41BDD" w14:paraId="3D553DB3" w14:textId="77777777">
            <w:pPr>
              <w:pStyle w:val="Content"/>
            </w:pPr>
            <w:r w:rsidRPr="00A65BA5">
              <w:t>Persona(s)</w:t>
            </w:r>
          </w:p>
        </w:tc>
        <w:tc>
          <w:tcPr>
            <w:tcW w:w="7228" w:type="dxa"/>
            <w:tcMar/>
          </w:tcPr>
          <w:p w:rsidRPr="00A65BA5" w:rsidR="00C41BDD" w:rsidP="00C41BDD" w:rsidRDefault="00C41BDD" w14:paraId="0A2CD1C0" w14:textId="4B95CB62">
            <w:pPr>
              <w:pStyle w:val="Content"/>
            </w:pPr>
            <w:r>
              <w:t>Meena – Member</w:t>
            </w:r>
          </w:p>
        </w:tc>
      </w:tr>
      <w:tr w:rsidRPr="00A65BA5" w:rsidR="00C41BDD" w:rsidTr="4EDE4858" w14:paraId="0732B564" w14:textId="77777777">
        <w:tc>
          <w:tcPr>
            <w:tcW w:w="2122" w:type="dxa"/>
            <w:tcMar/>
            <w:hideMark/>
          </w:tcPr>
          <w:p w:rsidRPr="00A65BA5" w:rsidR="00C41BDD" w:rsidP="00C41BDD" w:rsidRDefault="00C41BDD" w14:paraId="226E9E32" w14:textId="77777777">
            <w:pPr>
              <w:pStyle w:val="Content"/>
            </w:pPr>
            <w:r w:rsidRPr="00A65BA5">
              <w:t>Scenario Steps</w:t>
            </w:r>
          </w:p>
        </w:tc>
        <w:tc>
          <w:tcPr>
            <w:tcW w:w="7228" w:type="dxa"/>
            <w:tcMar/>
          </w:tcPr>
          <w:p w:rsidR="00C41BDD" w:rsidP="00C41BDD" w:rsidRDefault="00C41BDD" w14:paraId="34A89F59" w14:textId="0D766926">
            <w:pPr>
              <w:pStyle w:val="Content"/>
              <w:numPr>
                <w:ilvl w:val="0"/>
                <w:numId w:val="9"/>
              </w:numPr>
              <w:rPr/>
            </w:pPr>
            <w:r w:rsidR="00C41BDD">
              <w:rPr/>
              <w:t>Meena clicks “Share” button on content.</w:t>
            </w:r>
          </w:p>
          <w:p w:rsidR="1604A617" w:rsidP="4EDE4858" w:rsidRDefault="1604A617" w14:paraId="763A7D35" w14:textId="1544CFB7">
            <w:pPr>
              <w:ind w:left="0"/>
            </w:pPr>
            <w:r w:rsidR="1604A617">
              <w:drawing>
                <wp:inline wp14:editId="1BC1C43E" wp14:anchorId="04F41F26">
                  <wp:extent cx="4438650" cy="3152775"/>
                  <wp:effectExtent l="0" t="0" r="0" b="0"/>
                  <wp:docPr id="2102872653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2102872653" name=""/>
                          <pic:cNvPicPr/>
                        </pic:nvPicPr>
                        <pic:blipFill>
                          <a:blip xmlns:r="http://schemas.openxmlformats.org/officeDocument/2006/relationships" r:embed="rId86252874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41BDD" w:rsidP="00C41BDD" w:rsidRDefault="1CBF6959" w14:paraId="4C36FF66" w14:textId="1F6312F9">
            <w:pPr>
              <w:pStyle w:val="Content"/>
              <w:numPr>
                <w:ilvl w:val="0"/>
                <w:numId w:val="9"/>
              </w:numPr>
            </w:pPr>
            <w:r>
              <w:t>The system</w:t>
            </w:r>
            <w:r w:rsidR="0933FA7F">
              <w:t xml:space="preserve"> opens sharing options to “copy link” or “share post via” to externally share post. </w:t>
            </w:r>
          </w:p>
          <w:p w:rsidR="00C41BDD" w:rsidP="00C41BDD" w:rsidRDefault="00C41BDD" w14:paraId="21740FD9" w14:textId="77777777">
            <w:pPr>
              <w:pStyle w:val="Content"/>
              <w:numPr>
                <w:ilvl w:val="0"/>
                <w:numId w:val="9"/>
              </w:numPr>
            </w:pPr>
            <w:r>
              <w:t>Meena selects the “Copy Link” option.</w:t>
            </w:r>
          </w:p>
          <w:p w:rsidR="00C41BDD" w:rsidP="00C41BDD" w:rsidRDefault="00C41BDD" w14:paraId="7C90C215" w14:textId="77777777">
            <w:pPr>
              <w:pStyle w:val="Content"/>
              <w:numPr>
                <w:ilvl w:val="1"/>
                <w:numId w:val="9"/>
              </w:numPr>
            </w:pPr>
            <w:r>
              <w:t>System copies the content link to Meena's clipboard and displays a notification: “Link copied.”</w:t>
            </w:r>
          </w:p>
          <w:p w:rsidR="00C41BDD" w:rsidP="00C41BDD" w:rsidRDefault="00C41BDD" w14:paraId="5872A00E" w14:textId="77777777">
            <w:pPr>
              <w:pStyle w:val="Content"/>
              <w:numPr>
                <w:ilvl w:val="1"/>
                <w:numId w:val="9"/>
              </w:numPr>
            </w:pPr>
            <w:r>
              <w:t>If copying fails (e.g., device restrictions), system shows error message: “Unable to copy link.”</w:t>
            </w:r>
          </w:p>
          <w:p w:rsidR="00C41BDD" w:rsidP="00C41BDD" w:rsidRDefault="00C41BDD" w14:paraId="40731FD0" w14:textId="77777777">
            <w:pPr>
              <w:pStyle w:val="Content"/>
              <w:numPr>
                <w:ilvl w:val="0"/>
                <w:numId w:val="9"/>
              </w:numPr>
            </w:pPr>
            <w:r>
              <w:t>Alternatively, Meena selects “Share post via” option.</w:t>
            </w:r>
          </w:p>
          <w:p w:rsidR="00C41BDD" w:rsidP="00C41BDD" w:rsidRDefault="45073446" w14:paraId="07434818" w14:textId="51A709B8">
            <w:pPr>
              <w:pStyle w:val="Content"/>
              <w:numPr>
                <w:ilvl w:val="1"/>
                <w:numId w:val="9"/>
              </w:numPr>
            </w:pPr>
            <w:r>
              <w:t>The system</w:t>
            </w:r>
            <w:r w:rsidR="0933FA7F">
              <w:t xml:space="preserve"> opens the device’s share sheet (sharing menu), displaying compatible external apps (e.g., WhatsApp, LinkedIn, X, IG, FB).</w:t>
            </w:r>
          </w:p>
          <w:p w:rsidR="00C41BDD" w:rsidP="00C41BDD" w:rsidRDefault="00C41BDD" w14:paraId="606C5D0D" w14:textId="77777777">
            <w:pPr>
              <w:pStyle w:val="Content"/>
              <w:numPr>
                <w:ilvl w:val="1"/>
                <w:numId w:val="9"/>
              </w:numPr>
            </w:pPr>
            <w:r>
              <w:t>Meena chooses a target app and completes the sharing flow.</w:t>
            </w:r>
          </w:p>
          <w:p w:rsidR="00C41BDD" w:rsidP="00C41BDD" w:rsidRDefault="00C41BDD" w14:paraId="0B14D0A8" w14:textId="7886A4C7">
            <w:pPr>
              <w:pStyle w:val="Content"/>
              <w:numPr>
                <w:ilvl w:val="1"/>
                <w:numId w:val="9"/>
              </w:numPr>
            </w:pPr>
            <w:r>
              <w:t>If the selected external app is unavailable or sharing fails, system displays: “Unable to share via selected app. Please try another or copy the link instead.”</w:t>
            </w:r>
          </w:p>
          <w:p w:rsidR="00C41BDD" w:rsidP="00C41BDD" w:rsidRDefault="00C41BDD" w14:paraId="38957A66" w14:textId="51DAEA18">
            <w:pPr>
              <w:pStyle w:val="Content"/>
              <w:numPr>
                <w:ilvl w:val="0"/>
                <w:numId w:val="9"/>
              </w:numPr>
            </w:pPr>
            <w:r>
              <w:t>If Meena cancels the share, the system returns quietly to the content view without interruption.</w:t>
            </w:r>
          </w:p>
          <w:p w:rsidRPr="00A65BA5" w:rsidR="00C41BDD" w:rsidP="00C41BDD" w:rsidRDefault="00C41BDD" w14:paraId="08B79DF0" w14:textId="7FD8F20A">
            <w:pPr>
              <w:pStyle w:val="Content"/>
              <w:numPr>
                <w:ilvl w:val="0"/>
                <w:numId w:val="9"/>
              </w:numPr>
              <w:rPr/>
            </w:pPr>
            <w:r w:rsidR="00C41BDD">
              <w:rPr/>
              <w:t xml:space="preserve">After successful sharing (either method), </w:t>
            </w:r>
            <w:r w:rsidR="71788ECD">
              <w:rPr/>
              <w:t>the system</w:t>
            </w:r>
            <w:r w:rsidR="00C41BDD">
              <w:rPr/>
              <w:t xml:space="preserve"> increments the content’s share count (if tracked).</w:t>
            </w:r>
          </w:p>
        </w:tc>
      </w:tr>
    </w:tbl>
    <w:p w:rsidR="00C96196" w:rsidP="006140E5" w:rsidRDefault="00C96196" w14:paraId="4D85BC2C" w14:textId="77777777">
      <w:pPr>
        <w:pStyle w:val="Content"/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Pr="009B0DDE" w:rsidR="0073193F" w:rsidTr="1A1EAF46" w14:paraId="50030C31" w14:textId="77777777">
        <w:trPr>
          <w:trHeight w:val="410"/>
        </w:trPr>
        <w:tc>
          <w:tcPr>
            <w:tcW w:w="2122" w:type="dxa"/>
            <w:shd w:val="clear" w:color="auto" w:fill="0A0231"/>
            <w:tcMar/>
            <w:hideMark/>
          </w:tcPr>
          <w:p w:rsidRPr="009B0DDE" w:rsidR="0073193F" w:rsidP="000E14A5" w:rsidRDefault="0073193F" w14:paraId="5AD8DBA2" w14:textId="77777777">
            <w:pPr>
              <w:pStyle w:val="Content"/>
              <w:rPr>
                <w:b/>
                <w:bCs/>
                <w:color w:val="FFFFFF" w:themeColor="background1"/>
              </w:rPr>
            </w:pPr>
            <w:r w:rsidRPr="009B0DDE">
              <w:rPr>
                <w:b/>
                <w:bCs/>
                <w:color w:val="FFFFFF" w:themeColor="background1"/>
              </w:rPr>
              <w:t>Scenario Name</w:t>
            </w:r>
          </w:p>
        </w:tc>
        <w:tc>
          <w:tcPr>
            <w:tcW w:w="7228" w:type="dxa"/>
            <w:shd w:val="clear" w:color="auto" w:fill="0A0231"/>
            <w:tcMar/>
          </w:tcPr>
          <w:p w:rsidRPr="009B0DDE" w:rsidR="0073193F" w:rsidP="000E14A5" w:rsidRDefault="0073193F" w14:paraId="4C6EC186" w14:textId="13BD7624">
            <w:pPr>
              <w:pStyle w:val="Content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Member downloads content</w:t>
            </w:r>
          </w:p>
        </w:tc>
      </w:tr>
      <w:tr w:rsidRPr="00A65BA5" w:rsidR="0073193F" w:rsidTr="1A1EAF46" w14:paraId="1F8A2F06" w14:textId="77777777">
        <w:tc>
          <w:tcPr>
            <w:tcW w:w="2122" w:type="dxa"/>
            <w:tcMar/>
            <w:hideMark/>
          </w:tcPr>
          <w:p w:rsidRPr="00A65BA5" w:rsidR="0073193F" w:rsidP="000E14A5" w:rsidRDefault="0073193F" w14:paraId="1FF79DD4" w14:textId="77777777">
            <w:pPr>
              <w:pStyle w:val="Content"/>
            </w:pPr>
            <w:r w:rsidRPr="00A65BA5">
              <w:t>Background</w:t>
            </w:r>
          </w:p>
        </w:tc>
        <w:tc>
          <w:tcPr>
            <w:tcW w:w="7228" w:type="dxa"/>
            <w:tcMar/>
          </w:tcPr>
          <w:p w:rsidRPr="00A65BA5" w:rsidR="0073193F" w:rsidP="00C41BDD" w:rsidRDefault="00C41BDD" w14:paraId="796E8250" w14:textId="79405E45">
            <w:pPr>
              <w:pStyle w:val="Content"/>
              <w:tabs>
                <w:tab w:val="left" w:pos="4420"/>
              </w:tabs>
            </w:pPr>
            <w:r>
              <w:t>Meena needs offline access to articles, documents, or other downloadable materials for later reference.</w:t>
            </w:r>
          </w:p>
        </w:tc>
      </w:tr>
      <w:tr w:rsidRPr="00A65BA5" w:rsidR="0073193F" w:rsidTr="1A1EAF46" w14:paraId="2F956384" w14:textId="77777777">
        <w:tc>
          <w:tcPr>
            <w:tcW w:w="2122" w:type="dxa"/>
            <w:tcMar/>
            <w:hideMark/>
          </w:tcPr>
          <w:p w:rsidRPr="00A65BA5" w:rsidR="0073193F" w:rsidP="000E14A5" w:rsidRDefault="0073193F" w14:paraId="133ACBAE" w14:textId="77777777">
            <w:pPr>
              <w:pStyle w:val="Content"/>
            </w:pPr>
            <w:r w:rsidRPr="00A65BA5">
              <w:t>Objective</w:t>
            </w:r>
          </w:p>
        </w:tc>
        <w:tc>
          <w:tcPr>
            <w:tcW w:w="7228" w:type="dxa"/>
            <w:tcMar/>
          </w:tcPr>
          <w:p w:rsidRPr="00A65BA5" w:rsidR="0073193F" w:rsidP="000E14A5" w:rsidRDefault="00C41BDD" w14:paraId="51A48529" w14:textId="15C13715">
            <w:pPr>
              <w:pStyle w:val="Content"/>
            </w:pPr>
            <w:r>
              <w:t>Allow members to download supported content types (excluding images or documents) securely and conveniently, automatically adding downloaded items to their personal download section for easy access.</w:t>
            </w:r>
          </w:p>
        </w:tc>
      </w:tr>
      <w:tr w:rsidRPr="00A65BA5" w:rsidR="0073193F" w:rsidTr="1A1EAF46" w14:paraId="59095FCD" w14:textId="77777777">
        <w:tc>
          <w:tcPr>
            <w:tcW w:w="2122" w:type="dxa"/>
            <w:tcMar/>
            <w:hideMark/>
          </w:tcPr>
          <w:p w:rsidRPr="00A65BA5" w:rsidR="0073193F" w:rsidP="000E14A5" w:rsidRDefault="0073193F" w14:paraId="11178ED4" w14:textId="77777777">
            <w:pPr>
              <w:pStyle w:val="Content"/>
            </w:pPr>
            <w:r w:rsidRPr="00A65BA5">
              <w:t>Persona(s)</w:t>
            </w:r>
          </w:p>
        </w:tc>
        <w:tc>
          <w:tcPr>
            <w:tcW w:w="7228" w:type="dxa"/>
            <w:tcMar/>
          </w:tcPr>
          <w:p w:rsidRPr="00A65BA5" w:rsidR="0073193F" w:rsidP="000E14A5" w:rsidRDefault="00741F2F" w14:paraId="4FCF269E" w14:textId="29E4D215">
            <w:pPr>
              <w:pStyle w:val="Content"/>
            </w:pPr>
            <w:r>
              <w:t>Meena – Member</w:t>
            </w:r>
          </w:p>
        </w:tc>
      </w:tr>
      <w:tr w:rsidRPr="00A65BA5" w:rsidR="0073193F" w:rsidTr="1A1EAF46" w14:paraId="4C42BA62" w14:textId="77777777">
        <w:tc>
          <w:tcPr>
            <w:tcW w:w="2122" w:type="dxa"/>
            <w:tcMar/>
            <w:hideMark/>
          </w:tcPr>
          <w:p w:rsidRPr="00A65BA5" w:rsidR="0073193F" w:rsidP="000E14A5" w:rsidRDefault="0073193F" w14:paraId="57AD2499" w14:textId="77777777">
            <w:pPr>
              <w:pStyle w:val="Content"/>
            </w:pPr>
            <w:r w:rsidRPr="00A65BA5">
              <w:t>Scenario Steps</w:t>
            </w:r>
          </w:p>
        </w:tc>
        <w:tc>
          <w:tcPr>
            <w:tcW w:w="7228" w:type="dxa"/>
            <w:tcMar/>
          </w:tcPr>
          <w:p w:rsidR="008044F6" w:rsidP="008044F6" w:rsidRDefault="008044F6" w14:paraId="4F038AF1" w14:textId="7593AA05">
            <w:pPr>
              <w:pStyle w:val="Content"/>
              <w:numPr>
                <w:ilvl w:val="0"/>
                <w:numId w:val="11"/>
              </w:numPr>
            </w:pPr>
            <w:r>
              <w:t>Meena clicks the "Download" button on allowed content types (files/documents).</w:t>
            </w:r>
          </w:p>
          <w:p w:rsidR="008044F6" w:rsidP="008044F6" w:rsidRDefault="008044F6" w14:paraId="55F619EA" w14:textId="45D5F38B">
            <w:pPr>
              <w:pStyle w:val="Content"/>
              <w:numPr>
                <w:ilvl w:val="0"/>
                <w:numId w:val="11"/>
              </w:numPr>
            </w:pPr>
            <w:r>
              <w:t>The system checks if the user’s requested file is available.</w:t>
            </w:r>
          </w:p>
          <w:p w:rsidR="008044F6" w:rsidP="008044F6" w:rsidRDefault="008044F6" w14:paraId="5D4D0218" w14:textId="3BECFE2D">
            <w:pPr>
              <w:pStyle w:val="Content"/>
              <w:numPr>
                <w:ilvl w:val="0"/>
                <w:numId w:val="11"/>
              </w:numPr>
            </w:pPr>
            <w:r>
              <w:t>If valid, the system initiates the file download process.</w:t>
            </w:r>
          </w:p>
          <w:p w:rsidR="008044F6" w:rsidP="008044F6" w:rsidRDefault="008044F6" w14:paraId="6E56359F" w14:textId="0DDFE6A8">
            <w:pPr>
              <w:pStyle w:val="Content"/>
              <w:numPr>
                <w:ilvl w:val="0"/>
                <w:numId w:val="11"/>
              </w:numPr>
            </w:pPr>
            <w:r>
              <w:t>A download progress percentage is displayed on the screen.</w:t>
            </w:r>
          </w:p>
          <w:p w:rsidRPr="008044F6" w:rsidR="008044F6" w:rsidP="008044F6" w:rsidRDefault="008044F6" w14:paraId="7C540BF8" w14:textId="4B01D139">
            <w:pPr>
              <w:pStyle w:val="Content"/>
              <w:numPr>
                <w:ilvl w:val="0"/>
                <w:numId w:val="11"/>
              </w:numPr>
              <w:rPr>
                <w:lang w:val="en-ID"/>
              </w:rPr>
            </w:pPr>
            <w:r>
              <w:t>If the download completes successfully, a success message appears (“</w:t>
            </w:r>
            <w:r w:rsidRPr="008044F6">
              <w:rPr>
                <w:lang w:val="en-ID"/>
              </w:rPr>
              <w:t>Download completed successfully”</w:t>
            </w:r>
            <w:r>
              <w:rPr>
                <w:lang w:val="en-ID"/>
              </w:rPr>
              <w:t>)</w:t>
            </w:r>
          </w:p>
          <w:p w:rsidR="008044F6" w:rsidP="008044F6" w:rsidRDefault="008044F6" w14:paraId="3F5C28FF" w14:textId="1512532E">
            <w:pPr>
              <w:pStyle w:val="Content"/>
              <w:numPr>
                <w:ilvl w:val="0"/>
                <w:numId w:val="11"/>
              </w:numPr>
            </w:pPr>
            <w:r>
              <w:t>If the download fails, an error message appears. "Download failed."</w:t>
            </w:r>
          </w:p>
          <w:p w:rsidR="008044F6" w:rsidP="008044F6" w:rsidRDefault="008044F6" w14:paraId="4D9D9ADF" w14:textId="57617973">
            <w:pPr>
              <w:pStyle w:val="Content"/>
              <w:numPr>
                <w:ilvl w:val="0"/>
                <w:numId w:val="11"/>
              </w:numPr>
            </w:pPr>
            <w:r>
              <w:t>If the content has already been downloaded, it will appear in the Download section (profile area).</w:t>
            </w:r>
          </w:p>
          <w:p w:rsidR="008044F6" w:rsidP="008044F6" w:rsidRDefault="008044F6" w14:paraId="324B4DDB" w14:textId="517D1495">
            <w:pPr>
              <w:pStyle w:val="Content"/>
              <w:numPr>
                <w:ilvl w:val="0"/>
                <w:numId w:val="11"/>
              </w:numPr>
            </w:pPr>
            <w:r>
              <w:t>Error Handling:</w:t>
            </w:r>
          </w:p>
          <w:p w:rsidR="008044F6" w:rsidP="008044F6" w:rsidRDefault="008044F6" w14:paraId="55F35E6A" w14:textId="77777777">
            <w:pPr>
              <w:pStyle w:val="Content"/>
              <w:numPr>
                <w:ilvl w:val="1"/>
                <w:numId w:val="11"/>
              </w:numPr>
            </w:pPr>
            <w:r>
              <w:t>If the file type is unsupported or the file is corrupt, display the message: "Cannot download this file."</w:t>
            </w:r>
          </w:p>
          <w:p w:rsidRPr="00A65BA5" w:rsidR="0073193F" w:rsidP="008044F6" w:rsidRDefault="008044F6" w14:paraId="207181A4" w14:textId="631F1B58">
            <w:pPr>
              <w:pStyle w:val="Content"/>
              <w:numPr>
                <w:ilvl w:val="1"/>
                <w:numId w:val="11"/>
              </w:numPr>
              <w:rPr/>
            </w:pPr>
            <w:r w:rsidR="008044F6">
              <w:rPr/>
              <w:t>If the download is interrupted (e.g., due to connectivity issues), show a retry prompt.</w:t>
            </w:r>
          </w:p>
          <w:p w:rsidR="72942E4C" w:rsidP="4EDE4858" w:rsidRDefault="72942E4C" w14:paraId="10341241" w14:textId="1A8A9989">
            <w:pPr>
              <w:pStyle w:val="Content"/>
              <w:numPr>
                <w:ilvl w:val="0"/>
                <w:numId w:val="11"/>
              </w:numPr>
              <w:rPr/>
            </w:pPr>
            <w:r w:rsidR="72942E4C">
              <w:rPr/>
              <w:t>The downloaded item appeared in profile are specifically in “my downloads” section</w:t>
            </w:r>
          </w:p>
          <w:p w:rsidRPr="00A65BA5" w:rsidR="0073193F" w:rsidP="0F2E0059" w:rsidRDefault="008044F6" w14:paraId="488904CD" w14:textId="5AF404C7">
            <w:pPr>
              <w:pStyle w:val="Content"/>
              <w:numPr>
                <w:ilvl w:val="0"/>
                <w:numId w:val="11"/>
              </w:numPr>
              <w:rPr/>
            </w:pPr>
            <w:r w:rsidR="54B4313C">
              <w:rPr/>
              <w:t xml:space="preserve">Meena goes to homepage, then navigates to photo icon on the top left corner, she </w:t>
            </w:r>
            <w:r w:rsidR="54B4313C">
              <w:rPr/>
              <w:t>clicks</w:t>
            </w:r>
            <w:r w:rsidR="54B4313C">
              <w:rPr/>
              <w:t xml:space="preserve"> it</w:t>
            </w:r>
          </w:p>
          <w:p w:rsidRPr="00A65BA5" w:rsidR="0073193F" w:rsidP="0F2E0059" w:rsidRDefault="008044F6" w14:paraId="0E6DB1B6" w14:textId="66602D0D">
            <w:pPr>
              <w:pStyle w:val="Content"/>
              <w:numPr>
                <w:ilvl w:val="0"/>
                <w:numId w:val="11"/>
              </w:numPr>
              <w:rPr/>
            </w:pPr>
            <w:r w:rsidR="72942E4C">
              <w:rPr/>
              <w:t>Then system displayed side bar profile, she clicks on my downloads</w:t>
            </w:r>
          </w:p>
          <w:p w:rsidR="09238BF3" w:rsidP="4EDE4858" w:rsidRDefault="09238BF3" w14:paraId="2780D274" w14:textId="34FF550A">
            <w:pPr>
              <w:ind w:left="0"/>
            </w:pPr>
            <w:r w:rsidR="09238BF3">
              <w:drawing>
                <wp:inline wp14:editId="116D6BB5" wp14:anchorId="0D742C65">
                  <wp:extent cx="4438650" cy="3152775"/>
                  <wp:effectExtent l="0" t="0" r="0" b="0"/>
                  <wp:docPr id="588213642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588213642" name=""/>
                          <pic:cNvPicPr/>
                        </pic:nvPicPr>
                        <pic:blipFill>
                          <a:blip xmlns:r="http://schemas.openxmlformats.org/officeDocument/2006/relationships" r:embed="rId317822661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A65BA5" w:rsidR="0073193F" w:rsidP="0F2E0059" w:rsidRDefault="008044F6" w14:paraId="73C2E8BC" w14:textId="7E81D66C">
            <w:pPr>
              <w:pStyle w:val="Content"/>
              <w:numPr>
                <w:ilvl w:val="0"/>
                <w:numId w:val="11"/>
              </w:numPr>
              <w:rPr/>
            </w:pPr>
            <w:r w:rsidR="72942E4C">
              <w:rPr/>
              <w:t>The system displayed list of item/file that Meena already downloaded</w:t>
            </w:r>
          </w:p>
          <w:p w:rsidR="1498CA6F" w:rsidP="4EDE4858" w:rsidRDefault="1498CA6F" w14:paraId="268A671A" w14:textId="1AFE184F">
            <w:pPr>
              <w:ind w:left="0"/>
            </w:pPr>
            <w:r w:rsidR="1498CA6F">
              <w:drawing>
                <wp:inline wp14:editId="4983AE51" wp14:anchorId="23B47C36">
                  <wp:extent cx="4438650" cy="3152775"/>
                  <wp:effectExtent l="0" t="0" r="0" b="0"/>
                  <wp:docPr id="74759372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747593720" name=""/>
                          <pic:cNvPicPr/>
                        </pic:nvPicPr>
                        <pic:blipFill>
                          <a:blip xmlns:r="http://schemas.openxmlformats.org/officeDocument/2006/relationships" r:embed="rId2050341183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A65BA5" w:rsidR="0073193F" w:rsidP="0F2E0059" w:rsidRDefault="008044F6" w14:paraId="62E652DD" w14:textId="7731ABD5">
            <w:pPr>
              <w:pStyle w:val="Content"/>
              <w:numPr>
                <w:ilvl w:val="0"/>
                <w:numId w:val="11"/>
              </w:numPr>
              <w:rPr/>
            </w:pPr>
            <w:r w:rsidR="38281663">
              <w:rPr/>
              <w:t>Meena clicks the three dots icon next to a downloaded item to open the options menu.</w:t>
            </w:r>
          </w:p>
          <w:p w:rsidRPr="00A65BA5" w:rsidR="0073193F" w:rsidP="0F2E0059" w:rsidRDefault="008044F6" w14:paraId="2B748282" w14:textId="2B832E97">
            <w:pPr>
              <w:pStyle w:val="ListParagraph"/>
              <w:numPr>
                <w:ilvl w:val="0"/>
                <w:numId w:val="11"/>
              </w:numPr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38281663">
              <w:rPr/>
              <w:t>The system displays two options Open and Delete</w:t>
            </w:r>
          </w:p>
          <w:p w:rsidRPr="00A65BA5" w:rsidR="0073193F" w:rsidP="0F2E0059" w:rsidRDefault="008044F6" w14:paraId="3F35B97B" w14:textId="3744F150">
            <w:pPr>
              <w:pStyle w:val="ListParagraph"/>
              <w:numPr>
                <w:ilvl w:val="0"/>
                <w:numId w:val="11"/>
              </w:numPr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38281663">
              <w:rPr/>
              <w:t>Meena selects Open:</w:t>
            </w:r>
          </w:p>
          <w:p w:rsidRPr="00A65BA5" w:rsidR="0073193F" w:rsidP="0F2E0059" w:rsidRDefault="008044F6" w14:paraId="36A0D460" w14:textId="41AB327A">
            <w:pPr>
              <w:pStyle w:val="ListParagraph"/>
              <w:numPr>
                <w:ilvl w:val="1"/>
                <w:numId w:val="11"/>
              </w:numPr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38281663">
              <w:rPr/>
              <w:t xml:space="preserve">The system </w:t>
            </w:r>
            <w:r w:rsidR="38281663">
              <w:rPr/>
              <w:t>attempts</w:t>
            </w:r>
            <w:r w:rsidR="38281663">
              <w:rPr/>
              <w:t xml:space="preserve"> to open the selected file using the </w:t>
            </w:r>
            <w:r w:rsidR="38281663">
              <w:rPr/>
              <w:t>appropriate viewer</w:t>
            </w:r>
            <w:r w:rsidR="38281663">
              <w:rPr/>
              <w:t xml:space="preserve"> or app on her device.</w:t>
            </w:r>
          </w:p>
          <w:p w:rsidRPr="00A65BA5" w:rsidR="0073193F" w:rsidP="0F2E0059" w:rsidRDefault="008044F6" w14:paraId="73C5D6FC" w14:textId="2D163872">
            <w:pPr>
              <w:pStyle w:val="ListParagraph"/>
              <w:numPr>
                <w:ilvl w:val="1"/>
                <w:numId w:val="11"/>
              </w:numPr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38281663">
              <w:rPr/>
              <w:t xml:space="preserve">If the file cannot be opened (e.g., </w:t>
            </w:r>
            <w:r w:rsidR="38281663">
              <w:rPr/>
              <w:t>corrupted</w:t>
            </w:r>
            <w:r w:rsidR="38281663">
              <w:rPr/>
              <w:t xml:space="preserve"> or unsupported format), the system displays:</w:t>
            </w:r>
            <w:r>
              <w:br/>
            </w:r>
            <w:r w:rsidR="38281663">
              <w:rPr/>
              <w:t>“Unable to open this file.</w:t>
            </w:r>
            <w:r w:rsidR="38281663">
              <w:rPr/>
              <w:t>”</w:t>
            </w:r>
          </w:p>
          <w:p w:rsidRPr="00A65BA5" w:rsidR="0073193F" w:rsidP="0F2E0059" w:rsidRDefault="008044F6" w14:paraId="4C094429" w14:textId="5994DFF1">
            <w:pPr>
              <w:pStyle w:val="ListParagraph"/>
              <w:numPr>
                <w:ilvl w:val="1"/>
                <w:numId w:val="11"/>
              </w:numPr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38281663">
              <w:rPr/>
              <w:t xml:space="preserve">If the device lacks permission to open files from the app, </w:t>
            </w:r>
            <w:r w:rsidR="4DBE04D7">
              <w:rPr/>
              <w:t>the system</w:t>
            </w:r>
            <w:r w:rsidR="38281663">
              <w:rPr/>
              <w:t xml:space="preserve"> requests access or shows an informative error.</w:t>
            </w:r>
          </w:p>
          <w:p w:rsidRPr="00A65BA5" w:rsidR="0073193F" w:rsidP="0F2E0059" w:rsidRDefault="008044F6" w14:paraId="50ECAE0E" w14:textId="53F2B81E">
            <w:pPr>
              <w:pStyle w:val="ListParagraph"/>
              <w:numPr>
                <w:ilvl w:val="0"/>
                <w:numId w:val="11"/>
              </w:numPr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38281663">
              <w:rPr/>
              <w:t>Alternatively, Meena selects Delete:</w:t>
            </w:r>
          </w:p>
          <w:p w:rsidRPr="00A65BA5" w:rsidR="0073193F" w:rsidP="0F2E0059" w:rsidRDefault="008044F6" w14:paraId="0BCBB6BD" w14:textId="76B9E6B0">
            <w:pPr>
              <w:pStyle w:val="ListParagraph"/>
              <w:numPr>
                <w:ilvl w:val="1"/>
                <w:numId w:val="11"/>
              </w:numPr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38281663">
              <w:rPr/>
              <w:t>The system prompts a confirmation dialog:</w:t>
            </w:r>
            <w:r>
              <w:br/>
            </w:r>
            <w:r w:rsidR="38281663">
              <w:rPr/>
              <w:t>“Are you sure you want to delete [File Name] from your downloads?”</w:t>
            </w:r>
          </w:p>
          <w:p w:rsidRPr="00A65BA5" w:rsidR="0073193F" w:rsidP="0F2E0059" w:rsidRDefault="008044F6" w14:paraId="073FCD3D" w14:textId="584CE337">
            <w:pPr>
              <w:pStyle w:val="ListParagraph"/>
              <w:numPr>
                <w:ilvl w:val="1"/>
                <w:numId w:val="11"/>
              </w:numPr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38281663">
              <w:rPr/>
              <w:t>Meena confirms the deletion.</w:t>
            </w:r>
          </w:p>
          <w:p w:rsidRPr="00A65BA5" w:rsidR="0073193F" w:rsidP="0F2E0059" w:rsidRDefault="008044F6" w14:paraId="04C852C1" w14:textId="12D6AF4E">
            <w:pPr>
              <w:pStyle w:val="ListParagraph"/>
              <w:numPr>
                <w:ilvl w:val="1"/>
                <w:numId w:val="11"/>
              </w:numPr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38281663">
              <w:rPr/>
              <w:t xml:space="preserve">The system removes the file from the “My Downloads” list and </w:t>
            </w:r>
            <w:r w:rsidR="38281663">
              <w:rPr/>
              <w:t>deletes</w:t>
            </w:r>
            <w:r w:rsidR="38281663">
              <w:rPr/>
              <w:t xml:space="preserve"> the local file if stored on device.</w:t>
            </w:r>
          </w:p>
          <w:p w:rsidRPr="00A65BA5" w:rsidR="0073193F" w:rsidP="0F2E0059" w:rsidRDefault="008044F6" w14:paraId="164012FB" w14:textId="0C8E7850">
            <w:pPr>
              <w:pStyle w:val="ListParagraph"/>
              <w:numPr>
                <w:ilvl w:val="1"/>
                <w:numId w:val="11"/>
              </w:numPr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38281663">
              <w:rPr/>
              <w:t>System displays a success message:</w:t>
            </w:r>
            <w:r>
              <w:br/>
            </w:r>
            <w:r w:rsidR="38281663">
              <w:rPr/>
              <w:t>“[File Name] has been deleted from your downloads.”</w:t>
            </w:r>
          </w:p>
          <w:p w:rsidRPr="00A65BA5" w:rsidR="0073193F" w:rsidP="0F2E0059" w:rsidRDefault="008044F6" w14:paraId="2861D55B" w14:textId="336FA2D8">
            <w:pPr>
              <w:pStyle w:val="ListParagraph"/>
              <w:numPr>
                <w:ilvl w:val="1"/>
                <w:numId w:val="11"/>
              </w:numPr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38281663">
              <w:rPr/>
              <w:t xml:space="preserve">The downloads list updates </w:t>
            </w:r>
            <w:r w:rsidR="38281663">
              <w:rPr/>
              <w:t>immediately</w:t>
            </w:r>
            <w:r w:rsidR="38281663">
              <w:rPr/>
              <w:t>, removing the deleted item.</w:t>
            </w:r>
          </w:p>
        </w:tc>
      </w:tr>
    </w:tbl>
    <w:p w:rsidR="0073193F" w:rsidP="006140E5" w:rsidRDefault="0073193F" w14:paraId="3A0E8A35" w14:textId="77777777">
      <w:pPr>
        <w:pStyle w:val="Content"/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Pr="009B0DDE" w:rsidR="0073193F" w:rsidTr="4EDE4858" w14:paraId="08E3B723" w14:textId="77777777">
        <w:trPr>
          <w:trHeight w:val="410"/>
        </w:trPr>
        <w:tc>
          <w:tcPr>
            <w:tcW w:w="2122" w:type="dxa"/>
            <w:shd w:val="clear" w:color="auto" w:fill="0A0231"/>
            <w:tcMar/>
            <w:hideMark/>
          </w:tcPr>
          <w:p w:rsidRPr="009B0DDE" w:rsidR="0073193F" w:rsidP="000E14A5" w:rsidRDefault="0073193F" w14:paraId="29E1F284" w14:textId="77777777">
            <w:pPr>
              <w:pStyle w:val="Content"/>
              <w:rPr>
                <w:b/>
                <w:bCs/>
                <w:color w:val="FFFFFF" w:themeColor="background1"/>
              </w:rPr>
            </w:pPr>
            <w:r w:rsidRPr="009B0DDE">
              <w:rPr>
                <w:b/>
                <w:bCs/>
                <w:color w:val="FFFFFF" w:themeColor="background1"/>
              </w:rPr>
              <w:t>Scenario Name</w:t>
            </w:r>
          </w:p>
        </w:tc>
        <w:tc>
          <w:tcPr>
            <w:tcW w:w="7228" w:type="dxa"/>
            <w:shd w:val="clear" w:color="auto" w:fill="0A0231"/>
            <w:tcMar/>
          </w:tcPr>
          <w:p w:rsidRPr="009B0DDE" w:rsidR="0073193F" w:rsidP="000E14A5" w:rsidRDefault="0073193F" w14:paraId="5C2169C6" w14:textId="33AF4BB3">
            <w:pPr>
              <w:pStyle w:val="Content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Member bookmarks content</w:t>
            </w:r>
          </w:p>
        </w:tc>
      </w:tr>
      <w:tr w:rsidRPr="00A65BA5" w:rsidR="0073193F" w:rsidTr="4EDE4858" w14:paraId="7C982AE7" w14:textId="77777777">
        <w:tc>
          <w:tcPr>
            <w:tcW w:w="2122" w:type="dxa"/>
            <w:tcMar/>
            <w:hideMark/>
          </w:tcPr>
          <w:p w:rsidRPr="00A65BA5" w:rsidR="0073193F" w:rsidP="000E14A5" w:rsidRDefault="0073193F" w14:paraId="22F563E7" w14:textId="77777777">
            <w:pPr>
              <w:pStyle w:val="Content"/>
            </w:pPr>
            <w:r w:rsidRPr="00A65BA5">
              <w:t>Background</w:t>
            </w:r>
          </w:p>
        </w:tc>
        <w:tc>
          <w:tcPr>
            <w:tcW w:w="7228" w:type="dxa"/>
            <w:tcMar/>
          </w:tcPr>
          <w:p w:rsidRPr="00A65BA5" w:rsidR="0073193F" w:rsidP="00C41BDD" w:rsidRDefault="00C41BDD" w14:paraId="3B065282" w14:textId="7B1225D2">
            <w:pPr>
              <w:pStyle w:val="Content"/>
            </w:pPr>
            <w:r>
              <w:t>Meena wants to save interesting or important content for quick retrieval later by bookmarking it.</w:t>
            </w:r>
          </w:p>
        </w:tc>
      </w:tr>
      <w:tr w:rsidRPr="00A65BA5" w:rsidR="0073193F" w:rsidTr="4EDE4858" w14:paraId="0D879F0C" w14:textId="77777777">
        <w:tc>
          <w:tcPr>
            <w:tcW w:w="2122" w:type="dxa"/>
            <w:tcMar/>
            <w:hideMark/>
          </w:tcPr>
          <w:p w:rsidRPr="00A65BA5" w:rsidR="0073193F" w:rsidP="000E14A5" w:rsidRDefault="0073193F" w14:paraId="74B2CC69" w14:textId="77777777">
            <w:pPr>
              <w:pStyle w:val="Content"/>
            </w:pPr>
            <w:r w:rsidRPr="00A65BA5">
              <w:t>Objective</w:t>
            </w:r>
          </w:p>
        </w:tc>
        <w:tc>
          <w:tcPr>
            <w:tcW w:w="7228" w:type="dxa"/>
            <w:tcMar/>
          </w:tcPr>
          <w:p w:rsidRPr="00A65BA5" w:rsidR="0073193F" w:rsidP="000E14A5" w:rsidRDefault="00C41BDD" w14:paraId="0A58D8F3" w14:textId="70325B77">
            <w:pPr>
              <w:pStyle w:val="Content"/>
            </w:pPr>
            <w:r>
              <w:t>Enable members to bookmark any content to their personal bookmarks section, ensuring easy access and management of saved content.</w:t>
            </w:r>
          </w:p>
        </w:tc>
      </w:tr>
      <w:tr w:rsidRPr="00A65BA5" w:rsidR="0073193F" w:rsidTr="4EDE4858" w14:paraId="19DBC984" w14:textId="77777777">
        <w:tc>
          <w:tcPr>
            <w:tcW w:w="2122" w:type="dxa"/>
            <w:tcMar/>
            <w:hideMark/>
          </w:tcPr>
          <w:p w:rsidRPr="00A65BA5" w:rsidR="0073193F" w:rsidP="000E14A5" w:rsidRDefault="0073193F" w14:paraId="26ED4EC0" w14:textId="77777777">
            <w:pPr>
              <w:pStyle w:val="Content"/>
            </w:pPr>
            <w:r w:rsidRPr="00A65BA5">
              <w:t>Persona(s)</w:t>
            </w:r>
          </w:p>
        </w:tc>
        <w:tc>
          <w:tcPr>
            <w:tcW w:w="7228" w:type="dxa"/>
            <w:tcMar/>
          </w:tcPr>
          <w:p w:rsidRPr="00A65BA5" w:rsidR="0073193F" w:rsidP="000E14A5" w:rsidRDefault="00741F2F" w14:paraId="78F2E8D9" w14:textId="4A5C31F1">
            <w:pPr>
              <w:pStyle w:val="Content"/>
            </w:pPr>
            <w:r>
              <w:t>Meena – Member</w:t>
            </w:r>
          </w:p>
        </w:tc>
      </w:tr>
      <w:tr w:rsidRPr="00A65BA5" w:rsidR="0073193F" w:rsidTr="4EDE4858" w14:paraId="5F0F8B3F" w14:textId="77777777">
        <w:tc>
          <w:tcPr>
            <w:tcW w:w="2122" w:type="dxa"/>
            <w:tcMar/>
            <w:hideMark/>
          </w:tcPr>
          <w:p w:rsidRPr="00A65BA5" w:rsidR="0073193F" w:rsidP="000E14A5" w:rsidRDefault="0073193F" w14:paraId="1FCE8A06" w14:textId="77777777">
            <w:pPr>
              <w:pStyle w:val="Content"/>
            </w:pPr>
            <w:r w:rsidRPr="00A65BA5">
              <w:t>Scenario Steps</w:t>
            </w:r>
          </w:p>
        </w:tc>
        <w:tc>
          <w:tcPr>
            <w:tcW w:w="7228" w:type="dxa"/>
            <w:tcMar/>
          </w:tcPr>
          <w:p w:rsidR="00C31422" w:rsidP="00C31422" w:rsidRDefault="00C31422" w14:paraId="5B6F8AFF" w14:textId="59034129">
            <w:pPr>
              <w:pStyle w:val="Content"/>
              <w:numPr>
                <w:ilvl w:val="0"/>
                <w:numId w:val="14"/>
              </w:numPr>
              <w:tabs>
                <w:tab w:val="left" w:pos="2792"/>
              </w:tabs>
            </w:pPr>
            <w:r>
              <w:t>Meena clicks “Bookmark” or “Save” button on content.</w:t>
            </w:r>
          </w:p>
          <w:p w:rsidR="00C31422" w:rsidP="00C31422" w:rsidRDefault="00C31422" w14:paraId="613450BF" w14:textId="1A0FC0D6">
            <w:pPr>
              <w:pStyle w:val="Content"/>
              <w:numPr>
                <w:ilvl w:val="0"/>
                <w:numId w:val="14"/>
              </w:numPr>
              <w:tabs>
                <w:tab w:val="left" w:pos="2792"/>
              </w:tabs>
            </w:pPr>
            <w:r>
              <w:t>System marks content as bookmarked for the user and updates bookmark icon/state.</w:t>
            </w:r>
          </w:p>
          <w:p w:rsidR="00C31422" w:rsidP="00C31422" w:rsidRDefault="00C31422" w14:paraId="2F0A8FBF" w14:textId="69658285">
            <w:pPr>
              <w:pStyle w:val="Content"/>
              <w:numPr>
                <w:ilvl w:val="0"/>
                <w:numId w:val="14"/>
              </w:numPr>
              <w:tabs>
                <w:tab w:val="left" w:pos="2792"/>
              </w:tabs>
              <w:rPr/>
            </w:pPr>
            <w:r w:rsidR="1BEEB2DA">
              <w:rPr/>
              <w:t>Meena can view all bookmarked content in a separate section (profile area).</w:t>
            </w:r>
          </w:p>
          <w:p w:rsidR="047ACADE" w:rsidP="4EDE4858" w:rsidRDefault="047ACADE" w14:paraId="32F6E962" w14:textId="5507EFA7">
            <w:pPr>
              <w:pStyle w:val="Content"/>
              <w:numPr>
                <w:ilvl w:val="0"/>
                <w:numId w:val="14"/>
              </w:numPr>
              <w:tabs>
                <w:tab w:val="left" w:leader="none" w:pos="2792"/>
              </w:tabs>
              <w:rPr/>
            </w:pPr>
            <w:r w:rsidR="047ACADE">
              <w:rPr/>
              <w:t>Meena goes to homepage, then navigates to photo icon on the top left corner, she clicks it</w:t>
            </w:r>
          </w:p>
          <w:p w:rsidR="047ACADE" w:rsidP="4EDE4858" w:rsidRDefault="047ACADE" w14:paraId="0E5F7300" w14:textId="334FD1C2">
            <w:pPr>
              <w:pStyle w:val="Content"/>
              <w:numPr>
                <w:ilvl w:val="0"/>
                <w:numId w:val="14"/>
              </w:numPr>
              <w:rPr/>
            </w:pPr>
            <w:r w:rsidR="047ACADE">
              <w:rPr/>
              <w:t>Then system displayed side bar profile, she clicks on Bookmarks</w:t>
            </w:r>
          </w:p>
          <w:p w:rsidR="047ACADE" w:rsidP="4EDE4858" w:rsidRDefault="047ACADE" w14:paraId="67CC97D7" w14:textId="34FF550A">
            <w:pPr>
              <w:pStyle w:val="Normal"/>
              <w:ind w:left="0"/>
              <w:rPr>
                <w:b w:val="0"/>
                <w:bCs w:val="0"/>
                <w:color w:val="0A0A0A" w:themeColor="text1" w:themeTint="FF" w:themeShade="FF"/>
                <w:sz w:val="24"/>
                <w:szCs w:val="24"/>
              </w:rPr>
            </w:pPr>
            <w:r w:rsidR="047ACADE">
              <w:drawing>
                <wp:inline wp14:editId="1E5854E0" wp14:anchorId="7A85DBC6">
                  <wp:extent cx="4438650" cy="3152775"/>
                  <wp:effectExtent l="0" t="0" r="0" b="0"/>
                  <wp:docPr id="1401686958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588213642" name=""/>
                          <pic:cNvPicPr/>
                        </pic:nvPicPr>
                        <pic:blipFill>
                          <a:blip xmlns:r="http://schemas.openxmlformats.org/officeDocument/2006/relationships" r:embed="R3858017f066d4917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47ACADE" w:rsidP="4EDE4858" w:rsidRDefault="047ACADE" w14:paraId="5A98CCF0" w14:textId="1F4D2497">
            <w:pPr>
              <w:pStyle w:val="Content"/>
              <w:numPr>
                <w:ilvl w:val="0"/>
                <w:numId w:val="14"/>
              </w:numPr>
              <w:tabs>
                <w:tab w:val="left" w:leader="none" w:pos="2792"/>
              </w:tabs>
              <w:rPr/>
            </w:pPr>
            <w:r w:rsidR="047ACADE">
              <w:rPr/>
              <w:t>The system displayed list of item/file that Meena already bookmarked</w:t>
            </w:r>
          </w:p>
          <w:p w:rsidR="0A956B9F" w:rsidP="4EDE4858" w:rsidRDefault="0A956B9F" w14:paraId="577E57EA" w14:textId="417CF4E6">
            <w:pPr>
              <w:tabs>
                <w:tab w:val="left" w:leader="none" w:pos="2792"/>
              </w:tabs>
              <w:ind w:left="0"/>
            </w:pPr>
            <w:r w:rsidR="0A956B9F">
              <w:drawing>
                <wp:inline wp14:editId="6882289E" wp14:anchorId="7DD6B191">
                  <wp:extent cx="4438650" cy="3152775"/>
                  <wp:effectExtent l="0" t="0" r="0" b="0"/>
                  <wp:docPr id="489234446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489234446" name=""/>
                          <pic:cNvPicPr/>
                        </pic:nvPicPr>
                        <pic:blipFill>
                          <a:blip xmlns:r="http://schemas.openxmlformats.org/officeDocument/2006/relationships" r:embed="rId1626811272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A65BA5" w:rsidR="0073193F" w:rsidP="00C31422" w:rsidRDefault="00C31422" w14:paraId="5191BD14" w14:textId="6C8CCF25">
            <w:pPr>
              <w:pStyle w:val="Content"/>
              <w:numPr>
                <w:ilvl w:val="0"/>
                <w:numId w:val="14"/>
              </w:numPr>
              <w:tabs>
                <w:tab w:val="left" w:pos="2792"/>
              </w:tabs>
              <w:rPr/>
            </w:pPr>
            <w:r w:rsidR="00C31422">
              <w:rPr/>
              <w:t>If bookmarking fails due to backend error, show “Could not save bookmark. Please try later</w:t>
            </w:r>
            <w:r w:rsidR="00C31422">
              <w:rPr/>
              <w:t>.”</w:t>
            </w:r>
          </w:p>
        </w:tc>
      </w:tr>
    </w:tbl>
    <w:p w:rsidR="0073193F" w:rsidP="006140E5" w:rsidRDefault="0073193F" w14:paraId="0BC54482" w14:textId="77777777">
      <w:pPr>
        <w:pStyle w:val="Content"/>
      </w:pP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122"/>
        <w:gridCol w:w="7228"/>
      </w:tblGrid>
      <w:tr w:rsidRPr="009B0DDE" w:rsidR="0073193F" w:rsidTr="4EDE4858" w14:paraId="7789E33F" w14:textId="77777777">
        <w:trPr>
          <w:trHeight w:val="410"/>
        </w:trPr>
        <w:tc>
          <w:tcPr>
            <w:tcW w:w="2122" w:type="dxa"/>
            <w:shd w:val="clear" w:color="auto" w:fill="0A0231"/>
            <w:tcMar/>
            <w:hideMark/>
          </w:tcPr>
          <w:p w:rsidRPr="009B0DDE" w:rsidR="0073193F" w:rsidP="000E14A5" w:rsidRDefault="0073193F" w14:paraId="6EEC7DD0" w14:textId="77777777">
            <w:pPr>
              <w:pStyle w:val="Content"/>
              <w:rPr>
                <w:b/>
                <w:bCs/>
                <w:color w:val="FFFFFF" w:themeColor="background1"/>
              </w:rPr>
            </w:pPr>
            <w:r w:rsidRPr="009B0DDE">
              <w:rPr>
                <w:b/>
                <w:bCs/>
                <w:color w:val="FFFFFF" w:themeColor="background1"/>
              </w:rPr>
              <w:t>Scenario Name</w:t>
            </w:r>
          </w:p>
        </w:tc>
        <w:tc>
          <w:tcPr>
            <w:tcW w:w="7228" w:type="dxa"/>
            <w:shd w:val="clear" w:color="auto" w:fill="0A0231"/>
            <w:tcMar/>
          </w:tcPr>
          <w:p w:rsidRPr="009B0DDE" w:rsidR="0073193F" w:rsidP="000E14A5" w:rsidRDefault="00C31422" w14:paraId="01A379F2" w14:textId="40578C06">
            <w:pPr>
              <w:pStyle w:val="Content"/>
              <w:rPr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Members</w:t>
            </w:r>
            <w:r w:rsidR="0073193F">
              <w:rPr>
                <w:b/>
                <w:bCs/>
                <w:color w:val="FFFFFF" w:themeColor="background1"/>
              </w:rPr>
              <w:t xml:space="preserve"> suggest content</w:t>
            </w:r>
          </w:p>
        </w:tc>
      </w:tr>
      <w:tr w:rsidRPr="00A65BA5" w:rsidR="00B94C79" w:rsidTr="4EDE4858" w14:paraId="62556CF9" w14:textId="77777777">
        <w:tc>
          <w:tcPr>
            <w:tcW w:w="2122" w:type="dxa"/>
            <w:tcMar/>
            <w:hideMark/>
          </w:tcPr>
          <w:p w:rsidRPr="00A65BA5" w:rsidR="00B94C79" w:rsidP="00B94C79" w:rsidRDefault="00B94C79" w14:paraId="7FDFD9C6" w14:textId="77777777">
            <w:pPr>
              <w:pStyle w:val="Content"/>
            </w:pPr>
            <w:r w:rsidRPr="00A65BA5">
              <w:t>Background</w:t>
            </w:r>
          </w:p>
        </w:tc>
        <w:tc>
          <w:tcPr>
            <w:tcW w:w="7228" w:type="dxa"/>
            <w:tcMar/>
          </w:tcPr>
          <w:p w:rsidRPr="00A65BA5" w:rsidR="00B94C79" w:rsidP="00B94C79" w:rsidRDefault="00B94C79" w14:paraId="49B29044" w14:textId="26431365">
            <w:pPr>
              <w:pStyle w:val="Content"/>
            </w:pPr>
            <w:r>
              <w:t xml:space="preserve">Meena </w:t>
            </w:r>
            <w:r w:rsidR="00CE1AFD">
              <w:t>wants</w:t>
            </w:r>
            <w:r>
              <w:t xml:space="preserve"> to contribute content ideas or draft posts that can be reviewed and potentially published by the community team.</w:t>
            </w:r>
          </w:p>
        </w:tc>
      </w:tr>
      <w:tr w:rsidRPr="00A65BA5" w:rsidR="00B94C79" w:rsidTr="4EDE4858" w14:paraId="407AAA33" w14:textId="77777777">
        <w:tc>
          <w:tcPr>
            <w:tcW w:w="2122" w:type="dxa"/>
            <w:tcMar/>
            <w:hideMark/>
          </w:tcPr>
          <w:p w:rsidRPr="00A65BA5" w:rsidR="00B94C79" w:rsidP="00B94C79" w:rsidRDefault="00B94C79" w14:paraId="0242785C" w14:textId="77777777">
            <w:pPr>
              <w:pStyle w:val="Content"/>
            </w:pPr>
            <w:r w:rsidRPr="00A65BA5">
              <w:t>Objective</w:t>
            </w:r>
          </w:p>
        </w:tc>
        <w:tc>
          <w:tcPr>
            <w:tcW w:w="7228" w:type="dxa"/>
            <w:tcMar/>
          </w:tcPr>
          <w:p w:rsidRPr="00A65BA5" w:rsidR="00B94C79" w:rsidP="00B94C79" w:rsidRDefault="00B94C79" w14:paraId="4B10041D" w14:textId="23ECDFF0">
            <w:pPr>
              <w:pStyle w:val="Content"/>
            </w:pPr>
            <w:r>
              <w:t>Allow members to suggest new posts with titles, body text, and optional media; send suggestions for admin review with feedback.</w:t>
            </w:r>
          </w:p>
        </w:tc>
      </w:tr>
      <w:tr w:rsidRPr="00A65BA5" w:rsidR="00B94C79" w:rsidTr="4EDE4858" w14:paraId="7252723F" w14:textId="77777777">
        <w:tc>
          <w:tcPr>
            <w:tcW w:w="2122" w:type="dxa"/>
            <w:tcMar/>
            <w:hideMark/>
          </w:tcPr>
          <w:p w:rsidRPr="00A65BA5" w:rsidR="00B94C79" w:rsidP="00B94C79" w:rsidRDefault="00B94C79" w14:paraId="3CE032F4" w14:textId="77777777">
            <w:pPr>
              <w:pStyle w:val="Content"/>
            </w:pPr>
            <w:r w:rsidRPr="00A65BA5">
              <w:t>Persona(s)</w:t>
            </w:r>
          </w:p>
        </w:tc>
        <w:tc>
          <w:tcPr>
            <w:tcW w:w="7228" w:type="dxa"/>
            <w:tcMar/>
          </w:tcPr>
          <w:p w:rsidRPr="00A65BA5" w:rsidR="00B94C79" w:rsidP="00B94C79" w:rsidRDefault="00B94C79" w14:paraId="000F9EF9" w14:textId="4DF4BAE0">
            <w:pPr>
              <w:pStyle w:val="Content"/>
            </w:pPr>
            <w:r>
              <w:t>Meena – Member</w:t>
            </w:r>
          </w:p>
        </w:tc>
      </w:tr>
      <w:tr w:rsidRPr="00A65BA5" w:rsidR="00B94C79" w:rsidTr="4EDE4858" w14:paraId="68ADD41B" w14:textId="77777777">
        <w:tc>
          <w:tcPr>
            <w:tcW w:w="2122" w:type="dxa"/>
            <w:tcMar/>
            <w:hideMark/>
          </w:tcPr>
          <w:p w:rsidRPr="00A65BA5" w:rsidR="00B94C79" w:rsidP="00B94C79" w:rsidRDefault="00B94C79" w14:paraId="5FF5D924" w14:textId="77777777">
            <w:pPr>
              <w:pStyle w:val="Content"/>
            </w:pPr>
            <w:r w:rsidRPr="00A65BA5">
              <w:t>Scenario Steps</w:t>
            </w:r>
          </w:p>
        </w:tc>
        <w:tc>
          <w:tcPr>
            <w:tcW w:w="7228" w:type="dxa"/>
            <w:tcMar/>
          </w:tcPr>
          <w:p w:rsidR="00B94C79" w:rsidP="00B94C79" w:rsidRDefault="00B94C79" w14:paraId="5EC46286" w14:textId="407AB689">
            <w:pPr>
              <w:pStyle w:val="Content"/>
              <w:numPr>
                <w:ilvl w:val="0"/>
                <w:numId w:val="21"/>
              </w:numPr>
              <w:ind w:left="360"/>
            </w:pPr>
            <w:r>
              <w:t xml:space="preserve">Meena logs into the community app. </w:t>
            </w:r>
          </w:p>
          <w:p w:rsidR="00B94C79" w:rsidP="00B94C79" w:rsidRDefault="00B94C79" w14:paraId="2F0495A2" w14:textId="6A44396E">
            <w:pPr>
              <w:pStyle w:val="Content"/>
              <w:numPr>
                <w:ilvl w:val="0"/>
                <w:numId w:val="21"/>
              </w:numPr>
              <w:ind w:left="360"/>
              <w:rPr/>
            </w:pPr>
            <w:r w:rsidR="094882A8">
              <w:rPr/>
              <w:t xml:space="preserve">In homepage Meena </w:t>
            </w:r>
            <w:r w:rsidR="2797D199">
              <w:rPr/>
              <w:t>n</w:t>
            </w:r>
            <w:r w:rsidR="2348C340">
              <w:rPr/>
              <w:t>avigates</w:t>
            </w:r>
            <w:r w:rsidR="2348C340">
              <w:rPr/>
              <w:t xml:space="preserve"> to the “Suggest a Post” section. </w:t>
            </w:r>
          </w:p>
          <w:p w:rsidR="337F7C8D" w:rsidP="4EDE4858" w:rsidRDefault="337F7C8D" w14:paraId="342FE8CA" w14:textId="01E0BB66">
            <w:pPr>
              <w:ind w:left="0"/>
            </w:pPr>
            <w:r w:rsidR="337F7C8D">
              <w:drawing>
                <wp:inline wp14:editId="3B90629C" wp14:anchorId="762FD29F">
                  <wp:extent cx="4438650" cy="3695700"/>
                  <wp:effectExtent l="0" t="0" r="0" b="0"/>
                  <wp:docPr id="1185619324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1185619324" name=""/>
                          <pic:cNvPicPr/>
                        </pic:nvPicPr>
                        <pic:blipFill>
                          <a:blip xmlns:r="http://schemas.openxmlformats.org/officeDocument/2006/relationships" r:embed="rId1372568050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C79" w:rsidP="00B94C79" w:rsidRDefault="00B94C79" w14:paraId="5DED315B" w14:textId="4A9C8C3C">
            <w:pPr>
              <w:pStyle w:val="Content"/>
              <w:numPr>
                <w:ilvl w:val="0"/>
                <w:numId w:val="21"/>
              </w:numPr>
              <w:ind w:left="360"/>
              <w:rPr/>
            </w:pPr>
            <w:r w:rsidR="2348C340">
              <w:rPr/>
              <w:t xml:space="preserve">Meena fills in the post suggestion </w:t>
            </w:r>
            <w:r w:rsidR="0B49BB90">
              <w:rPr/>
              <w:t>form</w:t>
            </w:r>
            <w:r w:rsidR="2348C340">
              <w:rPr/>
              <w:t xml:space="preserve"> includes title, content body, and optional media upload (images, documents). </w:t>
            </w:r>
          </w:p>
          <w:p w:rsidR="6EFE0EDE" w:rsidP="4EDE4858" w:rsidRDefault="6EFE0EDE" w14:paraId="743682C3" w14:textId="40C58C44">
            <w:pPr>
              <w:ind w:left="0"/>
            </w:pPr>
            <w:r w:rsidR="6EFE0EDE">
              <w:drawing>
                <wp:inline wp14:editId="4B18B5D5" wp14:anchorId="7F02BC83">
                  <wp:extent cx="4438650" cy="3152775"/>
                  <wp:effectExtent l="0" t="0" r="0" b="0"/>
                  <wp:docPr id="988016175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988016175" name=""/>
                          <pic:cNvPicPr/>
                        </pic:nvPicPr>
                        <pic:blipFill>
                          <a:blip xmlns:r="http://schemas.openxmlformats.org/officeDocument/2006/relationships" r:embed="rId87788770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6EFE0EDE" w:rsidP="4EDE4858" w:rsidRDefault="6EFE0EDE" w14:paraId="5731E30A" w14:textId="2B2DA40E">
            <w:pPr>
              <w:ind w:left="0"/>
            </w:pPr>
            <w:r w:rsidR="6EFE0EDE">
              <w:drawing>
                <wp:inline wp14:editId="6CC73852" wp14:anchorId="5E28F0CE">
                  <wp:extent cx="4438650" cy="3152775"/>
                  <wp:effectExtent l="0" t="0" r="0" b="0"/>
                  <wp:docPr id="95772930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95772930" name=""/>
                          <pic:cNvPicPr/>
                        </pic:nvPicPr>
                        <pic:blipFill>
                          <a:blip xmlns:r="http://schemas.openxmlformats.org/officeDocument/2006/relationships" r:embed="rId164358189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C79" w:rsidP="00B94C79" w:rsidRDefault="00B94C79" w14:paraId="6F8B512A" w14:textId="676DE2D4">
            <w:pPr>
              <w:pStyle w:val="Content"/>
              <w:numPr>
                <w:ilvl w:val="0"/>
                <w:numId w:val="21"/>
              </w:numPr>
              <w:ind w:left="360"/>
            </w:pPr>
            <w:r>
              <w:t xml:space="preserve">Meena clicks “Submit Suggestion.” </w:t>
            </w:r>
          </w:p>
          <w:p w:rsidR="00B94C79" w:rsidP="00B94C79" w:rsidRDefault="00B94C79" w14:paraId="4EB5A1AE" w14:textId="2089F5AA">
            <w:pPr>
              <w:pStyle w:val="Content"/>
              <w:numPr>
                <w:ilvl w:val="0"/>
                <w:numId w:val="21"/>
              </w:numPr>
              <w:ind w:left="360"/>
            </w:pPr>
            <w:r>
              <w:t>System validates inputs: mandatory fields (title, content body), file formats, file sizes.</w:t>
            </w:r>
          </w:p>
          <w:p w:rsidR="00B94C79" w:rsidP="00B94C79" w:rsidRDefault="00B94C79" w14:paraId="66351771" w14:textId="44E643EA">
            <w:pPr>
              <w:pStyle w:val="Content"/>
              <w:numPr>
                <w:ilvl w:val="1"/>
                <w:numId w:val="21"/>
              </w:numPr>
            </w:pPr>
            <w:r>
              <w:t xml:space="preserve">If validation fails, the system shows specific error messages. </w:t>
            </w:r>
          </w:p>
          <w:p w:rsidR="00B94C79" w:rsidP="00B94C79" w:rsidRDefault="00B94C79" w14:paraId="520F6984" w14:textId="20A4CF59">
            <w:pPr>
              <w:pStyle w:val="Content"/>
              <w:numPr>
                <w:ilvl w:val="1"/>
                <w:numId w:val="21"/>
              </w:numPr>
            </w:pPr>
            <w:r>
              <w:t xml:space="preserve">If validation passes, success message appears “Thank you for your suggestion!” </w:t>
            </w:r>
          </w:p>
          <w:p w:rsidR="3B7A3690" w:rsidP="4EDE4858" w:rsidRDefault="3B7A3690" w14:paraId="22DA7A7E" w14:textId="4ECA922E">
            <w:pPr>
              <w:pStyle w:val="Content"/>
              <w:numPr>
                <w:ilvl w:val="1"/>
                <w:numId w:val="21"/>
              </w:numPr>
              <w:rPr/>
            </w:pPr>
            <w:r w:rsidR="3B7A3690">
              <w:rPr/>
              <w:t>The system</w:t>
            </w:r>
            <w:r w:rsidR="7B262551">
              <w:rPr/>
              <w:t xml:space="preserve"> saves the suggestion into the admin panel in content management tab with status “Pending Review” and notifies admins or content managers.</w:t>
            </w:r>
          </w:p>
          <w:p w:rsidR="0BE12CE8" w:rsidP="4EDE4858" w:rsidRDefault="0BE12CE8" w14:paraId="5C6AE70C" w14:textId="3F78DE46">
            <w:pPr>
              <w:ind w:left="0"/>
            </w:pPr>
            <w:r w:rsidR="0BE12CE8">
              <w:drawing>
                <wp:inline wp14:editId="70EAC387" wp14:anchorId="2C3C11E7">
                  <wp:extent cx="4438650" cy="3152775"/>
                  <wp:effectExtent l="0" t="0" r="0" b="0"/>
                  <wp:docPr id="349899729" name="drawing"/>
                  <wp:cNvGraphicFramePr>
                    <a:graphicFrameLocks noChangeAspect="1"/>
                  </wp:cNvGraphicFramePr>
                  <a:graphic>
                    <a:graphicData xmlns:a="http://schemas.openxmlformats.org/drawingml/2006/main" uri="http://schemas.openxmlformats.org/drawingml/2006/picture">
                      <pic:pic xmlns:pic="http://schemas.openxmlformats.org/drawingml/2006/picture">
                        <pic:nvPicPr>
                          <pic:cNvPr id="775119539" name=""/>
                          <pic:cNvPicPr/>
                        </pic:nvPicPr>
                        <pic:blipFill>
                          <a:blip xmlns:r="http://schemas.openxmlformats.org/officeDocument/2006/relationships" r:embed="rId1188890845">
                            <a:extLst>
                              <a:ext xmlns:a="http://schemas.openxmlformats.org/drawingml/2006/main"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8650" cy="315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94C79" w:rsidP="00B94C79" w:rsidRDefault="00B94C79" w14:paraId="6CBF3227" w14:textId="0D32376F">
            <w:pPr>
              <w:pStyle w:val="Content"/>
              <w:numPr>
                <w:ilvl w:val="0"/>
                <w:numId w:val="21"/>
              </w:numPr>
              <w:ind w:left="360"/>
            </w:pPr>
            <w:r>
              <w:t xml:space="preserve">Connie reviews the suggestion from an admin panel dashboard. </w:t>
            </w:r>
          </w:p>
          <w:p w:rsidR="00B94C79" w:rsidP="00B94C79" w:rsidRDefault="00B94C79" w14:paraId="7DF3F10F" w14:textId="6D54A774">
            <w:pPr>
              <w:pStyle w:val="Content"/>
              <w:numPr>
                <w:ilvl w:val="0"/>
                <w:numId w:val="21"/>
              </w:numPr>
              <w:ind w:left="360"/>
            </w:pPr>
            <w:r>
              <w:t xml:space="preserve">Connie can either: </w:t>
            </w:r>
          </w:p>
          <w:p w:rsidR="00B94C79" w:rsidP="00B94C79" w:rsidRDefault="00B94C79" w14:paraId="1273C610" w14:textId="4E345F03">
            <w:pPr>
              <w:pStyle w:val="Content"/>
              <w:numPr>
                <w:ilvl w:val="1"/>
                <w:numId w:val="20"/>
              </w:numPr>
              <w:ind w:left="1080"/>
            </w:pPr>
            <w:r>
              <w:t xml:space="preserve">Approve: Posts the content publicly. </w:t>
            </w:r>
          </w:p>
          <w:p w:rsidR="00B94C79" w:rsidP="00B94C79" w:rsidRDefault="00B94C79" w14:paraId="5C3F007C" w14:textId="6AB642C5">
            <w:pPr>
              <w:pStyle w:val="Content"/>
              <w:numPr>
                <w:ilvl w:val="1"/>
                <w:numId w:val="20"/>
              </w:numPr>
              <w:ind w:left="1080"/>
            </w:pPr>
            <w:r>
              <w:t xml:space="preserve">Reject: Provides a rejection reason; suggestion status updated, and members notified. </w:t>
            </w:r>
          </w:p>
          <w:p w:rsidRPr="00A65BA5" w:rsidR="00B94C79" w:rsidP="00B94C79" w:rsidRDefault="11E22AC6" w14:paraId="75982419" w14:textId="6351AC84">
            <w:pPr>
              <w:pStyle w:val="Content"/>
              <w:numPr>
                <w:ilvl w:val="0"/>
                <w:numId w:val="21"/>
              </w:numPr>
              <w:ind w:left="360"/>
            </w:pPr>
            <w:r>
              <w:t>Members receive</w:t>
            </w:r>
            <w:r w:rsidR="0D60300C">
              <w:t xml:space="preserve"> notification of </w:t>
            </w:r>
            <w:r w:rsidR="1906CCF5">
              <w:t>decisions</w:t>
            </w:r>
            <w:r w:rsidR="0D60300C">
              <w:t xml:space="preserve"> or feedback. </w:t>
            </w:r>
          </w:p>
        </w:tc>
      </w:tr>
    </w:tbl>
    <w:p w:rsidRPr="006140E5" w:rsidR="0073193F" w:rsidP="006140E5" w:rsidRDefault="0073193F" w14:paraId="4E8567D0" w14:textId="77777777">
      <w:pPr>
        <w:pStyle w:val="Content"/>
      </w:pPr>
    </w:p>
    <w:p w:rsidRPr="002421DA" w:rsidR="002421DA" w:rsidP="00E97CA3" w:rsidRDefault="002421DA" w14:paraId="7FF3013A" w14:textId="77777777">
      <w:pPr>
        <w:pStyle w:val="Title"/>
        <w:rPr>
          <w:lang w:val="en-ID"/>
        </w:rPr>
      </w:pPr>
      <w:bookmarkStart w:name="_Toc204951417" w:id="26"/>
      <w:r w:rsidRPr="002421DA">
        <w:rPr>
          <w:lang w:val="en-ID"/>
        </w:rPr>
        <w:t>Business Requirements</w:t>
      </w:r>
      <w:bookmarkEnd w:id="26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453"/>
        <w:gridCol w:w="7532"/>
        <w:gridCol w:w="1365"/>
      </w:tblGrid>
      <w:tr w:rsidRPr="00072336" w:rsidR="00072336" w:rsidTr="73DFB0FD" w14:paraId="52056520" w14:textId="77777777">
        <w:trPr>
          <w:trHeight w:val="399"/>
        </w:trPr>
        <w:tc>
          <w:tcPr>
            <w:tcW w:w="242" w:type="pct"/>
            <w:shd w:val="clear" w:color="auto" w:fill="0A0231"/>
            <w:hideMark/>
          </w:tcPr>
          <w:p w:rsidRPr="00072336" w:rsidR="00072336" w:rsidP="00072336" w:rsidRDefault="00072336" w14:paraId="54FE2DFF" w14:textId="77777777">
            <w:pPr>
              <w:pStyle w:val="Content"/>
              <w:rPr>
                <w:b/>
                <w:bCs/>
                <w:color w:val="FFFFFF" w:themeColor="background1"/>
              </w:rPr>
            </w:pPr>
          </w:p>
        </w:tc>
        <w:tc>
          <w:tcPr>
            <w:tcW w:w="4028" w:type="pct"/>
            <w:shd w:val="clear" w:color="auto" w:fill="0A0231"/>
            <w:hideMark/>
          </w:tcPr>
          <w:p w:rsidRPr="00072336" w:rsidR="00072336" w:rsidP="00072336" w:rsidRDefault="00072336" w14:paraId="36377D08" w14:textId="77777777">
            <w:pPr>
              <w:pStyle w:val="Content"/>
              <w:rPr>
                <w:b/>
                <w:bCs/>
                <w:color w:val="FFFFFF" w:themeColor="background1"/>
              </w:rPr>
            </w:pPr>
            <w:r w:rsidRPr="00072336">
              <w:rPr>
                <w:b/>
                <w:bCs/>
                <w:color w:val="FFFFFF" w:themeColor="background1"/>
              </w:rPr>
              <w:t>Business Requirement</w:t>
            </w:r>
          </w:p>
        </w:tc>
        <w:tc>
          <w:tcPr>
            <w:tcW w:w="730" w:type="pct"/>
            <w:shd w:val="clear" w:color="auto" w:fill="0A0231"/>
            <w:hideMark/>
          </w:tcPr>
          <w:p w:rsidRPr="00072336" w:rsidR="00072336" w:rsidP="00072336" w:rsidRDefault="00072336" w14:paraId="09C47D3E" w14:textId="18E8EED1">
            <w:pPr>
              <w:pStyle w:val="Content"/>
              <w:rPr>
                <w:b/>
                <w:bCs/>
                <w:color w:val="FFFFFF" w:themeColor="background1"/>
              </w:rPr>
            </w:pPr>
            <w:r w:rsidRPr="00072336">
              <w:rPr>
                <w:b/>
                <w:bCs/>
                <w:color w:val="FFFFFF" w:themeColor="background1"/>
              </w:rPr>
              <w:t>Priority</w:t>
            </w:r>
          </w:p>
        </w:tc>
      </w:tr>
      <w:tr w:rsidRPr="001A5B4B" w:rsidR="00CD4C6A" w:rsidTr="73DFB0FD" w14:paraId="7D795D78" w14:textId="77777777">
        <w:tc>
          <w:tcPr>
            <w:tcW w:w="242" w:type="pct"/>
            <w:vAlign w:val="center"/>
            <w:hideMark/>
          </w:tcPr>
          <w:p w:rsidRPr="001A5B4B" w:rsidR="00CD4C6A" w:rsidP="00CD4C6A" w:rsidRDefault="00CD4C6A" w14:paraId="34055FE8" w14:textId="5193CD14">
            <w:pPr>
              <w:pStyle w:val="Content"/>
            </w:pPr>
            <w:r w:rsidRPr="00EB3807">
              <w:t>1</w:t>
            </w:r>
          </w:p>
        </w:tc>
        <w:tc>
          <w:tcPr>
            <w:tcW w:w="4028" w:type="pct"/>
            <w:vAlign w:val="center"/>
          </w:tcPr>
          <w:p w:rsidRPr="001A5B4B" w:rsidR="00CD4C6A" w:rsidP="00CD4C6A" w:rsidRDefault="00CD4C6A" w14:paraId="4D3D149B" w14:textId="2E2F50D5">
            <w:pPr>
              <w:pStyle w:val="Content"/>
            </w:pPr>
            <w:r w:rsidRPr="00EB3807">
              <w:t>Members can “Like” content to express appreciation or approval.</w:t>
            </w:r>
          </w:p>
        </w:tc>
        <w:tc>
          <w:tcPr>
            <w:tcW w:w="730" w:type="pct"/>
            <w:vAlign w:val="center"/>
          </w:tcPr>
          <w:p w:rsidRPr="001A5B4B" w:rsidR="00CD4C6A" w:rsidP="00CD4C6A" w:rsidRDefault="00CD4C6A" w14:paraId="3B4C6988" w14:textId="683CC9AD">
            <w:pPr>
              <w:pStyle w:val="Content"/>
            </w:pPr>
            <w:r w:rsidRPr="00EB3807">
              <w:t>High</w:t>
            </w:r>
          </w:p>
        </w:tc>
      </w:tr>
      <w:tr w:rsidRPr="001A5B4B" w:rsidR="00CD4C6A" w:rsidTr="73DFB0FD" w14:paraId="6E8C845E" w14:textId="77777777">
        <w:tc>
          <w:tcPr>
            <w:tcW w:w="242" w:type="pct"/>
            <w:vAlign w:val="center"/>
          </w:tcPr>
          <w:p w:rsidRPr="001A5B4B" w:rsidR="00CD4C6A" w:rsidP="00CD4C6A" w:rsidRDefault="00CD4C6A" w14:paraId="3403C758" w14:textId="6D6E9AAE">
            <w:pPr>
              <w:pStyle w:val="Content"/>
            </w:pPr>
            <w:r w:rsidRPr="00EB3807">
              <w:t>2</w:t>
            </w:r>
          </w:p>
        </w:tc>
        <w:tc>
          <w:tcPr>
            <w:tcW w:w="4028" w:type="pct"/>
            <w:vAlign w:val="center"/>
          </w:tcPr>
          <w:p w:rsidRPr="001A5B4B" w:rsidR="00CD4C6A" w:rsidP="00CD4C6A" w:rsidRDefault="00CD4C6A" w14:paraId="10035376" w14:textId="4730E68B">
            <w:pPr>
              <w:pStyle w:val="Content"/>
            </w:pPr>
            <w:r w:rsidRPr="00EB3807">
              <w:t>Members can post comments and replies, creating threaded discussions.</w:t>
            </w:r>
          </w:p>
        </w:tc>
        <w:tc>
          <w:tcPr>
            <w:tcW w:w="730" w:type="pct"/>
            <w:vAlign w:val="center"/>
          </w:tcPr>
          <w:p w:rsidRPr="001A5B4B" w:rsidR="00CD4C6A" w:rsidP="00CD4C6A" w:rsidRDefault="00CD4C6A" w14:paraId="6AA59D32" w14:textId="3A093A8A">
            <w:pPr>
              <w:pStyle w:val="Content"/>
            </w:pPr>
            <w:r w:rsidRPr="00EB3807">
              <w:t>High</w:t>
            </w:r>
          </w:p>
        </w:tc>
      </w:tr>
      <w:tr w:rsidRPr="001A5B4B" w:rsidR="00CD4C6A" w:rsidTr="73DFB0FD" w14:paraId="29B0D19D" w14:textId="77777777">
        <w:tc>
          <w:tcPr>
            <w:tcW w:w="242" w:type="pct"/>
            <w:vAlign w:val="center"/>
          </w:tcPr>
          <w:p w:rsidRPr="001A5B4B" w:rsidR="00CD4C6A" w:rsidP="00CD4C6A" w:rsidRDefault="00CD4C6A" w14:paraId="1FBEF7FF" w14:textId="14307D06">
            <w:pPr>
              <w:pStyle w:val="Content"/>
            </w:pPr>
            <w:r w:rsidRPr="00EB3807">
              <w:t>3</w:t>
            </w:r>
          </w:p>
        </w:tc>
        <w:tc>
          <w:tcPr>
            <w:tcW w:w="4028" w:type="pct"/>
            <w:vAlign w:val="center"/>
          </w:tcPr>
          <w:p w:rsidRPr="001A5B4B" w:rsidR="00CD4C6A" w:rsidP="00CD4C6A" w:rsidRDefault="00CD4C6A" w14:paraId="7C3CB033" w14:textId="09FBD1E5">
            <w:pPr>
              <w:pStyle w:val="Content"/>
            </w:pPr>
            <w:r w:rsidRPr="00EB3807">
              <w:t>Members can share content externally via supported platforms (social media</w:t>
            </w:r>
            <w:r>
              <w:t xml:space="preserve"> or copy </w:t>
            </w:r>
            <w:r w:rsidR="00741F2F">
              <w:t>links</w:t>
            </w:r>
            <w:r w:rsidRPr="00EB3807">
              <w:t>).</w:t>
            </w:r>
          </w:p>
        </w:tc>
        <w:tc>
          <w:tcPr>
            <w:tcW w:w="730" w:type="pct"/>
            <w:vAlign w:val="center"/>
          </w:tcPr>
          <w:p w:rsidRPr="001A5B4B" w:rsidR="00CD4C6A" w:rsidP="00CD4C6A" w:rsidRDefault="00CD4C6A" w14:paraId="3F408811" w14:textId="5FD0FA0D">
            <w:pPr>
              <w:pStyle w:val="Content"/>
            </w:pPr>
            <w:r w:rsidRPr="00EB3807">
              <w:t>High</w:t>
            </w:r>
          </w:p>
        </w:tc>
      </w:tr>
      <w:tr w:rsidRPr="001A5B4B" w:rsidR="00CD4C6A" w:rsidTr="73DFB0FD" w14:paraId="2D3B5D8C" w14:textId="77777777">
        <w:tc>
          <w:tcPr>
            <w:tcW w:w="242" w:type="pct"/>
            <w:vAlign w:val="center"/>
          </w:tcPr>
          <w:p w:rsidRPr="001A5B4B" w:rsidR="00CD4C6A" w:rsidP="00CD4C6A" w:rsidRDefault="00CD4C6A" w14:paraId="7F663AEA" w14:textId="2E7BC8F0">
            <w:pPr>
              <w:pStyle w:val="Content"/>
            </w:pPr>
            <w:r w:rsidRPr="00EB3807">
              <w:t>4</w:t>
            </w:r>
          </w:p>
        </w:tc>
        <w:tc>
          <w:tcPr>
            <w:tcW w:w="4028" w:type="pct"/>
            <w:vAlign w:val="center"/>
          </w:tcPr>
          <w:p w:rsidRPr="001A5B4B" w:rsidR="00CD4C6A" w:rsidP="00CD4C6A" w:rsidRDefault="00CD4C6A" w14:paraId="0FEF1CC5" w14:textId="5DD87461">
            <w:pPr>
              <w:pStyle w:val="Content"/>
            </w:pPr>
            <w:r w:rsidRPr="00EB3807">
              <w:t>Members can download content files where permitted (e.g., PDFs, images).</w:t>
            </w:r>
          </w:p>
        </w:tc>
        <w:tc>
          <w:tcPr>
            <w:tcW w:w="730" w:type="pct"/>
            <w:vAlign w:val="center"/>
          </w:tcPr>
          <w:p w:rsidRPr="001A5B4B" w:rsidR="00CD4C6A" w:rsidP="00CD4C6A" w:rsidRDefault="00CD4C6A" w14:paraId="632F6B7C" w14:textId="53F59B3B">
            <w:pPr>
              <w:pStyle w:val="Content"/>
            </w:pPr>
            <w:r w:rsidRPr="00EB3807">
              <w:t>Medium</w:t>
            </w:r>
          </w:p>
        </w:tc>
      </w:tr>
      <w:tr w:rsidRPr="001A5B4B" w:rsidR="00CD4C6A" w:rsidTr="73DFB0FD" w14:paraId="49450E24" w14:textId="77777777">
        <w:tc>
          <w:tcPr>
            <w:tcW w:w="242" w:type="pct"/>
            <w:vAlign w:val="center"/>
          </w:tcPr>
          <w:p w:rsidRPr="001A5B4B" w:rsidR="00CD4C6A" w:rsidP="00CD4C6A" w:rsidRDefault="00CD4C6A" w14:paraId="5980941B" w14:textId="123EA42B">
            <w:pPr>
              <w:pStyle w:val="Content"/>
            </w:pPr>
            <w:r w:rsidRPr="00EB3807">
              <w:t>5</w:t>
            </w:r>
          </w:p>
        </w:tc>
        <w:tc>
          <w:tcPr>
            <w:tcW w:w="4028" w:type="pct"/>
            <w:vAlign w:val="center"/>
          </w:tcPr>
          <w:p w:rsidRPr="001A5B4B" w:rsidR="00CD4C6A" w:rsidP="00CD4C6A" w:rsidRDefault="00CD4C6A" w14:paraId="34BEBE41" w14:textId="082CC58A">
            <w:pPr>
              <w:pStyle w:val="Content"/>
            </w:pPr>
            <w:r w:rsidRPr="00EB3807">
              <w:t>Members can bookmark or save content for later reading or viewing.</w:t>
            </w:r>
          </w:p>
        </w:tc>
        <w:tc>
          <w:tcPr>
            <w:tcW w:w="730" w:type="pct"/>
            <w:vAlign w:val="center"/>
          </w:tcPr>
          <w:p w:rsidRPr="001A5B4B" w:rsidR="00CD4C6A" w:rsidP="00CD4C6A" w:rsidRDefault="00CD4C6A" w14:paraId="1495936A" w14:textId="38A2F049">
            <w:pPr>
              <w:pStyle w:val="Content"/>
            </w:pPr>
            <w:r w:rsidRPr="00EB3807">
              <w:t>High</w:t>
            </w:r>
          </w:p>
        </w:tc>
      </w:tr>
      <w:tr w:rsidRPr="001A5B4B" w:rsidR="00CD4C6A" w:rsidTr="73DFB0FD" w14:paraId="7B464795" w14:textId="77777777">
        <w:tc>
          <w:tcPr>
            <w:tcW w:w="242" w:type="pct"/>
            <w:vAlign w:val="center"/>
          </w:tcPr>
          <w:p w:rsidRPr="00EB3807" w:rsidR="00CD4C6A" w:rsidP="00CD4C6A" w:rsidRDefault="00CD4C6A" w14:paraId="60FF0F9E" w14:textId="523524CD">
            <w:pPr>
              <w:pStyle w:val="Content"/>
            </w:pPr>
            <w:r w:rsidRPr="00EB3807">
              <w:t>6</w:t>
            </w:r>
          </w:p>
        </w:tc>
        <w:tc>
          <w:tcPr>
            <w:tcW w:w="4028" w:type="pct"/>
            <w:vAlign w:val="center"/>
          </w:tcPr>
          <w:p w:rsidRPr="00EB3807" w:rsidR="00CD4C6A" w:rsidP="00CD4C6A" w:rsidRDefault="00CD4C6A" w14:paraId="34070554" w14:textId="5BD1A81C">
            <w:pPr>
              <w:pStyle w:val="Content"/>
            </w:pPr>
            <w:r w:rsidRPr="00EB3807">
              <w:t>Engagement actions are instantly reflected in content metrics (like counts, comment counts, bookmark indicators).</w:t>
            </w:r>
          </w:p>
        </w:tc>
        <w:tc>
          <w:tcPr>
            <w:tcW w:w="730" w:type="pct"/>
            <w:vAlign w:val="center"/>
          </w:tcPr>
          <w:p w:rsidRPr="00EB3807" w:rsidR="00CD4C6A" w:rsidP="00CD4C6A" w:rsidRDefault="00CD4C6A" w14:paraId="0C6434B2" w14:textId="152B19A2">
            <w:pPr>
              <w:pStyle w:val="Content"/>
            </w:pPr>
            <w:r w:rsidRPr="00EB3807">
              <w:t>High</w:t>
            </w:r>
          </w:p>
        </w:tc>
      </w:tr>
      <w:tr w:rsidRPr="001A5B4B" w:rsidR="00CD4C6A" w:rsidTr="73DFB0FD" w14:paraId="5D7AF3D6" w14:textId="77777777">
        <w:tc>
          <w:tcPr>
            <w:tcW w:w="242" w:type="pct"/>
            <w:vAlign w:val="center"/>
          </w:tcPr>
          <w:p w:rsidRPr="00EB3807" w:rsidR="00CD4C6A" w:rsidP="00CD4C6A" w:rsidRDefault="00CD4C6A" w14:paraId="788BF2D2" w14:textId="50E95233">
            <w:pPr>
              <w:pStyle w:val="Content"/>
            </w:pPr>
            <w:r>
              <w:t>7</w:t>
            </w:r>
          </w:p>
        </w:tc>
        <w:tc>
          <w:tcPr>
            <w:tcW w:w="4028" w:type="pct"/>
            <w:vAlign w:val="center"/>
          </w:tcPr>
          <w:p w:rsidRPr="00EB3807" w:rsidR="00CD4C6A" w:rsidP="00CD4C6A" w:rsidRDefault="00CD4C6A" w14:paraId="2BEF49C5" w14:textId="2203593A">
            <w:pPr>
              <w:pStyle w:val="Content"/>
            </w:pPr>
            <w:r w:rsidRPr="00EB3807">
              <w:t>Notifications inform members of relevant engagement activity (e.g., replies to their comments or new content shared).</w:t>
            </w:r>
          </w:p>
        </w:tc>
        <w:tc>
          <w:tcPr>
            <w:tcW w:w="730" w:type="pct"/>
            <w:vAlign w:val="center"/>
          </w:tcPr>
          <w:p w:rsidRPr="00EB3807" w:rsidR="00CD4C6A" w:rsidP="00CD4C6A" w:rsidRDefault="00CD4C6A" w14:paraId="15EDC3BD" w14:textId="7582D2B8">
            <w:pPr>
              <w:pStyle w:val="Content"/>
            </w:pPr>
            <w:r w:rsidRPr="00EB3807">
              <w:t>Medium</w:t>
            </w:r>
          </w:p>
        </w:tc>
      </w:tr>
      <w:tr w:rsidR="73DFB0FD" w:rsidTr="73DFB0FD" w14:paraId="76FBE540" w14:textId="77777777">
        <w:trPr>
          <w:trHeight w:val="300"/>
        </w:trPr>
        <w:tc>
          <w:tcPr>
            <w:tcW w:w="453" w:type="dxa"/>
            <w:vAlign w:val="center"/>
          </w:tcPr>
          <w:p w:rsidR="095F3E53" w:rsidP="73DFB0FD" w:rsidRDefault="095F3E53" w14:paraId="7726B825" w14:textId="5C2A33B3">
            <w:pPr>
              <w:pStyle w:val="Content"/>
              <w:rPr>
                <w:szCs w:val="24"/>
              </w:rPr>
            </w:pPr>
            <w:r w:rsidRPr="73DFB0FD">
              <w:rPr>
                <w:szCs w:val="24"/>
              </w:rPr>
              <w:t>8</w:t>
            </w:r>
          </w:p>
        </w:tc>
        <w:tc>
          <w:tcPr>
            <w:tcW w:w="7532" w:type="dxa"/>
            <w:vAlign w:val="center"/>
          </w:tcPr>
          <w:p w:rsidR="095F3E53" w:rsidP="73DFB0FD" w:rsidRDefault="095F3E53" w14:paraId="7553603E" w14:textId="149F639C">
            <w:pPr>
              <w:rPr>
                <w:sz w:val="24"/>
                <w:szCs w:val="24"/>
              </w:rPr>
            </w:pPr>
            <w:r w:rsidRPr="73DFB0FD">
              <w:rPr>
                <w:b w:val="0"/>
                <w:sz w:val="24"/>
                <w:szCs w:val="24"/>
              </w:rPr>
              <w:t>Members must be able to suggest new posts (submit content ideas, articles, or other content drafts) for admin review.</w:t>
            </w:r>
          </w:p>
        </w:tc>
        <w:tc>
          <w:tcPr>
            <w:tcW w:w="1365" w:type="dxa"/>
            <w:vAlign w:val="center"/>
          </w:tcPr>
          <w:p w:rsidR="095F3E53" w:rsidP="73DFB0FD" w:rsidRDefault="095F3E53" w14:paraId="1A596B33" w14:textId="2D4404CE">
            <w:pPr>
              <w:pStyle w:val="Content"/>
              <w:rPr>
                <w:szCs w:val="24"/>
              </w:rPr>
            </w:pPr>
            <w:r w:rsidRPr="73DFB0FD">
              <w:rPr>
                <w:szCs w:val="24"/>
              </w:rPr>
              <w:t>High</w:t>
            </w:r>
          </w:p>
        </w:tc>
      </w:tr>
      <w:tr w:rsidR="73DFB0FD" w:rsidTr="73DFB0FD" w14:paraId="2466B693" w14:textId="77777777">
        <w:trPr>
          <w:trHeight w:val="300"/>
        </w:trPr>
        <w:tc>
          <w:tcPr>
            <w:tcW w:w="453" w:type="dxa"/>
            <w:vAlign w:val="center"/>
          </w:tcPr>
          <w:p w:rsidR="3451342D" w:rsidP="73DFB0FD" w:rsidRDefault="3451342D" w14:paraId="255F183E" w14:textId="4E253DC1">
            <w:pPr>
              <w:pStyle w:val="Content"/>
              <w:rPr>
                <w:szCs w:val="24"/>
              </w:rPr>
            </w:pPr>
            <w:r w:rsidRPr="73DFB0FD">
              <w:rPr>
                <w:szCs w:val="24"/>
              </w:rPr>
              <w:t>9</w:t>
            </w:r>
          </w:p>
        </w:tc>
        <w:tc>
          <w:tcPr>
            <w:tcW w:w="7532" w:type="dxa"/>
            <w:vAlign w:val="center"/>
          </w:tcPr>
          <w:p w:rsidR="3451342D" w:rsidP="73DFB0FD" w:rsidRDefault="3451342D" w14:paraId="1AA81FDE" w14:textId="36D0EC33">
            <w:pPr>
              <w:rPr>
                <w:sz w:val="24"/>
                <w:szCs w:val="24"/>
              </w:rPr>
            </w:pPr>
            <w:r w:rsidRPr="73DFB0FD">
              <w:rPr>
                <w:b w:val="0"/>
                <w:sz w:val="24"/>
                <w:szCs w:val="24"/>
              </w:rPr>
              <w:t xml:space="preserve">Admins and moderators must be able to approve or </w:t>
            </w:r>
            <w:r w:rsidRPr="73DFB0FD" w:rsidR="676F8C1E">
              <w:rPr>
                <w:b w:val="0"/>
                <w:sz w:val="24"/>
                <w:szCs w:val="24"/>
              </w:rPr>
              <w:t>reject</w:t>
            </w:r>
            <w:r w:rsidRPr="73DFB0FD">
              <w:rPr>
                <w:b w:val="0"/>
                <w:sz w:val="24"/>
                <w:szCs w:val="24"/>
              </w:rPr>
              <w:t xml:space="preserve"> suggested posts, with feedback to users.</w:t>
            </w:r>
          </w:p>
        </w:tc>
        <w:tc>
          <w:tcPr>
            <w:tcW w:w="1365" w:type="dxa"/>
            <w:vAlign w:val="center"/>
          </w:tcPr>
          <w:p w:rsidR="3451342D" w:rsidP="73DFB0FD" w:rsidRDefault="3451342D" w14:paraId="532D4BC4" w14:textId="47663B14">
            <w:pPr>
              <w:pStyle w:val="Content"/>
              <w:rPr>
                <w:szCs w:val="24"/>
              </w:rPr>
            </w:pPr>
            <w:r w:rsidRPr="73DFB0FD">
              <w:rPr>
                <w:szCs w:val="24"/>
              </w:rPr>
              <w:t>High</w:t>
            </w:r>
          </w:p>
        </w:tc>
      </w:tr>
    </w:tbl>
    <w:p w:rsidRPr="00485D9D" w:rsidR="00E97CA3" w:rsidP="00E97CA3" w:rsidRDefault="00E97CA3" w14:paraId="4D9CC325" w14:textId="0FAEAEDA">
      <w:pPr>
        <w:pStyle w:val="Content"/>
        <w:rPr>
          <w:lang w:val="en-ID"/>
        </w:rPr>
      </w:pPr>
    </w:p>
    <w:p w:rsidRPr="002421DA" w:rsidR="002421DA" w:rsidP="00E97CA3" w:rsidRDefault="002421DA" w14:paraId="12ED8CAC" w14:textId="13CD7F63">
      <w:pPr>
        <w:pStyle w:val="Title"/>
        <w:rPr>
          <w:lang w:val="en-ID"/>
        </w:rPr>
      </w:pPr>
      <w:bookmarkStart w:name="_Toc204951418" w:id="27"/>
      <w:r w:rsidRPr="002421DA">
        <w:rPr>
          <w:lang w:val="en-ID"/>
        </w:rPr>
        <w:t>Functional Requirements</w:t>
      </w:r>
      <w:bookmarkEnd w:id="27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350"/>
        <w:gridCol w:w="6890"/>
        <w:gridCol w:w="1977"/>
      </w:tblGrid>
      <w:tr w:rsidRPr="00072336" w:rsidR="00072336" w:rsidTr="73DFB0FD" w14:paraId="647BBF94" w14:textId="77777777">
        <w:trPr>
          <w:trHeight w:val="300"/>
        </w:trPr>
        <w:tc>
          <w:tcPr>
            <w:tcW w:w="0" w:type="auto"/>
            <w:shd w:val="clear" w:color="auto" w:fill="0A0231"/>
            <w:hideMark/>
          </w:tcPr>
          <w:p w:rsidRPr="00072336" w:rsidR="00072336" w:rsidP="00072336" w:rsidRDefault="00072336" w14:paraId="72851243" w14:textId="77777777">
            <w:pPr>
              <w:pStyle w:val="Content"/>
              <w:rPr>
                <w:b/>
                <w:bCs/>
                <w:color w:val="FFFFFF" w:themeColor="background1"/>
              </w:rPr>
            </w:pPr>
          </w:p>
        </w:tc>
        <w:tc>
          <w:tcPr>
            <w:tcW w:w="6890" w:type="dxa"/>
            <w:shd w:val="clear" w:color="auto" w:fill="0A0231"/>
            <w:hideMark/>
          </w:tcPr>
          <w:p w:rsidRPr="00072336" w:rsidR="00072336" w:rsidP="00072336" w:rsidRDefault="00072336" w14:paraId="761A92BE" w14:textId="77777777">
            <w:pPr>
              <w:pStyle w:val="Content"/>
              <w:rPr>
                <w:b/>
                <w:bCs/>
                <w:color w:val="FFFFFF" w:themeColor="background1"/>
              </w:rPr>
            </w:pPr>
            <w:r w:rsidRPr="00072336">
              <w:rPr>
                <w:b/>
                <w:bCs/>
                <w:color w:val="FFFFFF" w:themeColor="background1"/>
              </w:rPr>
              <w:t>Functional Requirement</w:t>
            </w:r>
          </w:p>
        </w:tc>
        <w:tc>
          <w:tcPr>
            <w:tcW w:w="1977" w:type="dxa"/>
            <w:shd w:val="clear" w:color="auto" w:fill="0A0231"/>
            <w:hideMark/>
          </w:tcPr>
          <w:p w:rsidRPr="00072336" w:rsidR="00072336" w:rsidP="00072336" w:rsidRDefault="00072336" w14:paraId="747C6D58" w14:textId="77777777">
            <w:pPr>
              <w:pStyle w:val="Content"/>
              <w:rPr>
                <w:b/>
                <w:bCs/>
                <w:color w:val="FFFFFF" w:themeColor="background1"/>
              </w:rPr>
            </w:pPr>
            <w:r w:rsidRPr="00072336">
              <w:rPr>
                <w:b/>
                <w:bCs/>
                <w:color w:val="FFFFFF" w:themeColor="background1"/>
              </w:rPr>
              <w:t>Business Requirement(s)</w:t>
            </w:r>
          </w:p>
        </w:tc>
      </w:tr>
      <w:tr w:rsidRPr="005B4FDC" w:rsidR="00CD4C6A" w:rsidTr="73DFB0FD" w14:paraId="05BAA069" w14:textId="77777777">
        <w:trPr>
          <w:trHeight w:val="300"/>
        </w:trPr>
        <w:tc>
          <w:tcPr>
            <w:tcW w:w="0" w:type="auto"/>
            <w:vAlign w:val="center"/>
            <w:hideMark/>
          </w:tcPr>
          <w:p w:rsidRPr="005B4FDC" w:rsidR="00CD4C6A" w:rsidP="00CD4C6A" w:rsidRDefault="00CD4C6A" w14:paraId="7A717F48" w14:textId="6B7995AE">
            <w:pPr>
              <w:pStyle w:val="Content"/>
            </w:pPr>
            <w:r w:rsidRPr="00EB3807">
              <w:t>1</w:t>
            </w:r>
          </w:p>
        </w:tc>
        <w:tc>
          <w:tcPr>
            <w:tcW w:w="6890" w:type="dxa"/>
            <w:vAlign w:val="center"/>
          </w:tcPr>
          <w:p w:rsidRPr="005B4FDC" w:rsidR="00CD4C6A" w:rsidP="00CD4C6A" w:rsidRDefault="00CD4C6A" w14:paraId="6F2CEA49" w14:textId="32702953">
            <w:pPr>
              <w:pStyle w:val="Content"/>
            </w:pPr>
            <w:r w:rsidRPr="00EB3807">
              <w:t>Provide “Like” button/icon for each piece of content; prevent multiple likes by the same user.</w:t>
            </w:r>
          </w:p>
        </w:tc>
        <w:tc>
          <w:tcPr>
            <w:tcW w:w="1977" w:type="dxa"/>
            <w:vAlign w:val="center"/>
          </w:tcPr>
          <w:p w:rsidRPr="005B4FDC" w:rsidR="00CD4C6A" w:rsidP="00CD4C6A" w:rsidRDefault="00CD4C6A" w14:paraId="2924D98C" w14:textId="13EE2B66">
            <w:pPr>
              <w:pStyle w:val="Content"/>
            </w:pPr>
            <w:r w:rsidRPr="00EB3807">
              <w:t>1</w:t>
            </w:r>
          </w:p>
        </w:tc>
      </w:tr>
      <w:tr w:rsidRPr="005B4FDC" w:rsidR="00CD4C6A" w:rsidTr="73DFB0FD" w14:paraId="09F78D15" w14:textId="77777777">
        <w:trPr>
          <w:trHeight w:val="300"/>
        </w:trPr>
        <w:tc>
          <w:tcPr>
            <w:tcW w:w="0" w:type="auto"/>
            <w:vAlign w:val="center"/>
            <w:hideMark/>
          </w:tcPr>
          <w:p w:rsidRPr="005B4FDC" w:rsidR="00CD4C6A" w:rsidP="00CD4C6A" w:rsidRDefault="00CD4C6A" w14:paraId="63A899BC" w14:textId="2CD71D8E">
            <w:pPr>
              <w:pStyle w:val="Content"/>
            </w:pPr>
            <w:r w:rsidRPr="00EB3807">
              <w:t>2</w:t>
            </w:r>
          </w:p>
        </w:tc>
        <w:tc>
          <w:tcPr>
            <w:tcW w:w="6890" w:type="dxa"/>
            <w:vAlign w:val="center"/>
          </w:tcPr>
          <w:p w:rsidRPr="005B4FDC" w:rsidR="00CD4C6A" w:rsidP="00CD4C6A" w:rsidRDefault="00CD4C6A" w14:paraId="561EA6F9" w14:textId="53958CD4">
            <w:pPr>
              <w:pStyle w:val="Content"/>
            </w:pPr>
            <w:r w:rsidRPr="00EB3807">
              <w:t>Provide a commenting interface supporting text input and replies. Comments are shown in threaded view.</w:t>
            </w:r>
          </w:p>
        </w:tc>
        <w:tc>
          <w:tcPr>
            <w:tcW w:w="1977" w:type="dxa"/>
            <w:vAlign w:val="center"/>
          </w:tcPr>
          <w:p w:rsidRPr="005B4FDC" w:rsidR="00CD4C6A" w:rsidP="00CD4C6A" w:rsidRDefault="00CD4C6A" w14:paraId="70F88AF3" w14:textId="2B487C5B">
            <w:pPr>
              <w:pStyle w:val="Content"/>
            </w:pPr>
            <w:r w:rsidRPr="00EB3807">
              <w:t>2</w:t>
            </w:r>
          </w:p>
        </w:tc>
      </w:tr>
      <w:tr w:rsidRPr="005B4FDC" w:rsidR="00CD4C6A" w:rsidTr="73DFB0FD" w14:paraId="6A2C4702" w14:textId="77777777">
        <w:trPr>
          <w:trHeight w:val="300"/>
        </w:trPr>
        <w:tc>
          <w:tcPr>
            <w:tcW w:w="0" w:type="auto"/>
            <w:vAlign w:val="center"/>
            <w:hideMark/>
          </w:tcPr>
          <w:p w:rsidRPr="005B4FDC" w:rsidR="00CD4C6A" w:rsidP="00CD4C6A" w:rsidRDefault="00CD4C6A" w14:paraId="78EC1B65" w14:textId="6255F7A2">
            <w:pPr>
              <w:pStyle w:val="Content"/>
            </w:pPr>
            <w:r w:rsidRPr="00EB3807">
              <w:t>3</w:t>
            </w:r>
          </w:p>
        </w:tc>
        <w:tc>
          <w:tcPr>
            <w:tcW w:w="6890" w:type="dxa"/>
            <w:vAlign w:val="center"/>
          </w:tcPr>
          <w:p w:rsidRPr="005B4FDC" w:rsidR="00CD4C6A" w:rsidP="00CD4C6A" w:rsidRDefault="00CD4C6A" w14:paraId="14E3D772" w14:textId="1709FDF0">
            <w:pPr>
              <w:pStyle w:val="Content"/>
            </w:pPr>
            <w:r w:rsidRPr="00EB3807">
              <w:t>Allow users to share content with external apps via integration (e.g., WhatsApp, LinkedIn</w:t>
            </w:r>
            <w:r>
              <w:t>, X, etc. or copy link</w:t>
            </w:r>
            <w:r w:rsidRPr="00EB3807">
              <w:t>).</w:t>
            </w:r>
          </w:p>
        </w:tc>
        <w:tc>
          <w:tcPr>
            <w:tcW w:w="1977" w:type="dxa"/>
            <w:vAlign w:val="center"/>
          </w:tcPr>
          <w:p w:rsidRPr="005B4FDC" w:rsidR="00CD4C6A" w:rsidP="00CD4C6A" w:rsidRDefault="00CD4C6A" w14:paraId="03CCFDAB" w14:textId="755F8BDE">
            <w:pPr>
              <w:pStyle w:val="Content"/>
            </w:pPr>
            <w:r w:rsidRPr="00EB3807">
              <w:t>3</w:t>
            </w:r>
          </w:p>
        </w:tc>
      </w:tr>
      <w:tr w:rsidRPr="005B4FDC" w:rsidR="00CD4C6A" w:rsidTr="73DFB0FD" w14:paraId="6BC846F9" w14:textId="77777777">
        <w:trPr>
          <w:trHeight w:val="300"/>
        </w:trPr>
        <w:tc>
          <w:tcPr>
            <w:tcW w:w="0" w:type="auto"/>
            <w:vAlign w:val="center"/>
            <w:hideMark/>
          </w:tcPr>
          <w:p w:rsidRPr="005B4FDC" w:rsidR="00CD4C6A" w:rsidP="00CD4C6A" w:rsidRDefault="00CD4C6A" w14:paraId="3FAD1947" w14:textId="3F1EFADF">
            <w:pPr>
              <w:pStyle w:val="Content"/>
            </w:pPr>
            <w:r w:rsidRPr="00EB3807">
              <w:t>4</w:t>
            </w:r>
          </w:p>
        </w:tc>
        <w:tc>
          <w:tcPr>
            <w:tcW w:w="6890" w:type="dxa"/>
            <w:vAlign w:val="center"/>
          </w:tcPr>
          <w:p w:rsidRPr="005B4FDC" w:rsidR="00CD4C6A" w:rsidP="00CD4C6A" w:rsidRDefault="00CD4C6A" w14:paraId="6EAF94CD" w14:textId="228B18A7">
            <w:pPr>
              <w:pStyle w:val="Content"/>
            </w:pPr>
            <w:r w:rsidRPr="00EB3807">
              <w:t>Enable members to download content files</w:t>
            </w:r>
          </w:p>
        </w:tc>
        <w:tc>
          <w:tcPr>
            <w:tcW w:w="1977" w:type="dxa"/>
            <w:vAlign w:val="center"/>
          </w:tcPr>
          <w:p w:rsidRPr="005B4FDC" w:rsidR="00CD4C6A" w:rsidP="00CD4C6A" w:rsidRDefault="00CD4C6A" w14:paraId="60EC7EC5" w14:textId="4D3D77C3">
            <w:pPr>
              <w:pStyle w:val="Content"/>
            </w:pPr>
            <w:r w:rsidRPr="00EB3807">
              <w:t>4</w:t>
            </w:r>
          </w:p>
        </w:tc>
      </w:tr>
      <w:tr w:rsidRPr="005B4FDC" w:rsidR="00CD4C6A" w:rsidTr="73DFB0FD" w14:paraId="3CD04991" w14:textId="77777777">
        <w:trPr>
          <w:trHeight w:val="300"/>
        </w:trPr>
        <w:tc>
          <w:tcPr>
            <w:tcW w:w="0" w:type="auto"/>
            <w:vAlign w:val="center"/>
            <w:hideMark/>
          </w:tcPr>
          <w:p w:rsidRPr="005B4FDC" w:rsidR="00CD4C6A" w:rsidP="00CD4C6A" w:rsidRDefault="00CD4C6A" w14:paraId="7D579E83" w14:textId="099482BA">
            <w:pPr>
              <w:pStyle w:val="Content"/>
            </w:pPr>
            <w:r w:rsidRPr="00EB3807">
              <w:t>5</w:t>
            </w:r>
          </w:p>
        </w:tc>
        <w:tc>
          <w:tcPr>
            <w:tcW w:w="6890" w:type="dxa"/>
            <w:vAlign w:val="center"/>
          </w:tcPr>
          <w:p w:rsidRPr="005B4FDC" w:rsidR="00CD4C6A" w:rsidP="00CD4C6A" w:rsidRDefault="00CD4C6A" w14:paraId="256902B3" w14:textId="2167DD88">
            <w:pPr>
              <w:pStyle w:val="Content"/>
            </w:pPr>
            <w:r w:rsidRPr="00EB3807">
              <w:t>Allow members to bookmark/unbookmark content, storing bookmarks per user linked to their profile.</w:t>
            </w:r>
          </w:p>
        </w:tc>
        <w:tc>
          <w:tcPr>
            <w:tcW w:w="1977" w:type="dxa"/>
            <w:vAlign w:val="center"/>
          </w:tcPr>
          <w:p w:rsidRPr="005B4FDC" w:rsidR="00CD4C6A" w:rsidP="00CD4C6A" w:rsidRDefault="00CD4C6A" w14:paraId="48995149" w14:textId="28AA7A95">
            <w:pPr>
              <w:pStyle w:val="Content"/>
            </w:pPr>
            <w:r w:rsidRPr="00EB3807">
              <w:t>5</w:t>
            </w:r>
          </w:p>
        </w:tc>
      </w:tr>
      <w:tr w:rsidRPr="005B4FDC" w:rsidR="00CD4C6A" w:rsidTr="73DFB0FD" w14:paraId="35A2A4B2" w14:textId="77777777">
        <w:trPr>
          <w:trHeight w:val="300"/>
        </w:trPr>
        <w:tc>
          <w:tcPr>
            <w:tcW w:w="0" w:type="auto"/>
            <w:vAlign w:val="center"/>
          </w:tcPr>
          <w:p w:rsidRPr="00EB3807" w:rsidR="00CD4C6A" w:rsidP="00CD4C6A" w:rsidRDefault="00CD4C6A" w14:paraId="2713189C" w14:textId="3B95237F">
            <w:pPr>
              <w:pStyle w:val="Content"/>
            </w:pPr>
            <w:r w:rsidRPr="00EB3807">
              <w:t>6</w:t>
            </w:r>
          </w:p>
        </w:tc>
        <w:tc>
          <w:tcPr>
            <w:tcW w:w="6890" w:type="dxa"/>
            <w:vAlign w:val="center"/>
          </w:tcPr>
          <w:p w:rsidRPr="00EB3807" w:rsidR="00CD4C6A" w:rsidP="00CD4C6A" w:rsidRDefault="00CD4C6A" w14:paraId="22A3D045" w14:textId="637F947A">
            <w:pPr>
              <w:pStyle w:val="Content"/>
            </w:pPr>
            <w:r w:rsidRPr="00EB3807">
              <w:t>Update content engagement statistics in real-time or near real-time after actions (likes, comments, shares, bookmarks).</w:t>
            </w:r>
          </w:p>
        </w:tc>
        <w:tc>
          <w:tcPr>
            <w:tcW w:w="1977" w:type="dxa"/>
            <w:vAlign w:val="center"/>
          </w:tcPr>
          <w:p w:rsidRPr="00EB3807" w:rsidR="00CD4C6A" w:rsidP="00CD4C6A" w:rsidRDefault="00CD4C6A" w14:paraId="0179B85E" w14:textId="30700841">
            <w:pPr>
              <w:pStyle w:val="Content"/>
            </w:pPr>
            <w:r w:rsidRPr="00EB3807">
              <w:t>6</w:t>
            </w:r>
          </w:p>
        </w:tc>
      </w:tr>
      <w:tr w:rsidRPr="005B4FDC" w:rsidR="00CD4C6A" w:rsidTr="73DFB0FD" w14:paraId="6CCD5DFB" w14:textId="77777777">
        <w:trPr>
          <w:trHeight w:val="300"/>
        </w:trPr>
        <w:tc>
          <w:tcPr>
            <w:tcW w:w="0" w:type="auto"/>
            <w:vAlign w:val="center"/>
          </w:tcPr>
          <w:p w:rsidRPr="00EB3807" w:rsidR="00CD4C6A" w:rsidP="00CD4C6A" w:rsidRDefault="00CD4C6A" w14:paraId="2AC87E24" w14:textId="1D9B6198">
            <w:pPr>
              <w:pStyle w:val="Content"/>
            </w:pPr>
            <w:r>
              <w:t>7</w:t>
            </w:r>
          </w:p>
        </w:tc>
        <w:tc>
          <w:tcPr>
            <w:tcW w:w="6890" w:type="dxa"/>
            <w:vAlign w:val="center"/>
          </w:tcPr>
          <w:p w:rsidRPr="00EB3807" w:rsidR="00CD4C6A" w:rsidP="00CD4C6A" w:rsidRDefault="00CD4C6A" w14:paraId="689BEF43" w14:textId="6CFBBDFC">
            <w:pPr>
              <w:pStyle w:val="Content"/>
            </w:pPr>
            <w:r w:rsidRPr="00EB3807">
              <w:t>Generate user notifications for engagement interactions relevant to the member (e.g., comment replies).</w:t>
            </w:r>
          </w:p>
        </w:tc>
        <w:tc>
          <w:tcPr>
            <w:tcW w:w="1977" w:type="dxa"/>
            <w:vAlign w:val="center"/>
          </w:tcPr>
          <w:p w:rsidRPr="00EB3807" w:rsidR="00CD4C6A" w:rsidP="00CD4C6A" w:rsidRDefault="00CD4C6A" w14:paraId="4136C26B" w14:textId="10B46E7A">
            <w:pPr>
              <w:pStyle w:val="Content"/>
            </w:pPr>
            <w:r>
              <w:t>7</w:t>
            </w:r>
          </w:p>
        </w:tc>
      </w:tr>
      <w:tr w:rsidR="73DFB0FD" w:rsidTr="73DFB0FD" w14:paraId="196538C0" w14:textId="77777777">
        <w:trPr>
          <w:trHeight w:val="300"/>
        </w:trPr>
        <w:tc>
          <w:tcPr>
            <w:tcW w:w="350" w:type="dxa"/>
            <w:vAlign w:val="center"/>
          </w:tcPr>
          <w:p w:rsidR="5C1F365E" w:rsidP="73DFB0FD" w:rsidRDefault="5C1F365E" w14:paraId="7330375E" w14:textId="5CF08ECD">
            <w:pPr>
              <w:pStyle w:val="Content"/>
            </w:pPr>
            <w:r>
              <w:t>8</w:t>
            </w:r>
          </w:p>
        </w:tc>
        <w:tc>
          <w:tcPr>
            <w:tcW w:w="6890" w:type="dxa"/>
            <w:vAlign w:val="center"/>
          </w:tcPr>
          <w:p w:rsidR="5C1F365E" w:rsidP="73DFB0FD" w:rsidRDefault="5C1F365E" w14:paraId="0FFB68A9" w14:textId="6BAA1B80">
            <w:pPr>
              <w:pStyle w:val="Content"/>
            </w:pPr>
            <w:r>
              <w:t>Provide a “Suggest Post” interface accessible to logged-in members, containing fields for title, description/body, and optional attachments.</w:t>
            </w:r>
          </w:p>
        </w:tc>
        <w:tc>
          <w:tcPr>
            <w:tcW w:w="1977" w:type="dxa"/>
            <w:vAlign w:val="center"/>
          </w:tcPr>
          <w:p w:rsidR="60046972" w:rsidP="73DFB0FD" w:rsidRDefault="60046972" w14:paraId="0B69001B" w14:textId="462F3112">
            <w:pPr>
              <w:pStyle w:val="Content"/>
            </w:pPr>
            <w:r>
              <w:t>8</w:t>
            </w:r>
          </w:p>
        </w:tc>
      </w:tr>
      <w:tr w:rsidR="73DFB0FD" w:rsidTr="73DFB0FD" w14:paraId="798D12A1" w14:textId="77777777">
        <w:trPr>
          <w:trHeight w:val="300"/>
        </w:trPr>
        <w:tc>
          <w:tcPr>
            <w:tcW w:w="350" w:type="dxa"/>
            <w:vAlign w:val="center"/>
          </w:tcPr>
          <w:p w:rsidR="60046972" w:rsidP="73DFB0FD" w:rsidRDefault="60046972" w14:paraId="504E8C19" w14:textId="3711B565">
            <w:pPr>
              <w:pStyle w:val="Content"/>
            </w:pPr>
            <w:r>
              <w:t>9</w:t>
            </w:r>
          </w:p>
        </w:tc>
        <w:tc>
          <w:tcPr>
            <w:tcW w:w="6890" w:type="dxa"/>
            <w:vAlign w:val="center"/>
          </w:tcPr>
          <w:p w:rsidR="60046972" w:rsidP="73DFB0FD" w:rsidRDefault="60046972" w14:paraId="3EB4FFAB" w14:textId="62A609C8">
            <w:pPr>
              <w:pStyle w:val="Content"/>
            </w:pPr>
            <w:r>
              <w:t>Admin/moderator can approve or reject suggested post and members notified</w:t>
            </w:r>
          </w:p>
        </w:tc>
        <w:tc>
          <w:tcPr>
            <w:tcW w:w="1977" w:type="dxa"/>
            <w:vAlign w:val="center"/>
          </w:tcPr>
          <w:p w:rsidR="60046972" w:rsidP="73DFB0FD" w:rsidRDefault="60046972" w14:paraId="49F8D094" w14:textId="029C7F9F">
            <w:pPr>
              <w:pStyle w:val="Content"/>
            </w:pPr>
            <w:r>
              <w:t>9</w:t>
            </w:r>
          </w:p>
        </w:tc>
      </w:tr>
    </w:tbl>
    <w:p w:rsidR="00E97CA3" w:rsidP="00E97CA3" w:rsidRDefault="00E97CA3" w14:paraId="53CDB377" w14:textId="77777777">
      <w:pPr>
        <w:pStyle w:val="Content"/>
        <w:rPr>
          <w:lang w:val="en-ID"/>
        </w:rPr>
      </w:pPr>
    </w:p>
    <w:p w:rsidRPr="002421DA" w:rsidR="002421DA" w:rsidP="00E97CA3" w:rsidRDefault="002421DA" w14:paraId="7762E779" w14:textId="11F7358A">
      <w:pPr>
        <w:pStyle w:val="Title"/>
        <w:rPr>
          <w:lang w:val="en-ID"/>
        </w:rPr>
      </w:pPr>
      <w:bookmarkStart w:name="_Toc204951419" w:id="28"/>
      <w:r w:rsidRPr="002421DA">
        <w:rPr>
          <w:lang w:val="en-ID"/>
        </w:rPr>
        <w:t>Dependencies</w:t>
      </w:r>
      <w:bookmarkEnd w:id="28"/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380"/>
        <w:gridCol w:w="1954"/>
        <w:gridCol w:w="1608"/>
        <w:gridCol w:w="5408"/>
      </w:tblGrid>
      <w:tr w:rsidRPr="00E97CA3" w:rsidR="00E97CA3" w:rsidTr="00D0536F" w14:paraId="0FBFC991" w14:textId="77777777">
        <w:tc>
          <w:tcPr>
            <w:tcW w:w="203" w:type="pct"/>
            <w:shd w:val="clear" w:color="auto" w:fill="0A0231"/>
            <w:hideMark/>
          </w:tcPr>
          <w:p w:rsidRPr="00E97CA3" w:rsidR="002421DA" w:rsidP="002421DA" w:rsidRDefault="002421DA" w14:paraId="28571421" w14:textId="06F22DA3">
            <w:pPr>
              <w:pStyle w:val="Content"/>
              <w:rPr>
                <w:b/>
                <w:bCs/>
                <w:color w:val="FFFFFF" w:themeColor="background1"/>
                <w:lang w:val="en-ID"/>
              </w:rPr>
            </w:pPr>
          </w:p>
        </w:tc>
        <w:tc>
          <w:tcPr>
            <w:tcW w:w="1045" w:type="pct"/>
            <w:shd w:val="clear" w:color="auto" w:fill="0A0231"/>
            <w:hideMark/>
          </w:tcPr>
          <w:p w:rsidRPr="00E97CA3" w:rsidR="002421DA" w:rsidP="002421DA" w:rsidRDefault="002421DA" w14:paraId="2FAC038A" w14:textId="77777777">
            <w:pPr>
              <w:pStyle w:val="Content"/>
              <w:rPr>
                <w:b/>
                <w:bCs/>
                <w:color w:val="FFFFFF" w:themeColor="background1"/>
                <w:lang w:val="en-ID"/>
              </w:rPr>
            </w:pPr>
            <w:r w:rsidRPr="00E97CA3">
              <w:rPr>
                <w:b/>
                <w:bCs/>
                <w:color w:val="FFFFFF" w:themeColor="background1"/>
                <w:lang w:val="en-ID"/>
              </w:rPr>
              <w:t>Team/Contact</w:t>
            </w:r>
          </w:p>
        </w:tc>
        <w:tc>
          <w:tcPr>
            <w:tcW w:w="860" w:type="pct"/>
            <w:shd w:val="clear" w:color="auto" w:fill="0A0231"/>
            <w:hideMark/>
          </w:tcPr>
          <w:p w:rsidRPr="00E97CA3" w:rsidR="002421DA" w:rsidP="002421DA" w:rsidRDefault="002421DA" w14:paraId="75109EE5" w14:textId="77777777">
            <w:pPr>
              <w:pStyle w:val="Content"/>
              <w:rPr>
                <w:b/>
                <w:bCs/>
                <w:color w:val="FFFFFF" w:themeColor="background1"/>
                <w:lang w:val="en-ID"/>
              </w:rPr>
            </w:pPr>
            <w:r w:rsidRPr="00E97CA3">
              <w:rPr>
                <w:b/>
                <w:bCs/>
                <w:color w:val="FFFFFF" w:themeColor="background1"/>
                <w:lang w:val="en-ID"/>
              </w:rPr>
              <w:t>Type</w:t>
            </w:r>
          </w:p>
        </w:tc>
        <w:tc>
          <w:tcPr>
            <w:tcW w:w="2892" w:type="pct"/>
            <w:shd w:val="clear" w:color="auto" w:fill="0A0231"/>
            <w:hideMark/>
          </w:tcPr>
          <w:p w:rsidRPr="00E97CA3" w:rsidR="002421DA" w:rsidP="002421DA" w:rsidRDefault="002421DA" w14:paraId="19ACA843" w14:textId="77777777">
            <w:pPr>
              <w:pStyle w:val="Content"/>
              <w:rPr>
                <w:b/>
                <w:bCs/>
                <w:color w:val="FFFFFF" w:themeColor="background1"/>
                <w:lang w:val="en-ID"/>
              </w:rPr>
            </w:pPr>
            <w:r w:rsidRPr="00E97CA3">
              <w:rPr>
                <w:b/>
                <w:bCs/>
                <w:color w:val="FFFFFF" w:themeColor="background1"/>
                <w:lang w:val="en-ID"/>
              </w:rPr>
              <w:t>Description</w:t>
            </w:r>
          </w:p>
        </w:tc>
      </w:tr>
      <w:tr w:rsidRPr="002421DA" w:rsidR="00D0536F" w:rsidTr="00D0536F" w14:paraId="703864A1" w14:textId="77777777">
        <w:tc>
          <w:tcPr>
            <w:tcW w:w="203" w:type="pct"/>
            <w:hideMark/>
          </w:tcPr>
          <w:p w:rsidRPr="002421DA" w:rsidR="00D0536F" w:rsidP="00D0536F" w:rsidRDefault="00D0536F" w14:paraId="4BA46E22" w14:textId="77777777">
            <w:pPr>
              <w:pStyle w:val="Content"/>
              <w:rPr>
                <w:lang w:val="en-ID"/>
              </w:rPr>
            </w:pPr>
            <w:r w:rsidRPr="002421DA">
              <w:rPr>
                <w:lang w:val="en-ID"/>
              </w:rPr>
              <w:t>1</w:t>
            </w:r>
          </w:p>
        </w:tc>
        <w:tc>
          <w:tcPr>
            <w:tcW w:w="1045" w:type="pct"/>
            <w:vAlign w:val="center"/>
          </w:tcPr>
          <w:p w:rsidRPr="002421DA" w:rsidR="00D0536F" w:rsidP="00D0536F" w:rsidRDefault="00D0536F" w14:paraId="7E21D980" w14:textId="364F4943">
            <w:pPr>
              <w:pStyle w:val="Content"/>
              <w:rPr>
                <w:lang w:val="en-ID"/>
              </w:rPr>
            </w:pPr>
            <w:r>
              <w:t>Frontend Developer</w:t>
            </w:r>
          </w:p>
        </w:tc>
        <w:tc>
          <w:tcPr>
            <w:tcW w:w="860" w:type="pct"/>
            <w:vAlign w:val="center"/>
          </w:tcPr>
          <w:p w:rsidRPr="002421DA" w:rsidR="00D0536F" w:rsidP="00D0536F" w:rsidRDefault="00D0536F" w14:paraId="73A20AD1" w14:textId="1ABA5A0C">
            <w:pPr>
              <w:pStyle w:val="Content"/>
              <w:rPr>
                <w:lang w:val="en-ID"/>
              </w:rPr>
            </w:pPr>
            <w:r>
              <w:t>Technical</w:t>
            </w:r>
          </w:p>
        </w:tc>
        <w:tc>
          <w:tcPr>
            <w:tcW w:w="2892" w:type="pct"/>
            <w:vAlign w:val="center"/>
          </w:tcPr>
          <w:p w:rsidRPr="002421DA" w:rsidR="00D0536F" w:rsidP="00D0536F" w:rsidRDefault="00D0536F" w14:paraId="2A85F5EE" w14:textId="7A1D3581">
            <w:pPr>
              <w:pStyle w:val="Content"/>
              <w:rPr>
                <w:lang w:val="en-ID"/>
              </w:rPr>
            </w:pPr>
            <w:r>
              <w:t>Build UI components for reactions, comments, shares, saves, etc.</w:t>
            </w:r>
          </w:p>
        </w:tc>
      </w:tr>
      <w:tr w:rsidRPr="002421DA" w:rsidR="00D0536F" w:rsidTr="00D0536F" w14:paraId="2358967D" w14:textId="77777777">
        <w:tc>
          <w:tcPr>
            <w:tcW w:w="203" w:type="pct"/>
            <w:hideMark/>
          </w:tcPr>
          <w:p w:rsidRPr="002421DA" w:rsidR="00D0536F" w:rsidP="00D0536F" w:rsidRDefault="00D0536F" w14:paraId="3E796508" w14:textId="77777777">
            <w:pPr>
              <w:pStyle w:val="Content"/>
              <w:rPr>
                <w:lang w:val="en-ID"/>
              </w:rPr>
            </w:pPr>
            <w:r w:rsidRPr="002421DA">
              <w:rPr>
                <w:lang w:val="en-ID"/>
              </w:rPr>
              <w:t>2</w:t>
            </w:r>
          </w:p>
        </w:tc>
        <w:tc>
          <w:tcPr>
            <w:tcW w:w="1045" w:type="pct"/>
            <w:vAlign w:val="center"/>
          </w:tcPr>
          <w:p w:rsidRPr="002421DA" w:rsidR="00D0536F" w:rsidP="00D0536F" w:rsidRDefault="00D0536F" w14:paraId="5225B727" w14:textId="4D9A8A14">
            <w:pPr>
              <w:pStyle w:val="Content"/>
              <w:rPr>
                <w:lang w:val="en-ID"/>
              </w:rPr>
            </w:pPr>
            <w:r>
              <w:t>Backend Developer</w:t>
            </w:r>
          </w:p>
        </w:tc>
        <w:tc>
          <w:tcPr>
            <w:tcW w:w="860" w:type="pct"/>
            <w:vAlign w:val="center"/>
          </w:tcPr>
          <w:p w:rsidRPr="002421DA" w:rsidR="00D0536F" w:rsidP="00D0536F" w:rsidRDefault="00D0536F" w14:paraId="0BF02571" w14:textId="3CAFF09D">
            <w:pPr>
              <w:pStyle w:val="Content"/>
              <w:rPr>
                <w:lang w:val="en-ID"/>
              </w:rPr>
            </w:pPr>
            <w:r>
              <w:t>Technical</w:t>
            </w:r>
          </w:p>
        </w:tc>
        <w:tc>
          <w:tcPr>
            <w:tcW w:w="2892" w:type="pct"/>
            <w:vAlign w:val="center"/>
          </w:tcPr>
          <w:p w:rsidRPr="002421DA" w:rsidR="00D0536F" w:rsidP="00D0536F" w:rsidRDefault="00D0536F" w14:paraId="16D92477" w14:textId="44AE9E96">
            <w:pPr>
              <w:pStyle w:val="Content"/>
              <w:rPr>
                <w:lang w:val="en-ID"/>
              </w:rPr>
            </w:pPr>
            <w:r>
              <w:t>Handle engagement tracking, store user actions, build analytics endpoints</w:t>
            </w:r>
          </w:p>
        </w:tc>
      </w:tr>
    </w:tbl>
    <w:p w:rsidRPr="002421DA" w:rsidR="002421DA" w:rsidP="002421DA" w:rsidRDefault="002421DA" w14:paraId="5D1C191A" w14:textId="156ACF40">
      <w:pPr>
        <w:pStyle w:val="Content"/>
        <w:rPr>
          <w:lang w:val="en-ID"/>
        </w:rPr>
      </w:pPr>
    </w:p>
    <w:p w:rsidRPr="002421DA" w:rsidR="002421DA" w:rsidP="00E97CA3" w:rsidRDefault="002421DA" w14:paraId="19FBD2A3" w14:textId="77777777">
      <w:pPr>
        <w:pStyle w:val="Title"/>
        <w:rPr>
          <w:lang w:val="en-ID"/>
        </w:rPr>
      </w:pPr>
      <w:bookmarkStart w:name="_Toc204951420" w:id="29"/>
      <w:r w:rsidRPr="002421DA">
        <w:rPr>
          <w:lang w:val="en-ID"/>
        </w:rPr>
        <w:t>Checklist</w:t>
      </w:r>
      <w:bookmarkEnd w:id="29"/>
    </w:p>
    <w:tbl>
      <w:tblPr>
        <w:tblStyle w:val="TableGrid1"/>
        <w:tblW w:w="5000" w:type="pct"/>
        <w:tblLook w:val="04A0" w:firstRow="1" w:lastRow="0" w:firstColumn="1" w:lastColumn="0" w:noHBand="0" w:noVBand="1"/>
      </w:tblPr>
      <w:tblGrid>
        <w:gridCol w:w="483"/>
        <w:gridCol w:w="7076"/>
        <w:gridCol w:w="1791"/>
      </w:tblGrid>
      <w:tr w:rsidRPr="00E97CA3" w:rsidR="00E97CA3" w:rsidTr="73DFB0FD" w14:paraId="1D265B20" w14:textId="77777777">
        <w:tc>
          <w:tcPr>
            <w:tcW w:w="247" w:type="pct"/>
            <w:shd w:val="clear" w:color="auto" w:fill="0A0231"/>
            <w:hideMark/>
          </w:tcPr>
          <w:p w:rsidRPr="00E97CA3" w:rsidR="002421DA" w:rsidP="002421DA" w:rsidRDefault="002421DA" w14:paraId="6CCC8909" w14:textId="785F9C0A">
            <w:pPr>
              <w:pStyle w:val="Content"/>
              <w:rPr>
                <w:b/>
                <w:bCs/>
                <w:color w:val="FFFFFF" w:themeColor="background1"/>
                <w:lang w:val="en-ID"/>
              </w:rPr>
            </w:pPr>
          </w:p>
        </w:tc>
        <w:tc>
          <w:tcPr>
            <w:tcW w:w="3790" w:type="pct"/>
            <w:shd w:val="clear" w:color="auto" w:fill="0A0231"/>
            <w:hideMark/>
          </w:tcPr>
          <w:p w:rsidRPr="00E97CA3" w:rsidR="002421DA" w:rsidP="002421DA" w:rsidRDefault="002421DA" w14:paraId="7DB20598" w14:textId="77777777">
            <w:pPr>
              <w:pStyle w:val="Content"/>
              <w:rPr>
                <w:b/>
                <w:bCs/>
                <w:color w:val="FFFFFF" w:themeColor="background1"/>
                <w:lang w:val="en-ID"/>
              </w:rPr>
            </w:pPr>
            <w:r w:rsidRPr="00E97CA3">
              <w:rPr>
                <w:b/>
                <w:bCs/>
                <w:color w:val="FFFFFF" w:themeColor="background1"/>
                <w:lang w:val="en-ID"/>
              </w:rPr>
              <w:t>Checklist Item</w:t>
            </w:r>
          </w:p>
        </w:tc>
        <w:tc>
          <w:tcPr>
            <w:tcW w:w="963" w:type="pct"/>
            <w:shd w:val="clear" w:color="auto" w:fill="0A0231"/>
            <w:hideMark/>
          </w:tcPr>
          <w:p w:rsidRPr="00E97CA3" w:rsidR="002421DA" w:rsidP="002421DA" w:rsidRDefault="002421DA" w14:paraId="318D84A4" w14:textId="78B0F493">
            <w:pPr>
              <w:pStyle w:val="Content"/>
              <w:rPr>
                <w:b/>
                <w:bCs/>
                <w:color w:val="FFFFFF" w:themeColor="background1"/>
                <w:lang w:val="en-ID"/>
              </w:rPr>
            </w:pPr>
            <w:r w:rsidRPr="00E97CA3">
              <w:rPr>
                <w:b/>
                <w:bCs/>
                <w:color w:val="FFFFFF" w:themeColor="background1"/>
                <w:lang w:val="en-ID"/>
              </w:rPr>
              <w:t>Response</w:t>
            </w:r>
          </w:p>
        </w:tc>
      </w:tr>
      <w:tr w:rsidRPr="002421DA" w:rsidR="002421DA" w:rsidTr="73DFB0FD" w14:paraId="1BF5390F" w14:textId="77777777">
        <w:tc>
          <w:tcPr>
            <w:tcW w:w="247" w:type="pct"/>
            <w:hideMark/>
          </w:tcPr>
          <w:p w:rsidRPr="002421DA" w:rsidR="002421DA" w:rsidP="002421DA" w:rsidRDefault="002421DA" w14:paraId="6382A268" w14:textId="77777777">
            <w:pPr>
              <w:pStyle w:val="Content"/>
              <w:rPr>
                <w:lang w:val="en-ID"/>
              </w:rPr>
            </w:pPr>
            <w:r w:rsidRPr="002421DA">
              <w:rPr>
                <w:lang w:val="en-ID"/>
              </w:rPr>
              <w:t>1</w:t>
            </w:r>
          </w:p>
        </w:tc>
        <w:tc>
          <w:tcPr>
            <w:tcW w:w="3790" w:type="pct"/>
          </w:tcPr>
          <w:p w:rsidRPr="002421DA" w:rsidR="002421DA" w:rsidP="00014F1F" w:rsidRDefault="00014F1F" w14:paraId="259D4A12" w14:textId="27B1E668">
            <w:pPr>
              <w:pStyle w:val="Content"/>
              <w:rPr>
                <w:lang w:val="en-ID"/>
              </w:rPr>
            </w:pPr>
            <w:r w:rsidRPr="00014F1F">
              <w:rPr>
                <w:lang w:val="en-ID"/>
              </w:rPr>
              <w:t>Has this functional spec been reviewed by Dev?</w:t>
            </w:r>
          </w:p>
        </w:tc>
        <w:tc>
          <w:tcPr>
            <w:tcW w:w="963" w:type="pct"/>
          </w:tcPr>
          <w:p w:rsidRPr="002421DA" w:rsidR="002421DA" w:rsidP="002421DA" w:rsidRDefault="00D0536F" w14:paraId="1E2F69A9" w14:textId="4E3E9A25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No</w:t>
            </w:r>
          </w:p>
        </w:tc>
      </w:tr>
      <w:tr w:rsidRPr="002421DA" w:rsidR="002421DA" w:rsidTr="73DFB0FD" w14:paraId="7A17E9B2" w14:textId="77777777">
        <w:tc>
          <w:tcPr>
            <w:tcW w:w="247" w:type="pct"/>
            <w:hideMark/>
          </w:tcPr>
          <w:p w:rsidRPr="002421DA" w:rsidR="002421DA" w:rsidP="002421DA" w:rsidRDefault="002421DA" w14:paraId="299AC4ED" w14:textId="77777777">
            <w:pPr>
              <w:pStyle w:val="Content"/>
              <w:rPr>
                <w:lang w:val="en-ID"/>
              </w:rPr>
            </w:pPr>
            <w:r w:rsidRPr="002421DA">
              <w:rPr>
                <w:lang w:val="en-ID"/>
              </w:rPr>
              <w:t>2</w:t>
            </w:r>
          </w:p>
        </w:tc>
        <w:tc>
          <w:tcPr>
            <w:tcW w:w="3790" w:type="pct"/>
          </w:tcPr>
          <w:p w:rsidRPr="002421DA" w:rsidR="002421DA" w:rsidP="002421DA" w:rsidRDefault="00014F1F" w14:paraId="31816EB9" w14:textId="479BDFEB">
            <w:pPr>
              <w:pStyle w:val="Content"/>
              <w:rPr>
                <w:lang w:val="en-ID"/>
              </w:rPr>
            </w:pPr>
            <w:r w:rsidRPr="00014F1F">
              <w:rPr>
                <w:lang w:val="en-ID"/>
              </w:rPr>
              <w:t xml:space="preserve">Has this functional spec been reviewed by UI? </w:t>
            </w:r>
          </w:p>
        </w:tc>
        <w:tc>
          <w:tcPr>
            <w:tcW w:w="963" w:type="pct"/>
          </w:tcPr>
          <w:p w:rsidRPr="002421DA" w:rsidR="002421DA" w:rsidP="002421DA" w:rsidRDefault="00D0536F" w14:paraId="4D8172A4" w14:textId="37DF7F5D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No</w:t>
            </w:r>
          </w:p>
        </w:tc>
      </w:tr>
      <w:tr w:rsidRPr="002421DA" w:rsidR="002421DA" w:rsidTr="73DFB0FD" w14:paraId="3E316ADF" w14:textId="77777777">
        <w:tc>
          <w:tcPr>
            <w:tcW w:w="247" w:type="pct"/>
            <w:hideMark/>
          </w:tcPr>
          <w:p w:rsidRPr="002421DA" w:rsidR="002421DA" w:rsidP="002421DA" w:rsidRDefault="002421DA" w14:paraId="026D55FE" w14:textId="77777777">
            <w:pPr>
              <w:pStyle w:val="Content"/>
              <w:rPr>
                <w:lang w:val="en-ID"/>
              </w:rPr>
            </w:pPr>
            <w:r w:rsidRPr="002421DA">
              <w:rPr>
                <w:lang w:val="en-ID"/>
              </w:rPr>
              <w:t>3</w:t>
            </w:r>
          </w:p>
        </w:tc>
        <w:tc>
          <w:tcPr>
            <w:tcW w:w="3790" w:type="pct"/>
          </w:tcPr>
          <w:p w:rsidRPr="002421DA" w:rsidR="002421DA" w:rsidP="002421DA" w:rsidRDefault="00014F1F" w14:paraId="37889C5C" w14:textId="6EE0FD2B">
            <w:pPr>
              <w:pStyle w:val="Content"/>
              <w:rPr>
                <w:lang w:val="en-ID"/>
              </w:rPr>
            </w:pPr>
            <w:r w:rsidRPr="00014F1F">
              <w:rPr>
                <w:lang w:val="en-ID"/>
              </w:rPr>
              <w:t>Has this functional spec been reviewed by Manager?</w:t>
            </w:r>
          </w:p>
        </w:tc>
        <w:tc>
          <w:tcPr>
            <w:tcW w:w="963" w:type="pct"/>
          </w:tcPr>
          <w:p w:rsidRPr="002421DA" w:rsidR="002421DA" w:rsidP="002421DA" w:rsidRDefault="00D0536F" w14:paraId="0EE339E9" w14:textId="1425EFA0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No</w:t>
            </w:r>
          </w:p>
        </w:tc>
      </w:tr>
      <w:tr w:rsidRPr="002421DA" w:rsidR="00D0536F" w:rsidTr="73DFB0FD" w14:paraId="4F9553FA" w14:textId="77777777">
        <w:tc>
          <w:tcPr>
            <w:tcW w:w="247" w:type="pct"/>
            <w:hideMark/>
          </w:tcPr>
          <w:p w:rsidRPr="002421DA" w:rsidR="00D0536F" w:rsidP="00D0536F" w:rsidRDefault="00D0536F" w14:paraId="08DDD4F1" w14:textId="77777777">
            <w:pPr>
              <w:pStyle w:val="Content"/>
              <w:rPr>
                <w:lang w:val="en-ID"/>
              </w:rPr>
            </w:pPr>
            <w:r w:rsidRPr="002421DA">
              <w:rPr>
                <w:lang w:val="en-ID"/>
              </w:rPr>
              <w:t>4</w:t>
            </w:r>
          </w:p>
        </w:tc>
        <w:tc>
          <w:tcPr>
            <w:tcW w:w="3790" w:type="pct"/>
            <w:vAlign w:val="center"/>
          </w:tcPr>
          <w:p w:rsidRPr="002421DA" w:rsidR="00D0536F" w:rsidP="00D0536F" w:rsidRDefault="00D0536F" w14:paraId="413ED28E" w14:textId="779B0456">
            <w:pPr>
              <w:pStyle w:val="Content"/>
              <w:rPr>
                <w:lang w:val="en-ID"/>
              </w:rPr>
            </w:pPr>
            <w:r>
              <w:t>Ability to like/love or react to content is implemented</w:t>
            </w:r>
          </w:p>
        </w:tc>
        <w:tc>
          <w:tcPr>
            <w:tcW w:w="963" w:type="pct"/>
          </w:tcPr>
          <w:p w:rsidRPr="002421DA" w:rsidR="00D0536F" w:rsidP="00D0536F" w:rsidRDefault="00D0536F" w14:paraId="2220637C" w14:textId="0E6682A1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No</w:t>
            </w:r>
          </w:p>
        </w:tc>
      </w:tr>
      <w:tr w:rsidRPr="002421DA" w:rsidR="00D0536F" w:rsidTr="73DFB0FD" w14:paraId="280EF036" w14:textId="77777777">
        <w:tc>
          <w:tcPr>
            <w:tcW w:w="247" w:type="pct"/>
          </w:tcPr>
          <w:p w:rsidRPr="002421DA" w:rsidR="00D0536F" w:rsidP="00D0536F" w:rsidRDefault="00D0536F" w14:paraId="639F8036" w14:textId="40CA0425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5</w:t>
            </w:r>
          </w:p>
        </w:tc>
        <w:tc>
          <w:tcPr>
            <w:tcW w:w="3790" w:type="pct"/>
            <w:vAlign w:val="center"/>
          </w:tcPr>
          <w:p w:rsidRPr="002421DA" w:rsidR="00D0536F" w:rsidP="00D0536F" w:rsidRDefault="00D0536F" w14:paraId="790683BC" w14:textId="11023C53">
            <w:pPr>
              <w:pStyle w:val="Content"/>
              <w:rPr>
                <w:lang w:val="en-ID"/>
              </w:rPr>
            </w:pPr>
            <w:r>
              <w:t>Commenting system is built and moderated</w:t>
            </w:r>
          </w:p>
        </w:tc>
        <w:tc>
          <w:tcPr>
            <w:tcW w:w="963" w:type="pct"/>
          </w:tcPr>
          <w:p w:rsidRPr="002421DA" w:rsidR="00D0536F" w:rsidP="00D0536F" w:rsidRDefault="00D0536F" w14:paraId="09F8C7A0" w14:textId="0DAE0221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No</w:t>
            </w:r>
          </w:p>
        </w:tc>
      </w:tr>
      <w:tr w:rsidRPr="002421DA" w:rsidR="00D0536F" w:rsidTr="73DFB0FD" w14:paraId="4D59D1B1" w14:textId="77777777">
        <w:tc>
          <w:tcPr>
            <w:tcW w:w="247" w:type="pct"/>
          </w:tcPr>
          <w:p w:rsidR="00D0536F" w:rsidP="00D0536F" w:rsidRDefault="00D0536F" w14:paraId="6F885578" w14:textId="18F0BEA2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6</w:t>
            </w:r>
          </w:p>
        </w:tc>
        <w:tc>
          <w:tcPr>
            <w:tcW w:w="3790" w:type="pct"/>
            <w:vAlign w:val="center"/>
          </w:tcPr>
          <w:p w:rsidR="00D0536F" w:rsidP="00D0536F" w:rsidRDefault="00D0536F" w14:paraId="5C43BCA7" w14:textId="09CE5862">
            <w:pPr>
              <w:pStyle w:val="Content"/>
            </w:pPr>
            <w:r>
              <w:t>Users can bookmark or save content for later</w:t>
            </w:r>
          </w:p>
        </w:tc>
        <w:tc>
          <w:tcPr>
            <w:tcW w:w="963" w:type="pct"/>
          </w:tcPr>
          <w:p w:rsidRPr="002421DA" w:rsidR="00D0536F" w:rsidP="00D0536F" w:rsidRDefault="00D0536F" w14:paraId="2DA9276A" w14:textId="679462D5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No</w:t>
            </w:r>
          </w:p>
        </w:tc>
      </w:tr>
      <w:tr w:rsidRPr="002421DA" w:rsidR="00D0536F" w:rsidTr="73DFB0FD" w14:paraId="22D9EFE7" w14:textId="77777777">
        <w:tc>
          <w:tcPr>
            <w:tcW w:w="247" w:type="pct"/>
          </w:tcPr>
          <w:p w:rsidR="00D0536F" w:rsidP="00D0536F" w:rsidRDefault="00D0536F" w14:paraId="1B88F671" w14:textId="66CE045F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7</w:t>
            </w:r>
          </w:p>
        </w:tc>
        <w:tc>
          <w:tcPr>
            <w:tcW w:w="3790" w:type="pct"/>
            <w:vAlign w:val="center"/>
          </w:tcPr>
          <w:p w:rsidR="00D0536F" w:rsidP="00D0536F" w:rsidRDefault="00D0536F" w14:paraId="7063034C" w14:textId="654AEC94">
            <w:pPr>
              <w:pStyle w:val="Content"/>
            </w:pPr>
            <w:r>
              <w:t>Share feature (e.g., copy link or share to WhatsApp) is available</w:t>
            </w:r>
          </w:p>
        </w:tc>
        <w:tc>
          <w:tcPr>
            <w:tcW w:w="963" w:type="pct"/>
          </w:tcPr>
          <w:p w:rsidRPr="002421DA" w:rsidR="00D0536F" w:rsidP="00D0536F" w:rsidRDefault="00D0536F" w14:paraId="218267EF" w14:textId="42A08415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No</w:t>
            </w:r>
          </w:p>
        </w:tc>
      </w:tr>
      <w:tr w:rsidRPr="002421DA" w:rsidR="00D0536F" w:rsidTr="73DFB0FD" w14:paraId="0B73D9D9" w14:textId="77777777">
        <w:tc>
          <w:tcPr>
            <w:tcW w:w="247" w:type="pct"/>
          </w:tcPr>
          <w:p w:rsidR="00D0536F" w:rsidP="00D0536F" w:rsidRDefault="00D0536F" w14:paraId="63F69879" w14:textId="088AA135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8</w:t>
            </w:r>
          </w:p>
        </w:tc>
        <w:tc>
          <w:tcPr>
            <w:tcW w:w="3790" w:type="pct"/>
            <w:vAlign w:val="center"/>
          </w:tcPr>
          <w:p w:rsidR="00D0536F" w:rsidP="00D0536F" w:rsidRDefault="00D0536F" w14:paraId="0644396B" w14:textId="6E4B1DFC">
            <w:pPr>
              <w:pStyle w:val="Content"/>
            </w:pPr>
            <w:r>
              <w:t>User can download content with file format</w:t>
            </w:r>
          </w:p>
        </w:tc>
        <w:tc>
          <w:tcPr>
            <w:tcW w:w="963" w:type="pct"/>
          </w:tcPr>
          <w:p w:rsidRPr="002421DA" w:rsidR="00D0536F" w:rsidP="00D0536F" w:rsidRDefault="00D0536F" w14:paraId="025B8116" w14:textId="22F7F964">
            <w:pPr>
              <w:pStyle w:val="Content"/>
              <w:rPr>
                <w:lang w:val="en-ID"/>
              </w:rPr>
            </w:pPr>
            <w:r>
              <w:rPr>
                <w:lang w:val="en-ID"/>
              </w:rPr>
              <w:t>No</w:t>
            </w:r>
          </w:p>
        </w:tc>
      </w:tr>
      <w:tr w:rsidR="73DFB0FD" w:rsidTr="73DFB0FD" w14:paraId="7F879A9B" w14:textId="77777777">
        <w:trPr>
          <w:trHeight w:val="300"/>
        </w:trPr>
        <w:tc>
          <w:tcPr>
            <w:tcW w:w="462" w:type="dxa"/>
          </w:tcPr>
          <w:p w:rsidR="507F71C0" w:rsidP="73DFB0FD" w:rsidRDefault="507F71C0" w14:paraId="2BEEC284" w14:textId="03CEC383">
            <w:pPr>
              <w:pStyle w:val="Content"/>
              <w:rPr>
                <w:lang w:val="en-ID"/>
              </w:rPr>
            </w:pPr>
            <w:r w:rsidRPr="73DFB0FD">
              <w:rPr>
                <w:lang w:val="en-ID"/>
              </w:rPr>
              <w:t>9</w:t>
            </w:r>
          </w:p>
        </w:tc>
        <w:tc>
          <w:tcPr>
            <w:tcW w:w="7087" w:type="dxa"/>
            <w:vAlign w:val="center"/>
          </w:tcPr>
          <w:p w:rsidR="507F71C0" w:rsidP="73DFB0FD" w:rsidRDefault="507F71C0" w14:paraId="4485D0FB" w14:textId="5C404DBF">
            <w:pPr>
              <w:pStyle w:val="Content"/>
            </w:pPr>
            <w:r>
              <w:t>User can suggest post and admin/content creator can review</w:t>
            </w:r>
          </w:p>
        </w:tc>
        <w:tc>
          <w:tcPr>
            <w:tcW w:w="1801" w:type="dxa"/>
          </w:tcPr>
          <w:p w:rsidR="507F71C0" w:rsidP="73DFB0FD" w:rsidRDefault="507F71C0" w14:paraId="6AAE65FF" w14:textId="7BE71D76">
            <w:pPr>
              <w:pStyle w:val="Content"/>
              <w:rPr>
                <w:lang w:val="en-ID"/>
              </w:rPr>
            </w:pPr>
            <w:r w:rsidRPr="73DFB0FD">
              <w:rPr>
                <w:lang w:val="en-ID"/>
              </w:rPr>
              <w:t>No</w:t>
            </w:r>
          </w:p>
        </w:tc>
      </w:tr>
      <w:tr w:rsidR="73DFB0FD" w:rsidTr="73DFB0FD" w14:paraId="6478FCE9" w14:textId="77777777">
        <w:trPr>
          <w:trHeight w:val="300"/>
        </w:trPr>
        <w:tc>
          <w:tcPr>
            <w:tcW w:w="462" w:type="dxa"/>
          </w:tcPr>
          <w:p w:rsidR="507F71C0" w:rsidP="73DFB0FD" w:rsidRDefault="507F71C0" w14:paraId="0BBF473E" w14:textId="35AC0BDC">
            <w:pPr>
              <w:pStyle w:val="Content"/>
              <w:rPr>
                <w:lang w:val="en-ID"/>
              </w:rPr>
            </w:pPr>
            <w:r w:rsidRPr="73DFB0FD">
              <w:rPr>
                <w:lang w:val="en-ID"/>
              </w:rPr>
              <w:t>10</w:t>
            </w:r>
          </w:p>
        </w:tc>
        <w:tc>
          <w:tcPr>
            <w:tcW w:w="7087" w:type="dxa"/>
            <w:vAlign w:val="center"/>
          </w:tcPr>
          <w:p w:rsidR="507F71C0" w:rsidP="73DFB0FD" w:rsidRDefault="507F71C0" w14:paraId="3A5946CA" w14:textId="2964A211">
            <w:pPr>
              <w:pStyle w:val="Content"/>
            </w:pPr>
            <w:r>
              <w:t>Admin/content creator can approve or reject the suggested post and members notified</w:t>
            </w:r>
          </w:p>
        </w:tc>
        <w:tc>
          <w:tcPr>
            <w:tcW w:w="1801" w:type="dxa"/>
          </w:tcPr>
          <w:p w:rsidR="507F71C0" w:rsidP="73DFB0FD" w:rsidRDefault="507F71C0" w14:paraId="30F542C4" w14:textId="53FB4F4A">
            <w:pPr>
              <w:pStyle w:val="Content"/>
              <w:rPr>
                <w:lang w:val="en-ID"/>
              </w:rPr>
            </w:pPr>
            <w:r w:rsidRPr="73DFB0FD">
              <w:rPr>
                <w:lang w:val="en-ID"/>
              </w:rPr>
              <w:t>No</w:t>
            </w:r>
          </w:p>
        </w:tc>
      </w:tr>
    </w:tbl>
    <w:p w:rsidRPr="005A4A9D" w:rsidR="00B361F7" w:rsidP="00B361F7" w:rsidRDefault="00B361F7" w14:paraId="1765FC28" w14:textId="77777777">
      <w:pPr>
        <w:pStyle w:val="Title"/>
        <w:rPr>
          <w:rFonts w:ascii="Arial" w:hAnsi="Arial" w:cs="Arial"/>
        </w:rPr>
      </w:pPr>
      <w:bookmarkStart w:name="_Toc199238445" w:id="30"/>
      <w:bookmarkStart w:name="_Toc254620011" w:id="31"/>
      <w:bookmarkStart w:name="_Toc204606909" w:id="32"/>
      <w:bookmarkStart w:name="_Toc204951421" w:id="33"/>
      <w:bookmarkEnd w:id="23"/>
      <w:r w:rsidRPr="005A4A9D">
        <w:rPr>
          <w:rFonts w:ascii="Arial" w:hAnsi="Arial" w:cs="Arial"/>
        </w:rPr>
        <w:t xml:space="preserve">Change </w:t>
      </w:r>
      <w:r>
        <w:rPr>
          <w:rFonts w:ascii="Arial" w:hAnsi="Arial" w:cs="Arial"/>
        </w:rPr>
        <w:t xml:space="preserve">and Review </w:t>
      </w:r>
      <w:r w:rsidRPr="005A4A9D">
        <w:rPr>
          <w:rFonts w:ascii="Arial" w:hAnsi="Arial" w:cs="Arial"/>
        </w:rPr>
        <w:t>history</w:t>
      </w:r>
      <w:bookmarkEnd w:id="30"/>
      <w:bookmarkEnd w:id="31"/>
      <w:bookmarkEnd w:id="32"/>
      <w:bookmarkEnd w:id="33"/>
    </w:p>
    <w:tbl>
      <w:tblPr>
        <w:tblW w:w="0" w:type="auto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ook w:val="04A0" w:firstRow="1" w:lastRow="0" w:firstColumn="1" w:lastColumn="0" w:noHBand="0" w:noVBand="1"/>
      </w:tblPr>
      <w:tblGrid>
        <w:gridCol w:w="1152"/>
        <w:gridCol w:w="1962"/>
        <w:gridCol w:w="6236"/>
      </w:tblGrid>
      <w:tr w:rsidRPr="005A4A9D" w:rsidR="00B361F7" w:rsidTr="007B7310" w14:paraId="5D5390BF" w14:textId="77777777">
        <w:trPr>
          <w:cantSplit/>
          <w:tblHeader/>
        </w:trPr>
        <w:tc>
          <w:tcPr>
            <w:tcW w:w="11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20A31"/>
            <w:hideMark/>
          </w:tcPr>
          <w:p w:rsidRPr="005A4A9D" w:rsidR="00B361F7" w:rsidP="007B7310" w:rsidRDefault="00B361F7" w14:paraId="3E874AD3" w14:textId="77777777">
            <w:pPr>
              <w:pStyle w:val="TableText"/>
              <w:rPr>
                <w:rFonts w:ascii="Arial" w:hAnsi="Arial" w:cs="Arial"/>
                <w:b/>
              </w:rPr>
            </w:pPr>
            <w:r w:rsidRPr="005A4A9D">
              <w:rPr>
                <w:rFonts w:ascii="Arial" w:hAnsi="Arial" w:cs="Arial"/>
                <w:b/>
              </w:rPr>
              <w:t>Date</w:t>
            </w:r>
          </w:p>
        </w:tc>
        <w:tc>
          <w:tcPr>
            <w:tcW w:w="1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20A31"/>
            <w:hideMark/>
          </w:tcPr>
          <w:p w:rsidRPr="005A4A9D" w:rsidR="00B361F7" w:rsidP="007B7310" w:rsidRDefault="00B361F7" w14:paraId="674E4549" w14:textId="77777777">
            <w:pPr>
              <w:pStyle w:val="TableText"/>
              <w:rPr>
                <w:rFonts w:ascii="Arial" w:hAnsi="Arial" w:cs="Arial"/>
                <w:b/>
              </w:rPr>
            </w:pPr>
            <w:r w:rsidRPr="005A4A9D">
              <w:rPr>
                <w:rFonts w:ascii="Arial" w:hAnsi="Arial" w:cs="Arial"/>
                <w:b/>
              </w:rPr>
              <w:t>Author</w:t>
            </w:r>
            <w:r>
              <w:rPr>
                <w:rFonts w:ascii="Arial" w:hAnsi="Arial" w:cs="Arial"/>
                <w:b/>
              </w:rPr>
              <w:t>,</w:t>
            </w:r>
            <w:r w:rsidRPr="005A4A9D">
              <w:rPr>
                <w:rFonts w:ascii="Arial" w:hAnsi="Arial" w:cs="Arial"/>
                <w:b/>
              </w:rPr>
              <w:t xml:space="preserve"> editor</w:t>
            </w:r>
            <w:r>
              <w:rPr>
                <w:rFonts w:ascii="Arial" w:hAnsi="Arial" w:cs="Arial"/>
                <w:b/>
              </w:rPr>
              <w:t>, or Reviewer</w:t>
            </w:r>
          </w:p>
        </w:tc>
        <w:tc>
          <w:tcPr>
            <w:tcW w:w="62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020A31"/>
            <w:hideMark/>
          </w:tcPr>
          <w:p w:rsidRPr="005A4A9D" w:rsidR="00B361F7" w:rsidP="007B7310" w:rsidRDefault="00B361F7" w14:paraId="40C4EA0B" w14:textId="77777777">
            <w:pPr>
              <w:pStyle w:val="TableText"/>
              <w:rPr>
                <w:rFonts w:ascii="Arial" w:hAnsi="Arial" w:cs="Arial"/>
                <w:b/>
              </w:rPr>
            </w:pPr>
            <w:r w:rsidRPr="005A4A9D">
              <w:rPr>
                <w:rFonts w:ascii="Arial" w:hAnsi="Arial" w:cs="Arial"/>
                <w:b/>
              </w:rPr>
              <w:t>Description of change(s)</w:t>
            </w:r>
            <w:r>
              <w:rPr>
                <w:rFonts w:ascii="Arial" w:hAnsi="Arial" w:cs="Arial"/>
                <w:b/>
              </w:rPr>
              <w:t>/Comments on review</w:t>
            </w:r>
          </w:p>
        </w:tc>
      </w:tr>
      <w:tr w:rsidRPr="005A4A9D" w:rsidR="00B361F7" w:rsidTr="007B7310" w14:paraId="4785D2D7" w14:textId="77777777">
        <w:trPr>
          <w:cantSplit/>
        </w:trPr>
        <w:tc>
          <w:tcPr>
            <w:tcW w:w="11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5A4A9D" w:rsidR="00B361F7" w:rsidP="007B7310" w:rsidRDefault="002A7DC0" w14:paraId="69E4C6AD" w14:textId="59C91C62">
            <w:pPr>
              <w:pStyle w:val="Tabl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1/8/2025</w:t>
            </w:r>
          </w:p>
        </w:tc>
        <w:tc>
          <w:tcPr>
            <w:tcW w:w="1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5A4A9D" w:rsidR="00B361F7" w:rsidP="007B7310" w:rsidRDefault="002A7DC0" w14:paraId="08A6CC25" w14:textId="544FCED7">
            <w:pPr>
              <w:pStyle w:val="Tabl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Tahta (Author)</w:t>
            </w:r>
          </w:p>
        </w:tc>
        <w:tc>
          <w:tcPr>
            <w:tcW w:w="62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5A4A9D" w:rsidR="00B361F7" w:rsidP="007B7310" w:rsidRDefault="002A7DC0" w14:paraId="01F24D22" w14:textId="51176D24">
            <w:pPr>
              <w:pStyle w:val="TableTex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Create this quick specs document</w:t>
            </w:r>
          </w:p>
        </w:tc>
      </w:tr>
      <w:tr w:rsidRPr="005A4A9D" w:rsidR="00B361F7" w:rsidTr="007B7310" w14:paraId="512C7A15" w14:textId="77777777">
        <w:trPr>
          <w:cantSplit/>
        </w:trPr>
        <w:tc>
          <w:tcPr>
            <w:tcW w:w="11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5A4A9D" w:rsidR="00B361F7" w:rsidP="007B7310" w:rsidRDefault="00B361F7" w14:paraId="73F65281" w14:textId="77777777">
            <w:pPr>
              <w:pStyle w:val="TableText"/>
              <w:rPr>
                <w:rFonts w:ascii="Arial" w:hAnsi="Arial" w:cs="Arial"/>
                <w:szCs w:val="25"/>
                <w:lang w:bidi="th-TH"/>
              </w:rPr>
            </w:pPr>
          </w:p>
        </w:tc>
        <w:tc>
          <w:tcPr>
            <w:tcW w:w="1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5A4A9D" w:rsidR="00B361F7" w:rsidP="007B7310" w:rsidRDefault="00B361F7" w14:paraId="4BC80BE2" w14:textId="77777777">
            <w:pPr>
              <w:pStyle w:val="TableText"/>
              <w:rPr>
                <w:rFonts w:ascii="Arial" w:hAnsi="Arial" w:cs="Arial"/>
              </w:rPr>
            </w:pPr>
          </w:p>
        </w:tc>
        <w:tc>
          <w:tcPr>
            <w:tcW w:w="62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5A4A9D" w:rsidR="00B361F7" w:rsidP="007B7310" w:rsidRDefault="00B361F7" w14:paraId="547CC207" w14:textId="77777777">
            <w:pPr>
              <w:pStyle w:val="TableText"/>
              <w:rPr>
                <w:rFonts w:ascii="Arial" w:hAnsi="Arial" w:cs="Arial"/>
              </w:rPr>
            </w:pPr>
          </w:p>
        </w:tc>
      </w:tr>
      <w:tr w:rsidRPr="005A4A9D" w:rsidR="00B361F7" w:rsidTr="007B7310" w14:paraId="0F16FC46" w14:textId="77777777">
        <w:trPr>
          <w:cantSplit/>
        </w:trPr>
        <w:tc>
          <w:tcPr>
            <w:tcW w:w="115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5A4A9D" w:rsidR="00B361F7" w:rsidP="007B7310" w:rsidRDefault="00B361F7" w14:paraId="325454EA" w14:textId="77777777">
            <w:pPr>
              <w:pStyle w:val="TableText"/>
              <w:rPr>
                <w:rFonts w:ascii="Arial" w:hAnsi="Arial" w:cs="Arial"/>
                <w:szCs w:val="25"/>
                <w:lang w:bidi="th-TH"/>
              </w:rPr>
            </w:pPr>
          </w:p>
        </w:tc>
        <w:tc>
          <w:tcPr>
            <w:tcW w:w="1962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5A4A9D" w:rsidR="00B361F7" w:rsidP="007B7310" w:rsidRDefault="00B361F7" w14:paraId="684A7451" w14:textId="77777777">
            <w:pPr>
              <w:pStyle w:val="TableText"/>
              <w:rPr>
                <w:rFonts w:ascii="Arial" w:hAnsi="Arial" w:cs="Arial"/>
              </w:rPr>
            </w:pPr>
          </w:p>
        </w:tc>
        <w:tc>
          <w:tcPr>
            <w:tcW w:w="6236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 w:rsidRPr="005A4A9D" w:rsidR="00B361F7" w:rsidP="007B7310" w:rsidRDefault="00B361F7" w14:paraId="0B5D2311" w14:textId="77777777">
            <w:pPr>
              <w:pStyle w:val="TableText"/>
              <w:rPr>
                <w:rFonts w:ascii="Arial" w:hAnsi="Arial" w:cs="Arial"/>
              </w:rPr>
            </w:pPr>
          </w:p>
        </w:tc>
      </w:tr>
    </w:tbl>
    <w:p w:rsidR="00B361F7" w:rsidP="00CC729D" w:rsidRDefault="00B361F7" w14:paraId="021C6BF3" w14:textId="77777777">
      <w:pPr>
        <w:spacing w:after="200"/>
      </w:pPr>
    </w:p>
    <w:p w:rsidRPr="00CC729D" w:rsidR="00B361F7" w:rsidP="00CC729D" w:rsidRDefault="00B361F7" w14:paraId="48378EBD" w14:textId="6DE0A29B">
      <w:pPr>
        <w:spacing w:after="200"/>
        <w:sectPr w:rsidRPr="00CC729D" w:rsidR="00B361F7" w:rsidSect="007D2280"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2240" w:h="15840" w:orient="portrait"/>
          <w:pgMar w:top="1661" w:right="1440" w:bottom="601" w:left="1440" w:header="0" w:footer="283" w:gutter="0"/>
          <w:pgNumType w:start="1"/>
          <w:cols w:space="720"/>
          <w:titlePg/>
          <w:docGrid w:linePitch="382"/>
        </w:sectPr>
      </w:pPr>
    </w:p>
    <w:p w:rsidR="00716C14" w:rsidP="00716C14" w:rsidRDefault="00350118" w14:paraId="12F03D0D" w14:textId="7099C17A">
      <w:pPr>
        <w:spacing w:after="200"/>
        <w:rPr>
          <w:rFonts w:cstheme="minorHAnsi"/>
          <w:b w:val="0"/>
          <w:sz w:val="24"/>
        </w:rPr>
      </w:pPr>
      <w:r w:rsidRPr="00350118">
        <w:rPr>
          <w:rFonts w:cstheme="minorHAnsi"/>
          <w:noProof/>
          <w:sz w:val="24"/>
        </w:rPr>
        <w:drawing>
          <wp:anchor distT="0" distB="0" distL="114300" distR="114300" simplePos="0" relativeHeight="251658261" behindDoc="1" locked="0" layoutInCell="1" allowOverlap="1" wp14:anchorId="55A0514A" wp14:editId="7AABCC39">
            <wp:simplePos x="0" y="0"/>
            <wp:positionH relativeFrom="column">
              <wp:posOffset>-3111834</wp:posOffset>
            </wp:positionH>
            <wp:positionV relativeFrom="paragraph">
              <wp:posOffset>-2013418</wp:posOffset>
            </wp:positionV>
            <wp:extent cx="10561071" cy="11396029"/>
            <wp:effectExtent l="0" t="0" r="0" b="0"/>
            <wp:wrapNone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07C597FF-ACE9-4744-B7AF-07FFA4662E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07C597FF-ACE9-4744-B7AF-07FFA4662E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-330" r="65" b="-159"/>
                    <a:stretch/>
                  </pic:blipFill>
                  <pic:spPr>
                    <a:xfrm>
                      <a:off x="0" y="0"/>
                      <a:ext cx="10561071" cy="11396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45F8">
        <w:rPr>
          <w:rFonts w:cstheme="minorHAnsi"/>
          <w:noProof/>
          <w:sz w:val="24"/>
        </w:rPr>
        <mc:AlternateContent>
          <mc:Choice Requires="wps">
            <w:drawing>
              <wp:anchor distT="0" distB="0" distL="114300" distR="114300" simplePos="0" relativeHeight="251658241" behindDoc="1" locked="0" layoutInCell="1" allowOverlap="1" wp14:anchorId="16A910B7" wp14:editId="5C646053">
                <wp:simplePos x="0" y="0"/>
                <wp:positionH relativeFrom="margin">
                  <wp:posOffset>-1196018</wp:posOffset>
                </wp:positionH>
                <wp:positionV relativeFrom="paragraph">
                  <wp:posOffset>-1774825</wp:posOffset>
                </wp:positionV>
                <wp:extent cx="8395200" cy="10782000"/>
                <wp:effectExtent l="0" t="0" r="25400" b="19685"/>
                <wp:wrapNone/>
                <wp:docPr id="2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8395200" cy="10782000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002060"/>
                            </a:gs>
                            <a:gs pos="89000">
                              <a:srgbClr val="0D4197"/>
                            </a:gs>
                          </a:gsLst>
                          <a:path path="circle">
                            <a:fillToRect l="100000" b="100000"/>
                          </a:path>
                          <a:tileRect t="-100000" r="-100000"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a16="http://schemas.microsoft.com/office/drawing/2014/main" xmlns:pic="http://schemas.openxmlformats.org/drawingml/2006/picture" xmlns:a14="http://schemas.microsoft.com/office/drawing/2010/main" xmlns:asvg="http://schemas.microsoft.com/office/drawing/2016/SVG/main" xmlns:dgm="http://schemas.openxmlformats.org/drawingml/2006/diagram">
            <w:pict>
              <v:rect id="Rectangle 2" style="position:absolute;margin-left:-94.15pt;margin-top:-139.75pt;width:661.05pt;height:849pt;z-index:-25167052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spid="_x0000_s1026" fillcolor="#002060" strokecolor="#000f26 [1604]" strokeweight="2pt" w14:anchorId="7358A9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">
                <v:fill type="gradientRadial" color2="#0d4197" colors="0 #002060;58327f #0d4197" focus="100%" focussize="" focusposition="1" rotate="t"/>
                <v:path arrowok="t"/>
                <o:lock v:ext="edit" aspectratio="t"/>
                <w10:wrap anchorx="margin"/>
              </v:rect>
            </w:pict>
          </mc:Fallback>
        </mc:AlternateContent>
      </w:r>
      <w:r w:rsidRPr="00D36E67" w:rsidR="002E2ABA">
        <w:rPr>
          <w:noProof/>
          <w:sz w:val="44"/>
          <w:szCs w:val="36"/>
        </w:rPr>
        <mc:AlternateContent>
          <mc:Choice Requires="wps">
            <w:drawing>
              <wp:anchor distT="45720" distB="45720" distL="114300" distR="114300" simplePos="0" relativeHeight="251658244" behindDoc="0" locked="0" layoutInCell="1" allowOverlap="1" wp14:anchorId="7A9712A1" wp14:editId="40453242">
                <wp:simplePos x="0" y="0"/>
                <wp:positionH relativeFrom="margin">
                  <wp:posOffset>4835525</wp:posOffset>
                </wp:positionH>
                <wp:positionV relativeFrom="paragraph">
                  <wp:posOffset>7744460</wp:posOffset>
                </wp:positionV>
                <wp:extent cx="1803600" cy="839470"/>
                <wp:effectExtent l="0" t="0" r="0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3600" cy="8394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Pr="005F0707" w:rsidR="0083327C" w:rsidP="0083327C" w:rsidRDefault="00ED1140" w14:paraId="6F243F0A" w14:textId="15CE16CE">
                            <w:pPr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SLERATE</w:t>
                            </w:r>
                          </w:p>
                          <w:p w:rsidRPr="00717F05" w:rsidR="0083327C" w:rsidP="0083327C" w:rsidRDefault="002A7DC0" w14:paraId="5C93435D" w14:textId="30EFEC17">
                            <w:pPr>
                              <w:rPr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</w:pPr>
                            <w:r>
                              <w:rPr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  <w:t xml:space="preserve">August </w:t>
                            </w:r>
                            <w:r w:rsidRPr="00717F05" w:rsidR="0083327C">
                              <w:rPr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  <w:t>202</w:t>
                            </w:r>
                            <w:r>
                              <w:rPr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  <w:t>5</w:t>
                            </w:r>
                          </w:p>
                          <w:p w:rsidRPr="00717F05" w:rsidR="0083327C" w:rsidP="0083327C" w:rsidRDefault="0083327C" w14:paraId="188C33CF" w14:textId="21CE316A">
                            <w:pPr>
                              <w:rPr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</w:pPr>
                            <w:r w:rsidRPr="00717F05">
                              <w:rPr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  <w:t xml:space="preserve">Copyright </w:t>
                            </w:r>
                            <w:r w:rsidRPr="00717F05">
                              <w:rPr>
                                <w:rFonts w:cstheme="minorHAnsi"/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  <w:t>©</w:t>
                            </w:r>
                            <w:r w:rsidRPr="00717F05">
                              <w:rPr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  <w:t xml:space="preserve"> </w:t>
                            </w:r>
                            <w:r w:rsidR="00ED1140">
                              <w:rPr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  <w:t>SLERATE</w:t>
                            </w:r>
                          </w:p>
                          <w:p w:rsidRPr="00717F05" w:rsidR="0083327C" w:rsidP="0083327C" w:rsidRDefault="0083327C" w14:paraId="55AC4AB0" w14:textId="0C13D20D">
                            <w:pPr>
                              <w:rPr>
                                <w:b w:val="0"/>
                                <w:bCs/>
                                <w:color w:val="FFFFFF" w:themeColor="background1"/>
                                <w:sz w:val="16"/>
                                <w:szCs w:val="12"/>
                              </w:rPr>
                            </w:pPr>
                            <w:r w:rsidRPr="00717F05">
                              <w:rPr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  <w:t>www.</w:t>
                            </w:r>
                            <w:r w:rsidR="00ED1140">
                              <w:rPr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  <w:t>SLERATE</w:t>
                            </w:r>
                            <w:r w:rsidRPr="00717F05">
                              <w:rPr>
                                <w:b w:val="0"/>
                                <w:bCs/>
                                <w:color w:val="FFFFFF" w:themeColor="background1"/>
                                <w:sz w:val="18"/>
                                <w:szCs w:val="14"/>
                              </w:rPr>
                              <w:t>.com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16="http://schemas.microsoft.com/office/drawing/2014/main" xmlns:a="http://schemas.openxmlformats.org/drawingml/2006/main">
            <w:pict>
              <v:shape id="_x0000_s1027" style="position:absolute;margin-left:380.75pt;margin-top:609.8pt;width:142pt;height:66.1pt;z-index:2516582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" w14:anchorId="7A9712A1">
                <v:textbox style="mso-fit-shape-to-text:t">
                  <w:txbxContent>
                    <w:p w:rsidRPr="005F0707" w:rsidR="0083327C" w:rsidP="0083327C" w:rsidRDefault="00ED1140" w14:paraId="6F243F0A" w14:textId="15CE16CE">
                      <w:pPr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SLERATE</w:t>
                      </w:r>
                    </w:p>
                    <w:p w:rsidRPr="00717F05" w:rsidR="0083327C" w:rsidP="0083327C" w:rsidRDefault="002A7DC0" w14:paraId="5C93435D" w14:textId="30EFEC17">
                      <w:pPr>
                        <w:rPr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</w:pPr>
                      <w:r>
                        <w:rPr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  <w:t xml:space="preserve">August </w:t>
                      </w:r>
                      <w:r w:rsidRPr="00717F05" w:rsidR="0083327C">
                        <w:rPr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  <w:t>202</w:t>
                      </w:r>
                      <w:r>
                        <w:rPr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  <w:t>5</w:t>
                      </w:r>
                    </w:p>
                    <w:p w:rsidRPr="00717F05" w:rsidR="0083327C" w:rsidP="0083327C" w:rsidRDefault="0083327C" w14:paraId="188C33CF" w14:textId="21CE316A">
                      <w:pPr>
                        <w:rPr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</w:pPr>
                      <w:r w:rsidRPr="00717F05">
                        <w:rPr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  <w:t xml:space="preserve">Copyright </w:t>
                      </w:r>
                      <w:r w:rsidRPr="00717F05">
                        <w:rPr>
                          <w:rFonts w:cstheme="minorHAnsi"/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  <w:t>©</w:t>
                      </w:r>
                      <w:r w:rsidRPr="00717F05">
                        <w:rPr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  <w:t xml:space="preserve"> </w:t>
                      </w:r>
                      <w:r w:rsidR="00ED1140">
                        <w:rPr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  <w:t>SLERATE</w:t>
                      </w:r>
                    </w:p>
                    <w:p w:rsidRPr="00717F05" w:rsidR="0083327C" w:rsidP="0083327C" w:rsidRDefault="0083327C" w14:paraId="55AC4AB0" w14:textId="0C13D20D">
                      <w:pPr>
                        <w:rPr>
                          <w:b w:val="0"/>
                          <w:bCs/>
                          <w:color w:val="FFFFFF" w:themeColor="background1"/>
                          <w:sz w:val="16"/>
                          <w:szCs w:val="12"/>
                        </w:rPr>
                      </w:pPr>
                      <w:r w:rsidRPr="00717F05">
                        <w:rPr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  <w:t>www.</w:t>
                      </w:r>
                      <w:r w:rsidR="00ED1140">
                        <w:rPr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  <w:t>SLERATE</w:t>
                      </w:r>
                      <w:r w:rsidRPr="00717F05">
                        <w:rPr>
                          <w:b w:val="0"/>
                          <w:bCs/>
                          <w:color w:val="FFFFFF" w:themeColor="background1"/>
                          <w:sz w:val="18"/>
                          <w:szCs w:val="14"/>
                        </w:rPr>
                        <w:t>.com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B27266" w:rsidP="00716C14" w:rsidRDefault="00B27266" w14:paraId="51D14665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151BE4C9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1DAF09CF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36CD6320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118DFEE0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7B07CB59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2B03279D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0CA8478E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28031C2D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6F952882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5AF2E328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539F6912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7153E416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5D1042CF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50DAA0AC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761973CC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420828FC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32AB5BF2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7217C72D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7957CC24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76E51DC3" w14:textId="77777777">
      <w:pPr>
        <w:rPr>
          <w:rFonts w:cstheme="minorHAnsi"/>
          <w:sz w:val="40"/>
          <w:szCs w:val="36"/>
        </w:rPr>
      </w:pPr>
    </w:p>
    <w:p w:rsidR="00B27266" w:rsidP="00716C14" w:rsidRDefault="00B27266" w14:paraId="2D0E5BA5" w14:textId="6E3FC318">
      <w:pPr>
        <w:rPr>
          <w:rFonts w:cstheme="minorHAnsi"/>
          <w:sz w:val="40"/>
          <w:szCs w:val="36"/>
        </w:rPr>
      </w:pPr>
    </w:p>
    <w:sectPr w:rsidR="00B27266" w:rsidSect="007D2280">
      <w:headerReference w:type="first" r:id="rId19"/>
      <w:pgSz w:w="12240" w:h="15840" w:orient="portrait"/>
      <w:pgMar w:top="1661" w:right="1440" w:bottom="601" w:left="1440" w:header="0" w:footer="283" w:gutter="0"/>
      <w:pgNumType w:start="1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76F99" w:rsidRDefault="00C76F99" w14:paraId="19B4D72D" w14:textId="77777777">
      <w:r>
        <w:separator/>
      </w:r>
    </w:p>
    <w:p w:rsidR="00C76F99" w:rsidRDefault="00C76F99" w14:paraId="49AFA0E7" w14:textId="77777777"/>
  </w:endnote>
  <w:endnote w:type="continuationSeparator" w:id="0">
    <w:p w:rsidR="00C76F99" w:rsidRDefault="00C76F99" w14:paraId="6DC5C03D" w14:textId="77777777">
      <w:r>
        <w:continuationSeparator/>
      </w:r>
    </w:p>
    <w:p w:rsidR="00C76F99" w:rsidRDefault="00C76F99" w14:paraId="566CCA23" w14:textId="77777777"/>
  </w:endnote>
  <w:endnote w:type="continuationNotice" w:id="1">
    <w:p w:rsidR="00C76F99" w:rsidRDefault="00C76F99" w14:paraId="040D9D09" w14:textId="7777777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(Body CS)">
    <w:altName w:val="Times New Roman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:rsidR="00D70A9B" w:rsidP="002040D2" w:rsidRDefault="00BF109D" w14:paraId="2E0DDBFB" w14:textId="6DAF95F1">
    <w:pPr>
      <w:pStyle w:val="Footer"/>
      <w:framePr w:wrap="none" w:hAnchor="margin" w:vAnchor="text" w:xAlign="right" w:y="1"/>
      <w:rPr>
        <w:rStyle w:val="PageNumber"/>
      </w:rPr>
    </w:pPr>
    <w:sdt>
      <w:sdtPr>
        <w:rPr>
          <w:rStyle w:val="PageNumber"/>
        </w:rPr>
        <w:id w:val="-1905139669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 w:rsidR="00D70A9B">
          <w:rPr>
            <w:rStyle w:val="PageNumber"/>
          </w:rPr>
          <w:fldChar w:fldCharType="begin"/>
        </w:r>
        <w:r w:rsidR="00D70A9B">
          <w:rPr>
            <w:rStyle w:val="PageNumber"/>
          </w:rPr>
          <w:instrText xml:space="preserve"> PAGE </w:instrText>
        </w:r>
        <w:r w:rsidR="00D70A9B">
          <w:rPr>
            <w:rStyle w:val="PageNumber"/>
          </w:rPr>
          <w:fldChar w:fldCharType="separate"/>
        </w:r>
        <w:r w:rsidR="00DB3D18">
          <w:rPr>
            <w:rStyle w:val="PageNumber"/>
            <w:noProof/>
          </w:rPr>
          <w:t>5</w:t>
        </w:r>
        <w:r w:rsidR="00D70A9B">
          <w:rPr>
            <w:rStyle w:val="PageNumber"/>
          </w:rPr>
          <w:fldChar w:fldCharType="end"/>
        </w:r>
      </w:sdtContent>
    </w:sdt>
  </w:p>
  <w:p w:rsidR="00D70A9B" w:rsidP="00D70A9B" w:rsidRDefault="00D70A9B" w14:paraId="64BCF9E2" w14:textId="7777777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asvg="http://schemas.microsoft.com/office/drawing/2016/SVG/main" mc:Ignorable="w14 w15 w16se w16cid w16 w16cex w16sdtdh w16sdtfl w16du wp14">
  <w:p w:rsidR="00F412EA" w:rsidP="004A62A9" w:rsidRDefault="00B179E2" w14:paraId="0018D7A8" w14:textId="47AE2050">
    <w:pPr>
      <w:pStyle w:val="Footer"/>
      <w:rPr>
        <w:b w:val="0"/>
        <w:bCs/>
        <w:color w:val="00204D" w:themeColor="accent1"/>
        <w:sz w:val="20"/>
        <w:szCs w:val="20"/>
      </w:rPr>
    </w:pPr>
    <w:r>
      <w:rPr>
        <w:noProof/>
      </w:rPr>
      <w:drawing>
        <wp:anchor distT="0" distB="0" distL="114300" distR="114300" simplePos="0" relativeHeight="251658240" behindDoc="1" locked="0" layoutInCell="1" allowOverlap="1" wp14:anchorId="75238DCD" wp14:editId="35AC6C8D">
          <wp:simplePos x="0" y="0"/>
          <wp:positionH relativeFrom="page">
            <wp:align>right</wp:align>
          </wp:positionH>
          <wp:positionV relativeFrom="paragraph">
            <wp:posOffset>183211</wp:posOffset>
          </wp:positionV>
          <wp:extent cx="7768424" cy="662940"/>
          <wp:effectExtent l="0" t="0" r="4445" b="3810"/>
          <wp:wrapNone/>
          <wp:docPr id="1087384964" name="Picture 108738496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768424" cy="6629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B04082" w:rsidP="009C295D" w:rsidRDefault="00A378F8" w14:paraId="2B55C4E6" w14:textId="217C696C">
    <w:pPr>
      <w:pStyle w:val="Footer"/>
      <w:tabs>
        <w:tab w:val="left" w:pos="1340"/>
      </w:tabs>
      <w:rPr>
        <w:b w:val="0"/>
        <w:bCs/>
        <w:color w:val="00204D" w:themeColor="accent1"/>
        <w:sz w:val="20"/>
        <w:szCs w:val="20"/>
      </w:rPr>
    </w:pPr>
    <w:r>
      <w:rPr>
        <w:noProof/>
      </w:rPr>
      <w:drawing>
        <wp:anchor distT="0" distB="0" distL="114300" distR="114300" simplePos="0" relativeHeight="251664387" behindDoc="1" locked="0" layoutInCell="1" allowOverlap="1" wp14:anchorId="07F9FB41" wp14:editId="52E96DE9">
          <wp:simplePos x="0" y="0"/>
          <wp:positionH relativeFrom="column">
            <wp:posOffset>-719039</wp:posOffset>
          </wp:positionH>
          <wp:positionV relativeFrom="paragraph">
            <wp:posOffset>206791</wp:posOffset>
          </wp:positionV>
          <wp:extent cx="613410" cy="236855"/>
          <wp:effectExtent l="0" t="0" r="0" b="0"/>
          <wp:wrapNone/>
          <wp:docPr id="236603958" name="Graphic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36603958" name="Graphic 236603958"/>
                  <pic:cNvPicPr/>
                </pic:nvPicPr>
                <pic:blipFill>
                  <a:blip r:embed="rId2">
                    <a:extLst>
                      <a:ext uri="{96DAC541-7B7A-43D3-8B79-37D633B846F1}">
                        <asvg:svgBlip xmlns:asvg="http://schemas.microsoft.com/office/drawing/2016/SVG/main" r:embed="rId3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13410" cy="23685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9C295D">
      <w:rPr>
        <w:b w:val="0"/>
        <w:bCs/>
        <w:color w:val="00204D" w:themeColor="accent1"/>
        <w:sz w:val="20"/>
        <w:szCs w:val="20"/>
      </w:rPr>
      <w:tab/>
    </w:r>
  </w:p>
  <w:p w:rsidRPr="00E97CA3" w:rsidR="008646E0" w:rsidP="00E97CA3" w:rsidRDefault="00E97CA3" w14:paraId="0BE2352E" w14:textId="33DD54F2">
    <w:pPr>
      <w:pStyle w:val="Footer"/>
      <w:tabs>
        <w:tab w:val="left" w:pos="585"/>
        <w:tab w:val="right" w:pos="9360"/>
      </w:tabs>
      <w:jc w:val="center"/>
      <w:rPr>
        <w:b w:val="0"/>
        <w:color w:val="FFFFFF" w:themeColor="background1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7459" behindDoc="0" locked="0" layoutInCell="1" allowOverlap="1" wp14:anchorId="2477D10D" wp14:editId="066F14AC">
              <wp:simplePos x="0" y="0"/>
              <wp:positionH relativeFrom="column">
                <wp:posOffset>5046492</wp:posOffset>
              </wp:positionH>
              <wp:positionV relativeFrom="paragraph">
                <wp:posOffset>12114</wp:posOffset>
              </wp:positionV>
              <wp:extent cx="2082019" cy="302113"/>
              <wp:effectExtent l="0" t="0" r="0" b="3175"/>
              <wp:wrapNone/>
              <wp:docPr id="1500810397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082019" cy="30211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Pr="00E97CA3" w:rsidR="00E97CA3" w:rsidRDefault="00E97CA3" w14:paraId="4555C88A" w14:textId="108C9420">
                          <w:pPr>
                            <w:rPr>
                              <w:b w:val="0"/>
                              <w:bCs/>
                              <w:sz w:val="16"/>
                              <w:szCs w:val="12"/>
                            </w:rPr>
                          </w:pPr>
                          <w:r w:rsidRPr="00E97CA3">
                            <w:rPr>
                              <w:b w:val="0"/>
                              <w:bCs/>
                              <w:sz w:val="16"/>
                              <w:szCs w:val="12"/>
                            </w:rPr>
                            <w:t xml:space="preserve">Last Modified: </w:t>
                          </w:r>
                          <w:r w:rsidR="007B0D48">
                            <w:rPr>
                              <w:b w:val="0"/>
                              <w:bCs/>
                              <w:sz w:val="16"/>
                              <w:szCs w:val="12"/>
                            </w:rPr>
                            <w:fldChar w:fldCharType="begin"/>
                          </w:r>
                          <w:r w:rsidR="007B0D48">
                            <w:rPr>
                              <w:b w:val="0"/>
                              <w:bCs/>
                              <w:sz w:val="16"/>
                              <w:szCs w:val="12"/>
                            </w:rPr>
                            <w:instrText xml:space="preserve"> SAVEDATE  \@ "d MMMM yyyy"  \* MERGEFORMAT </w:instrText>
                          </w:r>
                          <w:r w:rsidR="007B0D48">
                            <w:rPr>
                              <w:b w:val="0"/>
                              <w:bCs/>
                              <w:sz w:val="16"/>
                              <w:szCs w:val="12"/>
                            </w:rPr>
                            <w:fldChar w:fldCharType="separate"/>
                          </w:r>
                          <w:r w:rsidR="0073193F">
                            <w:rPr>
                              <w:b w:val="0"/>
                              <w:bCs/>
                              <w:noProof/>
                              <w:sz w:val="16"/>
                              <w:szCs w:val="12"/>
                            </w:rPr>
                            <w:t>1 August 2025</w:t>
                          </w:r>
                          <w:r w:rsidR="007B0D48">
                            <w:rPr>
                              <w:b w:val="0"/>
                              <w:bCs/>
                              <w:sz w:val="16"/>
                              <w:szCs w:val="1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<w:pict>
            <v:shapetype id="_x0000_t202" coordsize="21600,21600" o:spt="202" path="m,l,21600r21600,l21600,xe" w14:anchorId="2477D10D">
              <v:stroke joinstyle="miter"/>
              <v:path gradientshapeok="t" o:connecttype="rect"/>
            </v:shapetype>
            <v:shape id="Text Box 10" style="position:absolute;left:0;text-align:left;margin-left:397.35pt;margin-top:.95pt;width:163.95pt;height:23.8pt;z-index:25166745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spid="_x0000_s1028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">
              <v:textbox>
                <w:txbxContent>
                  <w:p w:rsidRPr="00E97CA3" w:rsidR="00E97CA3" w:rsidRDefault="00E97CA3" w14:paraId="4555C88A" w14:textId="108C9420">
                    <w:pPr>
                      <w:rPr>
                        <w:b w:val="0"/>
                        <w:bCs/>
                        <w:sz w:val="16"/>
                        <w:szCs w:val="12"/>
                      </w:rPr>
                    </w:pPr>
                    <w:r w:rsidRPr="00E97CA3">
                      <w:rPr>
                        <w:b w:val="0"/>
                        <w:bCs/>
                        <w:sz w:val="16"/>
                        <w:szCs w:val="12"/>
                      </w:rPr>
                      <w:t xml:space="preserve">Last Modified: </w:t>
                    </w:r>
                    <w:r w:rsidR="007B0D48">
                      <w:rPr>
                        <w:b w:val="0"/>
                        <w:bCs/>
                        <w:sz w:val="16"/>
                        <w:szCs w:val="12"/>
                      </w:rPr>
                      <w:fldChar w:fldCharType="begin"/>
                    </w:r>
                    <w:r w:rsidR="007B0D48">
                      <w:rPr>
                        <w:b w:val="0"/>
                        <w:bCs/>
                        <w:sz w:val="16"/>
                        <w:szCs w:val="12"/>
                      </w:rPr>
                      <w:instrText xml:space="preserve"> SAVEDATE  \@ "d MMMM yyyy"  \* MERGEFORMAT </w:instrText>
                    </w:r>
                    <w:r w:rsidR="007B0D48">
                      <w:rPr>
                        <w:b w:val="0"/>
                        <w:bCs/>
                        <w:sz w:val="16"/>
                        <w:szCs w:val="12"/>
                      </w:rPr>
                      <w:fldChar w:fldCharType="separate"/>
                    </w:r>
                    <w:r w:rsidR="0073193F">
                      <w:rPr>
                        <w:b w:val="0"/>
                        <w:bCs/>
                        <w:noProof/>
                        <w:sz w:val="16"/>
                        <w:szCs w:val="12"/>
                      </w:rPr>
                      <w:t>1 August 2025</w:t>
                    </w:r>
                    <w:r w:rsidR="007B0D48">
                      <w:rPr>
                        <w:b w:val="0"/>
                        <w:bCs/>
                        <w:sz w:val="16"/>
                        <w:szCs w:val="1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E97CA3" w:rsidR="008646E0">
      <w:rPr>
        <w:b w:val="0"/>
        <w:color w:val="FFFFFF" w:themeColor="background1"/>
        <w:sz w:val="20"/>
        <w:szCs w:val="20"/>
      </w:rPr>
      <w:fldChar w:fldCharType="begin"/>
    </w:r>
    <w:r w:rsidRPr="00E97CA3" w:rsidR="008646E0">
      <w:rPr>
        <w:b w:val="0"/>
        <w:color w:val="FFFFFF" w:themeColor="background1"/>
        <w:sz w:val="20"/>
        <w:szCs w:val="20"/>
      </w:rPr>
      <w:instrText xml:space="preserve"> PAGE  \* Arabic </w:instrText>
    </w:r>
    <w:r w:rsidRPr="00E97CA3" w:rsidR="008646E0">
      <w:rPr>
        <w:b w:val="0"/>
        <w:color w:val="FFFFFF" w:themeColor="background1"/>
        <w:sz w:val="20"/>
        <w:szCs w:val="20"/>
      </w:rPr>
      <w:fldChar w:fldCharType="separate"/>
    </w:r>
    <w:r w:rsidRPr="00E97CA3" w:rsidR="008646E0">
      <w:rPr>
        <w:b w:val="0"/>
        <w:color w:val="FFFFFF" w:themeColor="background1"/>
        <w:sz w:val="20"/>
        <w:szCs w:val="20"/>
      </w:rPr>
      <w:t>1</w:t>
    </w:r>
    <w:r w:rsidRPr="00E97CA3" w:rsidR="008646E0">
      <w:rPr>
        <w:b w:val="0"/>
        <w:color w:val="FFFFFF" w:themeColor="background1"/>
        <w:sz w:val="20"/>
        <w:szCs w:val="20"/>
      </w:rPr>
      <w:fldChar w:fldCharType="end"/>
    </w:r>
  </w:p>
  <w:p w:rsidRPr="001C0C06" w:rsidR="00342399" w:rsidP="001C0C06" w:rsidRDefault="00E97CA3" w14:paraId="1D29E5D0" w14:textId="2578D00C">
    <w:pPr>
      <w:ind w:left="6491" w:firstLine="1429"/>
      <w:rPr>
        <w:rFonts w:ascii="Arial" w:hAnsi="Arial" w:cs="Arial"/>
        <w:b w:val="0"/>
        <w:bCs/>
        <w:noProof/>
        <w:sz w:val="20"/>
        <w:szCs w:val="20"/>
      </w:rPr>
    </w:pPr>
    <w:r w:rsidRPr="00F412EA">
      <w:rPr>
        <w:rFonts w:ascii="Arial" w:hAnsi="Arial" w:cs="Arial"/>
        <w:b w:val="0"/>
        <w:bCs/>
        <w:noProof/>
        <w:sz w:val="20"/>
        <w:szCs w:val="20"/>
      </w:rPr>
      <mc:AlternateContent>
        <mc:Choice Requires="wps">
          <w:drawing>
            <wp:anchor distT="45720" distB="45720" distL="114300" distR="114300" simplePos="0" relativeHeight="251660291" behindDoc="0" locked="0" layoutInCell="1" allowOverlap="1" wp14:anchorId="734DB246" wp14:editId="4BC20FB1">
              <wp:simplePos x="0" y="0"/>
              <wp:positionH relativeFrom="margin">
                <wp:align>center</wp:align>
              </wp:positionH>
              <wp:positionV relativeFrom="paragraph">
                <wp:posOffset>55685</wp:posOffset>
              </wp:positionV>
              <wp:extent cx="2157975" cy="283210"/>
              <wp:effectExtent l="0" t="0" r="0" b="2540"/>
              <wp:wrapNone/>
              <wp:docPr id="90619525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7975" cy="28321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Pr="00F74C86" w:rsidR="00A808E4" w:rsidP="00A808E4" w:rsidRDefault="00A808E4" w14:paraId="391EB8B9" w14:textId="038B7419">
                          <w:pPr>
                            <w:jc w:val="center"/>
                            <w:textAlignment w:val="baseline"/>
                            <w:rPr>
                              <w:rFonts w:hAnsi="Arial"/>
                              <w:b w:val="0"/>
                              <w:bCs/>
                              <w:color w:val="FFFFFF" w:themeColor="background1"/>
                              <w:kern w:val="24"/>
                              <w:sz w:val="10"/>
                              <w:szCs w:val="10"/>
                              <w:lang w:val="en-SG"/>
                            </w:rPr>
                          </w:pPr>
                          <w:r w:rsidRPr="00F74C86">
                            <w:rPr>
                              <w:rFonts w:hAnsi="Arial"/>
                              <w:b w:val="0"/>
                              <w:bCs/>
                              <w:color w:val="FFFFFF" w:themeColor="background1"/>
                              <w:kern w:val="24"/>
                              <w:sz w:val="10"/>
                              <w:szCs w:val="10"/>
                              <w:lang w:val="en-SG"/>
                            </w:rPr>
                            <w:t xml:space="preserve">Copyright </w:t>
                          </w:r>
                          <w:r w:rsidRPr="00F74C86">
                            <w:rPr>
                              <w:rFonts w:hAnsi="Arial"/>
                              <w:b w:val="0"/>
                              <w:bCs/>
                              <w:color w:val="FFFFFF" w:themeColor="background1"/>
                              <w:kern w:val="24"/>
                              <w:sz w:val="10"/>
                              <w:szCs w:val="10"/>
                            </w:rPr>
                            <w:t xml:space="preserve">© </w:t>
                          </w:r>
                          <w:r w:rsidR="00ED1140">
                            <w:rPr>
                              <w:rFonts w:hAnsi="Arial"/>
                              <w:b w:val="0"/>
                              <w:bCs/>
                              <w:color w:val="FFFFFF" w:themeColor="background1"/>
                              <w:kern w:val="24"/>
                              <w:sz w:val="10"/>
                              <w:szCs w:val="10"/>
                            </w:rPr>
                            <w:t>SLERATE</w:t>
                          </w:r>
                          <w:r w:rsidRPr="00F74C86">
                            <w:rPr>
                              <w:rFonts w:hAnsi="Arial"/>
                              <w:b w:val="0"/>
                              <w:bCs/>
                              <w:color w:val="FFFFFF" w:themeColor="background1"/>
                              <w:kern w:val="24"/>
                              <w:sz w:val="10"/>
                              <w:szCs w:val="10"/>
                            </w:rPr>
                            <w:t xml:space="preserve"> </w:t>
                          </w:r>
                          <w:r w:rsidRPr="00F74C86">
                            <w:rPr>
                              <w:rFonts w:hAnsi="Arial"/>
                              <w:b w:val="0"/>
                              <w:bCs/>
                              <w:color w:val="FFFFFF" w:themeColor="background1"/>
                              <w:kern w:val="24"/>
                              <w:sz w:val="10"/>
                              <w:szCs w:val="10"/>
                              <w:lang w:val="en-SG"/>
                            </w:rPr>
                            <w:t>2025. All Rights Reserved</w:t>
                          </w:r>
                        </w:p>
                        <w:p w:rsidRPr="00F74C86" w:rsidR="00A808E4" w:rsidP="00A808E4" w:rsidRDefault="00A808E4" w14:paraId="4ADD4C33" w14:textId="77777777">
                          <w:pPr>
                            <w:jc w:val="center"/>
                            <w:rPr>
                              <w:b w:val="0"/>
                              <w:bCs/>
                              <w:color w:val="FFFFFF" w:themeColor="background1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svg="http://schemas.microsoft.com/office/drawing/2016/SVG/main" xmlns:a14="http://schemas.microsoft.com/office/drawing/2010/main" xmlns:pic="http://schemas.openxmlformats.org/drawingml/2006/picture" xmlns:a="http://schemas.openxmlformats.org/drawingml/2006/main">
          <w:pict>
            <v:shape id="_x0000_s1029" style="position:absolute;left:0;text-align:left;margin-left:0;margin-top:4.4pt;width:169.9pt;height:22.3pt;z-index:251660291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filled="f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" w14:anchorId="734DB246">
              <v:textbox>
                <w:txbxContent>
                  <w:p w:rsidRPr="00F74C86" w:rsidR="00A808E4" w:rsidP="00A808E4" w:rsidRDefault="00A808E4" w14:paraId="391EB8B9" w14:textId="038B7419">
                    <w:pPr>
                      <w:jc w:val="center"/>
                      <w:textAlignment w:val="baseline"/>
                      <w:rPr>
                        <w:rFonts w:hAnsi="Arial"/>
                        <w:b w:val="0"/>
                        <w:bCs/>
                        <w:color w:val="FFFFFF" w:themeColor="background1"/>
                        <w:kern w:val="24"/>
                        <w:sz w:val="10"/>
                        <w:szCs w:val="10"/>
                        <w:lang w:val="en-SG"/>
                      </w:rPr>
                    </w:pPr>
                    <w:r w:rsidRPr="00F74C86">
                      <w:rPr>
                        <w:rFonts w:hAnsi="Arial"/>
                        <w:b w:val="0"/>
                        <w:bCs/>
                        <w:color w:val="FFFFFF" w:themeColor="background1"/>
                        <w:kern w:val="24"/>
                        <w:sz w:val="10"/>
                        <w:szCs w:val="10"/>
                        <w:lang w:val="en-SG"/>
                      </w:rPr>
                      <w:t xml:space="preserve">Copyright </w:t>
                    </w:r>
                    <w:r w:rsidRPr="00F74C86">
                      <w:rPr>
                        <w:rFonts w:hAnsi="Arial"/>
                        <w:b w:val="0"/>
                        <w:bCs/>
                        <w:color w:val="FFFFFF" w:themeColor="background1"/>
                        <w:kern w:val="24"/>
                        <w:sz w:val="10"/>
                        <w:szCs w:val="10"/>
                      </w:rPr>
                      <w:t xml:space="preserve">© </w:t>
                    </w:r>
                    <w:r w:rsidR="00ED1140">
                      <w:rPr>
                        <w:rFonts w:hAnsi="Arial"/>
                        <w:b w:val="0"/>
                        <w:bCs/>
                        <w:color w:val="FFFFFF" w:themeColor="background1"/>
                        <w:kern w:val="24"/>
                        <w:sz w:val="10"/>
                        <w:szCs w:val="10"/>
                      </w:rPr>
                      <w:t>SLERATE</w:t>
                    </w:r>
                    <w:r w:rsidRPr="00F74C86">
                      <w:rPr>
                        <w:rFonts w:hAnsi="Arial"/>
                        <w:b w:val="0"/>
                        <w:bCs/>
                        <w:color w:val="FFFFFF" w:themeColor="background1"/>
                        <w:kern w:val="24"/>
                        <w:sz w:val="10"/>
                        <w:szCs w:val="10"/>
                      </w:rPr>
                      <w:t xml:space="preserve"> </w:t>
                    </w:r>
                    <w:r w:rsidRPr="00F74C86">
                      <w:rPr>
                        <w:rFonts w:hAnsi="Arial"/>
                        <w:b w:val="0"/>
                        <w:bCs/>
                        <w:color w:val="FFFFFF" w:themeColor="background1"/>
                        <w:kern w:val="24"/>
                        <w:sz w:val="10"/>
                        <w:szCs w:val="10"/>
                        <w:lang w:val="en-SG"/>
                      </w:rPr>
                      <w:t>2025. All Rights Reserved</w:t>
                    </w:r>
                  </w:p>
                  <w:p w:rsidRPr="00F74C86" w:rsidR="00A808E4" w:rsidP="00A808E4" w:rsidRDefault="00A808E4" w14:paraId="4ADD4C33" w14:textId="77777777">
                    <w:pPr>
                      <w:jc w:val="center"/>
                      <w:rPr>
                        <w:b w:val="0"/>
                        <w:bCs/>
                        <w:color w:val="FFFFFF" w:themeColor="background1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p w:rsidR="00EF6693" w:rsidRDefault="00FE197C" w14:paraId="02B32FAA" w14:textId="552FFBF9">
    <w:pPr>
      <w:pStyle w:val="Footer"/>
    </w:pPr>
    <w:r>
      <w:rPr>
        <w:rFonts w:ascii="Arial" w:hAnsi="Arial" w:cs="Arial"/>
        <w:b w:val="0"/>
        <w:bCs/>
        <w:noProof/>
        <w:sz w:val="20"/>
        <w:szCs w:val="20"/>
      </w:rPr>
      <w:drawing>
        <wp:anchor distT="0" distB="0" distL="114300" distR="114300" simplePos="0" relativeHeight="251658241" behindDoc="1" locked="0" layoutInCell="1" allowOverlap="1" wp14:anchorId="6CCC71C1" wp14:editId="349BFC52">
          <wp:simplePos x="0" y="0"/>
          <wp:positionH relativeFrom="page">
            <wp:posOffset>7772400</wp:posOffset>
          </wp:positionH>
          <wp:positionV relativeFrom="paragraph">
            <wp:posOffset>-1223645</wp:posOffset>
          </wp:positionV>
          <wp:extent cx="9770745" cy="1513205"/>
          <wp:effectExtent l="0" t="0" r="1905" b="0"/>
          <wp:wrapNone/>
          <wp:docPr id="1110242188" name="Picture 111024218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1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770745" cy="15132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76F99" w:rsidRDefault="00C76F99" w14:paraId="1E50D2C3" w14:textId="77777777">
      <w:r>
        <w:separator/>
      </w:r>
    </w:p>
  </w:footnote>
  <w:footnote w:type="continuationSeparator" w:id="0">
    <w:p w:rsidR="00C76F99" w:rsidRDefault="00C76F99" w14:paraId="5878D77E" w14:textId="77777777">
      <w:r>
        <w:continuationSeparator/>
      </w:r>
    </w:p>
  </w:footnote>
  <w:footnote w:type="continuationNotice" w:id="1">
    <w:p w:rsidR="00C76F99" w:rsidRDefault="00C76F99" w14:paraId="45B7EC4A" w14:textId="7777777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p w:rsidR="005C2F84" w:rsidRDefault="00A378F8" w14:paraId="0A79E7CA" w14:textId="3A7E7FC3">
    <w:pPr>
      <w:pStyle w:val="Header"/>
    </w:pPr>
    <w:r>
      <w:rPr>
        <w:noProof/>
      </w:rPr>
      <w:drawing>
        <wp:anchor distT="0" distB="0" distL="114300" distR="114300" simplePos="0" relativeHeight="251662339" behindDoc="1" locked="0" layoutInCell="1" allowOverlap="1" wp14:anchorId="40880690" wp14:editId="324B4AD0">
          <wp:simplePos x="0" y="0"/>
          <wp:positionH relativeFrom="margin">
            <wp:posOffset>2628900</wp:posOffset>
          </wp:positionH>
          <wp:positionV relativeFrom="margin">
            <wp:posOffset>-895350</wp:posOffset>
          </wp:positionV>
          <wp:extent cx="680889" cy="262454"/>
          <wp:effectExtent l="0" t="0" r="5080" b="4445"/>
          <wp:wrapNone/>
          <wp:docPr id="1734777023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34777023" name="Picture 1734777023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80889" cy="262454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:rsidR="000449EA" w:rsidP="008A5CD1" w:rsidRDefault="000449EA" w14:paraId="1A02540B" w14:textId="7A6A655A">
    <w:pPr>
      <w:pStyle w:val="Header"/>
      <w:pBdr>
        <w:bottom w:val="single" w:color="auto" w:sz="4" w:space="0"/>
      </w:pBdr>
      <w:jc w:val="center"/>
      <w:rPr>
        <w:sz w:val="22"/>
        <w:szCs w:val="18"/>
      </w:rPr>
    </w:pPr>
  </w:p>
  <w:p w:rsidRPr="002C65B4" w:rsidR="002C65B4" w:rsidP="00FE3DBE" w:rsidRDefault="002C65B4" w14:paraId="3D7A7D1C" w14:textId="3E0385AF">
    <w:pPr>
      <w:pStyle w:val="Header"/>
      <w:pBdr>
        <w:bottom w:val="single" w:color="auto" w:sz="4" w:space="0"/>
      </w:pBdr>
      <w:rPr>
        <w:sz w:val="8"/>
        <w:szCs w:val="4"/>
      </w:rPr>
    </w:pPr>
  </w:p>
  <w:p w:rsidRPr="002C65B4" w:rsidR="00C34340" w:rsidP="00C55AC9" w:rsidRDefault="00C34340" w14:paraId="6834B249" w14:textId="31DE98C5">
    <w:pPr>
      <w:pStyle w:val="Header"/>
      <w:spacing w:line="240" w:lineRule="auto"/>
      <w:rPr>
        <w:sz w:val="10"/>
        <w:szCs w:val="6"/>
      </w:rPr>
    </w:pPr>
  </w:p>
  <w:p w:rsidRPr="00B46280" w:rsidR="008A5CD1" w:rsidP="008A5CD1" w:rsidRDefault="002421DA" w14:paraId="57A13486" w14:textId="0FEC1882">
    <w:pPr>
      <w:pStyle w:val="Header"/>
      <w:jc w:val="center"/>
      <w:rPr>
        <w:b w:val="0"/>
        <w:bCs/>
        <w:sz w:val="22"/>
        <w:szCs w:val="18"/>
      </w:rPr>
    </w:pPr>
    <w:r>
      <w:rPr>
        <w:b w:val="0"/>
        <w:bCs/>
        <w:sz w:val="22"/>
        <w:szCs w:val="18"/>
      </w:rPr>
      <w:t xml:space="preserve">QS </w:t>
    </w:r>
    <w:r w:rsidRPr="00A34E98" w:rsidR="00A34E98">
      <w:rPr>
        <w:b w:val="0"/>
        <w:bCs/>
        <w:sz w:val="22"/>
        <w:szCs w:val="18"/>
      </w:rPr>
      <w:t>Content Engagement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994C90E" w:rsidTr="3994C90E" w14:paraId="02B8CFD5" w14:textId="77777777">
      <w:trPr>
        <w:trHeight w:val="300"/>
      </w:trPr>
      <w:tc>
        <w:tcPr>
          <w:tcW w:w="3120" w:type="dxa"/>
        </w:tcPr>
        <w:p w:rsidR="3994C90E" w:rsidP="3994C90E" w:rsidRDefault="3994C90E" w14:paraId="1DD24AE8" w14:textId="6DCE48E5">
          <w:pPr>
            <w:pStyle w:val="Header"/>
            <w:ind w:left="-115"/>
          </w:pPr>
        </w:p>
      </w:tc>
      <w:tc>
        <w:tcPr>
          <w:tcW w:w="3120" w:type="dxa"/>
        </w:tcPr>
        <w:p w:rsidR="3994C90E" w:rsidP="3994C90E" w:rsidRDefault="3994C90E" w14:paraId="1F1C8DCA" w14:textId="48A9A281">
          <w:pPr>
            <w:pStyle w:val="Header"/>
            <w:jc w:val="center"/>
          </w:pPr>
        </w:p>
      </w:tc>
      <w:tc>
        <w:tcPr>
          <w:tcW w:w="3120" w:type="dxa"/>
        </w:tcPr>
        <w:p w:rsidR="3994C90E" w:rsidP="3994C90E" w:rsidRDefault="3994C90E" w14:paraId="631586BD" w14:textId="0BE1993C">
          <w:pPr>
            <w:pStyle w:val="Header"/>
            <w:ind w:right="-115"/>
            <w:jc w:val="right"/>
          </w:pPr>
        </w:p>
      </w:tc>
    </w:tr>
  </w:tbl>
  <w:p w:rsidR="00D6346E" w:rsidRDefault="00D6346E" w14:paraId="67DD4D2F" w14:textId="15C08A1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3994C90E" w:rsidTr="3994C90E" w14:paraId="3413D31E" w14:textId="77777777">
      <w:trPr>
        <w:trHeight w:val="300"/>
      </w:trPr>
      <w:tc>
        <w:tcPr>
          <w:tcW w:w="3120" w:type="dxa"/>
        </w:tcPr>
        <w:p w:rsidR="3994C90E" w:rsidP="3994C90E" w:rsidRDefault="3994C90E" w14:paraId="33706ECD" w14:textId="50528CAE">
          <w:pPr>
            <w:pStyle w:val="Header"/>
            <w:ind w:left="-115"/>
          </w:pPr>
        </w:p>
      </w:tc>
      <w:tc>
        <w:tcPr>
          <w:tcW w:w="3120" w:type="dxa"/>
        </w:tcPr>
        <w:p w:rsidR="3994C90E" w:rsidP="3994C90E" w:rsidRDefault="3994C90E" w14:paraId="7BDA4408" w14:textId="2EC03F99">
          <w:pPr>
            <w:pStyle w:val="Header"/>
            <w:jc w:val="center"/>
          </w:pPr>
        </w:p>
      </w:tc>
      <w:tc>
        <w:tcPr>
          <w:tcW w:w="3120" w:type="dxa"/>
        </w:tcPr>
        <w:p w:rsidR="3994C90E" w:rsidP="3994C90E" w:rsidRDefault="3994C90E" w14:paraId="53C4B7CE" w14:textId="16BE46BD">
          <w:pPr>
            <w:pStyle w:val="Header"/>
            <w:ind w:right="-115"/>
            <w:jc w:val="right"/>
          </w:pPr>
        </w:p>
      </w:tc>
    </w:tr>
  </w:tbl>
  <w:p w:rsidR="00D6346E" w:rsidRDefault="00D6346E" w14:paraId="501FAFA3" w14:textId="0151148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filled="f" stroked="f" o:spt="75" o:preferrelative="t" path="m@4@5l@4@11@9@11@9@5xe" w14:anchorId="2C235A98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gradientshapeok="t" o:connecttype="rect" o:extrusionok="f"/>
        <o:lock v:ext="edit" aspectratio="t"/>
      </v:shapetype>
      <v:shape id="_x0000_i1025" style="width:531.75pt;height:612pt;visibility:visible;mso-wrap-style:square" o:bullet="t" type="#_x0000_t75">
        <v:imagedata o:title="" r:id="rId1"/>
      </v:shape>
    </w:pict>
  </w:numPicBullet>
  <w:abstractNum w:abstractNumId="0" w15:restartNumberingAfterBreak="0">
    <w:nsid w:val="02F059C5"/>
    <w:multiLevelType w:val="hybridMultilevel"/>
    <w:tmpl w:val="9C3C21C4"/>
    <w:lvl w:ilvl="0" w:tplc="2312F496">
      <w:start w:val="1"/>
      <w:numFmt w:val="bullet"/>
      <w:pStyle w:val="ListBullet"/>
      <w:lvlText w:val=""/>
      <w:lvlPicBulletId w:val="0"/>
      <w:lvlJc w:val="left"/>
      <w:pPr>
        <w:ind w:left="720" w:hanging="360"/>
      </w:pPr>
      <w:rPr>
        <w:rFonts w:hint="default" w:ascii="Symbol" w:hAnsi="Symbol"/>
        <w:color w:val="auto"/>
        <w:u w:color="00204D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03630F4E"/>
    <w:multiLevelType w:val="hybridMultilevel"/>
    <w:tmpl w:val="A33257E8"/>
    <w:lvl w:ilvl="0" w:tplc="0C2075C4">
      <w:numFmt w:val="bullet"/>
      <w:lvlText w:val="•"/>
      <w:lvlJc w:val="left"/>
      <w:pPr>
        <w:ind w:left="1770" w:hanging="1410"/>
      </w:pPr>
      <w:rPr>
        <w:rFonts w:hint="default" w:ascii="Arial" w:hAnsi="Arial" w:cs="Arial" w:eastAsiaTheme="minorEastAsia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" w15:restartNumberingAfterBreak="0">
    <w:nsid w:val="080E2D99"/>
    <w:multiLevelType w:val="hybridMultilevel"/>
    <w:tmpl w:val="3B48A88C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CD5ED0"/>
    <w:multiLevelType w:val="hybridMultilevel"/>
    <w:tmpl w:val="34BC7352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3E3D07"/>
    <w:multiLevelType w:val="hybridMultilevel"/>
    <w:tmpl w:val="5ED0D9B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5AA2B7E"/>
    <w:multiLevelType w:val="hybridMultilevel"/>
    <w:tmpl w:val="9CDC0C98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26A7071F"/>
    <w:multiLevelType w:val="hybridMultilevel"/>
    <w:tmpl w:val="C39E26E0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 w:tentative="1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2DEC7980"/>
    <w:multiLevelType w:val="hybridMultilevel"/>
    <w:tmpl w:val="60B6883A"/>
    <w:lvl w:ilvl="0" w:tplc="6A00F1DE">
      <w:numFmt w:val="bullet"/>
      <w:lvlText w:val="•"/>
      <w:lvlJc w:val="left"/>
      <w:pPr>
        <w:ind w:left="1080" w:hanging="720"/>
      </w:pPr>
      <w:rPr>
        <w:rFonts w:hint="default" w:ascii="Arial" w:hAnsi="Arial" w:cs="Arial" w:eastAsiaTheme="minorEastAsia"/>
      </w:rPr>
    </w:lvl>
    <w:lvl w:ilvl="1" w:tplc="BE147B86">
      <w:numFmt w:val="bullet"/>
      <w:lvlText w:val=""/>
      <w:lvlJc w:val="left"/>
      <w:pPr>
        <w:ind w:left="1800" w:hanging="720"/>
      </w:pPr>
      <w:rPr>
        <w:rFonts w:hint="default" w:ascii="Symbol" w:hAnsi="Symbol" w:eastAsiaTheme="minorEastAsia" w:cstheme="minorBidi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408B669A"/>
    <w:multiLevelType w:val="multilevel"/>
    <w:tmpl w:val="D73C9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9" w15:restartNumberingAfterBreak="0">
    <w:nsid w:val="4CBF78FC"/>
    <w:multiLevelType w:val="hybridMultilevel"/>
    <w:tmpl w:val="FAD8D7C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>
      <w:start w:val="3"/>
      <w:numFmt w:val="bullet"/>
      <w:lvlText w:val=""/>
      <w:lvlJc w:val="left"/>
      <w:pPr>
        <w:ind w:left="1800" w:hanging="720"/>
      </w:pPr>
      <w:rPr>
        <w:rFonts w:hint="default" w:ascii="Symbol" w:hAnsi="Symbol" w:eastAsiaTheme="minorEastAsia" w:cstheme="minorBidi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E502504"/>
    <w:multiLevelType w:val="hybridMultilevel"/>
    <w:tmpl w:val="892267EC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0144A4B"/>
    <w:multiLevelType w:val="hybridMultilevel"/>
    <w:tmpl w:val="E04A2ED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814E09"/>
    <w:multiLevelType w:val="hybridMultilevel"/>
    <w:tmpl w:val="FAD8D7C2"/>
    <w:lvl w:ilvl="0" w:tplc="FFFFFFFF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FFFFFFFF">
      <w:start w:val="3"/>
      <w:numFmt w:val="bullet"/>
      <w:lvlText w:val=""/>
      <w:lvlJc w:val="left"/>
      <w:pPr>
        <w:ind w:left="1800" w:hanging="720"/>
      </w:pPr>
      <w:rPr>
        <w:rFonts w:hint="default" w:ascii="Symbol" w:hAnsi="Symbol" w:eastAsiaTheme="minorEastAsia" w:cstheme="minorBidi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6608D5"/>
    <w:multiLevelType w:val="hybridMultilevel"/>
    <w:tmpl w:val="FAD8D7C2"/>
    <w:lvl w:ilvl="0" w:tplc="839A33C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E38C08F2">
      <w:start w:val="3"/>
      <w:numFmt w:val="bullet"/>
      <w:lvlText w:val=""/>
      <w:lvlJc w:val="left"/>
      <w:pPr>
        <w:ind w:left="1800" w:hanging="720"/>
      </w:pPr>
      <w:rPr>
        <w:rFonts w:hint="default" w:ascii="Symbol" w:hAnsi="Symbol" w:eastAsiaTheme="minorEastAsia" w:cstheme="minorBidi"/>
      </w:r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9BA01DF"/>
    <w:multiLevelType w:val="hybridMultilevel"/>
    <w:tmpl w:val="14905646"/>
    <w:lvl w:ilvl="0" w:tplc="CB32DB86">
      <w:numFmt w:val="bullet"/>
      <w:lvlText w:val="•"/>
      <w:lvlJc w:val="left"/>
      <w:pPr>
        <w:ind w:left="1080" w:hanging="720"/>
      </w:pPr>
      <w:rPr>
        <w:rFonts w:hint="default" w:ascii="Arial" w:hAnsi="Arial" w:cs="Arial" w:eastAsiaTheme="minorEastAsia"/>
      </w:rPr>
    </w:lvl>
    <w:lvl w:ilvl="1" w:tplc="0D46B240">
      <w:numFmt w:val="bullet"/>
      <w:lvlText w:val=""/>
      <w:lvlJc w:val="left"/>
      <w:pPr>
        <w:ind w:left="1800" w:hanging="720"/>
      </w:pPr>
      <w:rPr>
        <w:rFonts w:hint="default" w:ascii="Symbol" w:hAnsi="Symbol" w:eastAsiaTheme="minorEastAsia" w:cstheme="minorBidi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60AD09C6"/>
    <w:multiLevelType w:val="multilevel"/>
    <w:tmpl w:val="EA428E9E"/>
    <w:lvl w:ilvl="0">
      <w:start w:val="1"/>
      <w:numFmt w:val="decimal"/>
      <w:pStyle w:val="Title"/>
      <w:lvlText w:val="%1"/>
      <w:lvlJc w:val="left"/>
      <w:pPr>
        <w:ind w:left="360" w:hanging="360"/>
      </w:pPr>
      <w:rPr>
        <w:rFonts w:hint="default"/>
        <w:color w:val="020A31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1145" w:hanging="720"/>
      </w:pPr>
      <w:rPr>
        <w:rFonts w:hint="default"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60B54CAB"/>
    <w:multiLevelType w:val="hybridMultilevel"/>
    <w:tmpl w:val="06B6E72E"/>
    <w:lvl w:ilvl="0" w:tplc="3809000F">
      <w:start w:val="1"/>
      <w:numFmt w:val="decimal"/>
      <w:lvlText w:val="%1."/>
      <w:lvlJc w:val="left"/>
      <w:pPr>
        <w:ind w:left="360" w:hanging="360"/>
      </w:pPr>
    </w:lvl>
    <w:lvl w:ilvl="1" w:tplc="38090019">
      <w:start w:val="1"/>
      <w:numFmt w:val="lowerLetter"/>
      <w:lvlText w:val="%2."/>
      <w:lvlJc w:val="left"/>
      <w:pPr>
        <w:ind w:left="1080" w:hanging="360"/>
      </w:pPr>
    </w:lvl>
    <w:lvl w:ilvl="2" w:tplc="3809001B" w:tentative="1">
      <w:start w:val="1"/>
      <w:numFmt w:val="lowerRoman"/>
      <w:lvlText w:val="%3."/>
      <w:lvlJc w:val="right"/>
      <w:pPr>
        <w:ind w:left="1800" w:hanging="180"/>
      </w:pPr>
    </w:lvl>
    <w:lvl w:ilvl="3" w:tplc="3809000F" w:tentative="1">
      <w:start w:val="1"/>
      <w:numFmt w:val="decimal"/>
      <w:lvlText w:val="%4."/>
      <w:lvlJc w:val="left"/>
      <w:pPr>
        <w:ind w:left="2520" w:hanging="360"/>
      </w:pPr>
    </w:lvl>
    <w:lvl w:ilvl="4" w:tplc="38090019" w:tentative="1">
      <w:start w:val="1"/>
      <w:numFmt w:val="lowerLetter"/>
      <w:lvlText w:val="%5."/>
      <w:lvlJc w:val="left"/>
      <w:pPr>
        <w:ind w:left="3240" w:hanging="360"/>
      </w:pPr>
    </w:lvl>
    <w:lvl w:ilvl="5" w:tplc="3809001B" w:tentative="1">
      <w:start w:val="1"/>
      <w:numFmt w:val="lowerRoman"/>
      <w:lvlText w:val="%6."/>
      <w:lvlJc w:val="right"/>
      <w:pPr>
        <w:ind w:left="3960" w:hanging="180"/>
      </w:pPr>
    </w:lvl>
    <w:lvl w:ilvl="6" w:tplc="3809000F" w:tentative="1">
      <w:start w:val="1"/>
      <w:numFmt w:val="decimal"/>
      <w:lvlText w:val="%7."/>
      <w:lvlJc w:val="left"/>
      <w:pPr>
        <w:ind w:left="4680" w:hanging="360"/>
      </w:pPr>
    </w:lvl>
    <w:lvl w:ilvl="7" w:tplc="38090019" w:tentative="1">
      <w:start w:val="1"/>
      <w:numFmt w:val="lowerLetter"/>
      <w:lvlText w:val="%8."/>
      <w:lvlJc w:val="left"/>
      <w:pPr>
        <w:ind w:left="5400" w:hanging="360"/>
      </w:pPr>
    </w:lvl>
    <w:lvl w:ilvl="8" w:tplc="3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B1609F6"/>
    <w:multiLevelType w:val="hybridMultilevel"/>
    <w:tmpl w:val="76225824"/>
    <w:lvl w:ilvl="0" w:tplc="0C2075C4">
      <w:numFmt w:val="bullet"/>
      <w:lvlText w:val="•"/>
      <w:lvlJc w:val="left"/>
      <w:pPr>
        <w:ind w:left="1770" w:hanging="1410"/>
      </w:pPr>
      <w:rPr>
        <w:rFonts w:hint="default" w:ascii="Arial" w:hAnsi="Arial" w:cs="Arial" w:eastAsiaTheme="minorEastAsia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6BE5701A"/>
    <w:multiLevelType w:val="multilevel"/>
    <w:tmpl w:val="200A65AA"/>
    <w:lvl w:ilvl="0">
      <w:start w:val="1"/>
      <w:numFmt w:val="decimal"/>
      <w:lvlText w:val="%1."/>
      <w:lvlJc w:val="left"/>
      <w:pPr>
        <w:ind w:left="1854" w:hanging="360"/>
      </w:pPr>
    </w:lvl>
    <w:lvl w:ilvl="1">
      <w:start w:val="1"/>
      <w:numFmt w:val="lowerLetter"/>
      <w:lvlText w:val="%2."/>
      <w:lvlJc w:val="left"/>
      <w:pPr>
        <w:ind w:left="2574" w:hanging="360"/>
      </w:pPr>
    </w:lvl>
    <w:lvl w:ilvl="2">
      <w:start w:val="1"/>
      <w:numFmt w:val="lowerRoman"/>
      <w:lvlText w:val="%3."/>
      <w:lvlJc w:val="right"/>
      <w:pPr>
        <w:ind w:left="3294" w:hanging="180"/>
      </w:pPr>
    </w:lvl>
    <w:lvl w:ilvl="3">
      <w:start w:val="1"/>
      <w:numFmt w:val="decimal"/>
      <w:lvlText w:val="%4."/>
      <w:lvlJc w:val="left"/>
      <w:pPr>
        <w:ind w:left="4014" w:hanging="360"/>
      </w:pPr>
    </w:lvl>
    <w:lvl w:ilvl="4">
      <w:start w:val="1"/>
      <w:numFmt w:val="lowerLetter"/>
      <w:lvlText w:val="%5."/>
      <w:lvlJc w:val="left"/>
      <w:pPr>
        <w:ind w:left="4734" w:hanging="360"/>
      </w:pPr>
    </w:lvl>
    <w:lvl w:ilvl="5">
      <w:start w:val="1"/>
      <w:numFmt w:val="lowerRoman"/>
      <w:lvlText w:val="%6."/>
      <w:lvlJc w:val="right"/>
      <w:pPr>
        <w:ind w:left="5454" w:hanging="180"/>
      </w:pPr>
    </w:lvl>
    <w:lvl w:ilvl="6">
      <w:start w:val="1"/>
      <w:numFmt w:val="decimal"/>
      <w:lvlText w:val="%7."/>
      <w:lvlJc w:val="left"/>
      <w:pPr>
        <w:ind w:left="6174" w:hanging="360"/>
      </w:pPr>
    </w:lvl>
    <w:lvl w:ilvl="7">
      <w:start w:val="1"/>
      <w:numFmt w:val="lowerLetter"/>
      <w:lvlText w:val="%8."/>
      <w:lvlJc w:val="left"/>
      <w:pPr>
        <w:ind w:left="6894" w:hanging="360"/>
      </w:pPr>
    </w:lvl>
    <w:lvl w:ilvl="8">
      <w:start w:val="1"/>
      <w:numFmt w:val="lowerRoman"/>
      <w:lvlText w:val="%9."/>
      <w:lvlJc w:val="right"/>
      <w:pPr>
        <w:ind w:left="7614" w:hanging="180"/>
      </w:pPr>
    </w:lvl>
  </w:abstractNum>
  <w:abstractNum w:abstractNumId="19" w15:restartNumberingAfterBreak="0">
    <w:nsid w:val="71EC3F25"/>
    <w:multiLevelType w:val="hybridMultilevel"/>
    <w:tmpl w:val="C812EAC6"/>
    <w:lvl w:ilvl="0" w:tplc="765C2F88">
      <w:numFmt w:val="bullet"/>
      <w:lvlText w:val="•"/>
      <w:lvlJc w:val="left"/>
      <w:pPr>
        <w:ind w:left="3150" w:hanging="2790"/>
      </w:pPr>
      <w:rPr>
        <w:rFonts w:hint="default" w:ascii="Arial" w:hAnsi="Arial" w:cs="Arial" w:eastAsiaTheme="minorEastAsia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7C371C14"/>
    <w:multiLevelType w:val="hybridMultilevel"/>
    <w:tmpl w:val="EAC4F170"/>
    <w:lvl w:ilvl="0" w:tplc="F2868EF8">
      <w:numFmt w:val="bullet"/>
      <w:lvlText w:val="•"/>
      <w:lvlJc w:val="left"/>
      <w:pPr>
        <w:ind w:left="1080" w:hanging="720"/>
      </w:pPr>
      <w:rPr>
        <w:rFonts w:hint="default" w:ascii="Arial" w:hAnsi="Arial" w:cs="Arial" w:eastAsiaTheme="minorEastAsia"/>
      </w:rPr>
    </w:lvl>
    <w:lvl w:ilvl="1" w:tplc="DCE25510">
      <w:numFmt w:val="bullet"/>
      <w:lvlText w:val=""/>
      <w:lvlJc w:val="left"/>
      <w:pPr>
        <w:ind w:left="1800" w:hanging="720"/>
      </w:pPr>
      <w:rPr>
        <w:rFonts w:hint="default" w:ascii="Symbol" w:hAnsi="Symbol" w:eastAsiaTheme="minorEastAsia" w:cstheme="minorBidi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2068407156">
    <w:abstractNumId w:val="0"/>
  </w:num>
  <w:num w:numId="2" w16cid:durableId="1568490321">
    <w:abstractNumId w:val="15"/>
  </w:num>
  <w:num w:numId="3" w16cid:durableId="991757724">
    <w:abstractNumId w:val="18"/>
  </w:num>
  <w:num w:numId="4" w16cid:durableId="1110007668">
    <w:abstractNumId w:val="5"/>
  </w:num>
  <w:num w:numId="5" w16cid:durableId="222836432">
    <w:abstractNumId w:val="17"/>
  </w:num>
  <w:num w:numId="6" w16cid:durableId="1318656154">
    <w:abstractNumId w:val="1"/>
  </w:num>
  <w:num w:numId="7" w16cid:durableId="1469736414">
    <w:abstractNumId w:val="7"/>
  </w:num>
  <w:num w:numId="8" w16cid:durableId="53050131">
    <w:abstractNumId w:val="10"/>
  </w:num>
  <w:num w:numId="9" w16cid:durableId="469984953">
    <w:abstractNumId w:val="3"/>
  </w:num>
  <w:num w:numId="10" w16cid:durableId="1514032412">
    <w:abstractNumId w:val="20"/>
  </w:num>
  <w:num w:numId="11" w16cid:durableId="384335389">
    <w:abstractNumId w:val="16"/>
  </w:num>
  <w:num w:numId="12" w16cid:durableId="516623846">
    <w:abstractNumId w:val="14"/>
  </w:num>
  <w:num w:numId="13" w16cid:durableId="618100566">
    <w:abstractNumId w:val="8"/>
  </w:num>
  <w:num w:numId="14" w16cid:durableId="8485713">
    <w:abstractNumId w:val="6"/>
  </w:num>
  <w:num w:numId="15" w16cid:durableId="2091151588">
    <w:abstractNumId w:val="19"/>
  </w:num>
  <w:num w:numId="16" w16cid:durableId="1795755619">
    <w:abstractNumId w:val="4"/>
  </w:num>
  <w:num w:numId="17" w16cid:durableId="149834858">
    <w:abstractNumId w:val="13"/>
  </w:num>
  <w:num w:numId="18" w16cid:durableId="2138795864">
    <w:abstractNumId w:val="12"/>
  </w:num>
  <w:num w:numId="19" w16cid:durableId="1043142305">
    <w:abstractNumId w:val="9"/>
  </w:num>
  <w:num w:numId="20" w16cid:durableId="2069722515">
    <w:abstractNumId w:val="11"/>
  </w:num>
  <w:num w:numId="21" w16cid:durableId="1952584436">
    <w:abstractNumId w:val="2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displayBackgroundShape/>
  <w:attachedTemplate r:id="rId1"/>
  <w:trackRevisions w:val="false"/>
  <w:defaultTabStop w:val="720"/>
  <w:drawingGridHorizontalSpacing w:val="120"/>
  <w:displayHorizontalDrawingGridEvery w:val="2"/>
  <w:characterSpacingControl w:val="doNotCompress"/>
  <w:hdrShapeDefaults>
    <o:shapedefaults v:ext="edit" spidmax="3073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1140"/>
    <w:rsid w:val="00000312"/>
    <w:rsid w:val="00001D3E"/>
    <w:rsid w:val="00001D90"/>
    <w:rsid w:val="00002A11"/>
    <w:rsid w:val="00002CB3"/>
    <w:rsid w:val="00002EEC"/>
    <w:rsid w:val="000030CB"/>
    <w:rsid w:val="000051E1"/>
    <w:rsid w:val="0000556B"/>
    <w:rsid w:val="000056E6"/>
    <w:rsid w:val="000056EB"/>
    <w:rsid w:val="000061BC"/>
    <w:rsid w:val="000064F0"/>
    <w:rsid w:val="00006527"/>
    <w:rsid w:val="0000673F"/>
    <w:rsid w:val="0001030C"/>
    <w:rsid w:val="0001134B"/>
    <w:rsid w:val="00011B44"/>
    <w:rsid w:val="0001279F"/>
    <w:rsid w:val="000127B8"/>
    <w:rsid w:val="000128F7"/>
    <w:rsid w:val="00013A37"/>
    <w:rsid w:val="00013BED"/>
    <w:rsid w:val="00013F68"/>
    <w:rsid w:val="00014684"/>
    <w:rsid w:val="00014C55"/>
    <w:rsid w:val="00014E0C"/>
    <w:rsid w:val="00014F1F"/>
    <w:rsid w:val="000154B6"/>
    <w:rsid w:val="000158FA"/>
    <w:rsid w:val="00016CCB"/>
    <w:rsid w:val="000172D9"/>
    <w:rsid w:val="000179E8"/>
    <w:rsid w:val="00017B3F"/>
    <w:rsid w:val="00017DAD"/>
    <w:rsid w:val="00020EBE"/>
    <w:rsid w:val="00021291"/>
    <w:rsid w:val="00021F99"/>
    <w:rsid w:val="0002289D"/>
    <w:rsid w:val="00022DD1"/>
    <w:rsid w:val="00023554"/>
    <w:rsid w:val="0002358E"/>
    <w:rsid w:val="00024632"/>
    <w:rsid w:val="0002482E"/>
    <w:rsid w:val="00024B6F"/>
    <w:rsid w:val="00024FBE"/>
    <w:rsid w:val="000252A8"/>
    <w:rsid w:val="00025690"/>
    <w:rsid w:val="000256A7"/>
    <w:rsid w:val="0002596A"/>
    <w:rsid w:val="000262AB"/>
    <w:rsid w:val="00026569"/>
    <w:rsid w:val="00026F58"/>
    <w:rsid w:val="00027E66"/>
    <w:rsid w:val="00030A75"/>
    <w:rsid w:val="00031470"/>
    <w:rsid w:val="00031888"/>
    <w:rsid w:val="000327AB"/>
    <w:rsid w:val="00033ED4"/>
    <w:rsid w:val="0003410D"/>
    <w:rsid w:val="00034365"/>
    <w:rsid w:val="000344B8"/>
    <w:rsid w:val="000346B9"/>
    <w:rsid w:val="00034883"/>
    <w:rsid w:val="00034984"/>
    <w:rsid w:val="00034BEE"/>
    <w:rsid w:val="000352FB"/>
    <w:rsid w:val="00035330"/>
    <w:rsid w:val="00035436"/>
    <w:rsid w:val="00035807"/>
    <w:rsid w:val="00036432"/>
    <w:rsid w:val="000369E5"/>
    <w:rsid w:val="0003713D"/>
    <w:rsid w:val="00037BC4"/>
    <w:rsid w:val="000400AA"/>
    <w:rsid w:val="00040292"/>
    <w:rsid w:val="00040D93"/>
    <w:rsid w:val="00041AC6"/>
    <w:rsid w:val="00042098"/>
    <w:rsid w:val="0004220A"/>
    <w:rsid w:val="00042217"/>
    <w:rsid w:val="000449EA"/>
    <w:rsid w:val="00045057"/>
    <w:rsid w:val="00045B7F"/>
    <w:rsid w:val="0004648E"/>
    <w:rsid w:val="00046F5E"/>
    <w:rsid w:val="00047050"/>
    <w:rsid w:val="00047091"/>
    <w:rsid w:val="0004728B"/>
    <w:rsid w:val="0005005E"/>
    <w:rsid w:val="00050324"/>
    <w:rsid w:val="000504CD"/>
    <w:rsid w:val="0005056E"/>
    <w:rsid w:val="00050BE4"/>
    <w:rsid w:val="00050FE8"/>
    <w:rsid w:val="000515F6"/>
    <w:rsid w:val="00051788"/>
    <w:rsid w:val="00051BFA"/>
    <w:rsid w:val="00051C6B"/>
    <w:rsid w:val="00051DAA"/>
    <w:rsid w:val="00051F91"/>
    <w:rsid w:val="00052791"/>
    <w:rsid w:val="00052B79"/>
    <w:rsid w:val="00053746"/>
    <w:rsid w:val="000538F5"/>
    <w:rsid w:val="0005410F"/>
    <w:rsid w:val="00054409"/>
    <w:rsid w:val="00054E98"/>
    <w:rsid w:val="000550F2"/>
    <w:rsid w:val="00055339"/>
    <w:rsid w:val="00055697"/>
    <w:rsid w:val="000557FA"/>
    <w:rsid w:val="00056187"/>
    <w:rsid w:val="00056711"/>
    <w:rsid w:val="00057EDB"/>
    <w:rsid w:val="000618BB"/>
    <w:rsid w:val="00061BE1"/>
    <w:rsid w:val="00061F93"/>
    <w:rsid w:val="0006224C"/>
    <w:rsid w:val="000626B1"/>
    <w:rsid w:val="00062FDF"/>
    <w:rsid w:val="00063A59"/>
    <w:rsid w:val="00063BB3"/>
    <w:rsid w:val="00063DDC"/>
    <w:rsid w:val="00063F4A"/>
    <w:rsid w:val="000640BC"/>
    <w:rsid w:val="000640D7"/>
    <w:rsid w:val="00064B66"/>
    <w:rsid w:val="0006546C"/>
    <w:rsid w:val="00065772"/>
    <w:rsid w:val="000659D7"/>
    <w:rsid w:val="00066215"/>
    <w:rsid w:val="000663E5"/>
    <w:rsid w:val="00066F0E"/>
    <w:rsid w:val="000702D6"/>
    <w:rsid w:val="00070852"/>
    <w:rsid w:val="00070A9D"/>
    <w:rsid w:val="00071946"/>
    <w:rsid w:val="00072336"/>
    <w:rsid w:val="000727FC"/>
    <w:rsid w:val="00072988"/>
    <w:rsid w:val="000729E5"/>
    <w:rsid w:val="00072FAA"/>
    <w:rsid w:val="0007331A"/>
    <w:rsid w:val="0007407E"/>
    <w:rsid w:val="00075303"/>
    <w:rsid w:val="000754F2"/>
    <w:rsid w:val="000758D2"/>
    <w:rsid w:val="00075B7F"/>
    <w:rsid w:val="00075EFF"/>
    <w:rsid w:val="00076375"/>
    <w:rsid w:val="00077B76"/>
    <w:rsid w:val="00077BA1"/>
    <w:rsid w:val="0008137E"/>
    <w:rsid w:val="0008152B"/>
    <w:rsid w:val="00081533"/>
    <w:rsid w:val="000819CD"/>
    <w:rsid w:val="000819DF"/>
    <w:rsid w:val="00081B18"/>
    <w:rsid w:val="00081FC6"/>
    <w:rsid w:val="00082774"/>
    <w:rsid w:val="00082A4A"/>
    <w:rsid w:val="00083935"/>
    <w:rsid w:val="00083EE8"/>
    <w:rsid w:val="000842BD"/>
    <w:rsid w:val="00084A40"/>
    <w:rsid w:val="00084C53"/>
    <w:rsid w:val="00084EC8"/>
    <w:rsid w:val="000855F7"/>
    <w:rsid w:val="00085F88"/>
    <w:rsid w:val="0008670E"/>
    <w:rsid w:val="00087A1F"/>
    <w:rsid w:val="00087F98"/>
    <w:rsid w:val="000906B1"/>
    <w:rsid w:val="00090BD1"/>
    <w:rsid w:val="00090F1A"/>
    <w:rsid w:val="0009110C"/>
    <w:rsid w:val="0009147A"/>
    <w:rsid w:val="000921E0"/>
    <w:rsid w:val="00092496"/>
    <w:rsid w:val="00092590"/>
    <w:rsid w:val="000926CA"/>
    <w:rsid w:val="000933D9"/>
    <w:rsid w:val="000936AC"/>
    <w:rsid w:val="00093CF1"/>
    <w:rsid w:val="00095737"/>
    <w:rsid w:val="0009590C"/>
    <w:rsid w:val="00095BD4"/>
    <w:rsid w:val="00095EB6"/>
    <w:rsid w:val="000961C6"/>
    <w:rsid w:val="000967F1"/>
    <w:rsid w:val="00097786"/>
    <w:rsid w:val="0009779C"/>
    <w:rsid w:val="000A0150"/>
    <w:rsid w:val="000A080D"/>
    <w:rsid w:val="000A087D"/>
    <w:rsid w:val="000A0E61"/>
    <w:rsid w:val="000A0E7F"/>
    <w:rsid w:val="000A1856"/>
    <w:rsid w:val="000A1BA4"/>
    <w:rsid w:val="000A253D"/>
    <w:rsid w:val="000A25E8"/>
    <w:rsid w:val="000A2947"/>
    <w:rsid w:val="000A31B5"/>
    <w:rsid w:val="000A4117"/>
    <w:rsid w:val="000A5122"/>
    <w:rsid w:val="000A5AAF"/>
    <w:rsid w:val="000A5AD1"/>
    <w:rsid w:val="000A61AF"/>
    <w:rsid w:val="000A6226"/>
    <w:rsid w:val="000A628C"/>
    <w:rsid w:val="000A6EA3"/>
    <w:rsid w:val="000A6FCB"/>
    <w:rsid w:val="000A74D4"/>
    <w:rsid w:val="000B0361"/>
    <w:rsid w:val="000B0886"/>
    <w:rsid w:val="000B15AB"/>
    <w:rsid w:val="000B169B"/>
    <w:rsid w:val="000B1B75"/>
    <w:rsid w:val="000B36B4"/>
    <w:rsid w:val="000B394F"/>
    <w:rsid w:val="000B3DD1"/>
    <w:rsid w:val="000B4E97"/>
    <w:rsid w:val="000B5789"/>
    <w:rsid w:val="000B627F"/>
    <w:rsid w:val="000B6FA7"/>
    <w:rsid w:val="000B6FD4"/>
    <w:rsid w:val="000B7730"/>
    <w:rsid w:val="000B77C2"/>
    <w:rsid w:val="000C00D1"/>
    <w:rsid w:val="000C0FF1"/>
    <w:rsid w:val="000C136A"/>
    <w:rsid w:val="000C2488"/>
    <w:rsid w:val="000C25C0"/>
    <w:rsid w:val="000C25FD"/>
    <w:rsid w:val="000C2F4E"/>
    <w:rsid w:val="000C31EF"/>
    <w:rsid w:val="000C38A5"/>
    <w:rsid w:val="000C3B33"/>
    <w:rsid w:val="000C3B36"/>
    <w:rsid w:val="000C3BE2"/>
    <w:rsid w:val="000C4141"/>
    <w:rsid w:val="000C4E41"/>
    <w:rsid w:val="000C55E7"/>
    <w:rsid w:val="000C58E3"/>
    <w:rsid w:val="000C77A7"/>
    <w:rsid w:val="000C789F"/>
    <w:rsid w:val="000D04AB"/>
    <w:rsid w:val="000D0F45"/>
    <w:rsid w:val="000D1538"/>
    <w:rsid w:val="000D1B81"/>
    <w:rsid w:val="000D2478"/>
    <w:rsid w:val="000D25EE"/>
    <w:rsid w:val="000D3F19"/>
    <w:rsid w:val="000D49DC"/>
    <w:rsid w:val="000D4F0D"/>
    <w:rsid w:val="000D5386"/>
    <w:rsid w:val="000D5D13"/>
    <w:rsid w:val="000D6382"/>
    <w:rsid w:val="000D6E9A"/>
    <w:rsid w:val="000D72B1"/>
    <w:rsid w:val="000D7DBB"/>
    <w:rsid w:val="000D7EFB"/>
    <w:rsid w:val="000E0230"/>
    <w:rsid w:val="000E06EC"/>
    <w:rsid w:val="000E0A5C"/>
    <w:rsid w:val="000E0E82"/>
    <w:rsid w:val="000E0FEA"/>
    <w:rsid w:val="000E14B3"/>
    <w:rsid w:val="000E1A04"/>
    <w:rsid w:val="000E21F7"/>
    <w:rsid w:val="000E23EB"/>
    <w:rsid w:val="000E25B0"/>
    <w:rsid w:val="000E3450"/>
    <w:rsid w:val="000E3D04"/>
    <w:rsid w:val="000E3EED"/>
    <w:rsid w:val="000E406B"/>
    <w:rsid w:val="000E5AF9"/>
    <w:rsid w:val="000E63C9"/>
    <w:rsid w:val="000E6DE9"/>
    <w:rsid w:val="000E7A40"/>
    <w:rsid w:val="000F0141"/>
    <w:rsid w:val="000F066F"/>
    <w:rsid w:val="000F0D33"/>
    <w:rsid w:val="000F153F"/>
    <w:rsid w:val="000F16E6"/>
    <w:rsid w:val="000F2204"/>
    <w:rsid w:val="000F2C66"/>
    <w:rsid w:val="000F30EB"/>
    <w:rsid w:val="000F314E"/>
    <w:rsid w:val="000F35D2"/>
    <w:rsid w:val="000F3A4E"/>
    <w:rsid w:val="000F4179"/>
    <w:rsid w:val="000F4E6D"/>
    <w:rsid w:val="000F51F9"/>
    <w:rsid w:val="000F5718"/>
    <w:rsid w:val="000F5B7C"/>
    <w:rsid w:val="000F678F"/>
    <w:rsid w:val="000F73FC"/>
    <w:rsid w:val="000F7442"/>
    <w:rsid w:val="000F76EF"/>
    <w:rsid w:val="000F79AC"/>
    <w:rsid w:val="000F79E2"/>
    <w:rsid w:val="000F7C8C"/>
    <w:rsid w:val="00101CBE"/>
    <w:rsid w:val="00102634"/>
    <w:rsid w:val="00102720"/>
    <w:rsid w:val="001036D6"/>
    <w:rsid w:val="00103753"/>
    <w:rsid w:val="001037E3"/>
    <w:rsid w:val="00103D48"/>
    <w:rsid w:val="00105114"/>
    <w:rsid w:val="0010570E"/>
    <w:rsid w:val="00105F8A"/>
    <w:rsid w:val="001075CE"/>
    <w:rsid w:val="001104DF"/>
    <w:rsid w:val="00110BEB"/>
    <w:rsid w:val="00111500"/>
    <w:rsid w:val="00111526"/>
    <w:rsid w:val="001117F7"/>
    <w:rsid w:val="00111B87"/>
    <w:rsid w:val="00111E37"/>
    <w:rsid w:val="001122CD"/>
    <w:rsid w:val="00113142"/>
    <w:rsid w:val="001133B4"/>
    <w:rsid w:val="0011368B"/>
    <w:rsid w:val="00114694"/>
    <w:rsid w:val="001149CE"/>
    <w:rsid w:val="00115A4E"/>
    <w:rsid w:val="0011610B"/>
    <w:rsid w:val="00116414"/>
    <w:rsid w:val="00116EC3"/>
    <w:rsid w:val="00117082"/>
    <w:rsid w:val="00117422"/>
    <w:rsid w:val="00117602"/>
    <w:rsid w:val="00117761"/>
    <w:rsid w:val="00117C26"/>
    <w:rsid w:val="00117F34"/>
    <w:rsid w:val="001205B8"/>
    <w:rsid w:val="0012119C"/>
    <w:rsid w:val="0012144C"/>
    <w:rsid w:val="00121E3B"/>
    <w:rsid w:val="0012263C"/>
    <w:rsid w:val="00123070"/>
    <w:rsid w:val="00123256"/>
    <w:rsid w:val="001232FA"/>
    <w:rsid w:val="0012483C"/>
    <w:rsid w:val="00125E35"/>
    <w:rsid w:val="00125FEA"/>
    <w:rsid w:val="00126508"/>
    <w:rsid w:val="001265D7"/>
    <w:rsid w:val="00126742"/>
    <w:rsid w:val="0012693E"/>
    <w:rsid w:val="00126C37"/>
    <w:rsid w:val="00126C68"/>
    <w:rsid w:val="001273E6"/>
    <w:rsid w:val="001278E4"/>
    <w:rsid w:val="00127C3C"/>
    <w:rsid w:val="00127F88"/>
    <w:rsid w:val="00130E9D"/>
    <w:rsid w:val="00131060"/>
    <w:rsid w:val="0013129B"/>
    <w:rsid w:val="001316B9"/>
    <w:rsid w:val="00132C18"/>
    <w:rsid w:val="00135200"/>
    <w:rsid w:val="00135306"/>
    <w:rsid w:val="001359BC"/>
    <w:rsid w:val="001365E2"/>
    <w:rsid w:val="00137269"/>
    <w:rsid w:val="001409EC"/>
    <w:rsid w:val="00141734"/>
    <w:rsid w:val="0014173B"/>
    <w:rsid w:val="00142239"/>
    <w:rsid w:val="001424E2"/>
    <w:rsid w:val="0014335E"/>
    <w:rsid w:val="00143BBB"/>
    <w:rsid w:val="00145444"/>
    <w:rsid w:val="00145D39"/>
    <w:rsid w:val="00145E17"/>
    <w:rsid w:val="001463CF"/>
    <w:rsid w:val="001467D6"/>
    <w:rsid w:val="0014689B"/>
    <w:rsid w:val="00146EE6"/>
    <w:rsid w:val="00146F57"/>
    <w:rsid w:val="00147456"/>
    <w:rsid w:val="001501AC"/>
    <w:rsid w:val="00150A6D"/>
    <w:rsid w:val="00152495"/>
    <w:rsid w:val="00152641"/>
    <w:rsid w:val="001532D6"/>
    <w:rsid w:val="001534E3"/>
    <w:rsid w:val="00153E25"/>
    <w:rsid w:val="00154752"/>
    <w:rsid w:val="00156A3B"/>
    <w:rsid w:val="00156F1B"/>
    <w:rsid w:val="0015713F"/>
    <w:rsid w:val="00157CFB"/>
    <w:rsid w:val="00157F48"/>
    <w:rsid w:val="00160428"/>
    <w:rsid w:val="001604EF"/>
    <w:rsid w:val="001609DB"/>
    <w:rsid w:val="00160F18"/>
    <w:rsid w:val="00161099"/>
    <w:rsid w:val="001610C7"/>
    <w:rsid w:val="00161306"/>
    <w:rsid w:val="00161747"/>
    <w:rsid w:val="00162B3B"/>
    <w:rsid w:val="00162BB5"/>
    <w:rsid w:val="00163998"/>
    <w:rsid w:val="00163D51"/>
    <w:rsid w:val="0016482A"/>
    <w:rsid w:val="001649CE"/>
    <w:rsid w:val="00166255"/>
    <w:rsid w:val="00166A8F"/>
    <w:rsid w:val="00167AF4"/>
    <w:rsid w:val="00167C23"/>
    <w:rsid w:val="00167F78"/>
    <w:rsid w:val="001706F5"/>
    <w:rsid w:val="00170821"/>
    <w:rsid w:val="001708C2"/>
    <w:rsid w:val="00171465"/>
    <w:rsid w:val="00171DA1"/>
    <w:rsid w:val="00172F47"/>
    <w:rsid w:val="00173989"/>
    <w:rsid w:val="00174090"/>
    <w:rsid w:val="0017422C"/>
    <w:rsid w:val="0017439A"/>
    <w:rsid w:val="001756A6"/>
    <w:rsid w:val="001766B9"/>
    <w:rsid w:val="0017791D"/>
    <w:rsid w:val="00180C77"/>
    <w:rsid w:val="00180F92"/>
    <w:rsid w:val="00181311"/>
    <w:rsid w:val="00181325"/>
    <w:rsid w:val="00181327"/>
    <w:rsid w:val="00181374"/>
    <w:rsid w:val="00181F09"/>
    <w:rsid w:val="00181F83"/>
    <w:rsid w:val="00181F93"/>
    <w:rsid w:val="001828F6"/>
    <w:rsid w:val="00182A41"/>
    <w:rsid w:val="001832B5"/>
    <w:rsid w:val="0018360A"/>
    <w:rsid w:val="00183848"/>
    <w:rsid w:val="00183B64"/>
    <w:rsid w:val="0018453E"/>
    <w:rsid w:val="00184B3F"/>
    <w:rsid w:val="00185284"/>
    <w:rsid w:val="001854E9"/>
    <w:rsid w:val="001856B8"/>
    <w:rsid w:val="00185B35"/>
    <w:rsid w:val="001862BD"/>
    <w:rsid w:val="001862E6"/>
    <w:rsid w:val="001864EC"/>
    <w:rsid w:val="0018659C"/>
    <w:rsid w:val="00186AC6"/>
    <w:rsid w:val="0018756D"/>
    <w:rsid w:val="00190248"/>
    <w:rsid w:val="001906AF"/>
    <w:rsid w:val="00190C8F"/>
    <w:rsid w:val="00192825"/>
    <w:rsid w:val="00193471"/>
    <w:rsid w:val="00194423"/>
    <w:rsid w:val="00195007"/>
    <w:rsid w:val="001954DB"/>
    <w:rsid w:val="001956E1"/>
    <w:rsid w:val="00195B90"/>
    <w:rsid w:val="00195D6F"/>
    <w:rsid w:val="00196A18"/>
    <w:rsid w:val="0019796C"/>
    <w:rsid w:val="001A030C"/>
    <w:rsid w:val="001A031C"/>
    <w:rsid w:val="001A0362"/>
    <w:rsid w:val="001A08E0"/>
    <w:rsid w:val="001A0BD0"/>
    <w:rsid w:val="001A0CC2"/>
    <w:rsid w:val="001A1269"/>
    <w:rsid w:val="001A12B3"/>
    <w:rsid w:val="001A1AA5"/>
    <w:rsid w:val="001A28D0"/>
    <w:rsid w:val="001A2DE6"/>
    <w:rsid w:val="001A2F21"/>
    <w:rsid w:val="001A3ECE"/>
    <w:rsid w:val="001A50C8"/>
    <w:rsid w:val="001A646F"/>
    <w:rsid w:val="001A6DA4"/>
    <w:rsid w:val="001A78B5"/>
    <w:rsid w:val="001B03F1"/>
    <w:rsid w:val="001B0489"/>
    <w:rsid w:val="001B0EC3"/>
    <w:rsid w:val="001B192F"/>
    <w:rsid w:val="001B2137"/>
    <w:rsid w:val="001B274F"/>
    <w:rsid w:val="001B35CF"/>
    <w:rsid w:val="001B3D2A"/>
    <w:rsid w:val="001B424F"/>
    <w:rsid w:val="001B4B07"/>
    <w:rsid w:val="001B53D8"/>
    <w:rsid w:val="001B5F63"/>
    <w:rsid w:val="001B725A"/>
    <w:rsid w:val="001B7F5F"/>
    <w:rsid w:val="001C0395"/>
    <w:rsid w:val="001C0A25"/>
    <w:rsid w:val="001C0C06"/>
    <w:rsid w:val="001C0E7A"/>
    <w:rsid w:val="001C1B93"/>
    <w:rsid w:val="001C1E82"/>
    <w:rsid w:val="001C1F56"/>
    <w:rsid w:val="001C2796"/>
    <w:rsid w:val="001C2C19"/>
    <w:rsid w:val="001C2E10"/>
    <w:rsid w:val="001C3848"/>
    <w:rsid w:val="001C3EB1"/>
    <w:rsid w:val="001C4877"/>
    <w:rsid w:val="001C4F03"/>
    <w:rsid w:val="001C5B29"/>
    <w:rsid w:val="001C655B"/>
    <w:rsid w:val="001C668E"/>
    <w:rsid w:val="001C6EAE"/>
    <w:rsid w:val="001C70B6"/>
    <w:rsid w:val="001C7444"/>
    <w:rsid w:val="001C77F1"/>
    <w:rsid w:val="001C7AD6"/>
    <w:rsid w:val="001C7EF0"/>
    <w:rsid w:val="001D0426"/>
    <w:rsid w:val="001D04F4"/>
    <w:rsid w:val="001D0E42"/>
    <w:rsid w:val="001D25E6"/>
    <w:rsid w:val="001D39D0"/>
    <w:rsid w:val="001D3D7F"/>
    <w:rsid w:val="001D42A2"/>
    <w:rsid w:val="001D4312"/>
    <w:rsid w:val="001D4668"/>
    <w:rsid w:val="001D5751"/>
    <w:rsid w:val="001D5A19"/>
    <w:rsid w:val="001D5C81"/>
    <w:rsid w:val="001D5E58"/>
    <w:rsid w:val="001D5EE7"/>
    <w:rsid w:val="001D6C6D"/>
    <w:rsid w:val="001D6CAF"/>
    <w:rsid w:val="001D6D34"/>
    <w:rsid w:val="001D71E9"/>
    <w:rsid w:val="001D78A3"/>
    <w:rsid w:val="001E021A"/>
    <w:rsid w:val="001E11C0"/>
    <w:rsid w:val="001E1302"/>
    <w:rsid w:val="001E17C3"/>
    <w:rsid w:val="001E1C73"/>
    <w:rsid w:val="001E2962"/>
    <w:rsid w:val="001E3098"/>
    <w:rsid w:val="001E36E1"/>
    <w:rsid w:val="001E482A"/>
    <w:rsid w:val="001E522A"/>
    <w:rsid w:val="001E5F3F"/>
    <w:rsid w:val="001E6FFA"/>
    <w:rsid w:val="001E7105"/>
    <w:rsid w:val="001E73D9"/>
    <w:rsid w:val="001F0217"/>
    <w:rsid w:val="001F090D"/>
    <w:rsid w:val="001F1542"/>
    <w:rsid w:val="001F2BC8"/>
    <w:rsid w:val="001F35D9"/>
    <w:rsid w:val="001F38EB"/>
    <w:rsid w:val="001F3A7A"/>
    <w:rsid w:val="001F3AC5"/>
    <w:rsid w:val="001F4630"/>
    <w:rsid w:val="001F507C"/>
    <w:rsid w:val="001F560F"/>
    <w:rsid w:val="001F5F6B"/>
    <w:rsid w:val="001F61A1"/>
    <w:rsid w:val="001F6450"/>
    <w:rsid w:val="001F7380"/>
    <w:rsid w:val="001F761C"/>
    <w:rsid w:val="001F7AE6"/>
    <w:rsid w:val="002005D8"/>
    <w:rsid w:val="002006F5"/>
    <w:rsid w:val="00200F80"/>
    <w:rsid w:val="002013CD"/>
    <w:rsid w:val="00201D1C"/>
    <w:rsid w:val="00202173"/>
    <w:rsid w:val="0020294B"/>
    <w:rsid w:val="00202C5C"/>
    <w:rsid w:val="00202D1B"/>
    <w:rsid w:val="00202D87"/>
    <w:rsid w:val="00203098"/>
    <w:rsid w:val="00203203"/>
    <w:rsid w:val="00203279"/>
    <w:rsid w:val="0020397D"/>
    <w:rsid w:val="00203E77"/>
    <w:rsid w:val="00205878"/>
    <w:rsid w:val="00205F45"/>
    <w:rsid w:val="00206494"/>
    <w:rsid w:val="00206921"/>
    <w:rsid w:val="00206C1A"/>
    <w:rsid w:val="00206E83"/>
    <w:rsid w:val="00211AAC"/>
    <w:rsid w:val="00211E85"/>
    <w:rsid w:val="0021209F"/>
    <w:rsid w:val="0021287F"/>
    <w:rsid w:val="00212D76"/>
    <w:rsid w:val="002137F9"/>
    <w:rsid w:val="00214658"/>
    <w:rsid w:val="00214FCC"/>
    <w:rsid w:val="002153A4"/>
    <w:rsid w:val="00215A9C"/>
    <w:rsid w:val="002167F7"/>
    <w:rsid w:val="00216A8D"/>
    <w:rsid w:val="00216F37"/>
    <w:rsid w:val="00217426"/>
    <w:rsid w:val="002174D2"/>
    <w:rsid w:val="0021756B"/>
    <w:rsid w:val="00217587"/>
    <w:rsid w:val="002201CD"/>
    <w:rsid w:val="00220571"/>
    <w:rsid w:val="00220835"/>
    <w:rsid w:val="00220984"/>
    <w:rsid w:val="00220A04"/>
    <w:rsid w:val="002218FE"/>
    <w:rsid w:val="002221CC"/>
    <w:rsid w:val="00222559"/>
    <w:rsid w:val="00222730"/>
    <w:rsid w:val="002238F4"/>
    <w:rsid w:val="002244F0"/>
    <w:rsid w:val="00224A2B"/>
    <w:rsid w:val="00224A8C"/>
    <w:rsid w:val="00224B19"/>
    <w:rsid w:val="002254EC"/>
    <w:rsid w:val="0022586D"/>
    <w:rsid w:val="002270D7"/>
    <w:rsid w:val="0022724A"/>
    <w:rsid w:val="002307D1"/>
    <w:rsid w:val="0023124E"/>
    <w:rsid w:val="00231E2E"/>
    <w:rsid w:val="00232766"/>
    <w:rsid w:val="00232E76"/>
    <w:rsid w:val="0023365E"/>
    <w:rsid w:val="00234575"/>
    <w:rsid w:val="002349D8"/>
    <w:rsid w:val="00234F42"/>
    <w:rsid w:val="00235652"/>
    <w:rsid w:val="00235CC3"/>
    <w:rsid w:val="0023676A"/>
    <w:rsid w:val="0023707E"/>
    <w:rsid w:val="00237A80"/>
    <w:rsid w:val="002400E8"/>
    <w:rsid w:val="002421DA"/>
    <w:rsid w:val="00243EBC"/>
    <w:rsid w:val="00244064"/>
    <w:rsid w:val="0024478C"/>
    <w:rsid w:val="00244E9C"/>
    <w:rsid w:val="00244EBE"/>
    <w:rsid w:val="0024528E"/>
    <w:rsid w:val="002459CF"/>
    <w:rsid w:val="00245EAD"/>
    <w:rsid w:val="00245EB0"/>
    <w:rsid w:val="00246A35"/>
    <w:rsid w:val="00246A3A"/>
    <w:rsid w:val="00246B54"/>
    <w:rsid w:val="0024761B"/>
    <w:rsid w:val="002477BD"/>
    <w:rsid w:val="00247907"/>
    <w:rsid w:val="00247C8F"/>
    <w:rsid w:val="00247FA2"/>
    <w:rsid w:val="0025085F"/>
    <w:rsid w:val="00251019"/>
    <w:rsid w:val="002512DE"/>
    <w:rsid w:val="00251378"/>
    <w:rsid w:val="002519DB"/>
    <w:rsid w:val="00251B21"/>
    <w:rsid w:val="00251C60"/>
    <w:rsid w:val="00252085"/>
    <w:rsid w:val="0025270D"/>
    <w:rsid w:val="00252D04"/>
    <w:rsid w:val="00253573"/>
    <w:rsid w:val="00253EB3"/>
    <w:rsid w:val="00254FB0"/>
    <w:rsid w:val="00255948"/>
    <w:rsid w:val="00255FFF"/>
    <w:rsid w:val="00256C32"/>
    <w:rsid w:val="00260357"/>
    <w:rsid w:val="00260EF0"/>
    <w:rsid w:val="00261118"/>
    <w:rsid w:val="00261306"/>
    <w:rsid w:val="00261783"/>
    <w:rsid w:val="00261DF0"/>
    <w:rsid w:val="0026219C"/>
    <w:rsid w:val="0026225E"/>
    <w:rsid w:val="002642A1"/>
    <w:rsid w:val="00265241"/>
    <w:rsid w:val="00265A4F"/>
    <w:rsid w:val="00265FD1"/>
    <w:rsid w:val="002663E6"/>
    <w:rsid w:val="0026646D"/>
    <w:rsid w:val="0026671B"/>
    <w:rsid w:val="00266762"/>
    <w:rsid w:val="002671AB"/>
    <w:rsid w:val="00267365"/>
    <w:rsid w:val="00267E31"/>
    <w:rsid w:val="002708AC"/>
    <w:rsid w:val="00270FA1"/>
    <w:rsid w:val="00271199"/>
    <w:rsid w:val="002712AE"/>
    <w:rsid w:val="00271FBF"/>
    <w:rsid w:val="0027208A"/>
    <w:rsid w:val="00272524"/>
    <w:rsid w:val="0027289E"/>
    <w:rsid w:val="00273A4A"/>
    <w:rsid w:val="00273D27"/>
    <w:rsid w:val="00274162"/>
    <w:rsid w:val="0027478D"/>
    <w:rsid w:val="00274E04"/>
    <w:rsid w:val="00275693"/>
    <w:rsid w:val="00275E9A"/>
    <w:rsid w:val="0027608B"/>
    <w:rsid w:val="00276302"/>
    <w:rsid w:val="00276457"/>
    <w:rsid w:val="00276816"/>
    <w:rsid w:val="00277758"/>
    <w:rsid w:val="00280295"/>
    <w:rsid w:val="002802BA"/>
    <w:rsid w:val="00280501"/>
    <w:rsid w:val="00280BBB"/>
    <w:rsid w:val="00281A5B"/>
    <w:rsid w:val="0028233F"/>
    <w:rsid w:val="0028236E"/>
    <w:rsid w:val="00282EEE"/>
    <w:rsid w:val="0028303A"/>
    <w:rsid w:val="00283552"/>
    <w:rsid w:val="00283695"/>
    <w:rsid w:val="00284329"/>
    <w:rsid w:val="00284348"/>
    <w:rsid w:val="00284D4E"/>
    <w:rsid w:val="00284F21"/>
    <w:rsid w:val="00286458"/>
    <w:rsid w:val="002871FE"/>
    <w:rsid w:val="0028780C"/>
    <w:rsid w:val="00287D44"/>
    <w:rsid w:val="00290123"/>
    <w:rsid w:val="00290203"/>
    <w:rsid w:val="002911D8"/>
    <w:rsid w:val="00291E41"/>
    <w:rsid w:val="0029224F"/>
    <w:rsid w:val="00292ABF"/>
    <w:rsid w:val="00293382"/>
    <w:rsid w:val="0029485A"/>
    <w:rsid w:val="0029547A"/>
    <w:rsid w:val="00296754"/>
    <w:rsid w:val="00297BED"/>
    <w:rsid w:val="00297EDA"/>
    <w:rsid w:val="002A0502"/>
    <w:rsid w:val="002A1770"/>
    <w:rsid w:val="002A1DD6"/>
    <w:rsid w:val="002A1E04"/>
    <w:rsid w:val="002A228E"/>
    <w:rsid w:val="002A3CB3"/>
    <w:rsid w:val="002A40C2"/>
    <w:rsid w:val="002A4301"/>
    <w:rsid w:val="002A4402"/>
    <w:rsid w:val="002A487F"/>
    <w:rsid w:val="002A4B72"/>
    <w:rsid w:val="002A4EA4"/>
    <w:rsid w:val="002A5D15"/>
    <w:rsid w:val="002A64AB"/>
    <w:rsid w:val="002A651D"/>
    <w:rsid w:val="002A69A0"/>
    <w:rsid w:val="002A6A11"/>
    <w:rsid w:val="002A743B"/>
    <w:rsid w:val="002A7DC0"/>
    <w:rsid w:val="002B011A"/>
    <w:rsid w:val="002B0297"/>
    <w:rsid w:val="002B092C"/>
    <w:rsid w:val="002B120E"/>
    <w:rsid w:val="002B1C7F"/>
    <w:rsid w:val="002B27EC"/>
    <w:rsid w:val="002B30B7"/>
    <w:rsid w:val="002B331A"/>
    <w:rsid w:val="002B4117"/>
    <w:rsid w:val="002B4996"/>
    <w:rsid w:val="002B49EF"/>
    <w:rsid w:val="002B4CD5"/>
    <w:rsid w:val="002B5194"/>
    <w:rsid w:val="002B5340"/>
    <w:rsid w:val="002B5E30"/>
    <w:rsid w:val="002B68CB"/>
    <w:rsid w:val="002B70A8"/>
    <w:rsid w:val="002B7863"/>
    <w:rsid w:val="002C177B"/>
    <w:rsid w:val="002C1DEA"/>
    <w:rsid w:val="002C1E07"/>
    <w:rsid w:val="002C2140"/>
    <w:rsid w:val="002C2238"/>
    <w:rsid w:val="002C28F9"/>
    <w:rsid w:val="002C2B40"/>
    <w:rsid w:val="002C2E77"/>
    <w:rsid w:val="002C306C"/>
    <w:rsid w:val="002C3BF8"/>
    <w:rsid w:val="002C3F21"/>
    <w:rsid w:val="002C4833"/>
    <w:rsid w:val="002C4ECF"/>
    <w:rsid w:val="002C5949"/>
    <w:rsid w:val="002C5A73"/>
    <w:rsid w:val="002C65B4"/>
    <w:rsid w:val="002C69FA"/>
    <w:rsid w:val="002C6BF0"/>
    <w:rsid w:val="002C77AC"/>
    <w:rsid w:val="002C7C01"/>
    <w:rsid w:val="002D01B0"/>
    <w:rsid w:val="002D0275"/>
    <w:rsid w:val="002D0AF5"/>
    <w:rsid w:val="002D2972"/>
    <w:rsid w:val="002D2D26"/>
    <w:rsid w:val="002D30C1"/>
    <w:rsid w:val="002D3471"/>
    <w:rsid w:val="002D350D"/>
    <w:rsid w:val="002D37A8"/>
    <w:rsid w:val="002D3A24"/>
    <w:rsid w:val="002D3FB8"/>
    <w:rsid w:val="002D484B"/>
    <w:rsid w:val="002D489F"/>
    <w:rsid w:val="002D4A80"/>
    <w:rsid w:val="002D4DBD"/>
    <w:rsid w:val="002D51F6"/>
    <w:rsid w:val="002D73A9"/>
    <w:rsid w:val="002D7B51"/>
    <w:rsid w:val="002E0009"/>
    <w:rsid w:val="002E05D2"/>
    <w:rsid w:val="002E0920"/>
    <w:rsid w:val="002E0C8D"/>
    <w:rsid w:val="002E0CF6"/>
    <w:rsid w:val="002E132F"/>
    <w:rsid w:val="002E192F"/>
    <w:rsid w:val="002E2355"/>
    <w:rsid w:val="002E2ABA"/>
    <w:rsid w:val="002E2D69"/>
    <w:rsid w:val="002E2E56"/>
    <w:rsid w:val="002E2F22"/>
    <w:rsid w:val="002E3222"/>
    <w:rsid w:val="002E36DD"/>
    <w:rsid w:val="002E39D8"/>
    <w:rsid w:val="002E3BA3"/>
    <w:rsid w:val="002E4076"/>
    <w:rsid w:val="002E421A"/>
    <w:rsid w:val="002E56A8"/>
    <w:rsid w:val="002E598F"/>
    <w:rsid w:val="002E6D77"/>
    <w:rsid w:val="002E7DAE"/>
    <w:rsid w:val="002F0626"/>
    <w:rsid w:val="002F1330"/>
    <w:rsid w:val="002F19A4"/>
    <w:rsid w:val="002F2CDD"/>
    <w:rsid w:val="002F30F4"/>
    <w:rsid w:val="002F33F2"/>
    <w:rsid w:val="002F36CE"/>
    <w:rsid w:val="002F3952"/>
    <w:rsid w:val="002F43E6"/>
    <w:rsid w:val="002F44E2"/>
    <w:rsid w:val="002F4AAC"/>
    <w:rsid w:val="002F4BBF"/>
    <w:rsid w:val="002F5146"/>
    <w:rsid w:val="002F51F5"/>
    <w:rsid w:val="002F53C0"/>
    <w:rsid w:val="002F5533"/>
    <w:rsid w:val="002F5888"/>
    <w:rsid w:val="002F5F1F"/>
    <w:rsid w:val="002F69EF"/>
    <w:rsid w:val="002F6EA6"/>
    <w:rsid w:val="002F7408"/>
    <w:rsid w:val="002F778F"/>
    <w:rsid w:val="002F7DC4"/>
    <w:rsid w:val="003007D5"/>
    <w:rsid w:val="00301A39"/>
    <w:rsid w:val="00301BE7"/>
    <w:rsid w:val="00302310"/>
    <w:rsid w:val="00302412"/>
    <w:rsid w:val="003027E1"/>
    <w:rsid w:val="00302E2D"/>
    <w:rsid w:val="003040B0"/>
    <w:rsid w:val="003044A0"/>
    <w:rsid w:val="00304570"/>
    <w:rsid w:val="00305035"/>
    <w:rsid w:val="00305435"/>
    <w:rsid w:val="00306849"/>
    <w:rsid w:val="00306AC4"/>
    <w:rsid w:val="00306FC3"/>
    <w:rsid w:val="0030736B"/>
    <w:rsid w:val="00310287"/>
    <w:rsid w:val="00310451"/>
    <w:rsid w:val="00310B64"/>
    <w:rsid w:val="00310BDC"/>
    <w:rsid w:val="00310FFF"/>
    <w:rsid w:val="00311045"/>
    <w:rsid w:val="00311061"/>
    <w:rsid w:val="00311219"/>
    <w:rsid w:val="00311917"/>
    <w:rsid w:val="00312137"/>
    <w:rsid w:val="0031316C"/>
    <w:rsid w:val="0031370D"/>
    <w:rsid w:val="00313A40"/>
    <w:rsid w:val="003142D5"/>
    <w:rsid w:val="003146CE"/>
    <w:rsid w:val="00315423"/>
    <w:rsid w:val="00315444"/>
    <w:rsid w:val="003163EF"/>
    <w:rsid w:val="00316BB9"/>
    <w:rsid w:val="00317583"/>
    <w:rsid w:val="003208DC"/>
    <w:rsid w:val="00320964"/>
    <w:rsid w:val="003218EE"/>
    <w:rsid w:val="00321C18"/>
    <w:rsid w:val="00321C9A"/>
    <w:rsid w:val="003224DA"/>
    <w:rsid w:val="003227BB"/>
    <w:rsid w:val="00323934"/>
    <w:rsid w:val="00323A7C"/>
    <w:rsid w:val="00323F72"/>
    <w:rsid w:val="0032400A"/>
    <w:rsid w:val="00324949"/>
    <w:rsid w:val="00324EC5"/>
    <w:rsid w:val="00325275"/>
    <w:rsid w:val="003254F1"/>
    <w:rsid w:val="0032604A"/>
    <w:rsid w:val="00326341"/>
    <w:rsid w:val="0032699F"/>
    <w:rsid w:val="00326EC4"/>
    <w:rsid w:val="003273C4"/>
    <w:rsid w:val="003275DF"/>
    <w:rsid w:val="00327EE6"/>
    <w:rsid w:val="00327F16"/>
    <w:rsid w:val="00330359"/>
    <w:rsid w:val="00330C73"/>
    <w:rsid w:val="00330D21"/>
    <w:rsid w:val="00330D6B"/>
    <w:rsid w:val="003317F8"/>
    <w:rsid w:val="0033225F"/>
    <w:rsid w:val="00332BDA"/>
    <w:rsid w:val="00332F96"/>
    <w:rsid w:val="0033330F"/>
    <w:rsid w:val="00333363"/>
    <w:rsid w:val="00333AED"/>
    <w:rsid w:val="00333FD8"/>
    <w:rsid w:val="003346E6"/>
    <w:rsid w:val="00334716"/>
    <w:rsid w:val="0033521C"/>
    <w:rsid w:val="00335A17"/>
    <w:rsid w:val="00335FCD"/>
    <w:rsid w:val="0033608A"/>
    <w:rsid w:val="003361F2"/>
    <w:rsid w:val="0033762F"/>
    <w:rsid w:val="00337C2B"/>
    <w:rsid w:val="00337DD0"/>
    <w:rsid w:val="00340660"/>
    <w:rsid w:val="00341C5B"/>
    <w:rsid w:val="00341EB4"/>
    <w:rsid w:val="00341F64"/>
    <w:rsid w:val="00342399"/>
    <w:rsid w:val="00342423"/>
    <w:rsid w:val="00342897"/>
    <w:rsid w:val="00342A73"/>
    <w:rsid w:val="00342E2E"/>
    <w:rsid w:val="003439C6"/>
    <w:rsid w:val="00343A73"/>
    <w:rsid w:val="003450C4"/>
    <w:rsid w:val="00346E69"/>
    <w:rsid w:val="003471F1"/>
    <w:rsid w:val="0034759A"/>
    <w:rsid w:val="00347CCF"/>
    <w:rsid w:val="00347D55"/>
    <w:rsid w:val="00350118"/>
    <w:rsid w:val="00350357"/>
    <w:rsid w:val="003505F7"/>
    <w:rsid w:val="00350600"/>
    <w:rsid w:val="003506A3"/>
    <w:rsid w:val="00350804"/>
    <w:rsid w:val="00350B35"/>
    <w:rsid w:val="00350B4B"/>
    <w:rsid w:val="003515EB"/>
    <w:rsid w:val="00352528"/>
    <w:rsid w:val="00352DE9"/>
    <w:rsid w:val="003539C6"/>
    <w:rsid w:val="00353AA1"/>
    <w:rsid w:val="00353ABA"/>
    <w:rsid w:val="00353B7F"/>
    <w:rsid w:val="0035403F"/>
    <w:rsid w:val="0035489A"/>
    <w:rsid w:val="003556E5"/>
    <w:rsid w:val="00355F96"/>
    <w:rsid w:val="00355FE6"/>
    <w:rsid w:val="0035616C"/>
    <w:rsid w:val="003563C2"/>
    <w:rsid w:val="00356A58"/>
    <w:rsid w:val="00356ED8"/>
    <w:rsid w:val="0035755E"/>
    <w:rsid w:val="003606AA"/>
    <w:rsid w:val="003607D5"/>
    <w:rsid w:val="00361536"/>
    <w:rsid w:val="00361BFD"/>
    <w:rsid w:val="00362BEA"/>
    <w:rsid w:val="00362F00"/>
    <w:rsid w:val="00363463"/>
    <w:rsid w:val="0036437F"/>
    <w:rsid w:val="00364777"/>
    <w:rsid w:val="00364E94"/>
    <w:rsid w:val="00364F11"/>
    <w:rsid w:val="00365097"/>
    <w:rsid w:val="003664A7"/>
    <w:rsid w:val="00366C7E"/>
    <w:rsid w:val="00367236"/>
    <w:rsid w:val="003672EE"/>
    <w:rsid w:val="00373102"/>
    <w:rsid w:val="00373184"/>
    <w:rsid w:val="00373814"/>
    <w:rsid w:val="00374219"/>
    <w:rsid w:val="003747BE"/>
    <w:rsid w:val="00374EFD"/>
    <w:rsid w:val="00374FD3"/>
    <w:rsid w:val="00375F46"/>
    <w:rsid w:val="00380291"/>
    <w:rsid w:val="00380736"/>
    <w:rsid w:val="00380878"/>
    <w:rsid w:val="003816F6"/>
    <w:rsid w:val="0038271D"/>
    <w:rsid w:val="00382B0B"/>
    <w:rsid w:val="00382D33"/>
    <w:rsid w:val="00382FA8"/>
    <w:rsid w:val="00383A58"/>
    <w:rsid w:val="00384216"/>
    <w:rsid w:val="00384EA3"/>
    <w:rsid w:val="00385480"/>
    <w:rsid w:val="003855C3"/>
    <w:rsid w:val="00385B4E"/>
    <w:rsid w:val="00386537"/>
    <w:rsid w:val="00386CD8"/>
    <w:rsid w:val="00387139"/>
    <w:rsid w:val="00387966"/>
    <w:rsid w:val="00387FD8"/>
    <w:rsid w:val="003904D7"/>
    <w:rsid w:val="00390F28"/>
    <w:rsid w:val="00391438"/>
    <w:rsid w:val="00391BB5"/>
    <w:rsid w:val="003926CA"/>
    <w:rsid w:val="00393826"/>
    <w:rsid w:val="00393E5E"/>
    <w:rsid w:val="00394C3C"/>
    <w:rsid w:val="00394FA7"/>
    <w:rsid w:val="00395172"/>
    <w:rsid w:val="00395A49"/>
    <w:rsid w:val="00395F8E"/>
    <w:rsid w:val="003962BD"/>
    <w:rsid w:val="00396824"/>
    <w:rsid w:val="00396826"/>
    <w:rsid w:val="00396A1B"/>
    <w:rsid w:val="003A06F9"/>
    <w:rsid w:val="003A0C84"/>
    <w:rsid w:val="003A11DB"/>
    <w:rsid w:val="003A1228"/>
    <w:rsid w:val="003A1354"/>
    <w:rsid w:val="003A1623"/>
    <w:rsid w:val="003A1EAB"/>
    <w:rsid w:val="003A1F86"/>
    <w:rsid w:val="003A2346"/>
    <w:rsid w:val="003A2461"/>
    <w:rsid w:val="003A2DBA"/>
    <w:rsid w:val="003A39A1"/>
    <w:rsid w:val="003A3D46"/>
    <w:rsid w:val="003A3F28"/>
    <w:rsid w:val="003A48F0"/>
    <w:rsid w:val="003A50B9"/>
    <w:rsid w:val="003A56E4"/>
    <w:rsid w:val="003A5B1E"/>
    <w:rsid w:val="003A5B2B"/>
    <w:rsid w:val="003A5BDE"/>
    <w:rsid w:val="003A6034"/>
    <w:rsid w:val="003A6525"/>
    <w:rsid w:val="003A6AD9"/>
    <w:rsid w:val="003A6AFD"/>
    <w:rsid w:val="003A6F5E"/>
    <w:rsid w:val="003A7545"/>
    <w:rsid w:val="003A757A"/>
    <w:rsid w:val="003A77E6"/>
    <w:rsid w:val="003A7940"/>
    <w:rsid w:val="003B082B"/>
    <w:rsid w:val="003B1CA7"/>
    <w:rsid w:val="003B26AD"/>
    <w:rsid w:val="003B2A0E"/>
    <w:rsid w:val="003B2E77"/>
    <w:rsid w:val="003B3469"/>
    <w:rsid w:val="003B3A5E"/>
    <w:rsid w:val="003B5BBD"/>
    <w:rsid w:val="003B61EA"/>
    <w:rsid w:val="003B676F"/>
    <w:rsid w:val="003B682B"/>
    <w:rsid w:val="003B6E80"/>
    <w:rsid w:val="003C00EF"/>
    <w:rsid w:val="003C05DD"/>
    <w:rsid w:val="003C193E"/>
    <w:rsid w:val="003C1983"/>
    <w:rsid w:val="003C1EB2"/>
    <w:rsid w:val="003C1FF5"/>
    <w:rsid w:val="003C2191"/>
    <w:rsid w:val="003C29A8"/>
    <w:rsid w:val="003C3527"/>
    <w:rsid w:val="003C3DFF"/>
    <w:rsid w:val="003C4C9C"/>
    <w:rsid w:val="003C5966"/>
    <w:rsid w:val="003C59AF"/>
    <w:rsid w:val="003C5BD8"/>
    <w:rsid w:val="003C63EE"/>
    <w:rsid w:val="003C6D18"/>
    <w:rsid w:val="003C6D23"/>
    <w:rsid w:val="003C70C3"/>
    <w:rsid w:val="003C7358"/>
    <w:rsid w:val="003D004E"/>
    <w:rsid w:val="003D0F6E"/>
    <w:rsid w:val="003D15E9"/>
    <w:rsid w:val="003D162F"/>
    <w:rsid w:val="003D1A7B"/>
    <w:rsid w:val="003D1C18"/>
    <w:rsid w:val="003D1FE9"/>
    <w:rsid w:val="003D26EF"/>
    <w:rsid w:val="003D3152"/>
    <w:rsid w:val="003D347B"/>
    <w:rsid w:val="003D3863"/>
    <w:rsid w:val="003D3C27"/>
    <w:rsid w:val="003D3E34"/>
    <w:rsid w:val="003D53CB"/>
    <w:rsid w:val="003D5677"/>
    <w:rsid w:val="003D5711"/>
    <w:rsid w:val="003D58A5"/>
    <w:rsid w:val="003D5BFE"/>
    <w:rsid w:val="003D5DA7"/>
    <w:rsid w:val="003D60BE"/>
    <w:rsid w:val="003D79EC"/>
    <w:rsid w:val="003D7CC2"/>
    <w:rsid w:val="003E0273"/>
    <w:rsid w:val="003E0462"/>
    <w:rsid w:val="003E1912"/>
    <w:rsid w:val="003E1D72"/>
    <w:rsid w:val="003E20DD"/>
    <w:rsid w:val="003E2500"/>
    <w:rsid w:val="003E335B"/>
    <w:rsid w:val="003E39E4"/>
    <w:rsid w:val="003E3E0F"/>
    <w:rsid w:val="003E409B"/>
    <w:rsid w:val="003E5613"/>
    <w:rsid w:val="003E5A59"/>
    <w:rsid w:val="003E61A8"/>
    <w:rsid w:val="003E65C6"/>
    <w:rsid w:val="003E692D"/>
    <w:rsid w:val="003E6C4B"/>
    <w:rsid w:val="003E79EF"/>
    <w:rsid w:val="003F09C9"/>
    <w:rsid w:val="003F19A5"/>
    <w:rsid w:val="003F2660"/>
    <w:rsid w:val="003F29CA"/>
    <w:rsid w:val="003F33DB"/>
    <w:rsid w:val="003F3FF6"/>
    <w:rsid w:val="003F4F12"/>
    <w:rsid w:val="003F6488"/>
    <w:rsid w:val="003F68DC"/>
    <w:rsid w:val="003F776E"/>
    <w:rsid w:val="004003D9"/>
    <w:rsid w:val="00400AC8"/>
    <w:rsid w:val="00400EFA"/>
    <w:rsid w:val="0040108C"/>
    <w:rsid w:val="00401599"/>
    <w:rsid w:val="00401B99"/>
    <w:rsid w:val="00402077"/>
    <w:rsid w:val="0040227D"/>
    <w:rsid w:val="0040234E"/>
    <w:rsid w:val="004023E1"/>
    <w:rsid w:val="004025C8"/>
    <w:rsid w:val="00402856"/>
    <w:rsid w:val="00402E18"/>
    <w:rsid w:val="00403403"/>
    <w:rsid w:val="00404C17"/>
    <w:rsid w:val="00404D1A"/>
    <w:rsid w:val="00404EB4"/>
    <w:rsid w:val="0040590E"/>
    <w:rsid w:val="0040667E"/>
    <w:rsid w:val="0040676E"/>
    <w:rsid w:val="00406776"/>
    <w:rsid w:val="00406F55"/>
    <w:rsid w:val="00410080"/>
    <w:rsid w:val="004100FD"/>
    <w:rsid w:val="0041061D"/>
    <w:rsid w:val="00410DE8"/>
    <w:rsid w:val="004110D0"/>
    <w:rsid w:val="004110DE"/>
    <w:rsid w:val="00411113"/>
    <w:rsid w:val="004114BC"/>
    <w:rsid w:val="00411773"/>
    <w:rsid w:val="00411E61"/>
    <w:rsid w:val="00412202"/>
    <w:rsid w:val="004122D1"/>
    <w:rsid w:val="00412E7F"/>
    <w:rsid w:val="004131A6"/>
    <w:rsid w:val="00413383"/>
    <w:rsid w:val="00413489"/>
    <w:rsid w:val="0041384E"/>
    <w:rsid w:val="00413A2C"/>
    <w:rsid w:val="00413AD5"/>
    <w:rsid w:val="00413E51"/>
    <w:rsid w:val="0041451D"/>
    <w:rsid w:val="00416D66"/>
    <w:rsid w:val="004170DC"/>
    <w:rsid w:val="00417359"/>
    <w:rsid w:val="0041774E"/>
    <w:rsid w:val="00417BB7"/>
    <w:rsid w:val="004200F4"/>
    <w:rsid w:val="0042014D"/>
    <w:rsid w:val="004201FB"/>
    <w:rsid w:val="004213AF"/>
    <w:rsid w:val="00422447"/>
    <w:rsid w:val="00422514"/>
    <w:rsid w:val="00422D50"/>
    <w:rsid w:val="00422F74"/>
    <w:rsid w:val="00423A84"/>
    <w:rsid w:val="00423AC2"/>
    <w:rsid w:val="00423E94"/>
    <w:rsid w:val="00424532"/>
    <w:rsid w:val="00424B44"/>
    <w:rsid w:val="00424EAC"/>
    <w:rsid w:val="00425658"/>
    <w:rsid w:val="00426684"/>
    <w:rsid w:val="0042737F"/>
    <w:rsid w:val="00427EA8"/>
    <w:rsid w:val="004309D1"/>
    <w:rsid w:val="00432336"/>
    <w:rsid w:val="00432BC6"/>
    <w:rsid w:val="00433697"/>
    <w:rsid w:val="0043411C"/>
    <w:rsid w:val="0043453A"/>
    <w:rsid w:val="00434B0B"/>
    <w:rsid w:val="00434EA6"/>
    <w:rsid w:val="00435B7E"/>
    <w:rsid w:val="00436BD4"/>
    <w:rsid w:val="0044085A"/>
    <w:rsid w:val="00441675"/>
    <w:rsid w:val="004418AF"/>
    <w:rsid w:val="00441A29"/>
    <w:rsid w:val="00442772"/>
    <w:rsid w:val="00442B05"/>
    <w:rsid w:val="00442F88"/>
    <w:rsid w:val="004430C4"/>
    <w:rsid w:val="00443E65"/>
    <w:rsid w:val="004440D8"/>
    <w:rsid w:val="0044449D"/>
    <w:rsid w:val="004445A6"/>
    <w:rsid w:val="00444A1F"/>
    <w:rsid w:val="00444D64"/>
    <w:rsid w:val="004450D8"/>
    <w:rsid w:val="004469FF"/>
    <w:rsid w:val="00446A24"/>
    <w:rsid w:val="00447693"/>
    <w:rsid w:val="00447D03"/>
    <w:rsid w:val="00447E9C"/>
    <w:rsid w:val="0045014D"/>
    <w:rsid w:val="004505A5"/>
    <w:rsid w:val="004518A0"/>
    <w:rsid w:val="00451C09"/>
    <w:rsid w:val="00452485"/>
    <w:rsid w:val="00453056"/>
    <w:rsid w:val="00453493"/>
    <w:rsid w:val="004534AD"/>
    <w:rsid w:val="00453EBE"/>
    <w:rsid w:val="00454838"/>
    <w:rsid w:val="00455544"/>
    <w:rsid w:val="00455D91"/>
    <w:rsid w:val="00455E11"/>
    <w:rsid w:val="00455F6A"/>
    <w:rsid w:val="00456907"/>
    <w:rsid w:val="00456E9E"/>
    <w:rsid w:val="0045766E"/>
    <w:rsid w:val="00460012"/>
    <w:rsid w:val="00460851"/>
    <w:rsid w:val="00461973"/>
    <w:rsid w:val="00462195"/>
    <w:rsid w:val="00463227"/>
    <w:rsid w:val="00463501"/>
    <w:rsid w:val="00463C5D"/>
    <w:rsid w:val="004648EB"/>
    <w:rsid w:val="00464F4D"/>
    <w:rsid w:val="00465138"/>
    <w:rsid w:val="00465273"/>
    <w:rsid w:val="00465FE2"/>
    <w:rsid w:val="00466B15"/>
    <w:rsid w:val="00466B1E"/>
    <w:rsid w:val="00467300"/>
    <w:rsid w:val="00467A1B"/>
    <w:rsid w:val="00467BA3"/>
    <w:rsid w:val="00467BA7"/>
    <w:rsid w:val="00467BAA"/>
    <w:rsid w:val="00467D7B"/>
    <w:rsid w:val="004700EA"/>
    <w:rsid w:val="0047076F"/>
    <w:rsid w:val="00470AE7"/>
    <w:rsid w:val="00470B9A"/>
    <w:rsid w:val="00470CB1"/>
    <w:rsid w:val="00471140"/>
    <w:rsid w:val="0047138F"/>
    <w:rsid w:val="004714D0"/>
    <w:rsid w:val="0047163B"/>
    <w:rsid w:val="00471B53"/>
    <w:rsid w:val="004724EF"/>
    <w:rsid w:val="00472587"/>
    <w:rsid w:val="00473156"/>
    <w:rsid w:val="00473934"/>
    <w:rsid w:val="00473D0A"/>
    <w:rsid w:val="00473E36"/>
    <w:rsid w:val="00474855"/>
    <w:rsid w:val="00474FCC"/>
    <w:rsid w:val="00475049"/>
    <w:rsid w:val="0047565E"/>
    <w:rsid w:val="004756D1"/>
    <w:rsid w:val="00475732"/>
    <w:rsid w:val="00475D36"/>
    <w:rsid w:val="004772B4"/>
    <w:rsid w:val="00477D08"/>
    <w:rsid w:val="00480214"/>
    <w:rsid w:val="00480AFD"/>
    <w:rsid w:val="00480B9A"/>
    <w:rsid w:val="004816AF"/>
    <w:rsid w:val="004817EC"/>
    <w:rsid w:val="00482E49"/>
    <w:rsid w:val="004835DA"/>
    <w:rsid w:val="004836CE"/>
    <w:rsid w:val="0048436F"/>
    <w:rsid w:val="0048489B"/>
    <w:rsid w:val="00484EF0"/>
    <w:rsid w:val="00485496"/>
    <w:rsid w:val="00485D9D"/>
    <w:rsid w:val="00485E92"/>
    <w:rsid w:val="00485FAF"/>
    <w:rsid w:val="00486FAC"/>
    <w:rsid w:val="0048723E"/>
    <w:rsid w:val="0049133B"/>
    <w:rsid w:val="00491587"/>
    <w:rsid w:val="00491F0E"/>
    <w:rsid w:val="00492194"/>
    <w:rsid w:val="0049290C"/>
    <w:rsid w:val="004931BF"/>
    <w:rsid w:val="0049332D"/>
    <w:rsid w:val="004939EF"/>
    <w:rsid w:val="00493AF6"/>
    <w:rsid w:val="00493BF0"/>
    <w:rsid w:val="00494729"/>
    <w:rsid w:val="00494769"/>
    <w:rsid w:val="00494897"/>
    <w:rsid w:val="00494B8C"/>
    <w:rsid w:val="00494ECD"/>
    <w:rsid w:val="004950F4"/>
    <w:rsid w:val="00496E06"/>
    <w:rsid w:val="00497E0B"/>
    <w:rsid w:val="004A010F"/>
    <w:rsid w:val="004A04C9"/>
    <w:rsid w:val="004A061B"/>
    <w:rsid w:val="004A106A"/>
    <w:rsid w:val="004A1344"/>
    <w:rsid w:val="004A14FC"/>
    <w:rsid w:val="004A206B"/>
    <w:rsid w:val="004A2477"/>
    <w:rsid w:val="004A24A4"/>
    <w:rsid w:val="004A24A7"/>
    <w:rsid w:val="004A26E0"/>
    <w:rsid w:val="004A2F6F"/>
    <w:rsid w:val="004A3BB4"/>
    <w:rsid w:val="004A40AA"/>
    <w:rsid w:val="004A472A"/>
    <w:rsid w:val="004A4B51"/>
    <w:rsid w:val="004A4DC6"/>
    <w:rsid w:val="004A51EB"/>
    <w:rsid w:val="004A5AC9"/>
    <w:rsid w:val="004A62A9"/>
    <w:rsid w:val="004A6CFE"/>
    <w:rsid w:val="004A6EDF"/>
    <w:rsid w:val="004A7AC7"/>
    <w:rsid w:val="004B0A17"/>
    <w:rsid w:val="004B20D7"/>
    <w:rsid w:val="004B21A5"/>
    <w:rsid w:val="004B2EC1"/>
    <w:rsid w:val="004B3F13"/>
    <w:rsid w:val="004B4359"/>
    <w:rsid w:val="004B65BA"/>
    <w:rsid w:val="004B6982"/>
    <w:rsid w:val="004B70DD"/>
    <w:rsid w:val="004B735E"/>
    <w:rsid w:val="004B7724"/>
    <w:rsid w:val="004B7838"/>
    <w:rsid w:val="004C1282"/>
    <w:rsid w:val="004C177B"/>
    <w:rsid w:val="004C1AFE"/>
    <w:rsid w:val="004C21A4"/>
    <w:rsid w:val="004C2276"/>
    <w:rsid w:val="004C42FA"/>
    <w:rsid w:val="004C44A1"/>
    <w:rsid w:val="004C49CA"/>
    <w:rsid w:val="004C4B30"/>
    <w:rsid w:val="004C4C23"/>
    <w:rsid w:val="004C4DD3"/>
    <w:rsid w:val="004C5955"/>
    <w:rsid w:val="004C5E71"/>
    <w:rsid w:val="004C6075"/>
    <w:rsid w:val="004C65A0"/>
    <w:rsid w:val="004C6B67"/>
    <w:rsid w:val="004C6C03"/>
    <w:rsid w:val="004C7ADE"/>
    <w:rsid w:val="004D0731"/>
    <w:rsid w:val="004D079A"/>
    <w:rsid w:val="004D08DB"/>
    <w:rsid w:val="004D25AF"/>
    <w:rsid w:val="004D25CA"/>
    <w:rsid w:val="004D27D6"/>
    <w:rsid w:val="004D281D"/>
    <w:rsid w:val="004D2ACB"/>
    <w:rsid w:val="004D2B98"/>
    <w:rsid w:val="004D31ED"/>
    <w:rsid w:val="004D3E9F"/>
    <w:rsid w:val="004D42D8"/>
    <w:rsid w:val="004D45C9"/>
    <w:rsid w:val="004D495E"/>
    <w:rsid w:val="004D54B7"/>
    <w:rsid w:val="004D5980"/>
    <w:rsid w:val="004D5C1B"/>
    <w:rsid w:val="004D6318"/>
    <w:rsid w:val="004D678F"/>
    <w:rsid w:val="004D6A15"/>
    <w:rsid w:val="004D6B5B"/>
    <w:rsid w:val="004D718B"/>
    <w:rsid w:val="004D7858"/>
    <w:rsid w:val="004D7F18"/>
    <w:rsid w:val="004E1311"/>
    <w:rsid w:val="004E1F95"/>
    <w:rsid w:val="004E24DC"/>
    <w:rsid w:val="004E3179"/>
    <w:rsid w:val="004E3262"/>
    <w:rsid w:val="004E39E2"/>
    <w:rsid w:val="004E49FE"/>
    <w:rsid w:val="004E4CFC"/>
    <w:rsid w:val="004E511B"/>
    <w:rsid w:val="004E5190"/>
    <w:rsid w:val="004E55F9"/>
    <w:rsid w:val="004E575A"/>
    <w:rsid w:val="004E5767"/>
    <w:rsid w:val="004E592E"/>
    <w:rsid w:val="004E5A94"/>
    <w:rsid w:val="004E6602"/>
    <w:rsid w:val="004E7121"/>
    <w:rsid w:val="004E723C"/>
    <w:rsid w:val="004F04AE"/>
    <w:rsid w:val="004F058C"/>
    <w:rsid w:val="004F1066"/>
    <w:rsid w:val="004F10DC"/>
    <w:rsid w:val="004F192C"/>
    <w:rsid w:val="004F1F1A"/>
    <w:rsid w:val="004F2143"/>
    <w:rsid w:val="004F3330"/>
    <w:rsid w:val="004F3D10"/>
    <w:rsid w:val="004F3E99"/>
    <w:rsid w:val="004F3EA4"/>
    <w:rsid w:val="004F4277"/>
    <w:rsid w:val="004F5098"/>
    <w:rsid w:val="004F5772"/>
    <w:rsid w:val="004F5790"/>
    <w:rsid w:val="004F5936"/>
    <w:rsid w:val="004F66E5"/>
    <w:rsid w:val="004F6B19"/>
    <w:rsid w:val="004F6CEC"/>
    <w:rsid w:val="004F6E12"/>
    <w:rsid w:val="004F7019"/>
    <w:rsid w:val="004F73BF"/>
    <w:rsid w:val="004F75E4"/>
    <w:rsid w:val="00500032"/>
    <w:rsid w:val="005002FE"/>
    <w:rsid w:val="0050094F"/>
    <w:rsid w:val="00500BBF"/>
    <w:rsid w:val="00501499"/>
    <w:rsid w:val="005018BE"/>
    <w:rsid w:val="00501C6C"/>
    <w:rsid w:val="00502AD7"/>
    <w:rsid w:val="0050309B"/>
    <w:rsid w:val="005037F0"/>
    <w:rsid w:val="005038CD"/>
    <w:rsid w:val="005041E6"/>
    <w:rsid w:val="00504743"/>
    <w:rsid w:val="00506631"/>
    <w:rsid w:val="00506950"/>
    <w:rsid w:val="00506A3A"/>
    <w:rsid w:val="00506DE7"/>
    <w:rsid w:val="00506FA9"/>
    <w:rsid w:val="0051010F"/>
    <w:rsid w:val="005109FB"/>
    <w:rsid w:val="00511157"/>
    <w:rsid w:val="00511565"/>
    <w:rsid w:val="0051189F"/>
    <w:rsid w:val="00511A92"/>
    <w:rsid w:val="00512B81"/>
    <w:rsid w:val="00512E79"/>
    <w:rsid w:val="00513655"/>
    <w:rsid w:val="00513CB0"/>
    <w:rsid w:val="00515647"/>
    <w:rsid w:val="0051633D"/>
    <w:rsid w:val="00516A86"/>
    <w:rsid w:val="00516C49"/>
    <w:rsid w:val="0051712D"/>
    <w:rsid w:val="005176D4"/>
    <w:rsid w:val="005200EF"/>
    <w:rsid w:val="00520CE5"/>
    <w:rsid w:val="00521566"/>
    <w:rsid w:val="005217F6"/>
    <w:rsid w:val="00522404"/>
    <w:rsid w:val="00522C97"/>
    <w:rsid w:val="005231DA"/>
    <w:rsid w:val="00523390"/>
    <w:rsid w:val="00523DE9"/>
    <w:rsid w:val="00524082"/>
    <w:rsid w:val="005240AA"/>
    <w:rsid w:val="00524272"/>
    <w:rsid w:val="005244BD"/>
    <w:rsid w:val="005251AC"/>
    <w:rsid w:val="00525C6C"/>
    <w:rsid w:val="00525E0C"/>
    <w:rsid w:val="00526100"/>
    <w:rsid w:val="0052659F"/>
    <w:rsid w:val="00526B71"/>
    <w:rsid w:val="005275F6"/>
    <w:rsid w:val="00527F5D"/>
    <w:rsid w:val="00530159"/>
    <w:rsid w:val="005302CF"/>
    <w:rsid w:val="005303EB"/>
    <w:rsid w:val="00530991"/>
    <w:rsid w:val="005311F5"/>
    <w:rsid w:val="00531521"/>
    <w:rsid w:val="00531A8F"/>
    <w:rsid w:val="00531D53"/>
    <w:rsid w:val="005320D9"/>
    <w:rsid w:val="00532222"/>
    <w:rsid w:val="005327BA"/>
    <w:rsid w:val="00532BC6"/>
    <w:rsid w:val="00532FA0"/>
    <w:rsid w:val="00533339"/>
    <w:rsid w:val="005334C5"/>
    <w:rsid w:val="00533E09"/>
    <w:rsid w:val="0053459C"/>
    <w:rsid w:val="00534C7D"/>
    <w:rsid w:val="0053652D"/>
    <w:rsid w:val="00536A0C"/>
    <w:rsid w:val="00537F4E"/>
    <w:rsid w:val="00537F8E"/>
    <w:rsid w:val="00540319"/>
    <w:rsid w:val="005405D4"/>
    <w:rsid w:val="00540D20"/>
    <w:rsid w:val="0054107E"/>
    <w:rsid w:val="00542A30"/>
    <w:rsid w:val="00543722"/>
    <w:rsid w:val="005438CE"/>
    <w:rsid w:val="00543D26"/>
    <w:rsid w:val="005440C8"/>
    <w:rsid w:val="00544103"/>
    <w:rsid w:val="00544A37"/>
    <w:rsid w:val="00545314"/>
    <w:rsid w:val="0054539D"/>
    <w:rsid w:val="005458A9"/>
    <w:rsid w:val="00546674"/>
    <w:rsid w:val="005468DC"/>
    <w:rsid w:val="005470B5"/>
    <w:rsid w:val="00547189"/>
    <w:rsid w:val="005474C0"/>
    <w:rsid w:val="00547B0B"/>
    <w:rsid w:val="005505A4"/>
    <w:rsid w:val="00550B2F"/>
    <w:rsid w:val="00550E89"/>
    <w:rsid w:val="005511B2"/>
    <w:rsid w:val="00552E94"/>
    <w:rsid w:val="00553172"/>
    <w:rsid w:val="005537EB"/>
    <w:rsid w:val="0055448F"/>
    <w:rsid w:val="00554797"/>
    <w:rsid w:val="00554FA9"/>
    <w:rsid w:val="0055503C"/>
    <w:rsid w:val="00555269"/>
    <w:rsid w:val="00555A99"/>
    <w:rsid w:val="005568F2"/>
    <w:rsid w:val="00556AFB"/>
    <w:rsid w:val="00556D5E"/>
    <w:rsid w:val="00556E62"/>
    <w:rsid w:val="005579D9"/>
    <w:rsid w:val="00557B30"/>
    <w:rsid w:val="00557FF2"/>
    <w:rsid w:val="0056359E"/>
    <w:rsid w:val="005636DF"/>
    <w:rsid w:val="00564212"/>
    <w:rsid w:val="00564453"/>
    <w:rsid w:val="00564C90"/>
    <w:rsid w:val="00564D83"/>
    <w:rsid w:val="005650AD"/>
    <w:rsid w:val="00565627"/>
    <w:rsid w:val="00566F3C"/>
    <w:rsid w:val="005670E7"/>
    <w:rsid w:val="005676BA"/>
    <w:rsid w:val="00570A47"/>
    <w:rsid w:val="00570EEC"/>
    <w:rsid w:val="00571101"/>
    <w:rsid w:val="00571630"/>
    <w:rsid w:val="00571935"/>
    <w:rsid w:val="00571D97"/>
    <w:rsid w:val="00572102"/>
    <w:rsid w:val="005722B0"/>
    <w:rsid w:val="005737BA"/>
    <w:rsid w:val="00574D13"/>
    <w:rsid w:val="005755BA"/>
    <w:rsid w:val="00575721"/>
    <w:rsid w:val="005769E2"/>
    <w:rsid w:val="0058085A"/>
    <w:rsid w:val="00580F10"/>
    <w:rsid w:val="00581B04"/>
    <w:rsid w:val="0058230C"/>
    <w:rsid w:val="00582391"/>
    <w:rsid w:val="00582585"/>
    <w:rsid w:val="005828BA"/>
    <w:rsid w:val="00582BBF"/>
    <w:rsid w:val="00582DD2"/>
    <w:rsid w:val="00583B35"/>
    <w:rsid w:val="00585282"/>
    <w:rsid w:val="005866B3"/>
    <w:rsid w:val="00586A93"/>
    <w:rsid w:val="00586D39"/>
    <w:rsid w:val="00587291"/>
    <w:rsid w:val="00587A92"/>
    <w:rsid w:val="0059145B"/>
    <w:rsid w:val="00591ABF"/>
    <w:rsid w:val="0059377A"/>
    <w:rsid w:val="005940E9"/>
    <w:rsid w:val="0059446C"/>
    <w:rsid w:val="00594548"/>
    <w:rsid w:val="005945FB"/>
    <w:rsid w:val="005947FE"/>
    <w:rsid w:val="0059482C"/>
    <w:rsid w:val="0059506E"/>
    <w:rsid w:val="005956FA"/>
    <w:rsid w:val="00595A1F"/>
    <w:rsid w:val="00595C32"/>
    <w:rsid w:val="005960C3"/>
    <w:rsid w:val="00597F15"/>
    <w:rsid w:val="005A057B"/>
    <w:rsid w:val="005A137F"/>
    <w:rsid w:val="005A2027"/>
    <w:rsid w:val="005A3065"/>
    <w:rsid w:val="005A32DF"/>
    <w:rsid w:val="005A3911"/>
    <w:rsid w:val="005A3AEB"/>
    <w:rsid w:val="005A3C88"/>
    <w:rsid w:val="005A3D05"/>
    <w:rsid w:val="005A44A6"/>
    <w:rsid w:val="005A510A"/>
    <w:rsid w:val="005A5252"/>
    <w:rsid w:val="005A5271"/>
    <w:rsid w:val="005A5397"/>
    <w:rsid w:val="005A6468"/>
    <w:rsid w:val="005A7425"/>
    <w:rsid w:val="005A7922"/>
    <w:rsid w:val="005A7CE3"/>
    <w:rsid w:val="005B073B"/>
    <w:rsid w:val="005B0DDC"/>
    <w:rsid w:val="005B10F2"/>
    <w:rsid w:val="005B127A"/>
    <w:rsid w:val="005B1C9C"/>
    <w:rsid w:val="005B2325"/>
    <w:rsid w:val="005B2570"/>
    <w:rsid w:val="005B25D5"/>
    <w:rsid w:val="005B4BAC"/>
    <w:rsid w:val="005B5B15"/>
    <w:rsid w:val="005B5CC0"/>
    <w:rsid w:val="005B5F42"/>
    <w:rsid w:val="005B60BB"/>
    <w:rsid w:val="005B6B1C"/>
    <w:rsid w:val="005B6D9D"/>
    <w:rsid w:val="005B6E80"/>
    <w:rsid w:val="005B7FB2"/>
    <w:rsid w:val="005C083F"/>
    <w:rsid w:val="005C0974"/>
    <w:rsid w:val="005C14B8"/>
    <w:rsid w:val="005C1F90"/>
    <w:rsid w:val="005C2F84"/>
    <w:rsid w:val="005C34D5"/>
    <w:rsid w:val="005C3782"/>
    <w:rsid w:val="005C3B50"/>
    <w:rsid w:val="005C47BC"/>
    <w:rsid w:val="005C4A9F"/>
    <w:rsid w:val="005C4B83"/>
    <w:rsid w:val="005C4DED"/>
    <w:rsid w:val="005C5968"/>
    <w:rsid w:val="005C5F95"/>
    <w:rsid w:val="005C6573"/>
    <w:rsid w:val="005C67F0"/>
    <w:rsid w:val="005C69BD"/>
    <w:rsid w:val="005C6B51"/>
    <w:rsid w:val="005C6DCA"/>
    <w:rsid w:val="005C744F"/>
    <w:rsid w:val="005C7754"/>
    <w:rsid w:val="005C7A55"/>
    <w:rsid w:val="005C7EE2"/>
    <w:rsid w:val="005C7FB9"/>
    <w:rsid w:val="005D0A7C"/>
    <w:rsid w:val="005D0AEA"/>
    <w:rsid w:val="005D0D04"/>
    <w:rsid w:val="005D1420"/>
    <w:rsid w:val="005D14E3"/>
    <w:rsid w:val="005D219E"/>
    <w:rsid w:val="005D2824"/>
    <w:rsid w:val="005D2979"/>
    <w:rsid w:val="005D3213"/>
    <w:rsid w:val="005D3597"/>
    <w:rsid w:val="005D395D"/>
    <w:rsid w:val="005D593F"/>
    <w:rsid w:val="005D5B0D"/>
    <w:rsid w:val="005D61A6"/>
    <w:rsid w:val="005D67A0"/>
    <w:rsid w:val="005D6FAA"/>
    <w:rsid w:val="005E0934"/>
    <w:rsid w:val="005E16C4"/>
    <w:rsid w:val="005E1966"/>
    <w:rsid w:val="005E21C4"/>
    <w:rsid w:val="005E2A3E"/>
    <w:rsid w:val="005E338F"/>
    <w:rsid w:val="005E40BB"/>
    <w:rsid w:val="005E4321"/>
    <w:rsid w:val="005E551C"/>
    <w:rsid w:val="005E582C"/>
    <w:rsid w:val="005E5B33"/>
    <w:rsid w:val="005E6950"/>
    <w:rsid w:val="005E6988"/>
    <w:rsid w:val="005E7D20"/>
    <w:rsid w:val="005F0707"/>
    <w:rsid w:val="005F0863"/>
    <w:rsid w:val="005F14A3"/>
    <w:rsid w:val="005F14FE"/>
    <w:rsid w:val="005F1BB0"/>
    <w:rsid w:val="005F2548"/>
    <w:rsid w:val="005F2E4E"/>
    <w:rsid w:val="005F3872"/>
    <w:rsid w:val="005F42E0"/>
    <w:rsid w:val="005F48C1"/>
    <w:rsid w:val="005F4C00"/>
    <w:rsid w:val="005F4F0B"/>
    <w:rsid w:val="005F4F1E"/>
    <w:rsid w:val="005F51AA"/>
    <w:rsid w:val="005F6834"/>
    <w:rsid w:val="005F7A90"/>
    <w:rsid w:val="006009C5"/>
    <w:rsid w:val="00600F1B"/>
    <w:rsid w:val="00601A1B"/>
    <w:rsid w:val="00601C73"/>
    <w:rsid w:val="00601DDB"/>
    <w:rsid w:val="00601E87"/>
    <w:rsid w:val="00602014"/>
    <w:rsid w:val="00602151"/>
    <w:rsid w:val="006026E1"/>
    <w:rsid w:val="0060322D"/>
    <w:rsid w:val="0060371B"/>
    <w:rsid w:val="0060373C"/>
    <w:rsid w:val="006037D9"/>
    <w:rsid w:val="00603B38"/>
    <w:rsid w:val="00603D2A"/>
    <w:rsid w:val="00603F64"/>
    <w:rsid w:val="0060484C"/>
    <w:rsid w:val="00605BA9"/>
    <w:rsid w:val="00606B6A"/>
    <w:rsid w:val="006074CB"/>
    <w:rsid w:val="006075AD"/>
    <w:rsid w:val="00607D42"/>
    <w:rsid w:val="00607FEE"/>
    <w:rsid w:val="00610199"/>
    <w:rsid w:val="006104B0"/>
    <w:rsid w:val="00612881"/>
    <w:rsid w:val="006140E5"/>
    <w:rsid w:val="00614746"/>
    <w:rsid w:val="00614880"/>
    <w:rsid w:val="00615172"/>
    <w:rsid w:val="00615452"/>
    <w:rsid w:val="00616230"/>
    <w:rsid w:val="00616520"/>
    <w:rsid w:val="00617354"/>
    <w:rsid w:val="006174D9"/>
    <w:rsid w:val="00617889"/>
    <w:rsid w:val="006201B5"/>
    <w:rsid w:val="0062062D"/>
    <w:rsid w:val="0062095F"/>
    <w:rsid w:val="00620B98"/>
    <w:rsid w:val="0062152F"/>
    <w:rsid w:val="006217E5"/>
    <w:rsid w:val="00621F38"/>
    <w:rsid w:val="006221A5"/>
    <w:rsid w:val="0062258D"/>
    <w:rsid w:val="00622F95"/>
    <w:rsid w:val="0062309F"/>
    <w:rsid w:val="00623A18"/>
    <w:rsid w:val="00624733"/>
    <w:rsid w:val="00624968"/>
    <w:rsid w:val="006254C6"/>
    <w:rsid w:val="006257FA"/>
    <w:rsid w:val="006264E8"/>
    <w:rsid w:val="00626B71"/>
    <w:rsid w:val="00626B97"/>
    <w:rsid w:val="00627473"/>
    <w:rsid w:val="00627D09"/>
    <w:rsid w:val="006303F3"/>
    <w:rsid w:val="00630726"/>
    <w:rsid w:val="00630CE5"/>
    <w:rsid w:val="00630FBB"/>
    <w:rsid w:val="006313D5"/>
    <w:rsid w:val="0063151C"/>
    <w:rsid w:val="0063153C"/>
    <w:rsid w:val="00631744"/>
    <w:rsid w:val="00631824"/>
    <w:rsid w:val="00631EF2"/>
    <w:rsid w:val="006321C1"/>
    <w:rsid w:val="00633AC0"/>
    <w:rsid w:val="00635B30"/>
    <w:rsid w:val="00635C37"/>
    <w:rsid w:val="00635FC3"/>
    <w:rsid w:val="00636578"/>
    <w:rsid w:val="006367E8"/>
    <w:rsid w:val="006368E5"/>
    <w:rsid w:val="006373FC"/>
    <w:rsid w:val="00637B29"/>
    <w:rsid w:val="00637D85"/>
    <w:rsid w:val="00637D86"/>
    <w:rsid w:val="00637F0A"/>
    <w:rsid w:val="006404C4"/>
    <w:rsid w:val="00641E1A"/>
    <w:rsid w:val="0064236B"/>
    <w:rsid w:val="0064265D"/>
    <w:rsid w:val="00642C05"/>
    <w:rsid w:val="00642C70"/>
    <w:rsid w:val="00643144"/>
    <w:rsid w:val="006433BC"/>
    <w:rsid w:val="00643B55"/>
    <w:rsid w:val="00644D1D"/>
    <w:rsid w:val="00645018"/>
    <w:rsid w:val="006463E4"/>
    <w:rsid w:val="00646E7D"/>
    <w:rsid w:val="00650471"/>
    <w:rsid w:val="006513DE"/>
    <w:rsid w:val="00651572"/>
    <w:rsid w:val="00651ABA"/>
    <w:rsid w:val="0065217A"/>
    <w:rsid w:val="0065448C"/>
    <w:rsid w:val="00654BDE"/>
    <w:rsid w:val="00655178"/>
    <w:rsid w:val="0065567C"/>
    <w:rsid w:val="006558F9"/>
    <w:rsid w:val="00655CEF"/>
    <w:rsid w:val="0065623A"/>
    <w:rsid w:val="00656727"/>
    <w:rsid w:val="00656A3B"/>
    <w:rsid w:val="00656B30"/>
    <w:rsid w:val="00656C4D"/>
    <w:rsid w:val="006576FB"/>
    <w:rsid w:val="006604CE"/>
    <w:rsid w:val="0066099E"/>
    <w:rsid w:val="00660A0A"/>
    <w:rsid w:val="00660B98"/>
    <w:rsid w:val="006613CC"/>
    <w:rsid w:val="00661657"/>
    <w:rsid w:val="00661C54"/>
    <w:rsid w:val="006623BB"/>
    <w:rsid w:val="00662869"/>
    <w:rsid w:val="006629C6"/>
    <w:rsid w:val="00662B27"/>
    <w:rsid w:val="00662BE9"/>
    <w:rsid w:val="00662EEA"/>
    <w:rsid w:val="00664320"/>
    <w:rsid w:val="006648DF"/>
    <w:rsid w:val="006651D2"/>
    <w:rsid w:val="00665764"/>
    <w:rsid w:val="00665A0C"/>
    <w:rsid w:val="0066644C"/>
    <w:rsid w:val="006667D8"/>
    <w:rsid w:val="0066683D"/>
    <w:rsid w:val="0066722B"/>
    <w:rsid w:val="00667F13"/>
    <w:rsid w:val="0067062A"/>
    <w:rsid w:val="00670724"/>
    <w:rsid w:val="00671548"/>
    <w:rsid w:val="006715DB"/>
    <w:rsid w:val="00671BE4"/>
    <w:rsid w:val="00671F00"/>
    <w:rsid w:val="0067210D"/>
    <w:rsid w:val="0067216B"/>
    <w:rsid w:val="00672902"/>
    <w:rsid w:val="006731E8"/>
    <w:rsid w:val="006740AA"/>
    <w:rsid w:val="00674ACB"/>
    <w:rsid w:val="00675B11"/>
    <w:rsid w:val="00675E11"/>
    <w:rsid w:val="00675FBF"/>
    <w:rsid w:val="00676718"/>
    <w:rsid w:val="00676A91"/>
    <w:rsid w:val="00676F2B"/>
    <w:rsid w:val="006770EA"/>
    <w:rsid w:val="006774E5"/>
    <w:rsid w:val="0068096E"/>
    <w:rsid w:val="00681195"/>
    <w:rsid w:val="00681323"/>
    <w:rsid w:val="00681906"/>
    <w:rsid w:val="00682039"/>
    <w:rsid w:val="00682220"/>
    <w:rsid w:val="00682984"/>
    <w:rsid w:val="00682FAB"/>
    <w:rsid w:val="00683983"/>
    <w:rsid w:val="00683AC0"/>
    <w:rsid w:val="00683D13"/>
    <w:rsid w:val="00683ED2"/>
    <w:rsid w:val="00684272"/>
    <w:rsid w:val="00684433"/>
    <w:rsid w:val="006846A7"/>
    <w:rsid w:val="00684870"/>
    <w:rsid w:val="00684A4A"/>
    <w:rsid w:val="0068534B"/>
    <w:rsid w:val="00685676"/>
    <w:rsid w:val="0068652F"/>
    <w:rsid w:val="006865FD"/>
    <w:rsid w:val="0068665B"/>
    <w:rsid w:val="00687335"/>
    <w:rsid w:val="00687798"/>
    <w:rsid w:val="00687DBB"/>
    <w:rsid w:val="00690264"/>
    <w:rsid w:val="0069094A"/>
    <w:rsid w:val="00691B81"/>
    <w:rsid w:val="00691FA0"/>
    <w:rsid w:val="00692493"/>
    <w:rsid w:val="00692B89"/>
    <w:rsid w:val="00692D3A"/>
    <w:rsid w:val="0069307B"/>
    <w:rsid w:val="0069451D"/>
    <w:rsid w:val="00694E77"/>
    <w:rsid w:val="006952D7"/>
    <w:rsid w:val="006953F9"/>
    <w:rsid w:val="0069569E"/>
    <w:rsid w:val="0069581B"/>
    <w:rsid w:val="00695B68"/>
    <w:rsid w:val="00695C2F"/>
    <w:rsid w:val="00695E3F"/>
    <w:rsid w:val="006970D8"/>
    <w:rsid w:val="006972B6"/>
    <w:rsid w:val="006978A7"/>
    <w:rsid w:val="00697C1C"/>
    <w:rsid w:val="006A04C7"/>
    <w:rsid w:val="006A0F1A"/>
    <w:rsid w:val="006A108E"/>
    <w:rsid w:val="006A12E5"/>
    <w:rsid w:val="006A1876"/>
    <w:rsid w:val="006A2596"/>
    <w:rsid w:val="006A2A4E"/>
    <w:rsid w:val="006A2A90"/>
    <w:rsid w:val="006A3587"/>
    <w:rsid w:val="006A3914"/>
    <w:rsid w:val="006A3E8D"/>
    <w:rsid w:val="006A3E9D"/>
    <w:rsid w:val="006A4031"/>
    <w:rsid w:val="006A4423"/>
    <w:rsid w:val="006A44D8"/>
    <w:rsid w:val="006A5D85"/>
    <w:rsid w:val="006A6375"/>
    <w:rsid w:val="006A63BD"/>
    <w:rsid w:val="006A63DB"/>
    <w:rsid w:val="006A707A"/>
    <w:rsid w:val="006A79CB"/>
    <w:rsid w:val="006B0752"/>
    <w:rsid w:val="006B0DD0"/>
    <w:rsid w:val="006B0F59"/>
    <w:rsid w:val="006B1991"/>
    <w:rsid w:val="006B2335"/>
    <w:rsid w:val="006B240A"/>
    <w:rsid w:val="006B2B88"/>
    <w:rsid w:val="006B3407"/>
    <w:rsid w:val="006B3A30"/>
    <w:rsid w:val="006B3A75"/>
    <w:rsid w:val="006B3E0D"/>
    <w:rsid w:val="006B415A"/>
    <w:rsid w:val="006B4667"/>
    <w:rsid w:val="006B5800"/>
    <w:rsid w:val="006B60F2"/>
    <w:rsid w:val="006B72E3"/>
    <w:rsid w:val="006B73B9"/>
    <w:rsid w:val="006B7EDF"/>
    <w:rsid w:val="006C062E"/>
    <w:rsid w:val="006C1173"/>
    <w:rsid w:val="006C183E"/>
    <w:rsid w:val="006C1D3D"/>
    <w:rsid w:val="006C2640"/>
    <w:rsid w:val="006C2E17"/>
    <w:rsid w:val="006C329A"/>
    <w:rsid w:val="006C34BB"/>
    <w:rsid w:val="006C34F9"/>
    <w:rsid w:val="006C35CB"/>
    <w:rsid w:val="006C3823"/>
    <w:rsid w:val="006C3CD4"/>
    <w:rsid w:val="006C3DBE"/>
    <w:rsid w:val="006C4010"/>
    <w:rsid w:val="006C4A49"/>
    <w:rsid w:val="006C4E4B"/>
    <w:rsid w:val="006C4EA3"/>
    <w:rsid w:val="006C5212"/>
    <w:rsid w:val="006C53C2"/>
    <w:rsid w:val="006C5CBA"/>
    <w:rsid w:val="006D0134"/>
    <w:rsid w:val="006D0C38"/>
    <w:rsid w:val="006D280E"/>
    <w:rsid w:val="006D28A3"/>
    <w:rsid w:val="006D2C78"/>
    <w:rsid w:val="006D2D9D"/>
    <w:rsid w:val="006D3A48"/>
    <w:rsid w:val="006D41B0"/>
    <w:rsid w:val="006D49D0"/>
    <w:rsid w:val="006D4DDE"/>
    <w:rsid w:val="006D593E"/>
    <w:rsid w:val="006D63F5"/>
    <w:rsid w:val="006D6885"/>
    <w:rsid w:val="006D6CEF"/>
    <w:rsid w:val="006D6DA9"/>
    <w:rsid w:val="006D73FB"/>
    <w:rsid w:val="006D7A4C"/>
    <w:rsid w:val="006D7AE0"/>
    <w:rsid w:val="006E0110"/>
    <w:rsid w:val="006E1048"/>
    <w:rsid w:val="006E1A69"/>
    <w:rsid w:val="006E1BDF"/>
    <w:rsid w:val="006E1E80"/>
    <w:rsid w:val="006E22A6"/>
    <w:rsid w:val="006E25B1"/>
    <w:rsid w:val="006E2B9E"/>
    <w:rsid w:val="006E356B"/>
    <w:rsid w:val="006E3571"/>
    <w:rsid w:val="006E3611"/>
    <w:rsid w:val="006E376C"/>
    <w:rsid w:val="006E3F5D"/>
    <w:rsid w:val="006E4EB8"/>
    <w:rsid w:val="006E4F25"/>
    <w:rsid w:val="006E5716"/>
    <w:rsid w:val="006E5A8E"/>
    <w:rsid w:val="006E5B32"/>
    <w:rsid w:val="006E5E0E"/>
    <w:rsid w:val="006E68F5"/>
    <w:rsid w:val="006E6BEF"/>
    <w:rsid w:val="006E7026"/>
    <w:rsid w:val="006E719E"/>
    <w:rsid w:val="006E75D8"/>
    <w:rsid w:val="006F014D"/>
    <w:rsid w:val="006F0332"/>
    <w:rsid w:val="006F0AF9"/>
    <w:rsid w:val="006F1594"/>
    <w:rsid w:val="006F198A"/>
    <w:rsid w:val="006F1D59"/>
    <w:rsid w:val="006F2E1E"/>
    <w:rsid w:val="006F3432"/>
    <w:rsid w:val="006F369B"/>
    <w:rsid w:val="006F389A"/>
    <w:rsid w:val="006F49B2"/>
    <w:rsid w:val="006F53FA"/>
    <w:rsid w:val="006F5BF7"/>
    <w:rsid w:val="006F5DE4"/>
    <w:rsid w:val="006F5F4E"/>
    <w:rsid w:val="006F6531"/>
    <w:rsid w:val="006F65A6"/>
    <w:rsid w:val="0070045E"/>
    <w:rsid w:val="00701C4C"/>
    <w:rsid w:val="00701E56"/>
    <w:rsid w:val="00702220"/>
    <w:rsid w:val="00702753"/>
    <w:rsid w:val="00702C89"/>
    <w:rsid w:val="00702F74"/>
    <w:rsid w:val="00703423"/>
    <w:rsid w:val="00703660"/>
    <w:rsid w:val="00704660"/>
    <w:rsid w:val="00704F26"/>
    <w:rsid w:val="00705847"/>
    <w:rsid w:val="00705D02"/>
    <w:rsid w:val="00705D30"/>
    <w:rsid w:val="0070615D"/>
    <w:rsid w:val="00706352"/>
    <w:rsid w:val="007063B0"/>
    <w:rsid w:val="0070696D"/>
    <w:rsid w:val="00706CED"/>
    <w:rsid w:val="00707258"/>
    <w:rsid w:val="00707422"/>
    <w:rsid w:val="007076BF"/>
    <w:rsid w:val="00707897"/>
    <w:rsid w:val="00707AE9"/>
    <w:rsid w:val="00707B48"/>
    <w:rsid w:val="00707E30"/>
    <w:rsid w:val="007101FA"/>
    <w:rsid w:val="007118C1"/>
    <w:rsid w:val="00712089"/>
    <w:rsid w:val="00712344"/>
    <w:rsid w:val="00712592"/>
    <w:rsid w:val="00712C0D"/>
    <w:rsid w:val="00712DCE"/>
    <w:rsid w:val="0071305C"/>
    <w:rsid w:val="00713852"/>
    <w:rsid w:val="00713BD0"/>
    <w:rsid w:val="00714845"/>
    <w:rsid w:val="00715271"/>
    <w:rsid w:val="00715A66"/>
    <w:rsid w:val="00716541"/>
    <w:rsid w:val="00716C14"/>
    <w:rsid w:val="00716FD7"/>
    <w:rsid w:val="00717243"/>
    <w:rsid w:val="007177BF"/>
    <w:rsid w:val="00717F05"/>
    <w:rsid w:val="00720695"/>
    <w:rsid w:val="00720B49"/>
    <w:rsid w:val="0072232D"/>
    <w:rsid w:val="00723FE5"/>
    <w:rsid w:val="00724803"/>
    <w:rsid w:val="007249C6"/>
    <w:rsid w:val="00725B17"/>
    <w:rsid w:val="00725C98"/>
    <w:rsid w:val="0072606C"/>
    <w:rsid w:val="007271B1"/>
    <w:rsid w:val="00727485"/>
    <w:rsid w:val="00727731"/>
    <w:rsid w:val="0072778A"/>
    <w:rsid w:val="00727FD4"/>
    <w:rsid w:val="007302B3"/>
    <w:rsid w:val="00730733"/>
    <w:rsid w:val="00730741"/>
    <w:rsid w:val="00730B3F"/>
    <w:rsid w:val="00730E1A"/>
    <w:rsid w:val="00730E3A"/>
    <w:rsid w:val="0073193F"/>
    <w:rsid w:val="00732791"/>
    <w:rsid w:val="007337A6"/>
    <w:rsid w:val="00733A99"/>
    <w:rsid w:val="007347AC"/>
    <w:rsid w:val="007349CF"/>
    <w:rsid w:val="00734C45"/>
    <w:rsid w:val="0073581E"/>
    <w:rsid w:val="00735D32"/>
    <w:rsid w:val="00735EF4"/>
    <w:rsid w:val="00736180"/>
    <w:rsid w:val="00736260"/>
    <w:rsid w:val="00736287"/>
    <w:rsid w:val="0073654F"/>
    <w:rsid w:val="00736A11"/>
    <w:rsid w:val="00736A66"/>
    <w:rsid w:val="00736AAF"/>
    <w:rsid w:val="00737162"/>
    <w:rsid w:val="0073728B"/>
    <w:rsid w:val="007375EF"/>
    <w:rsid w:val="007376E2"/>
    <w:rsid w:val="00740353"/>
    <w:rsid w:val="0074065A"/>
    <w:rsid w:val="0074083A"/>
    <w:rsid w:val="00740F11"/>
    <w:rsid w:val="00741718"/>
    <w:rsid w:val="007417C4"/>
    <w:rsid w:val="00741F2F"/>
    <w:rsid w:val="0074213E"/>
    <w:rsid w:val="007423DC"/>
    <w:rsid w:val="0074243C"/>
    <w:rsid w:val="00743101"/>
    <w:rsid w:val="007433E5"/>
    <w:rsid w:val="00743FC6"/>
    <w:rsid w:val="00744293"/>
    <w:rsid w:val="00745369"/>
    <w:rsid w:val="00745785"/>
    <w:rsid w:val="007464C7"/>
    <w:rsid w:val="0074799E"/>
    <w:rsid w:val="00750786"/>
    <w:rsid w:val="007508E6"/>
    <w:rsid w:val="00751758"/>
    <w:rsid w:val="00751A44"/>
    <w:rsid w:val="00751C59"/>
    <w:rsid w:val="00752A24"/>
    <w:rsid w:val="0075352A"/>
    <w:rsid w:val="0075362B"/>
    <w:rsid w:val="0075465E"/>
    <w:rsid w:val="00754912"/>
    <w:rsid w:val="00754A01"/>
    <w:rsid w:val="007551A3"/>
    <w:rsid w:val="00755B25"/>
    <w:rsid w:val="00755DB8"/>
    <w:rsid w:val="007563C2"/>
    <w:rsid w:val="00756C83"/>
    <w:rsid w:val="00757FCC"/>
    <w:rsid w:val="007604D1"/>
    <w:rsid w:val="00760F9A"/>
    <w:rsid w:val="0076205E"/>
    <w:rsid w:val="00763246"/>
    <w:rsid w:val="00763760"/>
    <w:rsid w:val="00763B88"/>
    <w:rsid w:val="00763F52"/>
    <w:rsid w:val="0076466A"/>
    <w:rsid w:val="00764EF6"/>
    <w:rsid w:val="00765B2A"/>
    <w:rsid w:val="007663DF"/>
    <w:rsid w:val="00766C30"/>
    <w:rsid w:val="00771562"/>
    <w:rsid w:val="007716AB"/>
    <w:rsid w:val="00771F5D"/>
    <w:rsid w:val="0077233E"/>
    <w:rsid w:val="00772872"/>
    <w:rsid w:val="007733DD"/>
    <w:rsid w:val="00773531"/>
    <w:rsid w:val="00773AB4"/>
    <w:rsid w:val="00773AFC"/>
    <w:rsid w:val="00773C26"/>
    <w:rsid w:val="0077428B"/>
    <w:rsid w:val="007749EC"/>
    <w:rsid w:val="00775588"/>
    <w:rsid w:val="00775881"/>
    <w:rsid w:val="00775FEF"/>
    <w:rsid w:val="0077657D"/>
    <w:rsid w:val="007775EF"/>
    <w:rsid w:val="00777912"/>
    <w:rsid w:val="00777D9C"/>
    <w:rsid w:val="00777E9F"/>
    <w:rsid w:val="00777FA0"/>
    <w:rsid w:val="00780028"/>
    <w:rsid w:val="007805CB"/>
    <w:rsid w:val="007814DF"/>
    <w:rsid w:val="00782CE3"/>
    <w:rsid w:val="00782D87"/>
    <w:rsid w:val="00782D9A"/>
    <w:rsid w:val="00782E59"/>
    <w:rsid w:val="00782FE6"/>
    <w:rsid w:val="00783643"/>
    <w:rsid w:val="0078365F"/>
    <w:rsid w:val="00783936"/>
    <w:rsid w:val="00783A34"/>
    <w:rsid w:val="00784096"/>
    <w:rsid w:val="00784138"/>
    <w:rsid w:val="00784905"/>
    <w:rsid w:val="0078495D"/>
    <w:rsid w:val="00785604"/>
    <w:rsid w:val="007859C5"/>
    <w:rsid w:val="0078782C"/>
    <w:rsid w:val="00787E68"/>
    <w:rsid w:val="00790BAE"/>
    <w:rsid w:val="007915BA"/>
    <w:rsid w:val="00791E68"/>
    <w:rsid w:val="00792576"/>
    <w:rsid w:val="00792A7C"/>
    <w:rsid w:val="00793336"/>
    <w:rsid w:val="007939CB"/>
    <w:rsid w:val="00793B80"/>
    <w:rsid w:val="00794471"/>
    <w:rsid w:val="00794873"/>
    <w:rsid w:val="007952F4"/>
    <w:rsid w:val="00795E7D"/>
    <w:rsid w:val="00796C11"/>
    <w:rsid w:val="007971F3"/>
    <w:rsid w:val="00797DB5"/>
    <w:rsid w:val="007A0762"/>
    <w:rsid w:val="007A1914"/>
    <w:rsid w:val="007A23FC"/>
    <w:rsid w:val="007A2782"/>
    <w:rsid w:val="007A339F"/>
    <w:rsid w:val="007A48E8"/>
    <w:rsid w:val="007A4A64"/>
    <w:rsid w:val="007A4F3A"/>
    <w:rsid w:val="007A613D"/>
    <w:rsid w:val="007A6587"/>
    <w:rsid w:val="007A66CC"/>
    <w:rsid w:val="007A76A7"/>
    <w:rsid w:val="007A76B4"/>
    <w:rsid w:val="007A78A5"/>
    <w:rsid w:val="007A7989"/>
    <w:rsid w:val="007A7ACB"/>
    <w:rsid w:val="007B0194"/>
    <w:rsid w:val="007B0853"/>
    <w:rsid w:val="007B0D48"/>
    <w:rsid w:val="007B0F2F"/>
    <w:rsid w:val="007B1885"/>
    <w:rsid w:val="007B1C06"/>
    <w:rsid w:val="007B1D73"/>
    <w:rsid w:val="007B1DB7"/>
    <w:rsid w:val="007B1EEB"/>
    <w:rsid w:val="007B2F80"/>
    <w:rsid w:val="007B324C"/>
    <w:rsid w:val="007B3BF7"/>
    <w:rsid w:val="007B3D20"/>
    <w:rsid w:val="007B4167"/>
    <w:rsid w:val="007B4516"/>
    <w:rsid w:val="007B530C"/>
    <w:rsid w:val="007B630C"/>
    <w:rsid w:val="007B6B98"/>
    <w:rsid w:val="007B6EB4"/>
    <w:rsid w:val="007B70E4"/>
    <w:rsid w:val="007B7DC9"/>
    <w:rsid w:val="007C0CAA"/>
    <w:rsid w:val="007C1707"/>
    <w:rsid w:val="007C179A"/>
    <w:rsid w:val="007C2509"/>
    <w:rsid w:val="007C251C"/>
    <w:rsid w:val="007C2C31"/>
    <w:rsid w:val="007C361D"/>
    <w:rsid w:val="007C448A"/>
    <w:rsid w:val="007C4691"/>
    <w:rsid w:val="007C4C9B"/>
    <w:rsid w:val="007C4CA3"/>
    <w:rsid w:val="007C4DC8"/>
    <w:rsid w:val="007C4E68"/>
    <w:rsid w:val="007C516F"/>
    <w:rsid w:val="007C52F1"/>
    <w:rsid w:val="007C566A"/>
    <w:rsid w:val="007C65B8"/>
    <w:rsid w:val="007C6B52"/>
    <w:rsid w:val="007C7066"/>
    <w:rsid w:val="007C71D0"/>
    <w:rsid w:val="007D0391"/>
    <w:rsid w:val="007D0BC5"/>
    <w:rsid w:val="007D150A"/>
    <w:rsid w:val="007D16C5"/>
    <w:rsid w:val="007D1E9C"/>
    <w:rsid w:val="007D1EA4"/>
    <w:rsid w:val="007D2280"/>
    <w:rsid w:val="007D262C"/>
    <w:rsid w:val="007D2869"/>
    <w:rsid w:val="007D2E0D"/>
    <w:rsid w:val="007D42B8"/>
    <w:rsid w:val="007D47E9"/>
    <w:rsid w:val="007D4B02"/>
    <w:rsid w:val="007D5077"/>
    <w:rsid w:val="007D55B8"/>
    <w:rsid w:val="007D5BF4"/>
    <w:rsid w:val="007D62B5"/>
    <w:rsid w:val="007D7222"/>
    <w:rsid w:val="007D7563"/>
    <w:rsid w:val="007D7F24"/>
    <w:rsid w:val="007E0F48"/>
    <w:rsid w:val="007E0F82"/>
    <w:rsid w:val="007E1E87"/>
    <w:rsid w:val="007E236E"/>
    <w:rsid w:val="007E27EC"/>
    <w:rsid w:val="007E2816"/>
    <w:rsid w:val="007E2EC3"/>
    <w:rsid w:val="007E2FCC"/>
    <w:rsid w:val="007E32FE"/>
    <w:rsid w:val="007E5109"/>
    <w:rsid w:val="007E539D"/>
    <w:rsid w:val="007E564D"/>
    <w:rsid w:val="007E5E33"/>
    <w:rsid w:val="007E5F3A"/>
    <w:rsid w:val="007E632D"/>
    <w:rsid w:val="007E645C"/>
    <w:rsid w:val="007E6920"/>
    <w:rsid w:val="007E7B7B"/>
    <w:rsid w:val="007F062A"/>
    <w:rsid w:val="007F0BA9"/>
    <w:rsid w:val="007F0FC1"/>
    <w:rsid w:val="007F1FBC"/>
    <w:rsid w:val="007F207F"/>
    <w:rsid w:val="007F2B3F"/>
    <w:rsid w:val="007F2F6E"/>
    <w:rsid w:val="007F5A58"/>
    <w:rsid w:val="007F5C42"/>
    <w:rsid w:val="007F5DAC"/>
    <w:rsid w:val="007F64B6"/>
    <w:rsid w:val="007F6BA6"/>
    <w:rsid w:val="007F6BD6"/>
    <w:rsid w:val="007F6C36"/>
    <w:rsid w:val="007F71A3"/>
    <w:rsid w:val="007F7D7B"/>
    <w:rsid w:val="008003B5"/>
    <w:rsid w:val="00800F35"/>
    <w:rsid w:val="00800F3B"/>
    <w:rsid w:val="008014C1"/>
    <w:rsid w:val="0080199F"/>
    <w:rsid w:val="00801DC3"/>
    <w:rsid w:val="008022B2"/>
    <w:rsid w:val="00802919"/>
    <w:rsid w:val="0080376C"/>
    <w:rsid w:val="008044F6"/>
    <w:rsid w:val="0080455F"/>
    <w:rsid w:val="0080462B"/>
    <w:rsid w:val="00804693"/>
    <w:rsid w:val="0080491F"/>
    <w:rsid w:val="008053CD"/>
    <w:rsid w:val="00805930"/>
    <w:rsid w:val="00805F83"/>
    <w:rsid w:val="00805FDD"/>
    <w:rsid w:val="008062A1"/>
    <w:rsid w:val="00807D4F"/>
    <w:rsid w:val="00807E8D"/>
    <w:rsid w:val="00810AD6"/>
    <w:rsid w:val="00815032"/>
    <w:rsid w:val="008165A6"/>
    <w:rsid w:val="00816C93"/>
    <w:rsid w:val="00817761"/>
    <w:rsid w:val="00817EC8"/>
    <w:rsid w:val="00820365"/>
    <w:rsid w:val="00820759"/>
    <w:rsid w:val="00820A3D"/>
    <w:rsid w:val="00820CBC"/>
    <w:rsid w:val="00820FF4"/>
    <w:rsid w:val="00821898"/>
    <w:rsid w:val="00821A1E"/>
    <w:rsid w:val="00821BC3"/>
    <w:rsid w:val="00821F64"/>
    <w:rsid w:val="00822F54"/>
    <w:rsid w:val="00823157"/>
    <w:rsid w:val="008236DD"/>
    <w:rsid w:val="008243B1"/>
    <w:rsid w:val="00825000"/>
    <w:rsid w:val="00826046"/>
    <w:rsid w:val="0082710D"/>
    <w:rsid w:val="00827BAA"/>
    <w:rsid w:val="008303FE"/>
    <w:rsid w:val="0083041D"/>
    <w:rsid w:val="00830BF5"/>
    <w:rsid w:val="0083100B"/>
    <w:rsid w:val="0083143B"/>
    <w:rsid w:val="00831924"/>
    <w:rsid w:val="00831968"/>
    <w:rsid w:val="00831B7C"/>
    <w:rsid w:val="00831CB1"/>
    <w:rsid w:val="008321E2"/>
    <w:rsid w:val="0083224E"/>
    <w:rsid w:val="008327D2"/>
    <w:rsid w:val="00832E83"/>
    <w:rsid w:val="00833270"/>
    <w:rsid w:val="0083327C"/>
    <w:rsid w:val="008338D6"/>
    <w:rsid w:val="00833A8F"/>
    <w:rsid w:val="0083456D"/>
    <w:rsid w:val="008349A8"/>
    <w:rsid w:val="00834E43"/>
    <w:rsid w:val="00835043"/>
    <w:rsid w:val="00835550"/>
    <w:rsid w:val="00835E29"/>
    <w:rsid w:val="00836028"/>
    <w:rsid w:val="0083707B"/>
    <w:rsid w:val="0083738C"/>
    <w:rsid w:val="0083756D"/>
    <w:rsid w:val="00837A81"/>
    <w:rsid w:val="0084069B"/>
    <w:rsid w:val="00840A78"/>
    <w:rsid w:val="00840F83"/>
    <w:rsid w:val="00841114"/>
    <w:rsid w:val="008415DF"/>
    <w:rsid w:val="00841E3A"/>
    <w:rsid w:val="00841E53"/>
    <w:rsid w:val="0084224D"/>
    <w:rsid w:val="00842AD4"/>
    <w:rsid w:val="00842D19"/>
    <w:rsid w:val="00842EF9"/>
    <w:rsid w:val="008432AC"/>
    <w:rsid w:val="00843974"/>
    <w:rsid w:val="008446FD"/>
    <w:rsid w:val="00845378"/>
    <w:rsid w:val="00845641"/>
    <w:rsid w:val="008456C1"/>
    <w:rsid w:val="00845A4A"/>
    <w:rsid w:val="00845B14"/>
    <w:rsid w:val="00845B20"/>
    <w:rsid w:val="0084635A"/>
    <w:rsid w:val="008472C0"/>
    <w:rsid w:val="0085005A"/>
    <w:rsid w:val="00850242"/>
    <w:rsid w:val="008509AD"/>
    <w:rsid w:val="008511E3"/>
    <w:rsid w:val="0085175D"/>
    <w:rsid w:val="00851E07"/>
    <w:rsid w:val="008520BB"/>
    <w:rsid w:val="00852AA9"/>
    <w:rsid w:val="00852E06"/>
    <w:rsid w:val="00853086"/>
    <w:rsid w:val="00854A57"/>
    <w:rsid w:val="00854A6F"/>
    <w:rsid w:val="0085510C"/>
    <w:rsid w:val="00855BF6"/>
    <w:rsid w:val="00856A88"/>
    <w:rsid w:val="00856B4A"/>
    <w:rsid w:val="00856D5C"/>
    <w:rsid w:val="008573E9"/>
    <w:rsid w:val="00857A95"/>
    <w:rsid w:val="00857B9A"/>
    <w:rsid w:val="00857C40"/>
    <w:rsid w:val="00860A6E"/>
    <w:rsid w:val="008612F5"/>
    <w:rsid w:val="0086143F"/>
    <w:rsid w:val="00861692"/>
    <w:rsid w:val="00861AC0"/>
    <w:rsid w:val="0086258D"/>
    <w:rsid w:val="00862935"/>
    <w:rsid w:val="00862FE4"/>
    <w:rsid w:val="0086341E"/>
    <w:rsid w:val="0086389A"/>
    <w:rsid w:val="008646E0"/>
    <w:rsid w:val="00865091"/>
    <w:rsid w:val="00865A67"/>
    <w:rsid w:val="00865EB9"/>
    <w:rsid w:val="00866825"/>
    <w:rsid w:val="008668BF"/>
    <w:rsid w:val="00866F73"/>
    <w:rsid w:val="00867E0F"/>
    <w:rsid w:val="00870ECB"/>
    <w:rsid w:val="0087149A"/>
    <w:rsid w:val="0087160A"/>
    <w:rsid w:val="0087187B"/>
    <w:rsid w:val="00871F08"/>
    <w:rsid w:val="00872469"/>
    <w:rsid w:val="008726B7"/>
    <w:rsid w:val="00872FA1"/>
    <w:rsid w:val="008730D9"/>
    <w:rsid w:val="00873127"/>
    <w:rsid w:val="008740BF"/>
    <w:rsid w:val="00874433"/>
    <w:rsid w:val="00874AD0"/>
    <w:rsid w:val="008750D2"/>
    <w:rsid w:val="0087541A"/>
    <w:rsid w:val="0087555D"/>
    <w:rsid w:val="0087557A"/>
    <w:rsid w:val="00875696"/>
    <w:rsid w:val="0087605E"/>
    <w:rsid w:val="00876E02"/>
    <w:rsid w:val="00877028"/>
    <w:rsid w:val="0088066E"/>
    <w:rsid w:val="008812F7"/>
    <w:rsid w:val="008829B4"/>
    <w:rsid w:val="008837DA"/>
    <w:rsid w:val="00885D5B"/>
    <w:rsid w:val="00885E39"/>
    <w:rsid w:val="00886583"/>
    <w:rsid w:val="00886AA2"/>
    <w:rsid w:val="00886D7A"/>
    <w:rsid w:val="00886F63"/>
    <w:rsid w:val="008905DD"/>
    <w:rsid w:val="008906DF"/>
    <w:rsid w:val="008909BB"/>
    <w:rsid w:val="00890BAC"/>
    <w:rsid w:val="00891C0F"/>
    <w:rsid w:val="00891C15"/>
    <w:rsid w:val="008920C9"/>
    <w:rsid w:val="00892EA9"/>
    <w:rsid w:val="00892EF1"/>
    <w:rsid w:val="008932CC"/>
    <w:rsid w:val="0089363D"/>
    <w:rsid w:val="008938D5"/>
    <w:rsid w:val="00893C46"/>
    <w:rsid w:val="00893D18"/>
    <w:rsid w:val="00893E81"/>
    <w:rsid w:val="00894673"/>
    <w:rsid w:val="00894B5D"/>
    <w:rsid w:val="00895079"/>
    <w:rsid w:val="00896824"/>
    <w:rsid w:val="00896EF4"/>
    <w:rsid w:val="00897677"/>
    <w:rsid w:val="00897748"/>
    <w:rsid w:val="00897B78"/>
    <w:rsid w:val="008A050A"/>
    <w:rsid w:val="008A0A78"/>
    <w:rsid w:val="008A0B09"/>
    <w:rsid w:val="008A0C0E"/>
    <w:rsid w:val="008A0F3D"/>
    <w:rsid w:val="008A117D"/>
    <w:rsid w:val="008A2515"/>
    <w:rsid w:val="008A2AE1"/>
    <w:rsid w:val="008A3634"/>
    <w:rsid w:val="008A39FC"/>
    <w:rsid w:val="008A3C92"/>
    <w:rsid w:val="008A4045"/>
    <w:rsid w:val="008A4052"/>
    <w:rsid w:val="008A4A71"/>
    <w:rsid w:val="008A53C7"/>
    <w:rsid w:val="008A59F4"/>
    <w:rsid w:val="008A5CD1"/>
    <w:rsid w:val="008A5E87"/>
    <w:rsid w:val="008A5FF2"/>
    <w:rsid w:val="008A6AAF"/>
    <w:rsid w:val="008A6C42"/>
    <w:rsid w:val="008A7323"/>
    <w:rsid w:val="008A7B9C"/>
    <w:rsid w:val="008B0743"/>
    <w:rsid w:val="008B08E4"/>
    <w:rsid w:val="008B0B31"/>
    <w:rsid w:val="008B13D8"/>
    <w:rsid w:val="008B16DE"/>
    <w:rsid w:val="008B1C69"/>
    <w:rsid w:val="008B1FEE"/>
    <w:rsid w:val="008B2DBF"/>
    <w:rsid w:val="008B360D"/>
    <w:rsid w:val="008B3FC8"/>
    <w:rsid w:val="008B5624"/>
    <w:rsid w:val="008B5E86"/>
    <w:rsid w:val="008B5EF4"/>
    <w:rsid w:val="008B6AAB"/>
    <w:rsid w:val="008B7A7E"/>
    <w:rsid w:val="008C1476"/>
    <w:rsid w:val="008C238E"/>
    <w:rsid w:val="008C28E7"/>
    <w:rsid w:val="008C2B44"/>
    <w:rsid w:val="008C2F9B"/>
    <w:rsid w:val="008C312E"/>
    <w:rsid w:val="008C3449"/>
    <w:rsid w:val="008C355D"/>
    <w:rsid w:val="008C3716"/>
    <w:rsid w:val="008C447A"/>
    <w:rsid w:val="008C5330"/>
    <w:rsid w:val="008C5FB3"/>
    <w:rsid w:val="008C6210"/>
    <w:rsid w:val="008C7049"/>
    <w:rsid w:val="008C7142"/>
    <w:rsid w:val="008C745A"/>
    <w:rsid w:val="008D0B16"/>
    <w:rsid w:val="008D0D60"/>
    <w:rsid w:val="008D0F96"/>
    <w:rsid w:val="008D1A1E"/>
    <w:rsid w:val="008D1CBA"/>
    <w:rsid w:val="008D234B"/>
    <w:rsid w:val="008D2530"/>
    <w:rsid w:val="008D2673"/>
    <w:rsid w:val="008D281D"/>
    <w:rsid w:val="008D2935"/>
    <w:rsid w:val="008D32F4"/>
    <w:rsid w:val="008D335C"/>
    <w:rsid w:val="008D35C8"/>
    <w:rsid w:val="008D42FD"/>
    <w:rsid w:val="008D440D"/>
    <w:rsid w:val="008D4590"/>
    <w:rsid w:val="008D4A33"/>
    <w:rsid w:val="008D4F6B"/>
    <w:rsid w:val="008D55C4"/>
    <w:rsid w:val="008D5E57"/>
    <w:rsid w:val="008D64B0"/>
    <w:rsid w:val="008D6812"/>
    <w:rsid w:val="008D6839"/>
    <w:rsid w:val="008D6B46"/>
    <w:rsid w:val="008D7ABA"/>
    <w:rsid w:val="008E03AB"/>
    <w:rsid w:val="008E07C5"/>
    <w:rsid w:val="008E1C71"/>
    <w:rsid w:val="008E22C5"/>
    <w:rsid w:val="008E293D"/>
    <w:rsid w:val="008E2BE4"/>
    <w:rsid w:val="008E2E79"/>
    <w:rsid w:val="008E335D"/>
    <w:rsid w:val="008E4081"/>
    <w:rsid w:val="008E5E85"/>
    <w:rsid w:val="008E6751"/>
    <w:rsid w:val="008E6770"/>
    <w:rsid w:val="008E6ABB"/>
    <w:rsid w:val="008E6EBA"/>
    <w:rsid w:val="008E7015"/>
    <w:rsid w:val="008E7368"/>
    <w:rsid w:val="008E7493"/>
    <w:rsid w:val="008E7889"/>
    <w:rsid w:val="008E7966"/>
    <w:rsid w:val="008E7F7C"/>
    <w:rsid w:val="008F0373"/>
    <w:rsid w:val="008F03F2"/>
    <w:rsid w:val="008F08FC"/>
    <w:rsid w:val="008F0E57"/>
    <w:rsid w:val="008F10E9"/>
    <w:rsid w:val="008F11BB"/>
    <w:rsid w:val="008F14AE"/>
    <w:rsid w:val="008F1B95"/>
    <w:rsid w:val="008F2965"/>
    <w:rsid w:val="008F2CE8"/>
    <w:rsid w:val="008F2D92"/>
    <w:rsid w:val="008F2E94"/>
    <w:rsid w:val="008F333D"/>
    <w:rsid w:val="008F43B0"/>
    <w:rsid w:val="008F44A5"/>
    <w:rsid w:val="008F4E69"/>
    <w:rsid w:val="008F63DC"/>
    <w:rsid w:val="008F6E54"/>
    <w:rsid w:val="008F70B6"/>
    <w:rsid w:val="008F7262"/>
    <w:rsid w:val="008F79CD"/>
    <w:rsid w:val="008F7B17"/>
    <w:rsid w:val="008F7BCF"/>
    <w:rsid w:val="008F7D57"/>
    <w:rsid w:val="009008D3"/>
    <w:rsid w:val="00901AA3"/>
    <w:rsid w:val="00901C4C"/>
    <w:rsid w:val="00903782"/>
    <w:rsid w:val="00903832"/>
    <w:rsid w:val="00903C32"/>
    <w:rsid w:val="00904F90"/>
    <w:rsid w:val="009060EB"/>
    <w:rsid w:val="0090667F"/>
    <w:rsid w:val="0090685B"/>
    <w:rsid w:val="009069CD"/>
    <w:rsid w:val="00906F76"/>
    <w:rsid w:val="00907024"/>
    <w:rsid w:val="009075C9"/>
    <w:rsid w:val="00910CDD"/>
    <w:rsid w:val="0091175F"/>
    <w:rsid w:val="00912A97"/>
    <w:rsid w:val="00912CDB"/>
    <w:rsid w:val="00912FC9"/>
    <w:rsid w:val="00913D61"/>
    <w:rsid w:val="0091417D"/>
    <w:rsid w:val="009144FA"/>
    <w:rsid w:val="00914645"/>
    <w:rsid w:val="0091493E"/>
    <w:rsid w:val="00914E63"/>
    <w:rsid w:val="009150BA"/>
    <w:rsid w:val="009153E5"/>
    <w:rsid w:val="00915553"/>
    <w:rsid w:val="0091573A"/>
    <w:rsid w:val="009165C5"/>
    <w:rsid w:val="00916B16"/>
    <w:rsid w:val="0091709D"/>
    <w:rsid w:val="009173B9"/>
    <w:rsid w:val="00917ACF"/>
    <w:rsid w:val="00917C4B"/>
    <w:rsid w:val="00921601"/>
    <w:rsid w:val="00922124"/>
    <w:rsid w:val="009235E6"/>
    <w:rsid w:val="009235FB"/>
    <w:rsid w:val="00923745"/>
    <w:rsid w:val="00923795"/>
    <w:rsid w:val="00925AB5"/>
    <w:rsid w:val="00925ABC"/>
    <w:rsid w:val="00926B2D"/>
    <w:rsid w:val="00926C8C"/>
    <w:rsid w:val="009276E8"/>
    <w:rsid w:val="00930241"/>
    <w:rsid w:val="009305B3"/>
    <w:rsid w:val="00931116"/>
    <w:rsid w:val="0093197D"/>
    <w:rsid w:val="00932662"/>
    <w:rsid w:val="00932D33"/>
    <w:rsid w:val="0093335D"/>
    <w:rsid w:val="00933FDB"/>
    <w:rsid w:val="009356ED"/>
    <w:rsid w:val="00935ACA"/>
    <w:rsid w:val="00935D04"/>
    <w:rsid w:val="0093613E"/>
    <w:rsid w:val="0093622D"/>
    <w:rsid w:val="00936504"/>
    <w:rsid w:val="009366B3"/>
    <w:rsid w:val="0093692C"/>
    <w:rsid w:val="009378E6"/>
    <w:rsid w:val="00937A0D"/>
    <w:rsid w:val="00937C78"/>
    <w:rsid w:val="00940DF2"/>
    <w:rsid w:val="00940EAA"/>
    <w:rsid w:val="00940ECA"/>
    <w:rsid w:val="00941313"/>
    <w:rsid w:val="009424D8"/>
    <w:rsid w:val="0094258C"/>
    <w:rsid w:val="00942B9F"/>
    <w:rsid w:val="00942D5A"/>
    <w:rsid w:val="00943026"/>
    <w:rsid w:val="009439DB"/>
    <w:rsid w:val="009439EC"/>
    <w:rsid w:val="00944115"/>
    <w:rsid w:val="009445E5"/>
    <w:rsid w:val="00944885"/>
    <w:rsid w:val="00944A4F"/>
    <w:rsid w:val="0094530B"/>
    <w:rsid w:val="00945F20"/>
    <w:rsid w:val="00946441"/>
    <w:rsid w:val="0094749C"/>
    <w:rsid w:val="009500CD"/>
    <w:rsid w:val="00950190"/>
    <w:rsid w:val="009505F9"/>
    <w:rsid w:val="009512A9"/>
    <w:rsid w:val="00951897"/>
    <w:rsid w:val="00951E38"/>
    <w:rsid w:val="009523AA"/>
    <w:rsid w:val="009531BD"/>
    <w:rsid w:val="009539AF"/>
    <w:rsid w:val="0095441F"/>
    <w:rsid w:val="009547A5"/>
    <w:rsid w:val="00954811"/>
    <w:rsid w:val="00954C58"/>
    <w:rsid w:val="009555E5"/>
    <w:rsid w:val="00956797"/>
    <w:rsid w:val="0095684E"/>
    <w:rsid w:val="00956C48"/>
    <w:rsid w:val="00956E5F"/>
    <w:rsid w:val="009571AA"/>
    <w:rsid w:val="0095784F"/>
    <w:rsid w:val="00960175"/>
    <w:rsid w:val="00960A1D"/>
    <w:rsid w:val="00960DAC"/>
    <w:rsid w:val="0096149A"/>
    <w:rsid w:val="00961C16"/>
    <w:rsid w:val="0096213E"/>
    <w:rsid w:val="00962D67"/>
    <w:rsid w:val="009650C7"/>
    <w:rsid w:val="0096545E"/>
    <w:rsid w:val="00965648"/>
    <w:rsid w:val="00965903"/>
    <w:rsid w:val="00966B81"/>
    <w:rsid w:val="00966BAE"/>
    <w:rsid w:val="00966F5F"/>
    <w:rsid w:val="00971226"/>
    <w:rsid w:val="0097169F"/>
    <w:rsid w:val="009719FD"/>
    <w:rsid w:val="00972D6C"/>
    <w:rsid w:val="009740E4"/>
    <w:rsid w:val="009744A5"/>
    <w:rsid w:val="009747CF"/>
    <w:rsid w:val="00974AFA"/>
    <w:rsid w:val="00975068"/>
    <w:rsid w:val="00975138"/>
    <w:rsid w:val="0097562E"/>
    <w:rsid w:val="009757E4"/>
    <w:rsid w:val="009765F5"/>
    <w:rsid w:val="00976C9D"/>
    <w:rsid w:val="009802EF"/>
    <w:rsid w:val="0098141C"/>
    <w:rsid w:val="00981604"/>
    <w:rsid w:val="00981852"/>
    <w:rsid w:val="00982466"/>
    <w:rsid w:val="009830AC"/>
    <w:rsid w:val="0098314B"/>
    <w:rsid w:val="009833C2"/>
    <w:rsid w:val="009834F2"/>
    <w:rsid w:val="0098360E"/>
    <w:rsid w:val="00983C3E"/>
    <w:rsid w:val="00983CC2"/>
    <w:rsid w:val="00983EAF"/>
    <w:rsid w:val="00983F9A"/>
    <w:rsid w:val="009842C3"/>
    <w:rsid w:val="00984485"/>
    <w:rsid w:val="0098483D"/>
    <w:rsid w:val="00984EEE"/>
    <w:rsid w:val="00984FD6"/>
    <w:rsid w:val="009861AA"/>
    <w:rsid w:val="0098635E"/>
    <w:rsid w:val="00986594"/>
    <w:rsid w:val="00986B73"/>
    <w:rsid w:val="00986B91"/>
    <w:rsid w:val="00986E70"/>
    <w:rsid w:val="00987044"/>
    <w:rsid w:val="0098748C"/>
    <w:rsid w:val="00987FB1"/>
    <w:rsid w:val="009904B6"/>
    <w:rsid w:val="0099069D"/>
    <w:rsid w:val="00991693"/>
    <w:rsid w:val="00991E6B"/>
    <w:rsid w:val="0099261B"/>
    <w:rsid w:val="0099347B"/>
    <w:rsid w:val="009938B4"/>
    <w:rsid w:val="0099454A"/>
    <w:rsid w:val="00994B7C"/>
    <w:rsid w:val="00994FD7"/>
    <w:rsid w:val="0099624E"/>
    <w:rsid w:val="0099625B"/>
    <w:rsid w:val="00996499"/>
    <w:rsid w:val="00996EF0"/>
    <w:rsid w:val="00996F70"/>
    <w:rsid w:val="00997916"/>
    <w:rsid w:val="00997CE4"/>
    <w:rsid w:val="009A0275"/>
    <w:rsid w:val="009A05C6"/>
    <w:rsid w:val="009A0FB2"/>
    <w:rsid w:val="009A1893"/>
    <w:rsid w:val="009A2488"/>
    <w:rsid w:val="009A2752"/>
    <w:rsid w:val="009A28C2"/>
    <w:rsid w:val="009A2A8C"/>
    <w:rsid w:val="009A3762"/>
    <w:rsid w:val="009A3853"/>
    <w:rsid w:val="009A5255"/>
    <w:rsid w:val="009A5D38"/>
    <w:rsid w:val="009A5E82"/>
    <w:rsid w:val="009A6431"/>
    <w:rsid w:val="009B08C5"/>
    <w:rsid w:val="009B08F2"/>
    <w:rsid w:val="009B0C77"/>
    <w:rsid w:val="009B0DDE"/>
    <w:rsid w:val="009B18BF"/>
    <w:rsid w:val="009B278F"/>
    <w:rsid w:val="009B34FA"/>
    <w:rsid w:val="009B4E80"/>
    <w:rsid w:val="009B5C6C"/>
    <w:rsid w:val="009B66E2"/>
    <w:rsid w:val="009B689E"/>
    <w:rsid w:val="009B691E"/>
    <w:rsid w:val="009B6AA1"/>
    <w:rsid w:val="009B7B47"/>
    <w:rsid w:val="009B7C33"/>
    <w:rsid w:val="009C00DB"/>
    <w:rsid w:val="009C0687"/>
    <w:rsid w:val="009C0C9B"/>
    <w:rsid w:val="009C1C26"/>
    <w:rsid w:val="009C1D1E"/>
    <w:rsid w:val="009C295D"/>
    <w:rsid w:val="009C2F59"/>
    <w:rsid w:val="009C3457"/>
    <w:rsid w:val="009C4A86"/>
    <w:rsid w:val="009C4B0E"/>
    <w:rsid w:val="009C4CFC"/>
    <w:rsid w:val="009C6389"/>
    <w:rsid w:val="009C7720"/>
    <w:rsid w:val="009D1748"/>
    <w:rsid w:val="009D1945"/>
    <w:rsid w:val="009D19BF"/>
    <w:rsid w:val="009D1A0C"/>
    <w:rsid w:val="009D1F99"/>
    <w:rsid w:val="009D2877"/>
    <w:rsid w:val="009D2ED4"/>
    <w:rsid w:val="009D34DC"/>
    <w:rsid w:val="009D3CA7"/>
    <w:rsid w:val="009D58D8"/>
    <w:rsid w:val="009D6893"/>
    <w:rsid w:val="009D7134"/>
    <w:rsid w:val="009E149E"/>
    <w:rsid w:val="009E19C9"/>
    <w:rsid w:val="009E19E3"/>
    <w:rsid w:val="009E1EA4"/>
    <w:rsid w:val="009E2219"/>
    <w:rsid w:val="009E2831"/>
    <w:rsid w:val="009E29CD"/>
    <w:rsid w:val="009E3012"/>
    <w:rsid w:val="009E363B"/>
    <w:rsid w:val="009E38B5"/>
    <w:rsid w:val="009E3F05"/>
    <w:rsid w:val="009E4937"/>
    <w:rsid w:val="009E4CB3"/>
    <w:rsid w:val="009E5327"/>
    <w:rsid w:val="009E57B6"/>
    <w:rsid w:val="009E6164"/>
    <w:rsid w:val="009E6AE3"/>
    <w:rsid w:val="009E74F5"/>
    <w:rsid w:val="009E7AA6"/>
    <w:rsid w:val="009F0D10"/>
    <w:rsid w:val="009F1360"/>
    <w:rsid w:val="009F1A46"/>
    <w:rsid w:val="009F1FD1"/>
    <w:rsid w:val="009F21C2"/>
    <w:rsid w:val="009F2D67"/>
    <w:rsid w:val="009F3504"/>
    <w:rsid w:val="009F35E4"/>
    <w:rsid w:val="009F45A1"/>
    <w:rsid w:val="009F466D"/>
    <w:rsid w:val="009F48D9"/>
    <w:rsid w:val="009F4CD1"/>
    <w:rsid w:val="009F5A41"/>
    <w:rsid w:val="009F5BA3"/>
    <w:rsid w:val="009F6077"/>
    <w:rsid w:val="009F61A8"/>
    <w:rsid w:val="009F6377"/>
    <w:rsid w:val="009F64E5"/>
    <w:rsid w:val="009F67E4"/>
    <w:rsid w:val="009F77F5"/>
    <w:rsid w:val="009F7EA3"/>
    <w:rsid w:val="00A00562"/>
    <w:rsid w:val="00A00966"/>
    <w:rsid w:val="00A00AA5"/>
    <w:rsid w:val="00A0148A"/>
    <w:rsid w:val="00A01565"/>
    <w:rsid w:val="00A0179E"/>
    <w:rsid w:val="00A0222B"/>
    <w:rsid w:val="00A02C9D"/>
    <w:rsid w:val="00A02E99"/>
    <w:rsid w:val="00A05165"/>
    <w:rsid w:val="00A051C8"/>
    <w:rsid w:val="00A056FE"/>
    <w:rsid w:val="00A06CEC"/>
    <w:rsid w:val="00A06F79"/>
    <w:rsid w:val="00A07885"/>
    <w:rsid w:val="00A1049C"/>
    <w:rsid w:val="00A11329"/>
    <w:rsid w:val="00A11338"/>
    <w:rsid w:val="00A11C68"/>
    <w:rsid w:val="00A12986"/>
    <w:rsid w:val="00A12F67"/>
    <w:rsid w:val="00A1309C"/>
    <w:rsid w:val="00A132D2"/>
    <w:rsid w:val="00A13729"/>
    <w:rsid w:val="00A13773"/>
    <w:rsid w:val="00A15BE2"/>
    <w:rsid w:val="00A15D80"/>
    <w:rsid w:val="00A15E91"/>
    <w:rsid w:val="00A167CB"/>
    <w:rsid w:val="00A16CF4"/>
    <w:rsid w:val="00A16D26"/>
    <w:rsid w:val="00A17659"/>
    <w:rsid w:val="00A177DE"/>
    <w:rsid w:val="00A177FC"/>
    <w:rsid w:val="00A20150"/>
    <w:rsid w:val="00A20344"/>
    <w:rsid w:val="00A206ED"/>
    <w:rsid w:val="00A2102F"/>
    <w:rsid w:val="00A223F0"/>
    <w:rsid w:val="00A23824"/>
    <w:rsid w:val="00A238A7"/>
    <w:rsid w:val="00A23AFA"/>
    <w:rsid w:val="00A23C07"/>
    <w:rsid w:val="00A24797"/>
    <w:rsid w:val="00A24CE3"/>
    <w:rsid w:val="00A25718"/>
    <w:rsid w:val="00A27BCA"/>
    <w:rsid w:val="00A27ED2"/>
    <w:rsid w:val="00A30138"/>
    <w:rsid w:val="00A3027F"/>
    <w:rsid w:val="00A30490"/>
    <w:rsid w:val="00A31609"/>
    <w:rsid w:val="00A318E8"/>
    <w:rsid w:val="00A31B3E"/>
    <w:rsid w:val="00A3219F"/>
    <w:rsid w:val="00A32416"/>
    <w:rsid w:val="00A32DAB"/>
    <w:rsid w:val="00A34E98"/>
    <w:rsid w:val="00A35206"/>
    <w:rsid w:val="00A356C1"/>
    <w:rsid w:val="00A35744"/>
    <w:rsid w:val="00A35AE6"/>
    <w:rsid w:val="00A35D0B"/>
    <w:rsid w:val="00A36A0A"/>
    <w:rsid w:val="00A37284"/>
    <w:rsid w:val="00A378F8"/>
    <w:rsid w:val="00A37C08"/>
    <w:rsid w:val="00A37C72"/>
    <w:rsid w:val="00A405D9"/>
    <w:rsid w:val="00A41118"/>
    <w:rsid w:val="00A42134"/>
    <w:rsid w:val="00A4219B"/>
    <w:rsid w:val="00A42289"/>
    <w:rsid w:val="00A424AE"/>
    <w:rsid w:val="00A43F4A"/>
    <w:rsid w:val="00A4404D"/>
    <w:rsid w:val="00A445B4"/>
    <w:rsid w:val="00A44D1E"/>
    <w:rsid w:val="00A44EB2"/>
    <w:rsid w:val="00A457D4"/>
    <w:rsid w:val="00A45934"/>
    <w:rsid w:val="00A45BC6"/>
    <w:rsid w:val="00A45CAD"/>
    <w:rsid w:val="00A4666E"/>
    <w:rsid w:val="00A467AF"/>
    <w:rsid w:val="00A46C58"/>
    <w:rsid w:val="00A477BF"/>
    <w:rsid w:val="00A47C33"/>
    <w:rsid w:val="00A47DFD"/>
    <w:rsid w:val="00A50EFF"/>
    <w:rsid w:val="00A510D2"/>
    <w:rsid w:val="00A51119"/>
    <w:rsid w:val="00A51193"/>
    <w:rsid w:val="00A5152D"/>
    <w:rsid w:val="00A515C4"/>
    <w:rsid w:val="00A51924"/>
    <w:rsid w:val="00A51B87"/>
    <w:rsid w:val="00A51F6C"/>
    <w:rsid w:val="00A522FB"/>
    <w:rsid w:val="00A532F3"/>
    <w:rsid w:val="00A539BF"/>
    <w:rsid w:val="00A546DC"/>
    <w:rsid w:val="00A54C2E"/>
    <w:rsid w:val="00A55412"/>
    <w:rsid w:val="00A55421"/>
    <w:rsid w:val="00A5545D"/>
    <w:rsid w:val="00A5656A"/>
    <w:rsid w:val="00A57886"/>
    <w:rsid w:val="00A6018C"/>
    <w:rsid w:val="00A60F82"/>
    <w:rsid w:val="00A6111F"/>
    <w:rsid w:val="00A6243F"/>
    <w:rsid w:val="00A624C8"/>
    <w:rsid w:val="00A6252C"/>
    <w:rsid w:val="00A62DBA"/>
    <w:rsid w:val="00A632B0"/>
    <w:rsid w:val="00A63D67"/>
    <w:rsid w:val="00A64166"/>
    <w:rsid w:val="00A644EF"/>
    <w:rsid w:val="00A646E4"/>
    <w:rsid w:val="00A65EFC"/>
    <w:rsid w:val="00A661A6"/>
    <w:rsid w:val="00A6699C"/>
    <w:rsid w:val="00A670F1"/>
    <w:rsid w:val="00A6718C"/>
    <w:rsid w:val="00A6774A"/>
    <w:rsid w:val="00A70F9D"/>
    <w:rsid w:val="00A72056"/>
    <w:rsid w:val="00A731BB"/>
    <w:rsid w:val="00A73228"/>
    <w:rsid w:val="00A743A1"/>
    <w:rsid w:val="00A748EA"/>
    <w:rsid w:val="00A74FE1"/>
    <w:rsid w:val="00A7644B"/>
    <w:rsid w:val="00A76E07"/>
    <w:rsid w:val="00A770E7"/>
    <w:rsid w:val="00A808E4"/>
    <w:rsid w:val="00A80DEA"/>
    <w:rsid w:val="00A815F8"/>
    <w:rsid w:val="00A82101"/>
    <w:rsid w:val="00A825C2"/>
    <w:rsid w:val="00A82D37"/>
    <w:rsid w:val="00A83C68"/>
    <w:rsid w:val="00A8448A"/>
    <w:rsid w:val="00A8489E"/>
    <w:rsid w:val="00A8528D"/>
    <w:rsid w:val="00A8581A"/>
    <w:rsid w:val="00A85DDC"/>
    <w:rsid w:val="00A8778C"/>
    <w:rsid w:val="00A901A1"/>
    <w:rsid w:val="00A9037D"/>
    <w:rsid w:val="00A90B0B"/>
    <w:rsid w:val="00A91307"/>
    <w:rsid w:val="00A913E3"/>
    <w:rsid w:val="00A91F8F"/>
    <w:rsid w:val="00A934F3"/>
    <w:rsid w:val="00A93B2B"/>
    <w:rsid w:val="00A93CFC"/>
    <w:rsid w:val="00A93F16"/>
    <w:rsid w:val="00A9558A"/>
    <w:rsid w:val="00A958D6"/>
    <w:rsid w:val="00A95952"/>
    <w:rsid w:val="00A95ECF"/>
    <w:rsid w:val="00A9712F"/>
    <w:rsid w:val="00A974E3"/>
    <w:rsid w:val="00A9764F"/>
    <w:rsid w:val="00A979D4"/>
    <w:rsid w:val="00AA0472"/>
    <w:rsid w:val="00AA0720"/>
    <w:rsid w:val="00AA1344"/>
    <w:rsid w:val="00AA16F8"/>
    <w:rsid w:val="00AA17D9"/>
    <w:rsid w:val="00AA1BBD"/>
    <w:rsid w:val="00AA1E3F"/>
    <w:rsid w:val="00AA23ED"/>
    <w:rsid w:val="00AA3317"/>
    <w:rsid w:val="00AA3D98"/>
    <w:rsid w:val="00AA3E2B"/>
    <w:rsid w:val="00AA4A40"/>
    <w:rsid w:val="00AA531D"/>
    <w:rsid w:val="00AA53C0"/>
    <w:rsid w:val="00AA58C0"/>
    <w:rsid w:val="00AA5C56"/>
    <w:rsid w:val="00AA5D42"/>
    <w:rsid w:val="00AA67A2"/>
    <w:rsid w:val="00AA6E8B"/>
    <w:rsid w:val="00AA6F3B"/>
    <w:rsid w:val="00AA72BD"/>
    <w:rsid w:val="00AA742E"/>
    <w:rsid w:val="00AA7593"/>
    <w:rsid w:val="00AB006C"/>
    <w:rsid w:val="00AB0643"/>
    <w:rsid w:val="00AB0835"/>
    <w:rsid w:val="00AB0912"/>
    <w:rsid w:val="00AB0CA7"/>
    <w:rsid w:val="00AB28AB"/>
    <w:rsid w:val="00AB2C7A"/>
    <w:rsid w:val="00AB3801"/>
    <w:rsid w:val="00AB4632"/>
    <w:rsid w:val="00AB553B"/>
    <w:rsid w:val="00AB5BF9"/>
    <w:rsid w:val="00AB67C7"/>
    <w:rsid w:val="00AB6C3D"/>
    <w:rsid w:val="00AB736E"/>
    <w:rsid w:val="00AC0B76"/>
    <w:rsid w:val="00AC101F"/>
    <w:rsid w:val="00AC106D"/>
    <w:rsid w:val="00AC13F2"/>
    <w:rsid w:val="00AC1513"/>
    <w:rsid w:val="00AC18BB"/>
    <w:rsid w:val="00AC1BE8"/>
    <w:rsid w:val="00AC1C06"/>
    <w:rsid w:val="00AC2808"/>
    <w:rsid w:val="00AC29F3"/>
    <w:rsid w:val="00AC356C"/>
    <w:rsid w:val="00AC4E1B"/>
    <w:rsid w:val="00AC50E8"/>
    <w:rsid w:val="00AC557F"/>
    <w:rsid w:val="00AC61AF"/>
    <w:rsid w:val="00AD0295"/>
    <w:rsid w:val="00AD05DB"/>
    <w:rsid w:val="00AD0CB0"/>
    <w:rsid w:val="00AD1002"/>
    <w:rsid w:val="00AD104D"/>
    <w:rsid w:val="00AD1E51"/>
    <w:rsid w:val="00AD2189"/>
    <w:rsid w:val="00AD4FDE"/>
    <w:rsid w:val="00AD5191"/>
    <w:rsid w:val="00AD53D3"/>
    <w:rsid w:val="00AD5472"/>
    <w:rsid w:val="00AD651B"/>
    <w:rsid w:val="00AD6535"/>
    <w:rsid w:val="00AD7B94"/>
    <w:rsid w:val="00AE0933"/>
    <w:rsid w:val="00AE0BF5"/>
    <w:rsid w:val="00AE13AD"/>
    <w:rsid w:val="00AE15FA"/>
    <w:rsid w:val="00AE2587"/>
    <w:rsid w:val="00AE3800"/>
    <w:rsid w:val="00AE4B81"/>
    <w:rsid w:val="00AE6021"/>
    <w:rsid w:val="00AE641B"/>
    <w:rsid w:val="00AE6660"/>
    <w:rsid w:val="00AE70D1"/>
    <w:rsid w:val="00AE77AA"/>
    <w:rsid w:val="00AF16B0"/>
    <w:rsid w:val="00AF1A90"/>
    <w:rsid w:val="00AF1B0F"/>
    <w:rsid w:val="00AF1B59"/>
    <w:rsid w:val="00AF1D24"/>
    <w:rsid w:val="00AF1E35"/>
    <w:rsid w:val="00AF223B"/>
    <w:rsid w:val="00AF271B"/>
    <w:rsid w:val="00AF2746"/>
    <w:rsid w:val="00AF3148"/>
    <w:rsid w:val="00AF3CDF"/>
    <w:rsid w:val="00AF4CF9"/>
    <w:rsid w:val="00AF592A"/>
    <w:rsid w:val="00AF5CFB"/>
    <w:rsid w:val="00AF678E"/>
    <w:rsid w:val="00AF6837"/>
    <w:rsid w:val="00AF6F0E"/>
    <w:rsid w:val="00AF707B"/>
    <w:rsid w:val="00AF75B1"/>
    <w:rsid w:val="00B00CEE"/>
    <w:rsid w:val="00B0112D"/>
    <w:rsid w:val="00B018C0"/>
    <w:rsid w:val="00B02219"/>
    <w:rsid w:val="00B02F92"/>
    <w:rsid w:val="00B036CD"/>
    <w:rsid w:val="00B038C3"/>
    <w:rsid w:val="00B038D7"/>
    <w:rsid w:val="00B04082"/>
    <w:rsid w:val="00B04655"/>
    <w:rsid w:val="00B04C5B"/>
    <w:rsid w:val="00B04DEF"/>
    <w:rsid w:val="00B05040"/>
    <w:rsid w:val="00B0526D"/>
    <w:rsid w:val="00B07EE0"/>
    <w:rsid w:val="00B12D81"/>
    <w:rsid w:val="00B1337D"/>
    <w:rsid w:val="00B133F5"/>
    <w:rsid w:val="00B135A5"/>
    <w:rsid w:val="00B13F83"/>
    <w:rsid w:val="00B142C1"/>
    <w:rsid w:val="00B14579"/>
    <w:rsid w:val="00B145D9"/>
    <w:rsid w:val="00B148F0"/>
    <w:rsid w:val="00B14B06"/>
    <w:rsid w:val="00B14E1E"/>
    <w:rsid w:val="00B153EE"/>
    <w:rsid w:val="00B1546C"/>
    <w:rsid w:val="00B1558E"/>
    <w:rsid w:val="00B15B87"/>
    <w:rsid w:val="00B179E2"/>
    <w:rsid w:val="00B209E1"/>
    <w:rsid w:val="00B21183"/>
    <w:rsid w:val="00B212B1"/>
    <w:rsid w:val="00B22143"/>
    <w:rsid w:val="00B228F2"/>
    <w:rsid w:val="00B22959"/>
    <w:rsid w:val="00B231E5"/>
    <w:rsid w:val="00B23381"/>
    <w:rsid w:val="00B235C1"/>
    <w:rsid w:val="00B239A6"/>
    <w:rsid w:val="00B23D07"/>
    <w:rsid w:val="00B244C8"/>
    <w:rsid w:val="00B25833"/>
    <w:rsid w:val="00B25B2A"/>
    <w:rsid w:val="00B25D55"/>
    <w:rsid w:val="00B26759"/>
    <w:rsid w:val="00B27266"/>
    <w:rsid w:val="00B2753C"/>
    <w:rsid w:val="00B30A03"/>
    <w:rsid w:val="00B311ED"/>
    <w:rsid w:val="00B31C8F"/>
    <w:rsid w:val="00B32583"/>
    <w:rsid w:val="00B32BD4"/>
    <w:rsid w:val="00B336BC"/>
    <w:rsid w:val="00B3394A"/>
    <w:rsid w:val="00B33D3B"/>
    <w:rsid w:val="00B34378"/>
    <w:rsid w:val="00B34427"/>
    <w:rsid w:val="00B34C86"/>
    <w:rsid w:val="00B34CFF"/>
    <w:rsid w:val="00B35A60"/>
    <w:rsid w:val="00B361F7"/>
    <w:rsid w:val="00B36312"/>
    <w:rsid w:val="00B3716E"/>
    <w:rsid w:val="00B3732E"/>
    <w:rsid w:val="00B4030B"/>
    <w:rsid w:val="00B412BD"/>
    <w:rsid w:val="00B415A9"/>
    <w:rsid w:val="00B42273"/>
    <w:rsid w:val="00B4243E"/>
    <w:rsid w:val="00B4301D"/>
    <w:rsid w:val="00B4347C"/>
    <w:rsid w:val="00B436A1"/>
    <w:rsid w:val="00B43789"/>
    <w:rsid w:val="00B43AE6"/>
    <w:rsid w:val="00B43B37"/>
    <w:rsid w:val="00B43D78"/>
    <w:rsid w:val="00B45728"/>
    <w:rsid w:val="00B45823"/>
    <w:rsid w:val="00B46280"/>
    <w:rsid w:val="00B46AD7"/>
    <w:rsid w:val="00B473E1"/>
    <w:rsid w:val="00B501DE"/>
    <w:rsid w:val="00B50561"/>
    <w:rsid w:val="00B51054"/>
    <w:rsid w:val="00B51501"/>
    <w:rsid w:val="00B521B1"/>
    <w:rsid w:val="00B52866"/>
    <w:rsid w:val="00B52DEC"/>
    <w:rsid w:val="00B53E71"/>
    <w:rsid w:val="00B54439"/>
    <w:rsid w:val="00B549FA"/>
    <w:rsid w:val="00B54DFD"/>
    <w:rsid w:val="00B55E29"/>
    <w:rsid w:val="00B57355"/>
    <w:rsid w:val="00B57A6D"/>
    <w:rsid w:val="00B6058A"/>
    <w:rsid w:val="00B608A0"/>
    <w:rsid w:val="00B61111"/>
    <w:rsid w:val="00B61441"/>
    <w:rsid w:val="00B61AB8"/>
    <w:rsid w:val="00B6361A"/>
    <w:rsid w:val="00B64C46"/>
    <w:rsid w:val="00B65BD4"/>
    <w:rsid w:val="00B65CDD"/>
    <w:rsid w:val="00B6667A"/>
    <w:rsid w:val="00B66771"/>
    <w:rsid w:val="00B66887"/>
    <w:rsid w:val="00B66C10"/>
    <w:rsid w:val="00B6704C"/>
    <w:rsid w:val="00B67C9A"/>
    <w:rsid w:val="00B67CD3"/>
    <w:rsid w:val="00B70C21"/>
    <w:rsid w:val="00B70E7C"/>
    <w:rsid w:val="00B71A3D"/>
    <w:rsid w:val="00B71B34"/>
    <w:rsid w:val="00B72BBC"/>
    <w:rsid w:val="00B72CE4"/>
    <w:rsid w:val="00B72E55"/>
    <w:rsid w:val="00B72FB5"/>
    <w:rsid w:val="00B73169"/>
    <w:rsid w:val="00B74513"/>
    <w:rsid w:val="00B74987"/>
    <w:rsid w:val="00B7627B"/>
    <w:rsid w:val="00B76F1D"/>
    <w:rsid w:val="00B7741A"/>
    <w:rsid w:val="00B77B59"/>
    <w:rsid w:val="00B77E18"/>
    <w:rsid w:val="00B804B4"/>
    <w:rsid w:val="00B8055E"/>
    <w:rsid w:val="00B8133F"/>
    <w:rsid w:val="00B816D9"/>
    <w:rsid w:val="00B822AA"/>
    <w:rsid w:val="00B82CDD"/>
    <w:rsid w:val="00B83CAB"/>
    <w:rsid w:val="00B8457F"/>
    <w:rsid w:val="00B84935"/>
    <w:rsid w:val="00B849D1"/>
    <w:rsid w:val="00B8575A"/>
    <w:rsid w:val="00B85E81"/>
    <w:rsid w:val="00B85FBA"/>
    <w:rsid w:val="00B86761"/>
    <w:rsid w:val="00B86870"/>
    <w:rsid w:val="00B86921"/>
    <w:rsid w:val="00B86A7E"/>
    <w:rsid w:val="00B87511"/>
    <w:rsid w:val="00B87923"/>
    <w:rsid w:val="00B9038A"/>
    <w:rsid w:val="00B90652"/>
    <w:rsid w:val="00B90750"/>
    <w:rsid w:val="00B91009"/>
    <w:rsid w:val="00B91621"/>
    <w:rsid w:val="00B917A6"/>
    <w:rsid w:val="00B91AB4"/>
    <w:rsid w:val="00B91D55"/>
    <w:rsid w:val="00B91FC0"/>
    <w:rsid w:val="00B922A5"/>
    <w:rsid w:val="00B93012"/>
    <w:rsid w:val="00B93CD9"/>
    <w:rsid w:val="00B94C79"/>
    <w:rsid w:val="00B94E48"/>
    <w:rsid w:val="00B951ED"/>
    <w:rsid w:val="00B95302"/>
    <w:rsid w:val="00B95D57"/>
    <w:rsid w:val="00B9615E"/>
    <w:rsid w:val="00B96589"/>
    <w:rsid w:val="00B965F3"/>
    <w:rsid w:val="00B96FE2"/>
    <w:rsid w:val="00B973D0"/>
    <w:rsid w:val="00B975BE"/>
    <w:rsid w:val="00B977BF"/>
    <w:rsid w:val="00BA028B"/>
    <w:rsid w:val="00BA080C"/>
    <w:rsid w:val="00BA0815"/>
    <w:rsid w:val="00BA1C9E"/>
    <w:rsid w:val="00BA1D4F"/>
    <w:rsid w:val="00BA295D"/>
    <w:rsid w:val="00BA302A"/>
    <w:rsid w:val="00BA3F7D"/>
    <w:rsid w:val="00BA4453"/>
    <w:rsid w:val="00BA7D4A"/>
    <w:rsid w:val="00BB094D"/>
    <w:rsid w:val="00BB10BA"/>
    <w:rsid w:val="00BB1535"/>
    <w:rsid w:val="00BB1D3D"/>
    <w:rsid w:val="00BB2461"/>
    <w:rsid w:val="00BB2833"/>
    <w:rsid w:val="00BB2BC2"/>
    <w:rsid w:val="00BB2DB1"/>
    <w:rsid w:val="00BB2F34"/>
    <w:rsid w:val="00BB2F70"/>
    <w:rsid w:val="00BB327F"/>
    <w:rsid w:val="00BB3447"/>
    <w:rsid w:val="00BB36D7"/>
    <w:rsid w:val="00BB3ECA"/>
    <w:rsid w:val="00BB4685"/>
    <w:rsid w:val="00BB48DE"/>
    <w:rsid w:val="00BB4B13"/>
    <w:rsid w:val="00BB4FEC"/>
    <w:rsid w:val="00BB5AD3"/>
    <w:rsid w:val="00BB656B"/>
    <w:rsid w:val="00BC0834"/>
    <w:rsid w:val="00BC09E6"/>
    <w:rsid w:val="00BC0CFC"/>
    <w:rsid w:val="00BC122D"/>
    <w:rsid w:val="00BC13B7"/>
    <w:rsid w:val="00BC1E89"/>
    <w:rsid w:val="00BC3089"/>
    <w:rsid w:val="00BC38F1"/>
    <w:rsid w:val="00BC3CC6"/>
    <w:rsid w:val="00BC3EB3"/>
    <w:rsid w:val="00BC4A15"/>
    <w:rsid w:val="00BC5E84"/>
    <w:rsid w:val="00BC5F73"/>
    <w:rsid w:val="00BC6011"/>
    <w:rsid w:val="00BC655B"/>
    <w:rsid w:val="00BC6A93"/>
    <w:rsid w:val="00BC6FF5"/>
    <w:rsid w:val="00BC7054"/>
    <w:rsid w:val="00BC724A"/>
    <w:rsid w:val="00BC74D1"/>
    <w:rsid w:val="00BC7D3A"/>
    <w:rsid w:val="00BC7DF1"/>
    <w:rsid w:val="00BD0305"/>
    <w:rsid w:val="00BD0499"/>
    <w:rsid w:val="00BD0A86"/>
    <w:rsid w:val="00BD12F9"/>
    <w:rsid w:val="00BD1333"/>
    <w:rsid w:val="00BD14AC"/>
    <w:rsid w:val="00BD1924"/>
    <w:rsid w:val="00BD1F79"/>
    <w:rsid w:val="00BD2060"/>
    <w:rsid w:val="00BD2150"/>
    <w:rsid w:val="00BD2AF8"/>
    <w:rsid w:val="00BD3B56"/>
    <w:rsid w:val="00BD3B8C"/>
    <w:rsid w:val="00BD4573"/>
    <w:rsid w:val="00BD4689"/>
    <w:rsid w:val="00BD4CC8"/>
    <w:rsid w:val="00BD58B6"/>
    <w:rsid w:val="00BD5D59"/>
    <w:rsid w:val="00BD70F3"/>
    <w:rsid w:val="00BD7F3B"/>
    <w:rsid w:val="00BE007B"/>
    <w:rsid w:val="00BE0871"/>
    <w:rsid w:val="00BE0E53"/>
    <w:rsid w:val="00BE13F2"/>
    <w:rsid w:val="00BE145D"/>
    <w:rsid w:val="00BE237A"/>
    <w:rsid w:val="00BE243B"/>
    <w:rsid w:val="00BE2ACF"/>
    <w:rsid w:val="00BE2ECD"/>
    <w:rsid w:val="00BE32AA"/>
    <w:rsid w:val="00BE44A6"/>
    <w:rsid w:val="00BE4A6C"/>
    <w:rsid w:val="00BE4B76"/>
    <w:rsid w:val="00BE4E55"/>
    <w:rsid w:val="00BE5206"/>
    <w:rsid w:val="00BE52E1"/>
    <w:rsid w:val="00BE5A76"/>
    <w:rsid w:val="00BE6640"/>
    <w:rsid w:val="00BE7472"/>
    <w:rsid w:val="00BE7E21"/>
    <w:rsid w:val="00BE7F40"/>
    <w:rsid w:val="00BF0234"/>
    <w:rsid w:val="00BF0724"/>
    <w:rsid w:val="00BF0A4C"/>
    <w:rsid w:val="00BF0ED1"/>
    <w:rsid w:val="00BF109D"/>
    <w:rsid w:val="00BF1250"/>
    <w:rsid w:val="00BF1EB8"/>
    <w:rsid w:val="00BF214C"/>
    <w:rsid w:val="00BF2701"/>
    <w:rsid w:val="00BF2DCD"/>
    <w:rsid w:val="00BF2EB7"/>
    <w:rsid w:val="00BF356E"/>
    <w:rsid w:val="00BF5088"/>
    <w:rsid w:val="00BF52BE"/>
    <w:rsid w:val="00BF56E7"/>
    <w:rsid w:val="00BF5F4D"/>
    <w:rsid w:val="00BF6977"/>
    <w:rsid w:val="00BF6EC8"/>
    <w:rsid w:val="00BF70B9"/>
    <w:rsid w:val="00BF7645"/>
    <w:rsid w:val="00BF79F9"/>
    <w:rsid w:val="00BF7D8D"/>
    <w:rsid w:val="00C00247"/>
    <w:rsid w:val="00C00734"/>
    <w:rsid w:val="00C00A52"/>
    <w:rsid w:val="00C015FF"/>
    <w:rsid w:val="00C0161E"/>
    <w:rsid w:val="00C01935"/>
    <w:rsid w:val="00C021DF"/>
    <w:rsid w:val="00C02AF2"/>
    <w:rsid w:val="00C02B7D"/>
    <w:rsid w:val="00C02B87"/>
    <w:rsid w:val="00C03501"/>
    <w:rsid w:val="00C047AA"/>
    <w:rsid w:val="00C06947"/>
    <w:rsid w:val="00C07ABC"/>
    <w:rsid w:val="00C07DC6"/>
    <w:rsid w:val="00C07DD2"/>
    <w:rsid w:val="00C07F21"/>
    <w:rsid w:val="00C10274"/>
    <w:rsid w:val="00C1061B"/>
    <w:rsid w:val="00C1072B"/>
    <w:rsid w:val="00C1127B"/>
    <w:rsid w:val="00C12618"/>
    <w:rsid w:val="00C12821"/>
    <w:rsid w:val="00C12ABE"/>
    <w:rsid w:val="00C14463"/>
    <w:rsid w:val="00C147CE"/>
    <w:rsid w:val="00C14DA4"/>
    <w:rsid w:val="00C14F64"/>
    <w:rsid w:val="00C1566B"/>
    <w:rsid w:val="00C166B6"/>
    <w:rsid w:val="00C1701B"/>
    <w:rsid w:val="00C173D8"/>
    <w:rsid w:val="00C174D3"/>
    <w:rsid w:val="00C17BEE"/>
    <w:rsid w:val="00C17E58"/>
    <w:rsid w:val="00C21941"/>
    <w:rsid w:val="00C219A8"/>
    <w:rsid w:val="00C2268D"/>
    <w:rsid w:val="00C233CC"/>
    <w:rsid w:val="00C23692"/>
    <w:rsid w:val="00C23C35"/>
    <w:rsid w:val="00C24691"/>
    <w:rsid w:val="00C24B5B"/>
    <w:rsid w:val="00C24CC4"/>
    <w:rsid w:val="00C2677E"/>
    <w:rsid w:val="00C26847"/>
    <w:rsid w:val="00C26CDA"/>
    <w:rsid w:val="00C26D08"/>
    <w:rsid w:val="00C2742B"/>
    <w:rsid w:val="00C27926"/>
    <w:rsid w:val="00C27F66"/>
    <w:rsid w:val="00C30081"/>
    <w:rsid w:val="00C301E8"/>
    <w:rsid w:val="00C30BD8"/>
    <w:rsid w:val="00C31422"/>
    <w:rsid w:val="00C314FE"/>
    <w:rsid w:val="00C3152D"/>
    <w:rsid w:val="00C3233A"/>
    <w:rsid w:val="00C3283A"/>
    <w:rsid w:val="00C33E20"/>
    <w:rsid w:val="00C34340"/>
    <w:rsid w:val="00C34ED6"/>
    <w:rsid w:val="00C362FA"/>
    <w:rsid w:val="00C36393"/>
    <w:rsid w:val="00C3655C"/>
    <w:rsid w:val="00C36B17"/>
    <w:rsid w:val="00C36CB8"/>
    <w:rsid w:val="00C36ED3"/>
    <w:rsid w:val="00C37407"/>
    <w:rsid w:val="00C37615"/>
    <w:rsid w:val="00C37E84"/>
    <w:rsid w:val="00C4000B"/>
    <w:rsid w:val="00C40188"/>
    <w:rsid w:val="00C40808"/>
    <w:rsid w:val="00C4086D"/>
    <w:rsid w:val="00C409CC"/>
    <w:rsid w:val="00C41BDD"/>
    <w:rsid w:val="00C421B8"/>
    <w:rsid w:val="00C4293A"/>
    <w:rsid w:val="00C430C5"/>
    <w:rsid w:val="00C4313E"/>
    <w:rsid w:val="00C431B0"/>
    <w:rsid w:val="00C4320A"/>
    <w:rsid w:val="00C439F1"/>
    <w:rsid w:val="00C43A3D"/>
    <w:rsid w:val="00C43B8F"/>
    <w:rsid w:val="00C44287"/>
    <w:rsid w:val="00C44C55"/>
    <w:rsid w:val="00C4552E"/>
    <w:rsid w:val="00C46585"/>
    <w:rsid w:val="00C46A68"/>
    <w:rsid w:val="00C47144"/>
    <w:rsid w:val="00C472D5"/>
    <w:rsid w:val="00C47468"/>
    <w:rsid w:val="00C4762E"/>
    <w:rsid w:val="00C4785D"/>
    <w:rsid w:val="00C50D26"/>
    <w:rsid w:val="00C50D8E"/>
    <w:rsid w:val="00C50F34"/>
    <w:rsid w:val="00C51F6F"/>
    <w:rsid w:val="00C52129"/>
    <w:rsid w:val="00C521FE"/>
    <w:rsid w:val="00C52465"/>
    <w:rsid w:val="00C52C0E"/>
    <w:rsid w:val="00C52F56"/>
    <w:rsid w:val="00C53271"/>
    <w:rsid w:val="00C5333D"/>
    <w:rsid w:val="00C53F81"/>
    <w:rsid w:val="00C5449D"/>
    <w:rsid w:val="00C54ADD"/>
    <w:rsid w:val="00C54C48"/>
    <w:rsid w:val="00C54D2B"/>
    <w:rsid w:val="00C55AC9"/>
    <w:rsid w:val="00C56589"/>
    <w:rsid w:val="00C56B91"/>
    <w:rsid w:val="00C575EC"/>
    <w:rsid w:val="00C577C9"/>
    <w:rsid w:val="00C57948"/>
    <w:rsid w:val="00C57FC8"/>
    <w:rsid w:val="00C6017E"/>
    <w:rsid w:val="00C60CF8"/>
    <w:rsid w:val="00C60DFE"/>
    <w:rsid w:val="00C61157"/>
    <w:rsid w:val="00C6248B"/>
    <w:rsid w:val="00C62D26"/>
    <w:rsid w:val="00C6365C"/>
    <w:rsid w:val="00C636DC"/>
    <w:rsid w:val="00C63808"/>
    <w:rsid w:val="00C63AA6"/>
    <w:rsid w:val="00C63B59"/>
    <w:rsid w:val="00C642F0"/>
    <w:rsid w:val="00C64A06"/>
    <w:rsid w:val="00C663CD"/>
    <w:rsid w:val="00C67505"/>
    <w:rsid w:val="00C70670"/>
    <w:rsid w:val="00C71713"/>
    <w:rsid w:val="00C71A4C"/>
    <w:rsid w:val="00C71C69"/>
    <w:rsid w:val="00C72226"/>
    <w:rsid w:val="00C7362F"/>
    <w:rsid w:val="00C73666"/>
    <w:rsid w:val="00C74625"/>
    <w:rsid w:val="00C75333"/>
    <w:rsid w:val="00C760B3"/>
    <w:rsid w:val="00C76636"/>
    <w:rsid w:val="00C76F99"/>
    <w:rsid w:val="00C774F8"/>
    <w:rsid w:val="00C800B2"/>
    <w:rsid w:val="00C8084E"/>
    <w:rsid w:val="00C80A53"/>
    <w:rsid w:val="00C81424"/>
    <w:rsid w:val="00C81A41"/>
    <w:rsid w:val="00C82F2C"/>
    <w:rsid w:val="00C83201"/>
    <w:rsid w:val="00C83496"/>
    <w:rsid w:val="00C83C92"/>
    <w:rsid w:val="00C84BC6"/>
    <w:rsid w:val="00C84EED"/>
    <w:rsid w:val="00C8540F"/>
    <w:rsid w:val="00C86E5F"/>
    <w:rsid w:val="00C908F6"/>
    <w:rsid w:val="00C90AE0"/>
    <w:rsid w:val="00C90DBF"/>
    <w:rsid w:val="00C9128A"/>
    <w:rsid w:val="00C9157A"/>
    <w:rsid w:val="00C91AB0"/>
    <w:rsid w:val="00C91C52"/>
    <w:rsid w:val="00C91E70"/>
    <w:rsid w:val="00C92333"/>
    <w:rsid w:val="00C924A2"/>
    <w:rsid w:val="00C925A8"/>
    <w:rsid w:val="00C9271A"/>
    <w:rsid w:val="00C93AFB"/>
    <w:rsid w:val="00C93C5C"/>
    <w:rsid w:val="00C94084"/>
    <w:rsid w:val="00C94685"/>
    <w:rsid w:val="00C953FA"/>
    <w:rsid w:val="00C96196"/>
    <w:rsid w:val="00C967C4"/>
    <w:rsid w:val="00C96988"/>
    <w:rsid w:val="00C96B55"/>
    <w:rsid w:val="00C970D6"/>
    <w:rsid w:val="00CA0C07"/>
    <w:rsid w:val="00CA100B"/>
    <w:rsid w:val="00CA1896"/>
    <w:rsid w:val="00CA1B49"/>
    <w:rsid w:val="00CA1E34"/>
    <w:rsid w:val="00CA22BA"/>
    <w:rsid w:val="00CA2319"/>
    <w:rsid w:val="00CA2651"/>
    <w:rsid w:val="00CA42B1"/>
    <w:rsid w:val="00CA4A4B"/>
    <w:rsid w:val="00CA4F75"/>
    <w:rsid w:val="00CA5AF2"/>
    <w:rsid w:val="00CA5BCF"/>
    <w:rsid w:val="00CA5C55"/>
    <w:rsid w:val="00CA5F00"/>
    <w:rsid w:val="00CA5F73"/>
    <w:rsid w:val="00CA6059"/>
    <w:rsid w:val="00CA622B"/>
    <w:rsid w:val="00CA62B5"/>
    <w:rsid w:val="00CA677A"/>
    <w:rsid w:val="00CA6EEC"/>
    <w:rsid w:val="00CA70C2"/>
    <w:rsid w:val="00CA757A"/>
    <w:rsid w:val="00CA7889"/>
    <w:rsid w:val="00CA7B74"/>
    <w:rsid w:val="00CA7BA4"/>
    <w:rsid w:val="00CB081C"/>
    <w:rsid w:val="00CB12E2"/>
    <w:rsid w:val="00CB1F32"/>
    <w:rsid w:val="00CB20A7"/>
    <w:rsid w:val="00CB237B"/>
    <w:rsid w:val="00CB299F"/>
    <w:rsid w:val="00CB2A39"/>
    <w:rsid w:val="00CB2F62"/>
    <w:rsid w:val="00CB2FA2"/>
    <w:rsid w:val="00CB3370"/>
    <w:rsid w:val="00CB3A9C"/>
    <w:rsid w:val="00CB3C1C"/>
    <w:rsid w:val="00CB3C2C"/>
    <w:rsid w:val="00CB41DD"/>
    <w:rsid w:val="00CB44A8"/>
    <w:rsid w:val="00CB4D8D"/>
    <w:rsid w:val="00CB5585"/>
    <w:rsid w:val="00CB57FA"/>
    <w:rsid w:val="00CB5A8C"/>
    <w:rsid w:val="00CB5B28"/>
    <w:rsid w:val="00CB5B95"/>
    <w:rsid w:val="00CB631F"/>
    <w:rsid w:val="00CB7463"/>
    <w:rsid w:val="00CB74D2"/>
    <w:rsid w:val="00CB774F"/>
    <w:rsid w:val="00CB7D7E"/>
    <w:rsid w:val="00CB7E16"/>
    <w:rsid w:val="00CC08A1"/>
    <w:rsid w:val="00CC0BC6"/>
    <w:rsid w:val="00CC0D68"/>
    <w:rsid w:val="00CC10E5"/>
    <w:rsid w:val="00CC197B"/>
    <w:rsid w:val="00CC1DF0"/>
    <w:rsid w:val="00CC2750"/>
    <w:rsid w:val="00CC3FDF"/>
    <w:rsid w:val="00CC4E58"/>
    <w:rsid w:val="00CC4F4B"/>
    <w:rsid w:val="00CC50AC"/>
    <w:rsid w:val="00CC5567"/>
    <w:rsid w:val="00CC56F9"/>
    <w:rsid w:val="00CC591D"/>
    <w:rsid w:val="00CC59AE"/>
    <w:rsid w:val="00CC712A"/>
    <w:rsid w:val="00CC729D"/>
    <w:rsid w:val="00CC7C90"/>
    <w:rsid w:val="00CC7D27"/>
    <w:rsid w:val="00CC7D6F"/>
    <w:rsid w:val="00CD083E"/>
    <w:rsid w:val="00CD08A0"/>
    <w:rsid w:val="00CD145A"/>
    <w:rsid w:val="00CD1BC8"/>
    <w:rsid w:val="00CD23C5"/>
    <w:rsid w:val="00CD3205"/>
    <w:rsid w:val="00CD3DEA"/>
    <w:rsid w:val="00CD4501"/>
    <w:rsid w:val="00CD47B1"/>
    <w:rsid w:val="00CD4C6A"/>
    <w:rsid w:val="00CD5A11"/>
    <w:rsid w:val="00CD5A61"/>
    <w:rsid w:val="00CD6319"/>
    <w:rsid w:val="00CD6620"/>
    <w:rsid w:val="00CD690B"/>
    <w:rsid w:val="00CD6DD5"/>
    <w:rsid w:val="00CD6F99"/>
    <w:rsid w:val="00CD70DD"/>
    <w:rsid w:val="00CD7505"/>
    <w:rsid w:val="00CD7729"/>
    <w:rsid w:val="00CD7A41"/>
    <w:rsid w:val="00CD7A95"/>
    <w:rsid w:val="00CD7DBF"/>
    <w:rsid w:val="00CE04F3"/>
    <w:rsid w:val="00CE0AE6"/>
    <w:rsid w:val="00CE1140"/>
    <w:rsid w:val="00CE1262"/>
    <w:rsid w:val="00CE1304"/>
    <w:rsid w:val="00CE1381"/>
    <w:rsid w:val="00CE1AFD"/>
    <w:rsid w:val="00CE1E61"/>
    <w:rsid w:val="00CE259F"/>
    <w:rsid w:val="00CE2906"/>
    <w:rsid w:val="00CE291D"/>
    <w:rsid w:val="00CE3633"/>
    <w:rsid w:val="00CE4A3F"/>
    <w:rsid w:val="00CE4CF8"/>
    <w:rsid w:val="00CE608D"/>
    <w:rsid w:val="00CE676C"/>
    <w:rsid w:val="00CE67FA"/>
    <w:rsid w:val="00CE68E3"/>
    <w:rsid w:val="00CE6BFE"/>
    <w:rsid w:val="00CE6D58"/>
    <w:rsid w:val="00CE7865"/>
    <w:rsid w:val="00CE7FEF"/>
    <w:rsid w:val="00CF07F4"/>
    <w:rsid w:val="00CF0C9C"/>
    <w:rsid w:val="00CF13A7"/>
    <w:rsid w:val="00CF1D51"/>
    <w:rsid w:val="00CF1F45"/>
    <w:rsid w:val="00CF2B53"/>
    <w:rsid w:val="00CF2F6F"/>
    <w:rsid w:val="00CF50AE"/>
    <w:rsid w:val="00CF5371"/>
    <w:rsid w:val="00CF5BAF"/>
    <w:rsid w:val="00CF5DB7"/>
    <w:rsid w:val="00CF6D0E"/>
    <w:rsid w:val="00D00004"/>
    <w:rsid w:val="00D0006B"/>
    <w:rsid w:val="00D005E1"/>
    <w:rsid w:val="00D006C1"/>
    <w:rsid w:val="00D0288E"/>
    <w:rsid w:val="00D02AA7"/>
    <w:rsid w:val="00D0323A"/>
    <w:rsid w:val="00D03962"/>
    <w:rsid w:val="00D03BA5"/>
    <w:rsid w:val="00D04297"/>
    <w:rsid w:val="00D0536F"/>
    <w:rsid w:val="00D053CA"/>
    <w:rsid w:val="00D0559F"/>
    <w:rsid w:val="00D06271"/>
    <w:rsid w:val="00D065FD"/>
    <w:rsid w:val="00D074A8"/>
    <w:rsid w:val="00D0759A"/>
    <w:rsid w:val="00D077E9"/>
    <w:rsid w:val="00D10891"/>
    <w:rsid w:val="00D110F7"/>
    <w:rsid w:val="00D111D9"/>
    <w:rsid w:val="00D11218"/>
    <w:rsid w:val="00D11CD4"/>
    <w:rsid w:val="00D13FDB"/>
    <w:rsid w:val="00D1448B"/>
    <w:rsid w:val="00D14A7B"/>
    <w:rsid w:val="00D15A8B"/>
    <w:rsid w:val="00D16372"/>
    <w:rsid w:val="00D16C77"/>
    <w:rsid w:val="00D16DED"/>
    <w:rsid w:val="00D174C6"/>
    <w:rsid w:val="00D177D2"/>
    <w:rsid w:val="00D17E5A"/>
    <w:rsid w:val="00D20480"/>
    <w:rsid w:val="00D20969"/>
    <w:rsid w:val="00D20AD9"/>
    <w:rsid w:val="00D20B99"/>
    <w:rsid w:val="00D218C8"/>
    <w:rsid w:val="00D21B57"/>
    <w:rsid w:val="00D22733"/>
    <w:rsid w:val="00D23526"/>
    <w:rsid w:val="00D23ADA"/>
    <w:rsid w:val="00D23FFF"/>
    <w:rsid w:val="00D24BC3"/>
    <w:rsid w:val="00D24E9F"/>
    <w:rsid w:val="00D250A1"/>
    <w:rsid w:val="00D25430"/>
    <w:rsid w:val="00D26500"/>
    <w:rsid w:val="00D26AEF"/>
    <w:rsid w:val="00D26E43"/>
    <w:rsid w:val="00D27019"/>
    <w:rsid w:val="00D271C5"/>
    <w:rsid w:val="00D275A4"/>
    <w:rsid w:val="00D27CBE"/>
    <w:rsid w:val="00D303C4"/>
    <w:rsid w:val="00D31071"/>
    <w:rsid w:val="00D3164E"/>
    <w:rsid w:val="00D31B91"/>
    <w:rsid w:val="00D31F34"/>
    <w:rsid w:val="00D3265B"/>
    <w:rsid w:val="00D32958"/>
    <w:rsid w:val="00D34217"/>
    <w:rsid w:val="00D344F5"/>
    <w:rsid w:val="00D352B5"/>
    <w:rsid w:val="00D3570D"/>
    <w:rsid w:val="00D35760"/>
    <w:rsid w:val="00D35886"/>
    <w:rsid w:val="00D35C4D"/>
    <w:rsid w:val="00D35DD5"/>
    <w:rsid w:val="00D36E67"/>
    <w:rsid w:val="00D374A9"/>
    <w:rsid w:val="00D37ADA"/>
    <w:rsid w:val="00D4011B"/>
    <w:rsid w:val="00D40571"/>
    <w:rsid w:val="00D408E9"/>
    <w:rsid w:val="00D40E1D"/>
    <w:rsid w:val="00D40EC9"/>
    <w:rsid w:val="00D41803"/>
    <w:rsid w:val="00D42194"/>
    <w:rsid w:val="00D4267E"/>
    <w:rsid w:val="00D42C64"/>
    <w:rsid w:val="00D42CB7"/>
    <w:rsid w:val="00D42D2E"/>
    <w:rsid w:val="00D43A62"/>
    <w:rsid w:val="00D43B16"/>
    <w:rsid w:val="00D44267"/>
    <w:rsid w:val="00D45689"/>
    <w:rsid w:val="00D45B34"/>
    <w:rsid w:val="00D45B5B"/>
    <w:rsid w:val="00D45C39"/>
    <w:rsid w:val="00D46193"/>
    <w:rsid w:val="00D47198"/>
    <w:rsid w:val="00D474D5"/>
    <w:rsid w:val="00D47843"/>
    <w:rsid w:val="00D50035"/>
    <w:rsid w:val="00D500A4"/>
    <w:rsid w:val="00D500BD"/>
    <w:rsid w:val="00D504FE"/>
    <w:rsid w:val="00D519E8"/>
    <w:rsid w:val="00D52792"/>
    <w:rsid w:val="00D52B15"/>
    <w:rsid w:val="00D52E9A"/>
    <w:rsid w:val="00D537AE"/>
    <w:rsid w:val="00D5413D"/>
    <w:rsid w:val="00D54399"/>
    <w:rsid w:val="00D547B7"/>
    <w:rsid w:val="00D549E0"/>
    <w:rsid w:val="00D54DEB"/>
    <w:rsid w:val="00D5518A"/>
    <w:rsid w:val="00D5519D"/>
    <w:rsid w:val="00D556EC"/>
    <w:rsid w:val="00D562E2"/>
    <w:rsid w:val="00D5667E"/>
    <w:rsid w:val="00D56AD6"/>
    <w:rsid w:val="00D56D46"/>
    <w:rsid w:val="00D570A9"/>
    <w:rsid w:val="00D575E8"/>
    <w:rsid w:val="00D57612"/>
    <w:rsid w:val="00D57B40"/>
    <w:rsid w:val="00D6109E"/>
    <w:rsid w:val="00D616DA"/>
    <w:rsid w:val="00D621B5"/>
    <w:rsid w:val="00D62770"/>
    <w:rsid w:val="00D6291F"/>
    <w:rsid w:val="00D62BA3"/>
    <w:rsid w:val="00D6346E"/>
    <w:rsid w:val="00D63598"/>
    <w:rsid w:val="00D63836"/>
    <w:rsid w:val="00D64B0B"/>
    <w:rsid w:val="00D6559A"/>
    <w:rsid w:val="00D65688"/>
    <w:rsid w:val="00D65772"/>
    <w:rsid w:val="00D659F1"/>
    <w:rsid w:val="00D6715A"/>
    <w:rsid w:val="00D67309"/>
    <w:rsid w:val="00D6770B"/>
    <w:rsid w:val="00D705C8"/>
    <w:rsid w:val="00D7067D"/>
    <w:rsid w:val="00D70A9B"/>
    <w:rsid w:val="00D70D02"/>
    <w:rsid w:val="00D71136"/>
    <w:rsid w:val="00D71448"/>
    <w:rsid w:val="00D71B56"/>
    <w:rsid w:val="00D721B9"/>
    <w:rsid w:val="00D742AE"/>
    <w:rsid w:val="00D74EF4"/>
    <w:rsid w:val="00D75157"/>
    <w:rsid w:val="00D7531A"/>
    <w:rsid w:val="00D75A5D"/>
    <w:rsid w:val="00D760B5"/>
    <w:rsid w:val="00D770C7"/>
    <w:rsid w:val="00D77592"/>
    <w:rsid w:val="00D7775B"/>
    <w:rsid w:val="00D77D50"/>
    <w:rsid w:val="00D77ED7"/>
    <w:rsid w:val="00D8059C"/>
    <w:rsid w:val="00D805B4"/>
    <w:rsid w:val="00D80823"/>
    <w:rsid w:val="00D8082A"/>
    <w:rsid w:val="00D8186C"/>
    <w:rsid w:val="00D81B51"/>
    <w:rsid w:val="00D81D2F"/>
    <w:rsid w:val="00D821F9"/>
    <w:rsid w:val="00D826F7"/>
    <w:rsid w:val="00D82B31"/>
    <w:rsid w:val="00D82E95"/>
    <w:rsid w:val="00D84A25"/>
    <w:rsid w:val="00D8560F"/>
    <w:rsid w:val="00D858EE"/>
    <w:rsid w:val="00D85BBD"/>
    <w:rsid w:val="00D862DA"/>
    <w:rsid w:val="00D86945"/>
    <w:rsid w:val="00D8699A"/>
    <w:rsid w:val="00D86C99"/>
    <w:rsid w:val="00D86D46"/>
    <w:rsid w:val="00D8735A"/>
    <w:rsid w:val="00D87849"/>
    <w:rsid w:val="00D8797D"/>
    <w:rsid w:val="00D87AC8"/>
    <w:rsid w:val="00D90290"/>
    <w:rsid w:val="00D9063A"/>
    <w:rsid w:val="00D90CFB"/>
    <w:rsid w:val="00D91508"/>
    <w:rsid w:val="00D921C6"/>
    <w:rsid w:val="00D9237B"/>
    <w:rsid w:val="00D92DE8"/>
    <w:rsid w:val="00D933C3"/>
    <w:rsid w:val="00D937CD"/>
    <w:rsid w:val="00D93EA4"/>
    <w:rsid w:val="00D94838"/>
    <w:rsid w:val="00D94854"/>
    <w:rsid w:val="00D95B6C"/>
    <w:rsid w:val="00D9603B"/>
    <w:rsid w:val="00D96889"/>
    <w:rsid w:val="00D97561"/>
    <w:rsid w:val="00D97A2D"/>
    <w:rsid w:val="00D97CCE"/>
    <w:rsid w:val="00D97ED9"/>
    <w:rsid w:val="00DA085B"/>
    <w:rsid w:val="00DA1320"/>
    <w:rsid w:val="00DA1340"/>
    <w:rsid w:val="00DA18DF"/>
    <w:rsid w:val="00DA1B41"/>
    <w:rsid w:val="00DA1E02"/>
    <w:rsid w:val="00DA2948"/>
    <w:rsid w:val="00DA2B81"/>
    <w:rsid w:val="00DA4B4A"/>
    <w:rsid w:val="00DA5442"/>
    <w:rsid w:val="00DA546D"/>
    <w:rsid w:val="00DA5519"/>
    <w:rsid w:val="00DA59D6"/>
    <w:rsid w:val="00DA5A8E"/>
    <w:rsid w:val="00DA5BED"/>
    <w:rsid w:val="00DA5C32"/>
    <w:rsid w:val="00DA6F0D"/>
    <w:rsid w:val="00DB12F3"/>
    <w:rsid w:val="00DB1BC9"/>
    <w:rsid w:val="00DB2612"/>
    <w:rsid w:val="00DB2A16"/>
    <w:rsid w:val="00DB3D18"/>
    <w:rsid w:val="00DB3EB3"/>
    <w:rsid w:val="00DB40B5"/>
    <w:rsid w:val="00DB4177"/>
    <w:rsid w:val="00DB41DF"/>
    <w:rsid w:val="00DB4E3C"/>
    <w:rsid w:val="00DB5360"/>
    <w:rsid w:val="00DB5564"/>
    <w:rsid w:val="00DB5D91"/>
    <w:rsid w:val="00DB5F10"/>
    <w:rsid w:val="00DB601F"/>
    <w:rsid w:val="00DB6ACA"/>
    <w:rsid w:val="00DB6B77"/>
    <w:rsid w:val="00DB6D16"/>
    <w:rsid w:val="00DB6D53"/>
    <w:rsid w:val="00DB7C2C"/>
    <w:rsid w:val="00DC0D12"/>
    <w:rsid w:val="00DC1284"/>
    <w:rsid w:val="00DC13E8"/>
    <w:rsid w:val="00DC16C0"/>
    <w:rsid w:val="00DC2285"/>
    <w:rsid w:val="00DC2490"/>
    <w:rsid w:val="00DC303A"/>
    <w:rsid w:val="00DC3BCC"/>
    <w:rsid w:val="00DC3E97"/>
    <w:rsid w:val="00DC40A3"/>
    <w:rsid w:val="00DC513B"/>
    <w:rsid w:val="00DC58EF"/>
    <w:rsid w:val="00DC62F1"/>
    <w:rsid w:val="00DC668B"/>
    <w:rsid w:val="00DC730A"/>
    <w:rsid w:val="00DD03DF"/>
    <w:rsid w:val="00DD0EE9"/>
    <w:rsid w:val="00DD121E"/>
    <w:rsid w:val="00DD152F"/>
    <w:rsid w:val="00DD199A"/>
    <w:rsid w:val="00DD1F29"/>
    <w:rsid w:val="00DD1F7E"/>
    <w:rsid w:val="00DD2243"/>
    <w:rsid w:val="00DD23E0"/>
    <w:rsid w:val="00DD25B1"/>
    <w:rsid w:val="00DD2BC0"/>
    <w:rsid w:val="00DD33F0"/>
    <w:rsid w:val="00DD3F08"/>
    <w:rsid w:val="00DD3F43"/>
    <w:rsid w:val="00DD42DF"/>
    <w:rsid w:val="00DD440D"/>
    <w:rsid w:val="00DD49FE"/>
    <w:rsid w:val="00DD50A0"/>
    <w:rsid w:val="00DD551B"/>
    <w:rsid w:val="00DD58B6"/>
    <w:rsid w:val="00DD5A7E"/>
    <w:rsid w:val="00DD5D0D"/>
    <w:rsid w:val="00DD6415"/>
    <w:rsid w:val="00DD6B20"/>
    <w:rsid w:val="00DE08D0"/>
    <w:rsid w:val="00DE193A"/>
    <w:rsid w:val="00DE19CA"/>
    <w:rsid w:val="00DE213F"/>
    <w:rsid w:val="00DE27AF"/>
    <w:rsid w:val="00DE2A6D"/>
    <w:rsid w:val="00DE2C67"/>
    <w:rsid w:val="00DE2DE1"/>
    <w:rsid w:val="00DE3047"/>
    <w:rsid w:val="00DE3431"/>
    <w:rsid w:val="00DE40E7"/>
    <w:rsid w:val="00DE4852"/>
    <w:rsid w:val="00DE56C2"/>
    <w:rsid w:val="00DE575A"/>
    <w:rsid w:val="00DE5BF4"/>
    <w:rsid w:val="00DE5F60"/>
    <w:rsid w:val="00DE61C9"/>
    <w:rsid w:val="00DE68D0"/>
    <w:rsid w:val="00DE7053"/>
    <w:rsid w:val="00DE757E"/>
    <w:rsid w:val="00DE79E7"/>
    <w:rsid w:val="00DF027C"/>
    <w:rsid w:val="00DF0B5F"/>
    <w:rsid w:val="00DF0D7E"/>
    <w:rsid w:val="00DF2175"/>
    <w:rsid w:val="00DF21F5"/>
    <w:rsid w:val="00DF24B1"/>
    <w:rsid w:val="00DF329D"/>
    <w:rsid w:val="00DF35FF"/>
    <w:rsid w:val="00DF40E8"/>
    <w:rsid w:val="00DF495B"/>
    <w:rsid w:val="00DF4FAF"/>
    <w:rsid w:val="00DF544F"/>
    <w:rsid w:val="00DF55D5"/>
    <w:rsid w:val="00DF56D0"/>
    <w:rsid w:val="00DF611E"/>
    <w:rsid w:val="00DF67A7"/>
    <w:rsid w:val="00DF6A4D"/>
    <w:rsid w:val="00DF72EB"/>
    <w:rsid w:val="00DF79A6"/>
    <w:rsid w:val="00E00866"/>
    <w:rsid w:val="00E00969"/>
    <w:rsid w:val="00E009A7"/>
    <w:rsid w:val="00E00A32"/>
    <w:rsid w:val="00E0164D"/>
    <w:rsid w:val="00E0178E"/>
    <w:rsid w:val="00E02F3D"/>
    <w:rsid w:val="00E037FC"/>
    <w:rsid w:val="00E04201"/>
    <w:rsid w:val="00E05415"/>
    <w:rsid w:val="00E0604E"/>
    <w:rsid w:val="00E06C50"/>
    <w:rsid w:val="00E070EA"/>
    <w:rsid w:val="00E0758D"/>
    <w:rsid w:val="00E075F1"/>
    <w:rsid w:val="00E11295"/>
    <w:rsid w:val="00E118A3"/>
    <w:rsid w:val="00E11CD6"/>
    <w:rsid w:val="00E11FD4"/>
    <w:rsid w:val="00E1213B"/>
    <w:rsid w:val="00E12319"/>
    <w:rsid w:val="00E12599"/>
    <w:rsid w:val="00E143BD"/>
    <w:rsid w:val="00E14708"/>
    <w:rsid w:val="00E1498A"/>
    <w:rsid w:val="00E14BDE"/>
    <w:rsid w:val="00E14F2C"/>
    <w:rsid w:val="00E1549D"/>
    <w:rsid w:val="00E15F15"/>
    <w:rsid w:val="00E16463"/>
    <w:rsid w:val="00E16820"/>
    <w:rsid w:val="00E16930"/>
    <w:rsid w:val="00E174C4"/>
    <w:rsid w:val="00E20293"/>
    <w:rsid w:val="00E206CD"/>
    <w:rsid w:val="00E206DB"/>
    <w:rsid w:val="00E20E81"/>
    <w:rsid w:val="00E21B5C"/>
    <w:rsid w:val="00E21F73"/>
    <w:rsid w:val="00E22623"/>
    <w:rsid w:val="00E226DD"/>
    <w:rsid w:val="00E22ACD"/>
    <w:rsid w:val="00E22BEB"/>
    <w:rsid w:val="00E22EDD"/>
    <w:rsid w:val="00E23D53"/>
    <w:rsid w:val="00E23E5B"/>
    <w:rsid w:val="00E23EF7"/>
    <w:rsid w:val="00E2403C"/>
    <w:rsid w:val="00E25700"/>
    <w:rsid w:val="00E26E31"/>
    <w:rsid w:val="00E31680"/>
    <w:rsid w:val="00E32441"/>
    <w:rsid w:val="00E33193"/>
    <w:rsid w:val="00E33259"/>
    <w:rsid w:val="00E33541"/>
    <w:rsid w:val="00E3366D"/>
    <w:rsid w:val="00E33D55"/>
    <w:rsid w:val="00E3440B"/>
    <w:rsid w:val="00E35174"/>
    <w:rsid w:val="00E35425"/>
    <w:rsid w:val="00E35FBA"/>
    <w:rsid w:val="00E36416"/>
    <w:rsid w:val="00E36B9F"/>
    <w:rsid w:val="00E36DB5"/>
    <w:rsid w:val="00E372EA"/>
    <w:rsid w:val="00E37C67"/>
    <w:rsid w:val="00E40446"/>
    <w:rsid w:val="00E40823"/>
    <w:rsid w:val="00E40837"/>
    <w:rsid w:val="00E40AB4"/>
    <w:rsid w:val="00E41056"/>
    <w:rsid w:val="00E41DDB"/>
    <w:rsid w:val="00E41E4A"/>
    <w:rsid w:val="00E4227F"/>
    <w:rsid w:val="00E42FFB"/>
    <w:rsid w:val="00E43A0C"/>
    <w:rsid w:val="00E43A5D"/>
    <w:rsid w:val="00E43C91"/>
    <w:rsid w:val="00E44273"/>
    <w:rsid w:val="00E444A5"/>
    <w:rsid w:val="00E45410"/>
    <w:rsid w:val="00E455D6"/>
    <w:rsid w:val="00E4583B"/>
    <w:rsid w:val="00E46154"/>
    <w:rsid w:val="00E46ABB"/>
    <w:rsid w:val="00E46F0F"/>
    <w:rsid w:val="00E470B4"/>
    <w:rsid w:val="00E47598"/>
    <w:rsid w:val="00E4777C"/>
    <w:rsid w:val="00E4781A"/>
    <w:rsid w:val="00E47FC7"/>
    <w:rsid w:val="00E501CA"/>
    <w:rsid w:val="00E50A21"/>
    <w:rsid w:val="00E50A9D"/>
    <w:rsid w:val="00E5100D"/>
    <w:rsid w:val="00E519E2"/>
    <w:rsid w:val="00E5293D"/>
    <w:rsid w:val="00E529D7"/>
    <w:rsid w:val="00E5307B"/>
    <w:rsid w:val="00E53257"/>
    <w:rsid w:val="00E5350A"/>
    <w:rsid w:val="00E5374B"/>
    <w:rsid w:val="00E54358"/>
    <w:rsid w:val="00E55CE9"/>
    <w:rsid w:val="00E56B69"/>
    <w:rsid w:val="00E56F94"/>
    <w:rsid w:val="00E56F9E"/>
    <w:rsid w:val="00E57703"/>
    <w:rsid w:val="00E57B4A"/>
    <w:rsid w:val="00E600F5"/>
    <w:rsid w:val="00E606F4"/>
    <w:rsid w:val="00E61D44"/>
    <w:rsid w:val="00E61F9D"/>
    <w:rsid w:val="00E620B0"/>
    <w:rsid w:val="00E63EB6"/>
    <w:rsid w:val="00E64519"/>
    <w:rsid w:val="00E64C4E"/>
    <w:rsid w:val="00E66DBB"/>
    <w:rsid w:val="00E675D3"/>
    <w:rsid w:val="00E678CA"/>
    <w:rsid w:val="00E70206"/>
    <w:rsid w:val="00E7080B"/>
    <w:rsid w:val="00E71093"/>
    <w:rsid w:val="00E71F48"/>
    <w:rsid w:val="00E72436"/>
    <w:rsid w:val="00E72716"/>
    <w:rsid w:val="00E72718"/>
    <w:rsid w:val="00E72EB7"/>
    <w:rsid w:val="00E73814"/>
    <w:rsid w:val="00E744D4"/>
    <w:rsid w:val="00E74FB3"/>
    <w:rsid w:val="00E75398"/>
    <w:rsid w:val="00E7603A"/>
    <w:rsid w:val="00E76584"/>
    <w:rsid w:val="00E76799"/>
    <w:rsid w:val="00E7690A"/>
    <w:rsid w:val="00E76E07"/>
    <w:rsid w:val="00E76E13"/>
    <w:rsid w:val="00E773F4"/>
    <w:rsid w:val="00E7755F"/>
    <w:rsid w:val="00E77606"/>
    <w:rsid w:val="00E77DE3"/>
    <w:rsid w:val="00E80050"/>
    <w:rsid w:val="00E8029A"/>
    <w:rsid w:val="00E80371"/>
    <w:rsid w:val="00E80620"/>
    <w:rsid w:val="00E812F0"/>
    <w:rsid w:val="00E81B40"/>
    <w:rsid w:val="00E82244"/>
    <w:rsid w:val="00E83E9E"/>
    <w:rsid w:val="00E85A1A"/>
    <w:rsid w:val="00E85D41"/>
    <w:rsid w:val="00E86788"/>
    <w:rsid w:val="00E86EED"/>
    <w:rsid w:val="00E87373"/>
    <w:rsid w:val="00E87D45"/>
    <w:rsid w:val="00E909FF"/>
    <w:rsid w:val="00E91D8C"/>
    <w:rsid w:val="00E91DCF"/>
    <w:rsid w:val="00E926A4"/>
    <w:rsid w:val="00E92C91"/>
    <w:rsid w:val="00E937F5"/>
    <w:rsid w:val="00E93A04"/>
    <w:rsid w:val="00E949E7"/>
    <w:rsid w:val="00E95449"/>
    <w:rsid w:val="00E95703"/>
    <w:rsid w:val="00E95791"/>
    <w:rsid w:val="00E95F99"/>
    <w:rsid w:val="00E96D0E"/>
    <w:rsid w:val="00E96FCB"/>
    <w:rsid w:val="00E9755D"/>
    <w:rsid w:val="00E97701"/>
    <w:rsid w:val="00E97CA3"/>
    <w:rsid w:val="00EA0F4B"/>
    <w:rsid w:val="00EA14FC"/>
    <w:rsid w:val="00EA1591"/>
    <w:rsid w:val="00EA27F4"/>
    <w:rsid w:val="00EA30DC"/>
    <w:rsid w:val="00EA351B"/>
    <w:rsid w:val="00EA3B38"/>
    <w:rsid w:val="00EA3E64"/>
    <w:rsid w:val="00EA3F0B"/>
    <w:rsid w:val="00EA44E6"/>
    <w:rsid w:val="00EA45DA"/>
    <w:rsid w:val="00EA4694"/>
    <w:rsid w:val="00EA4B80"/>
    <w:rsid w:val="00EA51AE"/>
    <w:rsid w:val="00EA5BC8"/>
    <w:rsid w:val="00EA5EE4"/>
    <w:rsid w:val="00EA6500"/>
    <w:rsid w:val="00EA724E"/>
    <w:rsid w:val="00EA75BD"/>
    <w:rsid w:val="00EA7748"/>
    <w:rsid w:val="00EB02C8"/>
    <w:rsid w:val="00EB1004"/>
    <w:rsid w:val="00EB120D"/>
    <w:rsid w:val="00EB27F5"/>
    <w:rsid w:val="00EB49D7"/>
    <w:rsid w:val="00EB4A04"/>
    <w:rsid w:val="00EB4E06"/>
    <w:rsid w:val="00EB5353"/>
    <w:rsid w:val="00EB5DB7"/>
    <w:rsid w:val="00EB625A"/>
    <w:rsid w:val="00EB6C1F"/>
    <w:rsid w:val="00EB71A0"/>
    <w:rsid w:val="00EB733D"/>
    <w:rsid w:val="00EB78B3"/>
    <w:rsid w:val="00EC08D2"/>
    <w:rsid w:val="00EC0928"/>
    <w:rsid w:val="00EC13B5"/>
    <w:rsid w:val="00EC1588"/>
    <w:rsid w:val="00EC1B1E"/>
    <w:rsid w:val="00EC1FBB"/>
    <w:rsid w:val="00EC290E"/>
    <w:rsid w:val="00EC4213"/>
    <w:rsid w:val="00EC4436"/>
    <w:rsid w:val="00EC4FC4"/>
    <w:rsid w:val="00EC53D7"/>
    <w:rsid w:val="00EC5C32"/>
    <w:rsid w:val="00EC6467"/>
    <w:rsid w:val="00EC6E35"/>
    <w:rsid w:val="00EC722D"/>
    <w:rsid w:val="00EC7494"/>
    <w:rsid w:val="00EC7CA1"/>
    <w:rsid w:val="00ED1140"/>
    <w:rsid w:val="00ED1DFB"/>
    <w:rsid w:val="00ED1E3A"/>
    <w:rsid w:val="00ED23D7"/>
    <w:rsid w:val="00ED296C"/>
    <w:rsid w:val="00ED2BFF"/>
    <w:rsid w:val="00ED3164"/>
    <w:rsid w:val="00ED3607"/>
    <w:rsid w:val="00ED3E36"/>
    <w:rsid w:val="00ED43EA"/>
    <w:rsid w:val="00ED452C"/>
    <w:rsid w:val="00ED49C6"/>
    <w:rsid w:val="00ED4E5E"/>
    <w:rsid w:val="00ED78DF"/>
    <w:rsid w:val="00ED7BE4"/>
    <w:rsid w:val="00ED7E21"/>
    <w:rsid w:val="00ED7F66"/>
    <w:rsid w:val="00EE052A"/>
    <w:rsid w:val="00EE1400"/>
    <w:rsid w:val="00EE1F60"/>
    <w:rsid w:val="00EE26D6"/>
    <w:rsid w:val="00EE2BE6"/>
    <w:rsid w:val="00EE2F9C"/>
    <w:rsid w:val="00EE3E37"/>
    <w:rsid w:val="00EE4253"/>
    <w:rsid w:val="00EE4689"/>
    <w:rsid w:val="00EE4A58"/>
    <w:rsid w:val="00EE52E9"/>
    <w:rsid w:val="00EE5688"/>
    <w:rsid w:val="00EE57AE"/>
    <w:rsid w:val="00EE5DCC"/>
    <w:rsid w:val="00EE68D4"/>
    <w:rsid w:val="00EE761B"/>
    <w:rsid w:val="00EF0250"/>
    <w:rsid w:val="00EF0893"/>
    <w:rsid w:val="00EF19F5"/>
    <w:rsid w:val="00EF1D51"/>
    <w:rsid w:val="00EF2667"/>
    <w:rsid w:val="00EF2756"/>
    <w:rsid w:val="00EF32E0"/>
    <w:rsid w:val="00EF3997"/>
    <w:rsid w:val="00EF43DB"/>
    <w:rsid w:val="00EF4693"/>
    <w:rsid w:val="00EF4802"/>
    <w:rsid w:val="00EF4B3C"/>
    <w:rsid w:val="00EF555B"/>
    <w:rsid w:val="00EF591F"/>
    <w:rsid w:val="00EF6082"/>
    <w:rsid w:val="00EF640E"/>
    <w:rsid w:val="00EF6419"/>
    <w:rsid w:val="00EF6693"/>
    <w:rsid w:val="00EF6801"/>
    <w:rsid w:val="00EF6B3A"/>
    <w:rsid w:val="00EF6BB5"/>
    <w:rsid w:val="00EF770A"/>
    <w:rsid w:val="00EF7A81"/>
    <w:rsid w:val="00F00100"/>
    <w:rsid w:val="00F00A10"/>
    <w:rsid w:val="00F00D0B"/>
    <w:rsid w:val="00F02368"/>
    <w:rsid w:val="00F0250F"/>
    <w:rsid w:val="00F02537"/>
    <w:rsid w:val="00F027BB"/>
    <w:rsid w:val="00F02B15"/>
    <w:rsid w:val="00F0345A"/>
    <w:rsid w:val="00F0397A"/>
    <w:rsid w:val="00F0449B"/>
    <w:rsid w:val="00F046F9"/>
    <w:rsid w:val="00F04B91"/>
    <w:rsid w:val="00F05223"/>
    <w:rsid w:val="00F05368"/>
    <w:rsid w:val="00F0570A"/>
    <w:rsid w:val="00F05A32"/>
    <w:rsid w:val="00F05B21"/>
    <w:rsid w:val="00F060A3"/>
    <w:rsid w:val="00F07A20"/>
    <w:rsid w:val="00F1023E"/>
    <w:rsid w:val="00F10270"/>
    <w:rsid w:val="00F106B3"/>
    <w:rsid w:val="00F1126C"/>
    <w:rsid w:val="00F11DCF"/>
    <w:rsid w:val="00F123E0"/>
    <w:rsid w:val="00F127D7"/>
    <w:rsid w:val="00F13358"/>
    <w:rsid w:val="00F133AB"/>
    <w:rsid w:val="00F139DF"/>
    <w:rsid w:val="00F144AC"/>
    <w:rsid w:val="00F14746"/>
    <w:rsid w:val="00F14F8C"/>
    <w:rsid w:val="00F15002"/>
    <w:rsid w:val="00F1501A"/>
    <w:rsid w:val="00F15088"/>
    <w:rsid w:val="00F156FE"/>
    <w:rsid w:val="00F15C49"/>
    <w:rsid w:val="00F15ECC"/>
    <w:rsid w:val="00F162EA"/>
    <w:rsid w:val="00F16888"/>
    <w:rsid w:val="00F20257"/>
    <w:rsid w:val="00F2094C"/>
    <w:rsid w:val="00F20E44"/>
    <w:rsid w:val="00F21829"/>
    <w:rsid w:val="00F226BD"/>
    <w:rsid w:val="00F22724"/>
    <w:rsid w:val="00F22BF8"/>
    <w:rsid w:val="00F237E8"/>
    <w:rsid w:val="00F23CB6"/>
    <w:rsid w:val="00F246DA"/>
    <w:rsid w:val="00F24A9D"/>
    <w:rsid w:val="00F24C66"/>
    <w:rsid w:val="00F251BD"/>
    <w:rsid w:val="00F25AE0"/>
    <w:rsid w:val="00F26264"/>
    <w:rsid w:val="00F26C3D"/>
    <w:rsid w:val="00F26FB6"/>
    <w:rsid w:val="00F27111"/>
    <w:rsid w:val="00F273E5"/>
    <w:rsid w:val="00F27883"/>
    <w:rsid w:val="00F27C18"/>
    <w:rsid w:val="00F30988"/>
    <w:rsid w:val="00F30BA2"/>
    <w:rsid w:val="00F30DF1"/>
    <w:rsid w:val="00F30E73"/>
    <w:rsid w:val="00F312ED"/>
    <w:rsid w:val="00F3300B"/>
    <w:rsid w:val="00F330CD"/>
    <w:rsid w:val="00F33F09"/>
    <w:rsid w:val="00F34BEA"/>
    <w:rsid w:val="00F34F38"/>
    <w:rsid w:val="00F359D4"/>
    <w:rsid w:val="00F35AAA"/>
    <w:rsid w:val="00F36005"/>
    <w:rsid w:val="00F362C9"/>
    <w:rsid w:val="00F3635A"/>
    <w:rsid w:val="00F37002"/>
    <w:rsid w:val="00F370D1"/>
    <w:rsid w:val="00F373D0"/>
    <w:rsid w:val="00F37BD7"/>
    <w:rsid w:val="00F40120"/>
    <w:rsid w:val="00F4114D"/>
    <w:rsid w:val="00F4129B"/>
    <w:rsid w:val="00F412EA"/>
    <w:rsid w:val="00F42705"/>
    <w:rsid w:val="00F42CC1"/>
    <w:rsid w:val="00F435FC"/>
    <w:rsid w:val="00F43BA3"/>
    <w:rsid w:val="00F43E38"/>
    <w:rsid w:val="00F444A8"/>
    <w:rsid w:val="00F44641"/>
    <w:rsid w:val="00F44D17"/>
    <w:rsid w:val="00F4616C"/>
    <w:rsid w:val="00F464AB"/>
    <w:rsid w:val="00F478F5"/>
    <w:rsid w:val="00F47CC7"/>
    <w:rsid w:val="00F47D6F"/>
    <w:rsid w:val="00F51685"/>
    <w:rsid w:val="00F51970"/>
    <w:rsid w:val="00F5199B"/>
    <w:rsid w:val="00F51BBD"/>
    <w:rsid w:val="00F5206C"/>
    <w:rsid w:val="00F523A2"/>
    <w:rsid w:val="00F52651"/>
    <w:rsid w:val="00F52D27"/>
    <w:rsid w:val="00F536B7"/>
    <w:rsid w:val="00F5500E"/>
    <w:rsid w:val="00F55303"/>
    <w:rsid w:val="00F55373"/>
    <w:rsid w:val="00F564DA"/>
    <w:rsid w:val="00F56BB0"/>
    <w:rsid w:val="00F56EE9"/>
    <w:rsid w:val="00F57662"/>
    <w:rsid w:val="00F601E7"/>
    <w:rsid w:val="00F606A0"/>
    <w:rsid w:val="00F607BE"/>
    <w:rsid w:val="00F615C5"/>
    <w:rsid w:val="00F61D69"/>
    <w:rsid w:val="00F6203A"/>
    <w:rsid w:val="00F62836"/>
    <w:rsid w:val="00F62D03"/>
    <w:rsid w:val="00F6356A"/>
    <w:rsid w:val="00F640C5"/>
    <w:rsid w:val="00F641B3"/>
    <w:rsid w:val="00F642CE"/>
    <w:rsid w:val="00F643FF"/>
    <w:rsid w:val="00F64E32"/>
    <w:rsid w:val="00F65505"/>
    <w:rsid w:val="00F66812"/>
    <w:rsid w:val="00F675A0"/>
    <w:rsid w:val="00F67977"/>
    <w:rsid w:val="00F706F2"/>
    <w:rsid w:val="00F70AE4"/>
    <w:rsid w:val="00F70B1C"/>
    <w:rsid w:val="00F70FA9"/>
    <w:rsid w:val="00F71464"/>
    <w:rsid w:val="00F71A64"/>
    <w:rsid w:val="00F71E06"/>
    <w:rsid w:val="00F720A3"/>
    <w:rsid w:val="00F72198"/>
    <w:rsid w:val="00F7238E"/>
    <w:rsid w:val="00F72642"/>
    <w:rsid w:val="00F7293E"/>
    <w:rsid w:val="00F72ED4"/>
    <w:rsid w:val="00F74BAC"/>
    <w:rsid w:val="00F74C86"/>
    <w:rsid w:val="00F74D46"/>
    <w:rsid w:val="00F74F3D"/>
    <w:rsid w:val="00F7538C"/>
    <w:rsid w:val="00F7552D"/>
    <w:rsid w:val="00F75626"/>
    <w:rsid w:val="00F75819"/>
    <w:rsid w:val="00F75F08"/>
    <w:rsid w:val="00F76354"/>
    <w:rsid w:val="00F763A1"/>
    <w:rsid w:val="00F76965"/>
    <w:rsid w:val="00F7731C"/>
    <w:rsid w:val="00F774A7"/>
    <w:rsid w:val="00F77AC7"/>
    <w:rsid w:val="00F77B21"/>
    <w:rsid w:val="00F80335"/>
    <w:rsid w:val="00F81406"/>
    <w:rsid w:val="00F81461"/>
    <w:rsid w:val="00F81496"/>
    <w:rsid w:val="00F8151F"/>
    <w:rsid w:val="00F81693"/>
    <w:rsid w:val="00F81EA9"/>
    <w:rsid w:val="00F82407"/>
    <w:rsid w:val="00F82EDE"/>
    <w:rsid w:val="00F83527"/>
    <w:rsid w:val="00F83F2C"/>
    <w:rsid w:val="00F845F8"/>
    <w:rsid w:val="00F84760"/>
    <w:rsid w:val="00F8496B"/>
    <w:rsid w:val="00F84BFB"/>
    <w:rsid w:val="00F8502D"/>
    <w:rsid w:val="00F85096"/>
    <w:rsid w:val="00F85CD7"/>
    <w:rsid w:val="00F8683F"/>
    <w:rsid w:val="00F87932"/>
    <w:rsid w:val="00F87CC7"/>
    <w:rsid w:val="00F902E6"/>
    <w:rsid w:val="00F905F3"/>
    <w:rsid w:val="00F90656"/>
    <w:rsid w:val="00F91455"/>
    <w:rsid w:val="00F91899"/>
    <w:rsid w:val="00F91B3F"/>
    <w:rsid w:val="00F91D78"/>
    <w:rsid w:val="00F92599"/>
    <w:rsid w:val="00F92B8C"/>
    <w:rsid w:val="00F93356"/>
    <w:rsid w:val="00F93550"/>
    <w:rsid w:val="00F93A8B"/>
    <w:rsid w:val="00F93B05"/>
    <w:rsid w:val="00F94553"/>
    <w:rsid w:val="00F94FF1"/>
    <w:rsid w:val="00F95EA1"/>
    <w:rsid w:val="00F972FB"/>
    <w:rsid w:val="00F97CB4"/>
    <w:rsid w:val="00FA0C54"/>
    <w:rsid w:val="00FA0CD4"/>
    <w:rsid w:val="00FA1017"/>
    <w:rsid w:val="00FA24C3"/>
    <w:rsid w:val="00FA2623"/>
    <w:rsid w:val="00FA297F"/>
    <w:rsid w:val="00FA32A2"/>
    <w:rsid w:val="00FA34E1"/>
    <w:rsid w:val="00FA37DA"/>
    <w:rsid w:val="00FA383E"/>
    <w:rsid w:val="00FA3A1D"/>
    <w:rsid w:val="00FA3BD2"/>
    <w:rsid w:val="00FA3C4B"/>
    <w:rsid w:val="00FA3DDD"/>
    <w:rsid w:val="00FA3E3D"/>
    <w:rsid w:val="00FA4BAF"/>
    <w:rsid w:val="00FA5E9C"/>
    <w:rsid w:val="00FA6218"/>
    <w:rsid w:val="00FA66F2"/>
    <w:rsid w:val="00FA70E3"/>
    <w:rsid w:val="00FB16EE"/>
    <w:rsid w:val="00FB19C7"/>
    <w:rsid w:val="00FB1A26"/>
    <w:rsid w:val="00FB1CA5"/>
    <w:rsid w:val="00FB1F2E"/>
    <w:rsid w:val="00FB271F"/>
    <w:rsid w:val="00FB2FB3"/>
    <w:rsid w:val="00FB3BA6"/>
    <w:rsid w:val="00FB3E41"/>
    <w:rsid w:val="00FB42D7"/>
    <w:rsid w:val="00FB4570"/>
    <w:rsid w:val="00FB4D03"/>
    <w:rsid w:val="00FB5B6F"/>
    <w:rsid w:val="00FB6211"/>
    <w:rsid w:val="00FB6687"/>
    <w:rsid w:val="00FB7075"/>
    <w:rsid w:val="00FB70B0"/>
    <w:rsid w:val="00FB7246"/>
    <w:rsid w:val="00FB75A4"/>
    <w:rsid w:val="00FC03A1"/>
    <w:rsid w:val="00FC07FA"/>
    <w:rsid w:val="00FC0B06"/>
    <w:rsid w:val="00FC0D0A"/>
    <w:rsid w:val="00FC2E25"/>
    <w:rsid w:val="00FC2F71"/>
    <w:rsid w:val="00FC4574"/>
    <w:rsid w:val="00FC6889"/>
    <w:rsid w:val="00FC68DA"/>
    <w:rsid w:val="00FC6F18"/>
    <w:rsid w:val="00FC72AE"/>
    <w:rsid w:val="00FC78B0"/>
    <w:rsid w:val="00FC7CA0"/>
    <w:rsid w:val="00FD05DA"/>
    <w:rsid w:val="00FD0AE2"/>
    <w:rsid w:val="00FD0EA1"/>
    <w:rsid w:val="00FD17AC"/>
    <w:rsid w:val="00FD18EC"/>
    <w:rsid w:val="00FD1DAD"/>
    <w:rsid w:val="00FD1E22"/>
    <w:rsid w:val="00FD294D"/>
    <w:rsid w:val="00FD2E18"/>
    <w:rsid w:val="00FD3239"/>
    <w:rsid w:val="00FD40A2"/>
    <w:rsid w:val="00FD44D2"/>
    <w:rsid w:val="00FD511F"/>
    <w:rsid w:val="00FD54A6"/>
    <w:rsid w:val="00FD56DE"/>
    <w:rsid w:val="00FD581B"/>
    <w:rsid w:val="00FD583F"/>
    <w:rsid w:val="00FD6306"/>
    <w:rsid w:val="00FD63B0"/>
    <w:rsid w:val="00FD669D"/>
    <w:rsid w:val="00FD6764"/>
    <w:rsid w:val="00FD7102"/>
    <w:rsid w:val="00FD7120"/>
    <w:rsid w:val="00FD72F6"/>
    <w:rsid w:val="00FD7488"/>
    <w:rsid w:val="00FD7C05"/>
    <w:rsid w:val="00FD7E29"/>
    <w:rsid w:val="00FE01AF"/>
    <w:rsid w:val="00FE02B7"/>
    <w:rsid w:val="00FE18AF"/>
    <w:rsid w:val="00FE197C"/>
    <w:rsid w:val="00FE1B1C"/>
    <w:rsid w:val="00FE1F3C"/>
    <w:rsid w:val="00FE1F45"/>
    <w:rsid w:val="00FE227E"/>
    <w:rsid w:val="00FE2BC7"/>
    <w:rsid w:val="00FE2FC8"/>
    <w:rsid w:val="00FE38CE"/>
    <w:rsid w:val="00FE3DBE"/>
    <w:rsid w:val="00FE41DC"/>
    <w:rsid w:val="00FE4D23"/>
    <w:rsid w:val="00FE6111"/>
    <w:rsid w:val="00FE6302"/>
    <w:rsid w:val="00FE7367"/>
    <w:rsid w:val="00FE7F1E"/>
    <w:rsid w:val="00FF08D9"/>
    <w:rsid w:val="00FF0C39"/>
    <w:rsid w:val="00FF15F6"/>
    <w:rsid w:val="00FF16B4"/>
    <w:rsid w:val="00FF16B7"/>
    <w:rsid w:val="00FF195C"/>
    <w:rsid w:val="00FF1C71"/>
    <w:rsid w:val="00FF2AC1"/>
    <w:rsid w:val="00FF2AC5"/>
    <w:rsid w:val="00FF39B2"/>
    <w:rsid w:val="00FF3E35"/>
    <w:rsid w:val="00FF431F"/>
    <w:rsid w:val="00FF4B94"/>
    <w:rsid w:val="00FF5D43"/>
    <w:rsid w:val="00FF6693"/>
    <w:rsid w:val="00FF7266"/>
    <w:rsid w:val="00FF7376"/>
    <w:rsid w:val="00FF7530"/>
    <w:rsid w:val="01BF59CB"/>
    <w:rsid w:val="047ACADE"/>
    <w:rsid w:val="07A7C3D3"/>
    <w:rsid w:val="09238BF3"/>
    <w:rsid w:val="0933FA7F"/>
    <w:rsid w:val="094882A8"/>
    <w:rsid w:val="095F3E53"/>
    <w:rsid w:val="0A07CF84"/>
    <w:rsid w:val="0A6662C7"/>
    <w:rsid w:val="0A956B9F"/>
    <w:rsid w:val="0B16F25D"/>
    <w:rsid w:val="0B49BB90"/>
    <w:rsid w:val="0BE12CE8"/>
    <w:rsid w:val="0D60300C"/>
    <w:rsid w:val="0F2E0059"/>
    <w:rsid w:val="10532426"/>
    <w:rsid w:val="105B9716"/>
    <w:rsid w:val="11E22AC6"/>
    <w:rsid w:val="1498CA6F"/>
    <w:rsid w:val="14B3E346"/>
    <w:rsid w:val="1604A617"/>
    <w:rsid w:val="16669A14"/>
    <w:rsid w:val="1906CCF5"/>
    <w:rsid w:val="19BF572F"/>
    <w:rsid w:val="1A1EAF46"/>
    <w:rsid w:val="1BEEB2DA"/>
    <w:rsid w:val="1CA04DAE"/>
    <w:rsid w:val="1CBF6959"/>
    <w:rsid w:val="1D694B16"/>
    <w:rsid w:val="1EB14349"/>
    <w:rsid w:val="2348C340"/>
    <w:rsid w:val="23696789"/>
    <w:rsid w:val="257BF952"/>
    <w:rsid w:val="2796E719"/>
    <w:rsid w:val="2797D199"/>
    <w:rsid w:val="2B0ECB6B"/>
    <w:rsid w:val="2D21EC69"/>
    <w:rsid w:val="2EE01FFE"/>
    <w:rsid w:val="337F7C8D"/>
    <w:rsid w:val="3451342D"/>
    <w:rsid w:val="3597C19F"/>
    <w:rsid w:val="35CE817F"/>
    <w:rsid w:val="37636882"/>
    <w:rsid w:val="38057308"/>
    <w:rsid w:val="38281663"/>
    <w:rsid w:val="394AA7BD"/>
    <w:rsid w:val="3994C90E"/>
    <w:rsid w:val="3AC802FD"/>
    <w:rsid w:val="3B7A3690"/>
    <w:rsid w:val="3E7C0DDA"/>
    <w:rsid w:val="3E9994CB"/>
    <w:rsid w:val="3F59BD1C"/>
    <w:rsid w:val="4320C816"/>
    <w:rsid w:val="449D8CF0"/>
    <w:rsid w:val="45073446"/>
    <w:rsid w:val="45A61FB5"/>
    <w:rsid w:val="4D71814A"/>
    <w:rsid w:val="4DBE04D7"/>
    <w:rsid w:val="4EDE4858"/>
    <w:rsid w:val="507F71C0"/>
    <w:rsid w:val="51859DD0"/>
    <w:rsid w:val="535B4B35"/>
    <w:rsid w:val="54B4313C"/>
    <w:rsid w:val="54EC0D27"/>
    <w:rsid w:val="56374CA5"/>
    <w:rsid w:val="596458D7"/>
    <w:rsid w:val="5C1F365E"/>
    <w:rsid w:val="60046972"/>
    <w:rsid w:val="6408168C"/>
    <w:rsid w:val="676F8C1E"/>
    <w:rsid w:val="693E2AA1"/>
    <w:rsid w:val="6EFE0EDE"/>
    <w:rsid w:val="6FCE01C0"/>
    <w:rsid w:val="71502758"/>
    <w:rsid w:val="7169F1B0"/>
    <w:rsid w:val="71788ECD"/>
    <w:rsid w:val="7277B2C4"/>
    <w:rsid w:val="72942E4C"/>
    <w:rsid w:val="73DFB0FD"/>
    <w:rsid w:val="73F2EA0D"/>
    <w:rsid w:val="7B262551"/>
    <w:rsid w:val="7B9AC3F3"/>
    <w:rsid w:val="7C3D1F18"/>
    <w:rsid w:val="7D000047"/>
  </w:rsids>
  <m:mathPr>
    <m:mathFont m:val="Cambria Math"/>
    <m:brkBin m:val="before"/>
    <m:brkBinSub m:val="--"/>
    <m:smallFrac m:val="0"/>
    <m:dispDef/>
    <m:lMargin m:val="1440"/>
    <m:rMargin m:val="144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3"/>
    <o:shapelayout v:ext="edit">
      <o:idmap v:ext="edit" data="2"/>
    </o:shapelayout>
  </w:shapeDefaults>
  <w:decimalSymbol w:val="."/>
  <w:listSeparator w:val=","/>
  <w14:docId w14:val="235B7915"/>
  <w15:docId w15:val="{881D4D87-A97F-401B-8542-5FDC48B39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uiPriority="9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1" w:semiHidden="1" w:unhideWhenUsed="1" w:qFormat="1"/>
    <w:lsdException w:name="heading 7" w:uiPriority="1" w:semiHidden="1" w:unhideWhenUsed="1" w:qFormat="1"/>
    <w:lsdException w:name="heading 8" w:uiPriority="1" w:semiHidden="1" w:unhideWhenUsed="1" w:qFormat="1"/>
    <w:lsdException w:name="heading 9" w:uiPriority="1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uiPriority="3" w:semiHidden="1" w:unhideWhenUsed="1" w:qFormat="1"/>
    <w:lsdException w:name="Hyperlink" w:semiHidden="1" w:unhideWhenUsed="1"/>
    <w:lsdException w:name="FollowedHyperlink" w:semiHidden="1" w:unhideWhenUsed="1"/>
    <w:lsdException w:name="Strong" w:uiPriority="22" w:semiHidden="1" w:unhideWhenUsed="1" w:qFormat="1"/>
    <w:lsdException w:name="Emphasis" w:uiPriority="2" w:semiHidden="1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uiPriority="1" w:semiHidden="1" w:unhideWhenUsed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semiHidden="1" w:unhideWhenUsed="1" w:qFormat="1"/>
    <w:lsdException w:name="Quote" w:uiPriority="29" w:semiHidden="1" w:unhideWhenUsed="1" w:qFormat="1"/>
    <w:lsdException w:name="Intense Quote" w:uiPriority="30" w:semiHidden="1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unhideWhenUsed="1" w:qFormat="1"/>
    <w:lsdException w:name="Intense Emphasis" w:uiPriority="21" w:semiHidden="1" w:unhideWhenUsed="1" w:qFormat="1"/>
    <w:lsdException w:name="Subtle Reference" w:uiPriority="31" w:semiHidden="1" w:unhideWhenUsed="1" w:qFormat="1"/>
    <w:lsdException w:name="Intense Reference" w:uiPriority="32" w:semiHidden="1" w:unhideWhenUsed="1" w:qFormat="1"/>
    <w:lsdException w:name="Book Title" w:uiPriority="33" w:semiHidden="1" w:unhideWhenUsed="1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25ABC"/>
    <w:pPr>
      <w:spacing w:after="0"/>
    </w:pPr>
    <w:rPr>
      <w:rFonts w:eastAsiaTheme="minorEastAsia"/>
      <w:b/>
      <w:color w:val="0A0A0A" w:themeColor="text1"/>
      <w:sz w:val="28"/>
      <w:szCs w:val="22"/>
    </w:rPr>
  </w:style>
  <w:style w:type="paragraph" w:styleId="Heading1">
    <w:name w:val="heading 1"/>
    <w:basedOn w:val="Normal"/>
    <w:link w:val="Heading1Char"/>
    <w:autoRedefine/>
    <w:uiPriority w:val="4"/>
    <w:qFormat/>
    <w:rsid w:val="002421DA"/>
    <w:pPr>
      <w:keepNext/>
      <w:spacing w:before="240" w:after="60"/>
      <w:outlineLvl w:val="0"/>
    </w:pPr>
    <w:rPr>
      <w:rFonts w:asciiTheme="majorHAnsi" w:hAnsiTheme="majorHAnsi" w:eastAsiaTheme="majorEastAsia" w:cstheme="majorBidi"/>
      <w:color w:val="020A31"/>
      <w:kern w:val="2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8D7ABA"/>
    <w:pPr>
      <w:keepNext/>
      <w:numPr>
        <w:ilvl w:val="1"/>
        <w:numId w:val="2"/>
      </w:numPr>
      <w:spacing w:after="240" w:line="240" w:lineRule="auto"/>
      <w:outlineLvl w:val="1"/>
    </w:pPr>
    <w:rPr>
      <w:rFonts w:eastAsiaTheme="majorEastAsia" w:cstheme="majorBidi"/>
      <w:b w:val="0"/>
      <w:color w:val="020A3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9110C"/>
    <w:pPr>
      <w:keepNext/>
      <w:keepLines/>
      <w:numPr>
        <w:ilvl w:val="2"/>
        <w:numId w:val="2"/>
      </w:numPr>
      <w:spacing w:before="40"/>
      <w:outlineLvl w:val="2"/>
    </w:pPr>
    <w:rPr>
      <w:rFonts w:asciiTheme="majorHAnsi" w:hAnsiTheme="majorHAnsi" w:eastAsiaTheme="majorEastAsia" w:cstheme="majorBidi"/>
      <w:b w:val="0"/>
      <w:color w:val="020A31"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18756D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hAnsiTheme="majorHAnsi" w:eastAsiaTheme="majorEastAsia" w:cstheme="majorBidi"/>
      <w:b w:val="0"/>
      <w:iCs/>
      <w:color w:val="020A3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B237B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hAnsiTheme="majorHAnsi" w:eastAsiaTheme="majorEastAsia" w:cstheme="majorBidi"/>
      <w:color w:val="00204D" w:themeColor="text2"/>
      <w:sz w:val="24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rsid w:val="004C49CA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hAnsiTheme="majorHAnsi" w:eastAsiaTheme="majorEastAsia" w:cstheme="majorBidi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rsid w:val="004C49CA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hAnsiTheme="majorHAnsi" w:eastAsiaTheme="majorEastAsia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1"/>
    <w:unhideWhenUsed/>
    <w:qFormat/>
    <w:rsid w:val="00CB081C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hAnsiTheme="majorHAnsi" w:eastAsiaTheme="majorEastAsia" w:cstheme="majorBidi"/>
      <w:color w:val="2F2F2F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1"/>
    <w:unhideWhenUsed/>
    <w:qFormat/>
    <w:rsid w:val="00CB081C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F2F2F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  <w:szCs w:val="16"/>
    </w:rPr>
  </w:style>
  <w:style w:type="paragraph" w:styleId="Title">
    <w:name w:val="Title"/>
    <w:basedOn w:val="Normal"/>
    <w:link w:val="TitleChar"/>
    <w:autoRedefine/>
    <w:uiPriority w:val="1"/>
    <w:qFormat/>
    <w:rsid w:val="00321C18"/>
    <w:pPr>
      <w:keepNext/>
      <w:numPr>
        <w:numId w:val="2"/>
      </w:numPr>
      <w:spacing w:before="240" w:after="60"/>
      <w:ind w:left="0" w:firstLine="0"/>
      <w:outlineLvl w:val="0"/>
    </w:pPr>
    <w:rPr>
      <w:rFonts w:asciiTheme="majorHAnsi" w:hAnsiTheme="majorHAnsi" w:eastAsiaTheme="majorEastAsia" w:cstheme="majorBidi"/>
      <w:bCs/>
      <w:color w:val="020A31"/>
      <w:kern w:val="28"/>
      <w:sz w:val="40"/>
      <w:szCs w:val="32"/>
    </w:rPr>
  </w:style>
  <w:style w:type="character" w:styleId="TitleChar" w:customStyle="1">
    <w:name w:val="Title Char"/>
    <w:basedOn w:val="DefaultParagraphFont"/>
    <w:link w:val="Title"/>
    <w:uiPriority w:val="1"/>
    <w:rsid w:val="00321C18"/>
    <w:rPr>
      <w:rFonts w:asciiTheme="majorHAnsi" w:hAnsiTheme="majorHAnsi" w:eastAsiaTheme="majorEastAsia" w:cstheme="majorBidi"/>
      <w:b/>
      <w:bCs/>
      <w:color w:val="020A31"/>
      <w:kern w:val="28"/>
      <w:sz w:val="40"/>
      <w:szCs w:val="32"/>
    </w:rPr>
  </w:style>
  <w:style w:type="paragraph" w:styleId="Subtitle">
    <w:name w:val="Subtitle"/>
    <w:basedOn w:val="Normal"/>
    <w:link w:val="SubtitleChar"/>
    <w:uiPriority w:val="11"/>
    <w:qFormat/>
    <w:rsid w:val="00B61AB8"/>
    <w:pPr>
      <w:framePr w:hSpace="180" w:wrap="around" w:hAnchor="margin" w:vAnchor="text" w:y="1167"/>
    </w:pPr>
    <w:rPr>
      <w:rFonts w:cs="Times New Roman (Body CS)"/>
      <w:b w:val="0"/>
      <w:spacing w:val="20"/>
      <w:sz w:val="44"/>
    </w:rPr>
  </w:style>
  <w:style w:type="character" w:styleId="SubtitleChar" w:customStyle="1">
    <w:name w:val="Subtitle Char"/>
    <w:basedOn w:val="DefaultParagraphFont"/>
    <w:link w:val="Subtitle"/>
    <w:uiPriority w:val="11"/>
    <w:rsid w:val="00B61AB8"/>
    <w:rPr>
      <w:rFonts w:cs="Times New Roman (Body CS)" w:eastAsiaTheme="minorEastAsia"/>
      <w:color w:val="000000"/>
      <w:spacing w:val="20"/>
      <w:sz w:val="44"/>
      <w:szCs w:val="22"/>
    </w:rPr>
  </w:style>
  <w:style w:type="character" w:styleId="Heading1Char" w:customStyle="1">
    <w:name w:val="Heading 1 Char"/>
    <w:basedOn w:val="DefaultParagraphFont"/>
    <w:link w:val="Heading1"/>
    <w:uiPriority w:val="4"/>
    <w:rsid w:val="002421DA"/>
    <w:rPr>
      <w:rFonts w:asciiTheme="majorHAnsi" w:hAnsiTheme="majorHAnsi" w:eastAsiaTheme="majorEastAsia" w:cstheme="majorBidi"/>
      <w:b/>
      <w:color w:val="020A31"/>
      <w:kern w:val="28"/>
      <w:sz w:val="40"/>
      <w:szCs w:val="32"/>
    </w:rPr>
  </w:style>
  <w:style w:type="paragraph" w:styleId="Header">
    <w:name w:val="header"/>
    <w:basedOn w:val="Normal"/>
    <w:link w:val="HeaderChar"/>
    <w:uiPriority w:val="99"/>
    <w:unhideWhenUsed/>
    <w:rsid w:val="00E25700"/>
  </w:style>
  <w:style w:type="character" w:styleId="HeaderChar" w:customStyle="1">
    <w:name w:val="Header Char"/>
    <w:basedOn w:val="DefaultParagraphFont"/>
    <w:link w:val="Header"/>
    <w:uiPriority w:val="99"/>
    <w:rsid w:val="00E25700"/>
    <w:rPr>
      <w:rFonts w:eastAsiaTheme="minorEastAsia"/>
      <w:b/>
      <w:color w:val="000000"/>
      <w:sz w:val="28"/>
      <w:szCs w:val="22"/>
    </w:rPr>
  </w:style>
  <w:style w:type="paragraph" w:styleId="Footer">
    <w:name w:val="footer"/>
    <w:basedOn w:val="Normal"/>
    <w:link w:val="FooterChar"/>
    <w:uiPriority w:val="99"/>
    <w:unhideWhenUsed/>
    <w:rsid w:val="00E25700"/>
  </w:style>
  <w:style w:type="character" w:styleId="FooterChar" w:customStyle="1">
    <w:name w:val="Footer Char"/>
    <w:basedOn w:val="DefaultParagraphFont"/>
    <w:link w:val="Footer"/>
    <w:uiPriority w:val="99"/>
    <w:rsid w:val="00E25700"/>
    <w:rPr>
      <w:rFonts w:eastAsiaTheme="minorEastAsia"/>
      <w:b/>
      <w:color w:val="000000"/>
      <w:sz w:val="28"/>
      <w:szCs w:val="22"/>
    </w:rPr>
  </w:style>
  <w:style w:type="paragraph" w:styleId="Name" w:customStyle="1">
    <w:name w:val="Name"/>
    <w:basedOn w:val="Normal"/>
    <w:uiPriority w:val="3"/>
    <w:qFormat/>
    <w:rsid w:val="00E25700"/>
    <w:pPr>
      <w:spacing w:line="240" w:lineRule="auto"/>
      <w:jc w:val="right"/>
    </w:pPr>
  </w:style>
  <w:style w:type="character" w:styleId="Heading2Char" w:customStyle="1">
    <w:name w:val="Heading 2 Char"/>
    <w:basedOn w:val="DefaultParagraphFont"/>
    <w:link w:val="Heading2"/>
    <w:uiPriority w:val="4"/>
    <w:rsid w:val="008D7ABA"/>
    <w:rPr>
      <w:rFonts w:eastAsiaTheme="majorEastAsia" w:cstheme="majorBidi"/>
      <w:color w:val="020A31"/>
      <w:sz w:val="32"/>
      <w:szCs w:val="26"/>
    </w:rPr>
  </w:style>
  <w:style w:type="table" w:styleId="TableGrid">
    <w:name w:val="Table Grid"/>
    <w:basedOn w:val="TableNormal"/>
    <w:uiPriority w:val="39"/>
    <w:rsid w:val="00FF16B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PlaceholderText">
    <w:name w:val="Placeholder Text"/>
    <w:basedOn w:val="DefaultParagraphFont"/>
    <w:uiPriority w:val="99"/>
    <w:unhideWhenUsed/>
    <w:rsid w:val="00D86945"/>
    <w:rPr>
      <w:color w:val="808080"/>
    </w:rPr>
  </w:style>
  <w:style w:type="paragraph" w:styleId="Content" w:customStyle="1">
    <w:name w:val="Content"/>
    <w:basedOn w:val="Normal"/>
    <w:link w:val="ContentChar"/>
    <w:qFormat/>
    <w:rsid w:val="004C49CA"/>
    <w:rPr>
      <w:b w:val="0"/>
      <w:sz w:val="24"/>
    </w:rPr>
  </w:style>
  <w:style w:type="paragraph" w:styleId="EmphasisText" w:customStyle="1">
    <w:name w:val="Emphasis Text"/>
    <w:basedOn w:val="Normal"/>
    <w:link w:val="EmphasisTextChar"/>
    <w:qFormat/>
    <w:rsid w:val="00CB237B"/>
    <w:rPr>
      <w:color w:val="00204D" w:themeColor="text2"/>
    </w:rPr>
  </w:style>
  <w:style w:type="character" w:styleId="ContentChar" w:customStyle="1">
    <w:name w:val="Content Char"/>
    <w:basedOn w:val="DefaultParagraphFont"/>
    <w:link w:val="Content"/>
    <w:rsid w:val="004C49CA"/>
    <w:rPr>
      <w:rFonts w:eastAsiaTheme="minorEastAsia"/>
      <w:color w:val="0A0A0A" w:themeColor="text1"/>
      <w:szCs w:val="22"/>
    </w:rPr>
  </w:style>
  <w:style w:type="character" w:styleId="EmphasisTextChar" w:customStyle="1">
    <w:name w:val="Emphasis Text Char"/>
    <w:basedOn w:val="DefaultParagraphFont"/>
    <w:link w:val="EmphasisText"/>
    <w:rsid w:val="00CB237B"/>
    <w:rPr>
      <w:rFonts w:eastAsiaTheme="minorEastAsia"/>
      <w:b/>
      <w:color w:val="00204D" w:themeColor="text2"/>
      <w:sz w:val="28"/>
      <w:szCs w:val="22"/>
    </w:rPr>
  </w:style>
  <w:style w:type="character" w:styleId="Heading3Char" w:customStyle="1">
    <w:name w:val="Heading 3 Char"/>
    <w:basedOn w:val="DefaultParagraphFont"/>
    <w:link w:val="Heading3"/>
    <w:uiPriority w:val="5"/>
    <w:rsid w:val="0009110C"/>
    <w:rPr>
      <w:rFonts w:asciiTheme="majorHAnsi" w:hAnsiTheme="majorHAnsi" w:eastAsiaTheme="majorEastAsia" w:cstheme="majorBidi"/>
      <w:color w:val="020A31"/>
      <w:sz w:val="28"/>
    </w:rPr>
  </w:style>
  <w:style w:type="character" w:styleId="Heading4Char" w:customStyle="1">
    <w:name w:val="Heading 4 Char"/>
    <w:basedOn w:val="DefaultParagraphFont"/>
    <w:link w:val="Heading4"/>
    <w:uiPriority w:val="1"/>
    <w:rsid w:val="0018756D"/>
    <w:rPr>
      <w:rFonts w:asciiTheme="majorHAnsi" w:hAnsiTheme="majorHAnsi" w:eastAsiaTheme="majorEastAsia" w:cstheme="majorBidi"/>
      <w:iCs/>
      <w:color w:val="020A31"/>
      <w:szCs w:val="22"/>
    </w:rPr>
  </w:style>
  <w:style w:type="character" w:styleId="Heading5Char" w:customStyle="1">
    <w:name w:val="Heading 5 Char"/>
    <w:basedOn w:val="DefaultParagraphFont"/>
    <w:link w:val="Heading5"/>
    <w:uiPriority w:val="1"/>
    <w:rsid w:val="00CB237B"/>
    <w:rPr>
      <w:rFonts w:asciiTheme="majorHAnsi" w:hAnsiTheme="majorHAnsi" w:eastAsiaTheme="majorEastAsia" w:cstheme="majorBidi"/>
      <w:b/>
      <w:color w:val="00204D" w:themeColor="text2"/>
      <w:szCs w:val="22"/>
    </w:rPr>
  </w:style>
  <w:style w:type="paragraph" w:styleId="ListParagraph">
    <w:name w:val="List Paragraph"/>
    <w:basedOn w:val="Normal"/>
    <w:uiPriority w:val="34"/>
    <w:unhideWhenUsed/>
    <w:qFormat/>
    <w:rsid w:val="00EA75BD"/>
    <w:pPr>
      <w:ind w:left="720"/>
      <w:contextualSpacing/>
    </w:pPr>
    <w:rPr>
      <w:b w:val="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9366B3"/>
    <w:pPr>
      <w:tabs>
        <w:tab w:val="left" w:pos="960"/>
        <w:tab w:val="right" w:leader="dot" w:pos="9350"/>
      </w:tabs>
      <w:spacing w:after="100"/>
      <w:ind w:left="-567"/>
    </w:pPr>
  </w:style>
  <w:style w:type="paragraph" w:styleId="TOC1">
    <w:name w:val="toc 1"/>
    <w:basedOn w:val="Normal"/>
    <w:next w:val="Normal"/>
    <w:autoRedefine/>
    <w:uiPriority w:val="39"/>
    <w:unhideWhenUsed/>
    <w:rsid w:val="006F369B"/>
    <w:pPr>
      <w:tabs>
        <w:tab w:val="left" w:pos="560"/>
        <w:tab w:val="right" w:leader="dot" w:pos="9926"/>
      </w:tabs>
      <w:spacing w:after="100"/>
      <w:ind w:left="-709"/>
    </w:pPr>
  </w:style>
  <w:style w:type="paragraph" w:styleId="TOC3">
    <w:name w:val="toc 3"/>
    <w:basedOn w:val="Normal"/>
    <w:next w:val="Normal"/>
    <w:autoRedefine/>
    <w:uiPriority w:val="39"/>
    <w:unhideWhenUsed/>
    <w:rsid w:val="009366B3"/>
    <w:pPr>
      <w:tabs>
        <w:tab w:val="left" w:pos="1440"/>
        <w:tab w:val="right" w:leader="dot" w:pos="9350"/>
      </w:tabs>
      <w:spacing w:after="100"/>
      <w:ind w:left="-426"/>
    </w:pPr>
    <w:rPr>
      <w:noProof/>
      <w:sz w:val="24"/>
      <w:szCs w:val="21"/>
    </w:rPr>
  </w:style>
  <w:style w:type="character" w:styleId="Hyperlink">
    <w:name w:val="Hyperlink"/>
    <w:basedOn w:val="DefaultParagraphFont"/>
    <w:uiPriority w:val="99"/>
    <w:unhideWhenUsed/>
    <w:rsid w:val="00CB237B"/>
    <w:rPr>
      <w:color w:val="00204D" w:themeColor="text2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D70A9B"/>
  </w:style>
  <w:style w:type="character" w:styleId="UnresolvedMention">
    <w:name w:val="Unresolved Mention"/>
    <w:basedOn w:val="DefaultParagraphFont"/>
    <w:uiPriority w:val="99"/>
    <w:semiHidden/>
    <w:unhideWhenUsed/>
    <w:rsid w:val="00D70A9B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unhideWhenUsed/>
    <w:rsid w:val="000F5718"/>
    <w:pPr>
      <w:spacing w:line="240" w:lineRule="auto"/>
    </w:pPr>
    <w:rPr>
      <w:b w:val="0"/>
      <w:sz w:val="20"/>
      <w:szCs w:val="20"/>
    </w:rPr>
  </w:style>
  <w:style w:type="character" w:styleId="FootnoteTextChar" w:customStyle="1">
    <w:name w:val="Footnote Text Char"/>
    <w:basedOn w:val="DefaultParagraphFont"/>
    <w:link w:val="FootnoteText"/>
    <w:uiPriority w:val="99"/>
    <w:rsid w:val="000F5718"/>
    <w:rPr>
      <w:rFonts w:eastAsiaTheme="minorEastAsia"/>
      <w:color w:val="000000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61AB8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0F5718"/>
    <w:pPr>
      <w:spacing w:line="240" w:lineRule="auto"/>
    </w:pPr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uiPriority w:val="99"/>
    <w:semiHidden/>
    <w:rsid w:val="000F5718"/>
    <w:rPr>
      <w:rFonts w:eastAsiaTheme="minorEastAsia"/>
      <w:b/>
      <w:color w:val="000000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0F5718"/>
    <w:rPr>
      <w:vertAlign w:val="superscript"/>
    </w:rPr>
  </w:style>
  <w:style w:type="paragraph" w:styleId="NormalWeb">
    <w:name w:val="Normal (Web)"/>
    <w:basedOn w:val="Normal"/>
    <w:uiPriority w:val="99"/>
    <w:unhideWhenUsed/>
    <w:rsid w:val="000F5718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b w:val="0"/>
      <w:color w:val="auto"/>
      <w:sz w:val="24"/>
      <w:szCs w:val="24"/>
      <w:lang w:val="en-SG" w:eastAsia="zh-CN"/>
    </w:rPr>
  </w:style>
  <w:style w:type="character" w:styleId="FollowedHyperlink">
    <w:name w:val="FollowedHyperlink"/>
    <w:basedOn w:val="DefaultParagraphFont"/>
    <w:uiPriority w:val="99"/>
    <w:semiHidden/>
    <w:unhideWhenUsed/>
    <w:rsid w:val="000F5718"/>
    <w:rPr>
      <w:color w:val="E04130" w:themeColor="followedHyperlink"/>
      <w:u w:val="single"/>
    </w:rPr>
  </w:style>
  <w:style w:type="paragraph" w:styleId="ListBullet">
    <w:name w:val="List Bullet"/>
    <w:basedOn w:val="Normal"/>
    <w:uiPriority w:val="99"/>
    <w:rsid w:val="0083707B"/>
    <w:pPr>
      <w:numPr>
        <w:numId w:val="1"/>
      </w:numPr>
      <w:spacing w:after="200"/>
    </w:pPr>
    <w:rPr>
      <w:rFonts w:eastAsiaTheme="minorHAnsi"/>
      <w:b w:val="0"/>
      <w:color w:val="5F5F5F" w:themeColor="text1" w:themeTint="A6"/>
      <w:sz w:val="24"/>
    </w:rPr>
  </w:style>
  <w:style w:type="character" w:styleId="Strong">
    <w:name w:val="Strong"/>
    <w:basedOn w:val="DefaultParagraphFont"/>
    <w:uiPriority w:val="22"/>
    <w:qFormat/>
    <w:rsid w:val="0083707B"/>
    <w:rPr>
      <w:b/>
      <w:bCs/>
    </w:rPr>
  </w:style>
  <w:style w:type="character" w:styleId="Bold" w:customStyle="1">
    <w:name w:val="Bold"/>
    <w:uiPriority w:val="1"/>
    <w:qFormat/>
    <w:rsid w:val="004C49CA"/>
    <w:rPr>
      <w:b/>
      <w:bCs/>
      <w:color w:val="0A0A0A" w:themeColor="text1"/>
    </w:rPr>
  </w:style>
  <w:style w:type="paragraph" w:styleId="TableTextLarge" w:customStyle="1">
    <w:name w:val="Table Text Large"/>
    <w:basedOn w:val="Normal"/>
    <w:qFormat/>
    <w:rsid w:val="002E56A8"/>
    <w:pPr>
      <w:spacing w:line="240" w:lineRule="auto"/>
    </w:pPr>
    <w:rPr>
      <w:rFonts w:eastAsiaTheme="minorHAnsi"/>
      <w:b w:val="0"/>
      <w:color w:val="161616" w:themeColor="text1" w:themeTint="F2"/>
      <w:sz w:val="18"/>
    </w:rPr>
  </w:style>
  <w:style w:type="paragraph" w:styleId="TableHeadings" w:customStyle="1">
    <w:name w:val="Table Headings"/>
    <w:basedOn w:val="Normal"/>
    <w:qFormat/>
    <w:rsid w:val="002E56A8"/>
    <w:pPr>
      <w:spacing w:line="216" w:lineRule="auto"/>
      <w:ind w:left="85"/>
    </w:pPr>
    <w:rPr>
      <w:rFonts w:eastAsiaTheme="minorHAnsi"/>
      <w:caps/>
      <w:color w:val="FFFFFF" w:themeColor="background1"/>
      <w:sz w:val="18"/>
      <w:szCs w:val="18"/>
    </w:rPr>
  </w:style>
  <w:style w:type="character" w:styleId="Heading6Char" w:customStyle="1">
    <w:name w:val="Heading 6 Char"/>
    <w:basedOn w:val="DefaultParagraphFont"/>
    <w:link w:val="Heading6"/>
    <w:uiPriority w:val="1"/>
    <w:rsid w:val="004C49CA"/>
    <w:rPr>
      <w:rFonts w:asciiTheme="majorHAnsi" w:hAnsiTheme="majorHAnsi" w:eastAsiaTheme="majorEastAsia" w:cstheme="majorBidi"/>
      <w:b/>
      <w:color w:val="0A0A0A" w:themeColor="text1"/>
      <w:sz w:val="28"/>
      <w:szCs w:val="22"/>
    </w:rPr>
  </w:style>
  <w:style w:type="character" w:styleId="Heading7Char" w:customStyle="1">
    <w:name w:val="Heading 7 Char"/>
    <w:basedOn w:val="DefaultParagraphFont"/>
    <w:link w:val="Heading7"/>
    <w:uiPriority w:val="1"/>
    <w:rsid w:val="004C49CA"/>
    <w:rPr>
      <w:rFonts w:asciiTheme="majorHAnsi" w:hAnsiTheme="majorHAnsi" w:eastAsiaTheme="majorEastAsia" w:cstheme="majorBidi"/>
      <w:b/>
      <w:i/>
      <w:iCs/>
      <w:color w:val="0A0A0A" w:themeColor="text1"/>
      <w:sz w:val="28"/>
      <w:szCs w:val="22"/>
    </w:rPr>
  </w:style>
  <w:style w:type="character" w:styleId="Heading8Char" w:customStyle="1">
    <w:name w:val="Heading 8 Char"/>
    <w:basedOn w:val="DefaultParagraphFont"/>
    <w:link w:val="Heading8"/>
    <w:uiPriority w:val="1"/>
    <w:rsid w:val="00CB081C"/>
    <w:rPr>
      <w:rFonts w:asciiTheme="majorHAnsi" w:hAnsiTheme="majorHAnsi" w:eastAsiaTheme="majorEastAsia" w:cstheme="majorBidi"/>
      <w:b/>
      <w:color w:val="2F2F2F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1"/>
    <w:rsid w:val="00CB081C"/>
    <w:rPr>
      <w:rFonts w:asciiTheme="majorHAnsi" w:hAnsiTheme="majorHAnsi" w:eastAsiaTheme="majorEastAsia" w:cstheme="majorBidi"/>
      <w:b/>
      <w:i/>
      <w:iCs/>
      <w:color w:val="2F2F2F" w:themeColor="text1" w:themeTint="D8"/>
      <w:sz w:val="21"/>
      <w:szCs w:val="21"/>
    </w:rPr>
  </w:style>
  <w:style w:type="table" w:styleId="TableGrid1" w:customStyle="1">
    <w:name w:val="Table Grid1"/>
    <w:basedOn w:val="TableNormal"/>
    <w:next w:val="TableGrid"/>
    <w:uiPriority w:val="1"/>
    <w:rsid w:val="009F35E4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C371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C3716"/>
    <w:pPr>
      <w:spacing w:line="240" w:lineRule="auto"/>
    </w:pPr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uiPriority w:val="99"/>
    <w:semiHidden/>
    <w:rsid w:val="008C3716"/>
    <w:rPr>
      <w:rFonts w:eastAsiaTheme="minorEastAsia"/>
      <w:b/>
      <w:color w:val="000000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C3716"/>
    <w:rPr>
      <w:bCs/>
    </w:rPr>
  </w:style>
  <w:style w:type="character" w:styleId="CommentSubjectChar" w:customStyle="1">
    <w:name w:val="Comment Subject Char"/>
    <w:basedOn w:val="CommentTextChar"/>
    <w:link w:val="CommentSubject"/>
    <w:uiPriority w:val="99"/>
    <w:semiHidden/>
    <w:rsid w:val="008C3716"/>
    <w:rPr>
      <w:rFonts w:eastAsiaTheme="minorEastAsia"/>
      <w:b/>
      <w:bCs/>
      <w:color w:val="000000"/>
      <w:sz w:val="20"/>
      <w:szCs w:val="20"/>
    </w:rPr>
  </w:style>
  <w:style w:type="paragraph" w:styleId="TOC8">
    <w:name w:val="toc 8"/>
    <w:basedOn w:val="Normal"/>
    <w:next w:val="Normal"/>
    <w:autoRedefine/>
    <w:uiPriority w:val="99"/>
    <w:semiHidden/>
    <w:unhideWhenUsed/>
    <w:rsid w:val="001E17C3"/>
    <w:pPr>
      <w:spacing w:after="100"/>
      <w:ind w:left="1960"/>
    </w:pPr>
  </w:style>
  <w:style w:type="paragraph" w:styleId="xmsonormal" w:customStyle="1">
    <w:name w:val="x_msonormal"/>
    <w:basedOn w:val="Normal"/>
    <w:uiPriority w:val="99"/>
    <w:semiHidden/>
    <w:rsid w:val="00C01935"/>
    <w:pPr>
      <w:spacing w:before="100" w:beforeAutospacing="1" w:after="100" w:afterAutospacing="1" w:line="240" w:lineRule="auto"/>
    </w:pPr>
    <w:rPr>
      <w:rFonts w:ascii="Times New Roman" w:hAnsi="Times New Roman" w:cs="Times New Roman" w:eastAsiaTheme="minorHAnsi"/>
      <w:b w:val="0"/>
      <w:color w:val="auto"/>
      <w:sz w:val="24"/>
      <w:szCs w:val="24"/>
      <w:lang w:val="en-SG" w:eastAsia="en-GB"/>
    </w:rPr>
  </w:style>
  <w:style w:type="paragraph" w:styleId="BodyText">
    <w:name w:val="Body Text"/>
    <w:basedOn w:val="Normal"/>
    <w:link w:val="BodyTextChar"/>
    <w:uiPriority w:val="1"/>
    <w:qFormat/>
    <w:rsid w:val="00914E63"/>
    <w:pPr>
      <w:widowControl w:val="0"/>
      <w:autoSpaceDE w:val="0"/>
      <w:autoSpaceDN w:val="0"/>
      <w:spacing w:line="240" w:lineRule="auto"/>
    </w:pPr>
    <w:rPr>
      <w:rFonts w:ascii="Calibri" w:hAnsi="Calibri" w:eastAsia="Calibri" w:cs="Calibri"/>
      <w:b w:val="0"/>
      <w:color w:val="auto"/>
      <w:sz w:val="24"/>
      <w:szCs w:val="24"/>
    </w:rPr>
  </w:style>
  <w:style w:type="character" w:styleId="BodyTextChar" w:customStyle="1">
    <w:name w:val="Body Text Char"/>
    <w:basedOn w:val="DefaultParagraphFont"/>
    <w:link w:val="BodyText"/>
    <w:uiPriority w:val="1"/>
    <w:rsid w:val="00914E63"/>
    <w:rPr>
      <w:rFonts w:ascii="Calibri" w:hAnsi="Calibri" w:eastAsia="Calibri" w:cs="Calibri"/>
    </w:rPr>
  </w:style>
  <w:style w:type="paragraph" w:styleId="whitespace-pre-wrap" w:customStyle="1">
    <w:name w:val="whitespace-pre-wrap"/>
    <w:basedOn w:val="Normal"/>
    <w:rsid w:val="00F7538C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b w:val="0"/>
      <w:color w:val="auto"/>
      <w:sz w:val="24"/>
      <w:szCs w:val="24"/>
      <w:lang w:val="en-IN" w:eastAsia="zh-CN"/>
    </w:rPr>
  </w:style>
  <w:style w:type="paragraph" w:styleId="whitespace-normal" w:customStyle="1">
    <w:name w:val="whitespace-normal"/>
    <w:basedOn w:val="Normal"/>
    <w:rsid w:val="00F7538C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b w:val="0"/>
      <w:color w:val="auto"/>
      <w:sz w:val="24"/>
      <w:szCs w:val="24"/>
      <w:lang w:val="en-IN" w:eastAsia="zh-CN"/>
    </w:rPr>
  </w:style>
  <w:style w:type="paragraph" w:styleId="List2">
    <w:name w:val="List 2"/>
    <w:basedOn w:val="Normal"/>
    <w:uiPriority w:val="99"/>
    <w:unhideWhenUsed/>
    <w:rsid w:val="00E70206"/>
    <w:pPr>
      <w:ind w:left="566" w:hanging="283"/>
      <w:contextualSpacing/>
    </w:pPr>
  </w:style>
  <w:style w:type="paragraph" w:styleId="List3">
    <w:name w:val="List 3"/>
    <w:basedOn w:val="Normal"/>
    <w:uiPriority w:val="99"/>
    <w:unhideWhenUsed/>
    <w:rsid w:val="00E70206"/>
    <w:pPr>
      <w:ind w:left="849" w:hanging="283"/>
      <w:contextualSpacing/>
    </w:pPr>
  </w:style>
  <w:style w:type="paragraph" w:styleId="ListContinue">
    <w:name w:val="List Continue"/>
    <w:basedOn w:val="Normal"/>
    <w:uiPriority w:val="99"/>
    <w:unhideWhenUsed/>
    <w:rsid w:val="00E70206"/>
    <w:pPr>
      <w:spacing w:after="120"/>
      <w:ind w:left="283"/>
      <w:contextualSpacing/>
    </w:pPr>
  </w:style>
  <w:style w:type="paragraph" w:styleId="ListContinue2">
    <w:name w:val="List Continue 2"/>
    <w:basedOn w:val="Normal"/>
    <w:uiPriority w:val="99"/>
    <w:unhideWhenUsed/>
    <w:rsid w:val="00E70206"/>
    <w:pPr>
      <w:spacing w:after="120"/>
      <w:ind w:left="566"/>
      <w:contextualSpacing/>
    </w:pPr>
  </w:style>
  <w:style w:type="table" w:styleId="GridTable1Light-Accent4">
    <w:name w:val="Grid Table 1 Light Accent 4"/>
    <w:basedOn w:val="TableNormal"/>
    <w:uiPriority w:val="46"/>
    <w:rsid w:val="001E021A"/>
    <w:pPr>
      <w:spacing w:after="0" w:line="240" w:lineRule="auto"/>
    </w:pPr>
    <w:tblPr>
      <w:tblStyleRowBandSize w:val="1"/>
      <w:tblStyleColBandSize w:val="1"/>
      <w:tblBorders>
        <w:top w:val="single" w:color="F2B2AC" w:themeColor="accent4" w:themeTint="66" w:sz="4" w:space="0"/>
        <w:left w:val="single" w:color="F2B2AC" w:themeColor="accent4" w:themeTint="66" w:sz="4" w:space="0"/>
        <w:bottom w:val="single" w:color="F2B2AC" w:themeColor="accent4" w:themeTint="66" w:sz="4" w:space="0"/>
        <w:right w:val="single" w:color="F2B2AC" w:themeColor="accent4" w:themeTint="66" w:sz="4" w:space="0"/>
        <w:insideH w:val="single" w:color="F2B2AC" w:themeColor="accent4" w:themeTint="66" w:sz="4" w:space="0"/>
        <w:insideV w:val="single" w:color="F2B2AC" w:themeColor="accent4" w:themeTint="66" w:sz="4" w:space="0"/>
      </w:tblBorders>
    </w:tblPr>
    <w:tblStylePr w:type="firstRow">
      <w:rPr>
        <w:b/>
        <w:bCs/>
      </w:rPr>
      <w:tblPr/>
      <w:tcPr>
        <w:tcBorders>
          <w:bottom w:val="single" w:color="EC8C82" w:themeColor="accent4" w:themeTint="99" w:sz="12" w:space="0"/>
        </w:tcBorders>
      </w:tcPr>
    </w:tblStylePr>
    <w:tblStylePr w:type="lastRow">
      <w:rPr>
        <w:b/>
        <w:bCs/>
      </w:rPr>
      <w:tblPr/>
      <w:tcPr>
        <w:tcBorders>
          <w:top w:val="double" w:color="EC8C82" w:themeColor="accent4" w:themeTint="99" w:sz="2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602151"/>
    <w:pPr>
      <w:spacing w:after="0" w:line="240" w:lineRule="auto"/>
    </w:pPr>
    <w:tblPr>
      <w:tblStyleRowBandSize w:val="1"/>
      <w:tblStyleColBandSize w:val="1"/>
      <w:tblBorders>
        <w:top w:val="single" w:color="0066FA" w:themeColor="accent1" w:themeTint="99" w:sz="4" w:space="0"/>
        <w:left w:val="single" w:color="0066FA" w:themeColor="accent1" w:themeTint="99" w:sz="4" w:space="0"/>
        <w:bottom w:val="single" w:color="0066FA" w:themeColor="accent1" w:themeTint="99" w:sz="4" w:space="0"/>
        <w:right w:val="single" w:color="0066FA" w:themeColor="accent1" w:themeTint="99" w:sz="4" w:space="0"/>
        <w:insideH w:val="single" w:color="0066FA" w:themeColor="accent1" w:themeTint="99" w:sz="4" w:space="0"/>
        <w:insideV w:val="single" w:color="0066FA" w:themeColor="accent1" w:themeTint="99" w:sz="4" w:space="0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color="00204D" w:themeColor="accent1" w:sz="4" w:space="0"/>
          <w:left w:val="single" w:color="00204D" w:themeColor="accent1" w:sz="4" w:space="0"/>
          <w:bottom w:val="single" w:color="00204D" w:themeColor="accent1" w:sz="4" w:space="0"/>
          <w:right w:val="single" w:color="00204D" w:themeColor="accent1" w:sz="4" w:space="0"/>
          <w:insideH w:val="nil"/>
          <w:insideV w:val="nil"/>
        </w:tcBorders>
        <w:shd w:val="clear" w:color="auto" w:fill="00204D" w:themeFill="accent1"/>
      </w:tcPr>
    </w:tblStylePr>
    <w:tblStylePr w:type="lastRow">
      <w:rPr>
        <w:b/>
        <w:bCs/>
      </w:rPr>
      <w:tblPr/>
      <w:tcPr>
        <w:tcBorders>
          <w:top w:val="double" w:color="00204D" w:themeColor="accent1" w:sz="4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8CCFF" w:themeFill="accent1" w:themeFillTint="33"/>
      </w:tcPr>
    </w:tblStylePr>
    <w:tblStylePr w:type="band1Horz">
      <w:tblPr/>
      <w:tcPr>
        <w:shd w:val="clear" w:color="auto" w:fill="A8CCFF" w:themeFill="accent1" w:themeFillTint="33"/>
      </w:tcPr>
    </w:tblStylePr>
  </w:style>
  <w:style w:type="paragraph" w:styleId="Style1" w:customStyle="1">
    <w:name w:val="Style1"/>
    <w:basedOn w:val="Normal"/>
    <w:link w:val="Style1Char"/>
    <w:rsid w:val="00157CFB"/>
    <w:pPr>
      <w:jc w:val="both"/>
    </w:pPr>
    <w:rPr>
      <w:rFonts w:cstheme="minorHAnsi"/>
      <w:b w:val="0"/>
      <w:color w:val="auto"/>
      <w:sz w:val="24"/>
      <w:szCs w:val="24"/>
    </w:rPr>
  </w:style>
  <w:style w:type="paragraph" w:styleId="Revision">
    <w:name w:val="Revision"/>
    <w:hidden/>
    <w:uiPriority w:val="99"/>
    <w:semiHidden/>
    <w:rsid w:val="00821898"/>
    <w:pPr>
      <w:spacing w:after="0" w:line="240" w:lineRule="auto"/>
    </w:pPr>
    <w:rPr>
      <w:rFonts w:eastAsiaTheme="minorEastAsia"/>
      <w:b/>
      <w:color w:val="0A0A0A" w:themeColor="text1"/>
      <w:sz w:val="28"/>
      <w:szCs w:val="22"/>
    </w:rPr>
  </w:style>
  <w:style w:type="character" w:styleId="Style1Char" w:customStyle="1">
    <w:name w:val="Style1 Char"/>
    <w:basedOn w:val="DefaultParagraphFont"/>
    <w:link w:val="Style1"/>
    <w:rsid w:val="00157CFB"/>
    <w:rPr>
      <w:rFonts w:eastAsiaTheme="minorEastAsia" w:cstheme="minorHAnsi"/>
    </w:rPr>
  </w:style>
  <w:style w:type="paragraph" w:styleId="NoSpacing">
    <w:name w:val="No Spacing"/>
    <w:link w:val="NoSpacingChar"/>
    <w:uiPriority w:val="1"/>
    <w:qFormat/>
    <w:rsid w:val="00222730"/>
    <w:pPr>
      <w:spacing w:after="0" w:line="240" w:lineRule="auto"/>
    </w:pPr>
    <w:rPr>
      <w:rFonts w:eastAsiaTheme="minorEastAsia"/>
      <w:sz w:val="22"/>
      <w:szCs w:val="22"/>
    </w:rPr>
  </w:style>
  <w:style w:type="character" w:styleId="NoSpacingChar" w:customStyle="1">
    <w:name w:val="No Spacing Char"/>
    <w:basedOn w:val="DefaultParagraphFont"/>
    <w:link w:val="NoSpacing"/>
    <w:uiPriority w:val="1"/>
    <w:rsid w:val="00222730"/>
    <w:rPr>
      <w:rFonts w:eastAsiaTheme="minorEastAsia"/>
      <w:sz w:val="22"/>
      <w:szCs w:val="22"/>
    </w:rPr>
  </w:style>
  <w:style w:type="character" w:styleId="TableSmHeadingChar" w:customStyle="1">
    <w:name w:val="Table_Sm_Heading Char"/>
    <w:link w:val="TableSmHeading"/>
    <w:locked/>
    <w:rsid w:val="00B8575A"/>
    <w:rPr>
      <w:rFonts w:ascii="Arial" w:hAnsi="Arial" w:eastAsia="Times New Roman" w:cs="Times New Roman"/>
      <w:b/>
      <w:color w:val="0B162B"/>
      <w:sz w:val="16"/>
      <w:szCs w:val="20"/>
    </w:rPr>
  </w:style>
  <w:style w:type="paragraph" w:styleId="TableSmHeading" w:customStyle="1">
    <w:name w:val="Table_Sm_Heading"/>
    <w:basedOn w:val="Normal"/>
    <w:link w:val="TableSmHeadingChar"/>
    <w:rsid w:val="00B8575A"/>
    <w:pPr>
      <w:keepNext/>
      <w:keepLines/>
      <w:spacing w:before="60" w:after="40" w:line="240" w:lineRule="auto"/>
    </w:pPr>
    <w:rPr>
      <w:rFonts w:ascii="Arial" w:hAnsi="Arial" w:eastAsia="Times New Roman" w:cs="Times New Roman"/>
      <w:color w:val="0B162B"/>
      <w:sz w:val="16"/>
      <w:szCs w:val="20"/>
    </w:rPr>
  </w:style>
  <w:style w:type="paragraph" w:styleId="HPTableTitle" w:customStyle="1">
    <w:name w:val="HP_Table_Title"/>
    <w:basedOn w:val="Normal"/>
    <w:next w:val="Normal"/>
    <w:rsid w:val="00B8575A"/>
    <w:pPr>
      <w:keepNext/>
      <w:keepLines/>
      <w:spacing w:before="240" w:after="60" w:line="240" w:lineRule="auto"/>
    </w:pPr>
    <w:rPr>
      <w:rFonts w:ascii="Arial" w:hAnsi="Arial" w:eastAsia="Times New Roman" w:cs="Times New Roman"/>
      <w:color w:val="0B162B"/>
      <w:sz w:val="18"/>
      <w:szCs w:val="20"/>
    </w:rPr>
  </w:style>
  <w:style w:type="paragraph" w:styleId="TableMedium" w:customStyle="1">
    <w:name w:val="Table_Medium"/>
    <w:basedOn w:val="Normal"/>
    <w:rsid w:val="00B8575A"/>
    <w:pPr>
      <w:spacing w:before="40" w:after="40" w:line="240" w:lineRule="auto"/>
    </w:pPr>
    <w:rPr>
      <w:rFonts w:ascii="Arial" w:hAnsi="Arial" w:eastAsia="Times New Roman" w:cs="Times New Roman"/>
      <w:b w:val="0"/>
      <w:color w:val="0B162B"/>
      <w:sz w:val="18"/>
      <w:szCs w:val="20"/>
    </w:rPr>
  </w:style>
  <w:style w:type="paragraph" w:styleId="paragraph" w:customStyle="1">
    <w:name w:val="paragraph"/>
    <w:basedOn w:val="Normal"/>
    <w:rsid w:val="00B8575A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b w:val="0"/>
      <w:color w:val="auto"/>
      <w:sz w:val="24"/>
      <w:szCs w:val="24"/>
      <w:lang w:val="en-SG" w:eastAsia="en-GB"/>
    </w:rPr>
  </w:style>
  <w:style w:type="character" w:styleId="normaltextrun" w:customStyle="1">
    <w:name w:val="normaltextrun"/>
    <w:basedOn w:val="DefaultParagraphFont"/>
    <w:rsid w:val="00B8575A"/>
  </w:style>
  <w:style w:type="character" w:styleId="eop" w:customStyle="1">
    <w:name w:val="eop"/>
    <w:basedOn w:val="DefaultParagraphFont"/>
    <w:rsid w:val="00B8575A"/>
  </w:style>
  <w:style w:type="character" w:styleId="apple-converted-space" w:customStyle="1">
    <w:name w:val="apple-converted-space"/>
    <w:basedOn w:val="DefaultParagraphFont"/>
    <w:rsid w:val="00B8575A"/>
  </w:style>
  <w:style w:type="paragraph" w:styleId="Default" w:customStyle="1">
    <w:name w:val="Default"/>
    <w:rsid w:val="0002289D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lang w:val="en-SG"/>
    </w:rPr>
  </w:style>
  <w:style w:type="character" w:styleId="TableTextChar" w:customStyle="1">
    <w:name w:val="Table Text Char"/>
    <w:basedOn w:val="DefaultParagraphFont"/>
    <w:link w:val="TableText"/>
    <w:locked/>
    <w:rsid w:val="00B361F7"/>
    <w:rPr>
      <w:rFonts w:ascii="Calibri" w:hAnsi="Calibri"/>
      <w:lang w:eastAsia="da-DK"/>
    </w:rPr>
  </w:style>
  <w:style w:type="paragraph" w:styleId="TableText" w:customStyle="1">
    <w:name w:val="Table Text"/>
    <w:link w:val="TableTextChar"/>
    <w:rsid w:val="00B361F7"/>
    <w:pPr>
      <w:spacing w:before="60" w:after="60" w:line="240" w:lineRule="auto"/>
    </w:pPr>
    <w:rPr>
      <w:rFonts w:ascii="Calibri" w:hAnsi="Calibri"/>
      <w:lang w:eastAsia="da-D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24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6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53710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615809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93391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56904">
          <w:marLeft w:val="53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62407">
          <w:marLeft w:val="12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5560708">
          <w:marLeft w:val="12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11446">
          <w:marLeft w:val="12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980715">
          <w:marLeft w:val="12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6873">
          <w:marLeft w:val="12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50079">
          <w:marLeft w:val="125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5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08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535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951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324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214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7125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0457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704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8476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286084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15061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9193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683586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520795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23386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66920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23233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23423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9584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9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415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2219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0851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89003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68393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3858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37587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161345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4684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83623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2568630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2878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76261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900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3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52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4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17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66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492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8255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320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2344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64595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81456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32685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58451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187984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06848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834486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864835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88997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4114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9772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97276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72470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64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93849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06239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9261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7671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38724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9145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60516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932387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75901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68741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74225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72405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1505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752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9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95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36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9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36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83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4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8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76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1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8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3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7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3534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9426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78029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895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59906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78810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1723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17157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57529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215756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5426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0659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797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4823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66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23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2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879275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05457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81054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07748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356305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666708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920572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093960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3143">
          <w:marLeft w:val="274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144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5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9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8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380072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182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82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46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7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07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2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5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77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8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9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1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36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06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997864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04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2542417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98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63305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8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54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12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0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62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50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339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7754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0689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3300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881369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6055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0932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4870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045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6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8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06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0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1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4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8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2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4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14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57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5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8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8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54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72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232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7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8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9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7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50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92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4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53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84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234969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7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909103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7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025873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85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69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18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77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2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942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7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605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4745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161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88014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474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90831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188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69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7790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364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07863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71052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37016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0260477">
                                      <w:marLeft w:val="0"/>
                                      <w:marRight w:val="0"/>
                                      <w:marTop w:val="0"/>
                                      <w:marBottom w:val="30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315411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65592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94070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78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76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7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57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17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8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30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1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header" Target="header1.xml" Id="rId13" /><Relationship Type="http://schemas.openxmlformats.org/officeDocument/2006/relationships/image" Target="media/image9.png" Id="rId18" /><Relationship Type="http://schemas.openxmlformats.org/officeDocument/2006/relationships/customXml" Target="../customXml/item3.xml" Id="rId3" /><Relationship Type="http://schemas.openxmlformats.org/officeDocument/2006/relationships/theme" Target="theme/theme1.xml" Id="rId21" /><Relationship Type="http://schemas.openxmlformats.org/officeDocument/2006/relationships/settings" Target="settings.xml" Id="rId7" /><Relationship Type="http://schemas.openxmlformats.org/officeDocument/2006/relationships/image" Target="media/image3.png" Id="rId12" /><Relationship Type="http://schemas.openxmlformats.org/officeDocument/2006/relationships/footer" Target="footer3.xml" Id="rId17" /><Relationship Type="http://schemas.openxmlformats.org/officeDocument/2006/relationships/customXml" Target="../customXml/item2.xml" Id="rId2" /><Relationship Type="http://schemas.openxmlformats.org/officeDocument/2006/relationships/header" Target="header2.xml" Id="rId16" /><Relationship Type="http://schemas.openxmlformats.org/officeDocument/2006/relationships/fontTable" Target="fontTable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2.png" Id="rId11" /><Relationship Type="http://schemas.openxmlformats.org/officeDocument/2006/relationships/numbering" Target="numbering.xml" Id="rId5" /><Relationship Type="http://schemas.openxmlformats.org/officeDocument/2006/relationships/footer" Target="footer2.xml" Id="rId15" /><Relationship Type="http://schemas.openxmlformats.org/officeDocument/2006/relationships/endnotes" Target="endnotes.xml" Id="rId10" /><Relationship Type="http://schemas.openxmlformats.org/officeDocument/2006/relationships/header" Target="header3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footer" Target="footer1.xml" Id="rId14" /><Relationship Type="http://schemas.openxmlformats.org/officeDocument/2006/relationships/image" Target="/media/image.jpg" Id="rId862528749" /><Relationship Type="http://schemas.openxmlformats.org/officeDocument/2006/relationships/image" Target="/media/image2.jpg" Id="rId317822661" /><Relationship Type="http://schemas.openxmlformats.org/officeDocument/2006/relationships/image" Target="/media/image3.jpg" Id="rId2050341183" /><Relationship Type="http://schemas.openxmlformats.org/officeDocument/2006/relationships/image" Target="/media/image4.jpg" Id="R3858017f066d4917" /><Relationship Type="http://schemas.openxmlformats.org/officeDocument/2006/relationships/image" Target="/media/image5.jpg" Id="rId1626811272" /><Relationship Type="http://schemas.openxmlformats.org/officeDocument/2006/relationships/image" Target="/media/image6.jpg" Id="rId1372568050" /><Relationship Type="http://schemas.openxmlformats.org/officeDocument/2006/relationships/image" Target="/media/image7.jpg" Id="rId877887705" /><Relationship Type="http://schemas.openxmlformats.org/officeDocument/2006/relationships/image" Target="/media/image8.jpg" Id="rId164358189" /><Relationship Type="http://schemas.openxmlformats.org/officeDocument/2006/relationships/image" Target="/media/image9.jpg" Id="rId1188890845" 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7.svg"/><Relationship Id="rId2" Type="http://schemas.openxmlformats.org/officeDocument/2006/relationships/image" Target="media/image6.png"/><Relationship Id="rId1" Type="http://schemas.openxmlformats.org/officeDocument/2006/relationships/image" Target="media/image5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S\Documents\Sales\Proposals\ZFTSh%20Coding%20Labs%20v1.2.dotx" TargetMode="External"/></Relationships>
</file>

<file path=word/theme/theme1.xml><?xml version="1.0" encoding="utf-8"?>
<a:theme xmlns:a="http://schemas.openxmlformats.org/drawingml/2006/main" name="Custom Theme">
  <a:themeElements>
    <a:clrScheme name="SIT 2022">
      <a:dk1>
        <a:srgbClr val="0A0A0A"/>
      </a:dk1>
      <a:lt1>
        <a:srgbClr val="FFFFFF"/>
      </a:lt1>
      <a:dk2>
        <a:srgbClr val="00204D"/>
      </a:dk2>
      <a:lt2>
        <a:srgbClr val="E04130"/>
      </a:lt2>
      <a:accent1>
        <a:srgbClr val="00204D"/>
      </a:accent1>
      <a:accent2>
        <a:srgbClr val="004381"/>
      </a:accent2>
      <a:accent3>
        <a:srgbClr val="00A6DF"/>
      </a:accent3>
      <a:accent4>
        <a:srgbClr val="E04130"/>
      </a:accent4>
      <a:accent5>
        <a:srgbClr val="FFC622"/>
      </a:accent5>
      <a:accent6>
        <a:srgbClr val="00A987"/>
      </a:accent6>
      <a:hlink>
        <a:srgbClr val="E04130"/>
      </a:hlink>
      <a:folHlink>
        <a:srgbClr val="E04130"/>
      </a:folHlink>
    </a:clrScheme>
    <a:fontScheme name="Arial">
      <a:maj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Effects">
      <a: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65000"/>
                <a:shade val="100000"/>
                <a:satMod val="133000"/>
              </a:schemeClr>
            </a:gs>
            <a:gs pos="15000">
              <a:schemeClr val="phClr">
                <a:tint val="50000"/>
                <a:shade val="100000"/>
                <a:satMod val="140000"/>
              </a:schemeClr>
            </a:gs>
            <a:gs pos="100000">
              <a:schemeClr val="phClr">
                <a:tint val="10000"/>
                <a:shade val="100000"/>
                <a:satMod val="13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75000"/>
                <a:satMod val="160000"/>
              </a:schemeClr>
            </a:gs>
            <a:gs pos="62000">
              <a:schemeClr val="phClr">
                <a:tint val="100000"/>
                <a:shade val="100000"/>
                <a:satMod val="125000"/>
              </a:schemeClr>
            </a:gs>
            <a:gs pos="100000">
              <a:schemeClr val="phClr">
                <a:tint val="80000"/>
                <a:shade val="100000"/>
                <a:satMod val="140000"/>
              </a:schemeClr>
            </a:gs>
          </a:gsLst>
          <a:lin ang="16200000" scaled="1"/>
        </a:gradFill>
      </a:fillStyleLst>
      <a:lnStyleLst>
        <a:ln w="12700">
          <a:solidFill>
            <a:schemeClr val="phClr"/>
          </a:solidFill>
          <a:prstDash val="solid"/>
        </a:ln>
        <a:ln w="25400">
          <a:solidFill>
            <a:schemeClr val="phClr"/>
          </a:solidFill>
          <a:prstDash val="solid"/>
        </a:ln>
        <a:ln w="38100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25400" dir="5400000">
              <a:srgbClr val="000000">
                <a:alpha val="43137"/>
              </a:srgbClr>
            </a:outerShdw>
          </a:effectLst>
        </a:effectStyle>
        <a:effectStyle>
          <a:effectLst>
            <a:outerShdw blurRad="50800" dist="38100" dir="5400000">
              <a:srgbClr val="000000">
                <a:alpha val="61176"/>
              </a:srgbClr>
            </a:outerShdw>
          </a:effectLst>
          <a:scene3d>
            <a:camera prst="orthographicFront" fov="0">
              <a:rot lat="0" lon="0" rev="0"/>
            </a:camera>
            <a:lightRig rig="contrasting" dir="t">
              <a:rot lat="0" lon="0" rev="16500000"/>
            </a:lightRig>
          </a:scene3d>
          <a:sp3d contourW="12700" prstMaterial="powder">
            <a:bevelT h="508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  <a:effectStyle>
          <a:effectLst>
            <a:reflection blurRad="12700" stA="25000" endPos="28000" dist="38100" dir="5400000" sy="-100000"/>
          </a:effectLst>
          <a:scene3d>
            <a:camera prst="orthographicFront" fov="0">
              <a:rot lat="0" lon="0" rev="0"/>
            </a:camera>
            <a:lightRig rig="threePt" dir="t">
              <a:rot lat="0" lon="0" rev="0"/>
            </a:lightRig>
          </a:scene3d>
          <a:sp3d>
            <a:bevelT w="139700" h="38100"/>
            <a:contourClr>
              <a:schemeClr val="phClr">
                <a:tint val="100000"/>
                <a:shade val="100000"/>
                <a:satMod val="100000"/>
              </a:schemeClr>
            </a:contourClr>
          </a:sp3d>
        </a:effectStyle>
      </a:effectStyleLst>
      <a:bgFillStyleLst>
        <a:solidFill>
          <a:schemeClr val="phClr">
            <a:tint val="100000"/>
            <a:shade val="100000"/>
            <a:satMod val="100000"/>
          </a:schemeClr>
        </a:soli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40000">
              <a:schemeClr val="phClr">
                <a:tint val="100000"/>
                <a:shade val="70000"/>
                <a:satMod val="145000"/>
              </a:schemeClr>
            </a:gs>
            <a:gs pos="100000">
              <a:schemeClr val="phClr">
                <a:tint val="85000"/>
                <a:shade val="100000"/>
                <a:satMod val="155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50000"/>
                <a:satMod val="145000"/>
              </a:schemeClr>
            </a:gs>
            <a:gs pos="30000">
              <a:schemeClr val="phClr">
                <a:tint val="100000"/>
                <a:shade val="65000"/>
                <a:satMod val="155000"/>
              </a:schemeClr>
            </a:gs>
            <a:gs pos="100000">
              <a:schemeClr val="phClr">
                <a:tint val="60000"/>
                <a:shade val="100000"/>
                <a:satMod val="170000"/>
              </a:schemeClr>
            </a:gs>
          </a:gsLst>
          <a:lin ang="16200000" scaled="1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a719f44a-6527-4892-b9fd-ca7b406968a2">
      <Terms xmlns="http://schemas.microsoft.com/office/infopath/2007/PartnerControls"/>
    </lcf76f155ced4ddcb4097134ff3c332f>
    <TaxCatchAll xmlns="69c3526b-d8a4-488e-9e4a-0295716aa94d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191843B83C74B41B0A7C08D61B29566" ma:contentTypeVersion="13" ma:contentTypeDescription="Create a new document." ma:contentTypeScope="" ma:versionID="fe86a51f47ba5e097f13c787b16bea9c">
  <xsd:schema xmlns:xsd="http://www.w3.org/2001/XMLSchema" xmlns:xs="http://www.w3.org/2001/XMLSchema" xmlns:p="http://schemas.microsoft.com/office/2006/metadata/properties" xmlns:ns2="a719f44a-6527-4892-b9fd-ca7b406968a2" xmlns:ns3="69c3526b-d8a4-488e-9e4a-0295716aa94d" targetNamespace="http://schemas.microsoft.com/office/2006/metadata/properties" ma:root="true" ma:fieldsID="93e8b73ccbfb8ed272839429aacc80fd" ns2:_="" ns3:_="">
    <xsd:import namespace="a719f44a-6527-4892-b9fd-ca7b406968a2"/>
    <xsd:import namespace="69c3526b-d8a4-488e-9e4a-0295716aa94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lcf76f155ced4ddcb4097134ff3c332f" minOccurs="0"/>
                <xsd:element ref="ns3:TaxCatchAll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BillingMetadata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19f44a-6527-4892-b9fd-ca7b406968a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7d7ae1c2-95bd-4b6d-a273-4933f9c88f33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19" nillable="true" ma:displayName="MediaServiceBillingMetadata" ma:hidden="true" ma:internalName="MediaServiceBillingMetadata" ma:readOnly="true">
      <xsd:simpleType>
        <xsd:restriction base="dms:Note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c3526b-d8a4-488e-9e4a-0295716aa94d" elementFormDefault="qualified">
    <xsd:import namespace="http://schemas.microsoft.com/office/2006/documentManagement/types"/>
    <xsd:import namespace="http://schemas.microsoft.com/office/infopath/2007/PartnerControls"/>
    <xsd:element name="TaxCatchAll" ma:index="14" nillable="true" ma:displayName="Taxonomy Catch All Column" ma:hidden="true" ma:list="{686955f8-f9c5-4640-924d-2a5e4d92856c}" ma:internalName="TaxCatchAll" ma:showField="CatchAllData" ma:web="69c3526b-d8a4-488e-9e4a-0295716aa94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E9CC2B8-61C5-4023-9241-3EDBA4CB8F7D}">
  <ds:schemaRefs>
    <ds:schemaRef ds:uri="http://schemas.microsoft.com/office/2006/metadata/properties"/>
    <ds:schemaRef ds:uri="http://schemas.microsoft.com/office/infopath/2007/PartnerControls"/>
    <ds:schemaRef ds:uri="a719f44a-6527-4892-b9fd-ca7b406968a2"/>
    <ds:schemaRef ds:uri="69c3526b-d8a4-488e-9e4a-0295716aa94d"/>
  </ds:schemaRefs>
</ds:datastoreItem>
</file>

<file path=customXml/itemProps2.xml><?xml version="1.0" encoding="utf-8"?>
<ds:datastoreItem xmlns:ds="http://schemas.openxmlformats.org/officeDocument/2006/customXml" ds:itemID="{48BD03A4-A9DD-4B54-A53D-14AD36A7111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719f44a-6527-4892-b9fd-ca7b406968a2"/>
    <ds:schemaRef ds:uri="69c3526b-d8a4-488e-9e4a-0295716aa9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6ADDD6C-90D1-4FF2-873D-48B729AEC01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08BB4C92-403D-9E46-8454-F0CA7AC4AEC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ZFTSh%20Coding%20Labs%20v1.2.dotx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creator>SS</dc:creator>
  <keywords/>
  <lastModifiedBy>tahta</lastModifiedBy>
  <revision>219</revision>
  <lastPrinted>2024-11-20T07:58:00.0000000Z</lastPrinted>
  <dcterms:created xsi:type="dcterms:W3CDTF">2025-08-04T06:17:00.0000000Z</dcterms:created>
  <dcterms:modified xsi:type="dcterms:W3CDTF">2025-08-06T07:30:19.0697827Z</dcterms:modified>
  <version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TC100670409990</vt:lpwstr>
  </property>
  <property fmtid="{D5CDD505-2E9C-101B-9397-08002B2CF9AE}" pid="3" name="ContentTypeId">
    <vt:lpwstr>0x0101000191843B83C74B41B0A7C08D61B29566</vt:lpwstr>
  </property>
  <property fmtid="{D5CDD505-2E9C-101B-9397-08002B2CF9AE}" pid="4" name="MediaServiceImageTags">
    <vt:lpwstr/>
  </property>
</Properties>
</file>