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699D0" w14:textId="1AB1D602" w:rsidR="00CE68E3" w:rsidRPr="002221CC" w:rsidRDefault="006C4A49" w:rsidP="002221CC">
      <w:pPr>
        <w:spacing w:after="200"/>
        <w:rPr>
          <w:rStyle w:val="eop"/>
          <w:rFonts w:cstheme="minorHAnsi"/>
          <w:sz w:val="36"/>
          <w:szCs w:val="32"/>
        </w:rPr>
      </w:pPr>
      <w:r>
        <w:rPr>
          <w:noProof/>
        </w:rPr>
        <mc:AlternateContent>
          <mc:Choice Requires="wps">
            <w:drawing>
              <wp:anchor distT="45720" distB="45720" distL="114300" distR="114300" simplePos="0" relativeHeight="251658246" behindDoc="0" locked="0" layoutInCell="1" allowOverlap="1" wp14:anchorId="2C235A98" wp14:editId="1A50F7B1">
                <wp:simplePos x="0" y="0"/>
                <wp:positionH relativeFrom="page">
                  <wp:posOffset>64770</wp:posOffset>
                </wp:positionH>
                <wp:positionV relativeFrom="paragraph">
                  <wp:posOffset>2637790</wp:posOffset>
                </wp:positionV>
                <wp:extent cx="3817620" cy="17868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7620" cy="1786890"/>
                        </a:xfrm>
                        <a:prstGeom prst="rect">
                          <a:avLst/>
                        </a:prstGeom>
                        <a:noFill/>
                        <a:ln w="9525">
                          <a:noFill/>
                          <a:miter lim="800000"/>
                          <a:headEnd/>
                          <a:tailEnd/>
                        </a:ln>
                      </wps:spPr>
                      <wps:txbx>
                        <w:txbxContent>
                          <w:p w14:paraId="70DB22E4" w14:textId="6A088CB1" w:rsidR="000F51F9" w:rsidRPr="006C4A49" w:rsidRDefault="006C4A49" w:rsidP="006C4A49">
                            <w:pPr>
                              <w:jc w:val="center"/>
                              <w:rPr>
                                <w:color w:val="020A31"/>
                                <w:sz w:val="72"/>
                                <w:szCs w:val="72"/>
                                <w:lang w:val="en-GB"/>
                              </w:rPr>
                            </w:pPr>
                            <w:r w:rsidRPr="006C4A49">
                              <w:rPr>
                                <w:color w:val="020A31"/>
                                <w:sz w:val="72"/>
                                <w:szCs w:val="72"/>
                                <w:lang w:val="en-GB"/>
                              </w:rPr>
                              <w:t>Community App</w:t>
                            </w:r>
                          </w:p>
                          <w:p w14:paraId="6CB32A81" w14:textId="77777777" w:rsidR="00954811" w:rsidRPr="00954811" w:rsidRDefault="00954811" w:rsidP="006C4A49">
                            <w:pPr>
                              <w:jc w:val="center"/>
                              <w:rPr>
                                <w:color w:val="020A31"/>
                                <w:sz w:val="18"/>
                                <w:szCs w:val="18"/>
                                <w:lang w:val="en-GB"/>
                              </w:rPr>
                            </w:pPr>
                          </w:p>
                          <w:p w14:paraId="2C82201B" w14:textId="27EE1D53" w:rsidR="00954811" w:rsidRPr="00954811" w:rsidRDefault="00026282" w:rsidP="006C4A49">
                            <w:pPr>
                              <w:jc w:val="center"/>
                              <w:rPr>
                                <w:b w:val="0"/>
                                <w:bCs/>
                                <w:color w:val="020A31"/>
                                <w:sz w:val="40"/>
                                <w:szCs w:val="40"/>
                                <w:lang w:val="en-GB"/>
                              </w:rPr>
                            </w:pPr>
                            <w:r>
                              <w:rPr>
                                <w:b w:val="0"/>
                                <w:bCs/>
                                <w:color w:val="020A31"/>
                                <w:sz w:val="40"/>
                                <w:szCs w:val="40"/>
                                <w:lang w:val="en-GB"/>
                              </w:rPr>
                              <w:t>Content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35A98" id="_x0000_t202" coordsize="21600,21600" o:spt="202" path="m,l,21600r21600,l21600,xe">
                <v:stroke joinstyle="miter"/>
                <v:path gradientshapeok="t" o:connecttype="rect"/>
              </v:shapetype>
              <v:shape id="Text Box 2" o:spid="_x0000_s1026" type="#_x0000_t202" style="position:absolute;margin-left:5.1pt;margin-top:207.7pt;width:300.6pt;height:140.7pt;z-index:25165824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" filled="f" stroked="f">
                <v:textbox>
                  <w:txbxContent>
                    <w:p w14:paraId="70DB22E4" w14:textId="6A088CB1" w:rsidR="000F51F9" w:rsidRPr="006C4A49" w:rsidRDefault="006C4A49" w:rsidP="006C4A49">
                      <w:pPr>
                        <w:jc w:val="center"/>
                        <w:rPr>
                          <w:color w:val="020A31"/>
                          <w:sz w:val="72"/>
                          <w:szCs w:val="72"/>
                          <w:lang w:val="en-GB"/>
                        </w:rPr>
                      </w:pPr>
                      <w:r w:rsidRPr="006C4A49">
                        <w:rPr>
                          <w:color w:val="020A31"/>
                          <w:sz w:val="72"/>
                          <w:szCs w:val="72"/>
                          <w:lang w:val="en-GB"/>
                        </w:rPr>
                        <w:t>Community App</w:t>
                      </w:r>
                    </w:p>
                    <w:p w14:paraId="6CB32A81" w14:textId="77777777" w:rsidR="00954811" w:rsidRPr="00954811" w:rsidRDefault="00954811" w:rsidP="006C4A49">
                      <w:pPr>
                        <w:jc w:val="center"/>
                        <w:rPr>
                          <w:color w:val="020A31"/>
                          <w:sz w:val="18"/>
                          <w:szCs w:val="18"/>
                          <w:lang w:val="en-GB"/>
                        </w:rPr>
                      </w:pPr>
                    </w:p>
                    <w:p w14:paraId="2C82201B" w14:textId="27EE1D53" w:rsidR="00954811" w:rsidRPr="00954811" w:rsidRDefault="00026282" w:rsidP="006C4A49">
                      <w:pPr>
                        <w:jc w:val="center"/>
                        <w:rPr>
                          <w:b w:val="0"/>
                          <w:bCs/>
                          <w:color w:val="020A31"/>
                          <w:sz w:val="40"/>
                          <w:szCs w:val="40"/>
                          <w:lang w:val="en-GB"/>
                        </w:rPr>
                      </w:pPr>
                      <w:r>
                        <w:rPr>
                          <w:b w:val="0"/>
                          <w:bCs/>
                          <w:color w:val="020A31"/>
                          <w:sz w:val="40"/>
                          <w:szCs w:val="40"/>
                          <w:lang w:val="en-GB"/>
                        </w:rPr>
                        <w:t>Content Management</w:t>
                      </w:r>
                    </w:p>
                  </w:txbxContent>
                </v:textbox>
                <w10:wrap type="square" anchorx="page"/>
              </v:shape>
            </w:pict>
          </mc:Fallback>
        </mc:AlternateContent>
      </w:r>
      <w:r w:rsidRPr="00954811">
        <w:rPr>
          <w:noProof/>
        </w:rPr>
        <w:drawing>
          <wp:anchor distT="0" distB="0" distL="114300" distR="114300" simplePos="0" relativeHeight="251658260" behindDoc="1" locked="0" layoutInCell="1" allowOverlap="1" wp14:anchorId="776A3D4A" wp14:editId="3547AF7A">
            <wp:simplePos x="0" y="0"/>
            <wp:positionH relativeFrom="page">
              <wp:align>left</wp:align>
            </wp:positionH>
            <wp:positionV relativeFrom="paragraph">
              <wp:posOffset>-2056914</wp:posOffset>
            </wp:positionV>
            <wp:extent cx="10097860" cy="10829308"/>
            <wp:effectExtent l="0" t="0" r="0" b="0"/>
            <wp:wrapNone/>
            <wp:docPr id="928097105" name="Picture 4">
              <a:extLst xmlns:a="http://schemas.openxmlformats.org/drawingml/2006/main">
                <a:ext uri="{FF2B5EF4-FFF2-40B4-BE49-F238E27FC236}">
                  <a16:creationId xmlns:a16="http://schemas.microsoft.com/office/drawing/2014/main" id="{6E530803-DAAB-4468-A608-2965D81E57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E530803-DAAB-4468-A608-2965D81E57B4}"/>
                        </a:ext>
                      </a:extLst>
                    </pic:cNvPr>
                    <pic:cNvPicPr>
                      <a:picLocks noChangeAspect="1"/>
                    </pic:cNvPicPr>
                  </pic:nvPicPr>
                  <pic:blipFill rotWithShape="1">
                    <a:blip r:embed="rId11">
                      <a:extLst>
                        <a:ext uri="{28A0092B-C50C-407E-A947-70E740481C1C}">
                          <a14:useLocalDpi xmlns:a14="http://schemas.microsoft.com/office/drawing/2010/main" val="0"/>
                        </a:ext>
                      </a:extLst>
                    </a:blip>
                    <a:srcRect t="-66" r="-182" b="59"/>
                    <a:stretch/>
                  </pic:blipFill>
                  <pic:spPr>
                    <a:xfrm>
                      <a:off x="0" y="0"/>
                      <a:ext cx="10097860" cy="10829308"/>
                    </a:xfrm>
                    <a:prstGeom prst="rect">
                      <a:avLst/>
                    </a:prstGeom>
                  </pic:spPr>
                </pic:pic>
              </a:graphicData>
            </a:graphic>
            <wp14:sizeRelH relativeFrom="margin">
              <wp14:pctWidth>0</wp14:pctWidth>
            </wp14:sizeRelH>
            <wp14:sizeRelV relativeFrom="margin">
              <wp14:pctHeight>0</wp14:pctHeight>
            </wp14:sizeRelV>
          </wp:anchor>
        </w:drawing>
      </w:r>
      <w:r w:rsidR="00A378F8">
        <w:rPr>
          <w:noProof/>
        </w:rPr>
        <w:drawing>
          <wp:anchor distT="0" distB="0" distL="114300" distR="114300" simplePos="0" relativeHeight="251671574" behindDoc="1" locked="0" layoutInCell="1" allowOverlap="1" wp14:anchorId="6D52A674" wp14:editId="508B5751">
            <wp:simplePos x="0" y="0"/>
            <wp:positionH relativeFrom="column">
              <wp:posOffset>-745152</wp:posOffset>
            </wp:positionH>
            <wp:positionV relativeFrom="paragraph">
              <wp:posOffset>111620</wp:posOffset>
            </wp:positionV>
            <wp:extent cx="1666875" cy="643255"/>
            <wp:effectExtent l="0" t="0" r="9525" b="4445"/>
            <wp:wrapNone/>
            <wp:docPr id="18759216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21623" name="Picture 1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66875" cy="643255"/>
                    </a:xfrm>
                    <a:prstGeom prst="rect">
                      <a:avLst/>
                    </a:prstGeom>
                  </pic:spPr>
                </pic:pic>
              </a:graphicData>
            </a:graphic>
          </wp:anchor>
        </w:drawing>
      </w:r>
      <w:bookmarkStart w:id="0" w:name="_Toc76650739"/>
      <w:bookmarkStart w:id="1" w:name="_Toc77349748"/>
      <w:bookmarkStart w:id="2" w:name="_Toc77350327"/>
      <w:bookmarkStart w:id="3" w:name="_Toc77350508"/>
      <w:bookmarkStart w:id="4" w:name="_Toc77350631"/>
      <w:bookmarkStart w:id="5" w:name="_Toc77361781"/>
      <w:bookmarkStart w:id="6" w:name="_Toc77361818"/>
      <w:bookmarkStart w:id="7" w:name="_Toc77362419"/>
      <w:bookmarkStart w:id="8" w:name="_Toc94869093"/>
      <w:bookmarkStart w:id="9" w:name="_Toc94869262"/>
      <w:bookmarkStart w:id="10" w:name="_Toc97291066"/>
      <w:bookmarkStart w:id="11" w:name="_Toc121834996"/>
      <w:bookmarkStart w:id="12" w:name="_Toc121815197"/>
      <w:bookmarkStart w:id="13" w:name="_Toc121816322"/>
      <w:bookmarkStart w:id="14" w:name="_Toc122372560"/>
      <w:bookmarkStart w:id="15" w:name="_Toc125069395"/>
      <w:bookmarkStart w:id="16" w:name="_Toc170909837"/>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sidR="00A24CE3" w:rsidRPr="0A6662C7">
        <w:br w:type="page"/>
      </w:r>
      <w:bookmarkEnd w:id="16"/>
    </w:p>
    <w:p w14:paraId="445CC3C4" w14:textId="298C5344" w:rsidR="006221A5" w:rsidRDefault="00D70A9B" w:rsidP="00DB6ACA">
      <w:pPr>
        <w:pStyle w:val="Content"/>
        <w:jc w:val="center"/>
        <w:rPr>
          <w:rFonts w:cstheme="minorHAnsi"/>
          <w:b/>
          <w:bCs/>
          <w:sz w:val="36"/>
          <w:szCs w:val="32"/>
        </w:rPr>
      </w:pPr>
      <w:r w:rsidRPr="00C62D26">
        <w:rPr>
          <w:rFonts w:cstheme="minorHAnsi"/>
          <w:b/>
          <w:bCs/>
          <w:sz w:val="36"/>
          <w:szCs w:val="32"/>
        </w:rPr>
        <w:lastRenderedPageBreak/>
        <w:t>Content</w:t>
      </w:r>
      <w:r w:rsidR="00F35AAA">
        <w:rPr>
          <w:rFonts w:cstheme="minorHAnsi"/>
          <w:b/>
          <w:bCs/>
          <w:sz w:val="36"/>
          <w:szCs w:val="32"/>
        </w:rPr>
        <w:t>s</w:t>
      </w:r>
    </w:p>
    <w:p w14:paraId="49BAEFA9" w14:textId="77777777" w:rsidR="002221CC" w:rsidRPr="00EA30DC" w:rsidRDefault="002221CC" w:rsidP="00DB6ACA">
      <w:pPr>
        <w:pStyle w:val="Content"/>
        <w:jc w:val="center"/>
        <w:rPr>
          <w:rFonts w:cstheme="minorHAnsi"/>
          <w:sz w:val="36"/>
          <w:szCs w:val="32"/>
        </w:rPr>
      </w:pPr>
    </w:p>
    <w:p w14:paraId="2DE2308A" w14:textId="1A69FDF6" w:rsidR="00721F04" w:rsidRPr="00721F04" w:rsidRDefault="00D70A9B">
      <w:pPr>
        <w:pStyle w:val="TOC1"/>
        <w:rPr>
          <w:b w:val="0"/>
          <w:noProof/>
          <w:color w:val="auto"/>
          <w:kern w:val="2"/>
          <w:sz w:val="24"/>
          <w:szCs w:val="24"/>
          <w:lang w:val="en-ID" w:eastAsia="en-ID"/>
          <w14:ligatures w14:val="standardContextual"/>
        </w:rPr>
      </w:pPr>
      <w:r w:rsidRPr="00721F04">
        <w:rPr>
          <w:rFonts w:eastAsiaTheme="majorEastAsia" w:cstheme="minorHAnsi"/>
          <w:b w:val="0"/>
          <w:color w:val="00204D" w:themeColor="text2"/>
          <w:kern w:val="28"/>
        </w:rPr>
        <w:fldChar w:fldCharType="begin"/>
      </w:r>
      <w:r w:rsidRPr="00721F04">
        <w:rPr>
          <w:rFonts w:cstheme="minorHAnsi"/>
          <w:b w:val="0"/>
        </w:rPr>
        <w:instrText xml:space="preserve"> TOC \o "1-3" \h \z \u </w:instrText>
      </w:r>
      <w:r w:rsidRPr="00721F04">
        <w:rPr>
          <w:rFonts w:eastAsiaTheme="majorEastAsia" w:cstheme="minorHAnsi"/>
          <w:b w:val="0"/>
          <w:color w:val="00204D" w:themeColor="text2"/>
          <w:kern w:val="28"/>
        </w:rPr>
        <w:fldChar w:fldCharType="separate"/>
      </w:r>
      <w:hyperlink w:anchor="_Toc204870313" w:history="1">
        <w:r w:rsidR="00721F04" w:rsidRPr="00721F04">
          <w:rPr>
            <w:rStyle w:val="Hyperlink"/>
            <w:b w:val="0"/>
            <w:noProof/>
          </w:rPr>
          <w:t>1</w:t>
        </w:r>
        <w:r w:rsidR="00721F04" w:rsidRPr="00721F04">
          <w:rPr>
            <w:b w:val="0"/>
            <w:noProof/>
            <w:color w:val="auto"/>
            <w:kern w:val="2"/>
            <w:sz w:val="24"/>
            <w:szCs w:val="24"/>
            <w:lang w:val="en-ID" w:eastAsia="en-ID"/>
            <w14:ligatures w14:val="standardContextual"/>
          </w:rPr>
          <w:tab/>
        </w:r>
        <w:r w:rsidR="00721F04" w:rsidRPr="00721F04">
          <w:rPr>
            <w:rStyle w:val="Hyperlink"/>
            <w:b w:val="0"/>
            <w:noProof/>
          </w:rPr>
          <w:t>Overview</w:t>
        </w:r>
        <w:r w:rsidR="00721F04" w:rsidRPr="00721F04">
          <w:rPr>
            <w:b w:val="0"/>
            <w:noProof/>
            <w:webHidden/>
          </w:rPr>
          <w:tab/>
        </w:r>
        <w:r w:rsidR="00721F04" w:rsidRPr="00721F04">
          <w:rPr>
            <w:b w:val="0"/>
            <w:noProof/>
            <w:webHidden/>
          </w:rPr>
          <w:fldChar w:fldCharType="begin"/>
        </w:r>
        <w:r w:rsidR="00721F04" w:rsidRPr="00721F04">
          <w:rPr>
            <w:b w:val="0"/>
            <w:noProof/>
            <w:webHidden/>
          </w:rPr>
          <w:instrText xml:space="preserve"> PAGEREF _Toc204870313 \h </w:instrText>
        </w:r>
        <w:r w:rsidR="00721F04" w:rsidRPr="00721F04">
          <w:rPr>
            <w:b w:val="0"/>
            <w:noProof/>
            <w:webHidden/>
          </w:rPr>
        </w:r>
        <w:r w:rsidR="00721F04" w:rsidRPr="00721F04">
          <w:rPr>
            <w:b w:val="0"/>
            <w:noProof/>
            <w:webHidden/>
          </w:rPr>
          <w:fldChar w:fldCharType="separate"/>
        </w:r>
        <w:r w:rsidR="00721F04" w:rsidRPr="00721F04">
          <w:rPr>
            <w:b w:val="0"/>
            <w:noProof/>
            <w:webHidden/>
          </w:rPr>
          <w:t>3</w:t>
        </w:r>
        <w:r w:rsidR="00721F04" w:rsidRPr="00721F04">
          <w:rPr>
            <w:b w:val="0"/>
            <w:noProof/>
            <w:webHidden/>
          </w:rPr>
          <w:fldChar w:fldCharType="end"/>
        </w:r>
      </w:hyperlink>
    </w:p>
    <w:p w14:paraId="596CE0AB" w14:textId="16DFCD08" w:rsidR="00721F04" w:rsidRPr="00721F04" w:rsidRDefault="00721F04">
      <w:pPr>
        <w:pStyle w:val="TOC1"/>
        <w:rPr>
          <w:b w:val="0"/>
          <w:noProof/>
          <w:color w:val="auto"/>
          <w:kern w:val="2"/>
          <w:sz w:val="24"/>
          <w:szCs w:val="24"/>
          <w:lang w:val="en-ID" w:eastAsia="en-ID"/>
          <w14:ligatures w14:val="standardContextual"/>
        </w:rPr>
      </w:pPr>
      <w:hyperlink w:anchor="_Toc204870314" w:history="1">
        <w:r w:rsidRPr="00721F04">
          <w:rPr>
            <w:rStyle w:val="Hyperlink"/>
            <w:b w:val="0"/>
            <w:noProof/>
            <w:lang w:val="en-ID"/>
          </w:rPr>
          <w:t>2</w:t>
        </w:r>
        <w:r w:rsidRPr="00721F04">
          <w:rPr>
            <w:b w:val="0"/>
            <w:noProof/>
            <w:color w:val="auto"/>
            <w:kern w:val="2"/>
            <w:sz w:val="24"/>
            <w:szCs w:val="24"/>
            <w:lang w:val="en-ID" w:eastAsia="en-ID"/>
            <w14:ligatures w14:val="standardContextual"/>
          </w:rPr>
          <w:tab/>
        </w:r>
        <w:r w:rsidRPr="00721F04">
          <w:rPr>
            <w:rStyle w:val="Hyperlink"/>
            <w:b w:val="0"/>
            <w:noProof/>
            <w:lang w:val="en-ID"/>
          </w:rPr>
          <w:t>Scenarios</w:t>
        </w:r>
        <w:r w:rsidRPr="00721F04">
          <w:rPr>
            <w:b w:val="0"/>
            <w:noProof/>
            <w:webHidden/>
          </w:rPr>
          <w:tab/>
        </w:r>
        <w:r w:rsidRPr="00721F04">
          <w:rPr>
            <w:b w:val="0"/>
            <w:noProof/>
            <w:webHidden/>
          </w:rPr>
          <w:fldChar w:fldCharType="begin"/>
        </w:r>
        <w:r w:rsidRPr="00721F04">
          <w:rPr>
            <w:b w:val="0"/>
            <w:noProof/>
            <w:webHidden/>
          </w:rPr>
          <w:instrText xml:space="preserve"> PAGEREF _Toc204870314 \h </w:instrText>
        </w:r>
        <w:r w:rsidRPr="00721F04">
          <w:rPr>
            <w:b w:val="0"/>
            <w:noProof/>
            <w:webHidden/>
          </w:rPr>
        </w:r>
        <w:r w:rsidRPr="00721F04">
          <w:rPr>
            <w:b w:val="0"/>
            <w:noProof/>
            <w:webHidden/>
          </w:rPr>
          <w:fldChar w:fldCharType="separate"/>
        </w:r>
        <w:r w:rsidRPr="00721F04">
          <w:rPr>
            <w:b w:val="0"/>
            <w:noProof/>
            <w:webHidden/>
          </w:rPr>
          <w:t>3</w:t>
        </w:r>
        <w:r w:rsidRPr="00721F04">
          <w:rPr>
            <w:b w:val="0"/>
            <w:noProof/>
            <w:webHidden/>
          </w:rPr>
          <w:fldChar w:fldCharType="end"/>
        </w:r>
      </w:hyperlink>
    </w:p>
    <w:p w14:paraId="40F3E559" w14:textId="257C2053" w:rsidR="00721F04" w:rsidRPr="00721F04" w:rsidRDefault="00721F04">
      <w:pPr>
        <w:pStyle w:val="TOC1"/>
        <w:rPr>
          <w:b w:val="0"/>
          <w:noProof/>
          <w:color w:val="auto"/>
          <w:kern w:val="2"/>
          <w:sz w:val="24"/>
          <w:szCs w:val="24"/>
          <w:lang w:val="en-ID" w:eastAsia="en-ID"/>
          <w14:ligatures w14:val="standardContextual"/>
        </w:rPr>
      </w:pPr>
      <w:hyperlink w:anchor="_Toc204870315" w:history="1">
        <w:r w:rsidRPr="00721F04">
          <w:rPr>
            <w:rStyle w:val="Hyperlink"/>
            <w:b w:val="0"/>
            <w:noProof/>
            <w:lang w:val="en-ID"/>
          </w:rPr>
          <w:t>3</w:t>
        </w:r>
        <w:r w:rsidRPr="00721F04">
          <w:rPr>
            <w:b w:val="0"/>
            <w:noProof/>
            <w:color w:val="auto"/>
            <w:kern w:val="2"/>
            <w:sz w:val="24"/>
            <w:szCs w:val="24"/>
            <w:lang w:val="en-ID" w:eastAsia="en-ID"/>
            <w14:ligatures w14:val="standardContextual"/>
          </w:rPr>
          <w:tab/>
        </w:r>
        <w:r w:rsidRPr="00721F04">
          <w:rPr>
            <w:rStyle w:val="Hyperlink"/>
            <w:b w:val="0"/>
            <w:noProof/>
            <w:lang w:val="en-ID"/>
          </w:rPr>
          <w:t>Business Requirements</w:t>
        </w:r>
        <w:r w:rsidRPr="00721F04">
          <w:rPr>
            <w:b w:val="0"/>
            <w:noProof/>
            <w:webHidden/>
          </w:rPr>
          <w:tab/>
        </w:r>
        <w:r w:rsidRPr="00721F04">
          <w:rPr>
            <w:b w:val="0"/>
            <w:noProof/>
            <w:webHidden/>
          </w:rPr>
          <w:fldChar w:fldCharType="begin"/>
        </w:r>
        <w:r w:rsidRPr="00721F04">
          <w:rPr>
            <w:b w:val="0"/>
            <w:noProof/>
            <w:webHidden/>
          </w:rPr>
          <w:instrText xml:space="preserve"> PAGEREF _Toc204870315 \h </w:instrText>
        </w:r>
        <w:r w:rsidRPr="00721F04">
          <w:rPr>
            <w:b w:val="0"/>
            <w:noProof/>
            <w:webHidden/>
          </w:rPr>
        </w:r>
        <w:r w:rsidRPr="00721F04">
          <w:rPr>
            <w:b w:val="0"/>
            <w:noProof/>
            <w:webHidden/>
          </w:rPr>
          <w:fldChar w:fldCharType="separate"/>
        </w:r>
        <w:r w:rsidRPr="00721F04">
          <w:rPr>
            <w:b w:val="0"/>
            <w:noProof/>
            <w:webHidden/>
          </w:rPr>
          <w:t>5</w:t>
        </w:r>
        <w:r w:rsidRPr="00721F04">
          <w:rPr>
            <w:b w:val="0"/>
            <w:noProof/>
            <w:webHidden/>
          </w:rPr>
          <w:fldChar w:fldCharType="end"/>
        </w:r>
      </w:hyperlink>
    </w:p>
    <w:p w14:paraId="67B27061" w14:textId="2145C0E3" w:rsidR="00721F04" w:rsidRPr="00721F04" w:rsidRDefault="00721F04">
      <w:pPr>
        <w:pStyle w:val="TOC1"/>
        <w:rPr>
          <w:b w:val="0"/>
          <w:noProof/>
          <w:color w:val="auto"/>
          <w:kern w:val="2"/>
          <w:sz w:val="24"/>
          <w:szCs w:val="24"/>
          <w:lang w:val="en-ID" w:eastAsia="en-ID"/>
          <w14:ligatures w14:val="standardContextual"/>
        </w:rPr>
      </w:pPr>
      <w:hyperlink w:anchor="_Toc204870316" w:history="1">
        <w:r w:rsidRPr="00721F04">
          <w:rPr>
            <w:rStyle w:val="Hyperlink"/>
            <w:b w:val="0"/>
            <w:noProof/>
            <w:lang w:val="en-ID"/>
          </w:rPr>
          <w:t>4</w:t>
        </w:r>
        <w:r w:rsidRPr="00721F04">
          <w:rPr>
            <w:b w:val="0"/>
            <w:noProof/>
            <w:color w:val="auto"/>
            <w:kern w:val="2"/>
            <w:sz w:val="24"/>
            <w:szCs w:val="24"/>
            <w:lang w:val="en-ID" w:eastAsia="en-ID"/>
            <w14:ligatures w14:val="standardContextual"/>
          </w:rPr>
          <w:tab/>
        </w:r>
        <w:r w:rsidRPr="00721F04">
          <w:rPr>
            <w:rStyle w:val="Hyperlink"/>
            <w:b w:val="0"/>
            <w:noProof/>
            <w:lang w:val="en-ID"/>
          </w:rPr>
          <w:t>Functional Requirements</w:t>
        </w:r>
        <w:r w:rsidRPr="00721F04">
          <w:rPr>
            <w:b w:val="0"/>
            <w:noProof/>
            <w:webHidden/>
          </w:rPr>
          <w:tab/>
        </w:r>
        <w:r w:rsidRPr="00721F04">
          <w:rPr>
            <w:b w:val="0"/>
            <w:noProof/>
            <w:webHidden/>
          </w:rPr>
          <w:fldChar w:fldCharType="begin"/>
        </w:r>
        <w:r w:rsidRPr="00721F04">
          <w:rPr>
            <w:b w:val="0"/>
            <w:noProof/>
            <w:webHidden/>
          </w:rPr>
          <w:instrText xml:space="preserve"> PAGEREF _Toc204870316 \h </w:instrText>
        </w:r>
        <w:r w:rsidRPr="00721F04">
          <w:rPr>
            <w:b w:val="0"/>
            <w:noProof/>
            <w:webHidden/>
          </w:rPr>
        </w:r>
        <w:r w:rsidRPr="00721F04">
          <w:rPr>
            <w:b w:val="0"/>
            <w:noProof/>
            <w:webHidden/>
          </w:rPr>
          <w:fldChar w:fldCharType="separate"/>
        </w:r>
        <w:r w:rsidRPr="00721F04">
          <w:rPr>
            <w:b w:val="0"/>
            <w:noProof/>
            <w:webHidden/>
          </w:rPr>
          <w:t>6</w:t>
        </w:r>
        <w:r w:rsidRPr="00721F04">
          <w:rPr>
            <w:b w:val="0"/>
            <w:noProof/>
            <w:webHidden/>
          </w:rPr>
          <w:fldChar w:fldCharType="end"/>
        </w:r>
      </w:hyperlink>
    </w:p>
    <w:p w14:paraId="438E2C67" w14:textId="497DE2B9" w:rsidR="00721F04" w:rsidRPr="00721F04" w:rsidRDefault="00721F04">
      <w:pPr>
        <w:pStyle w:val="TOC1"/>
        <w:rPr>
          <w:b w:val="0"/>
          <w:noProof/>
          <w:color w:val="auto"/>
          <w:kern w:val="2"/>
          <w:sz w:val="24"/>
          <w:szCs w:val="24"/>
          <w:lang w:val="en-ID" w:eastAsia="en-ID"/>
          <w14:ligatures w14:val="standardContextual"/>
        </w:rPr>
      </w:pPr>
      <w:hyperlink w:anchor="_Toc204870317" w:history="1">
        <w:r w:rsidRPr="00721F04">
          <w:rPr>
            <w:rStyle w:val="Hyperlink"/>
            <w:b w:val="0"/>
            <w:noProof/>
            <w:lang w:val="en-ID"/>
          </w:rPr>
          <w:t>5</w:t>
        </w:r>
        <w:r w:rsidRPr="00721F04">
          <w:rPr>
            <w:b w:val="0"/>
            <w:noProof/>
            <w:color w:val="auto"/>
            <w:kern w:val="2"/>
            <w:sz w:val="24"/>
            <w:szCs w:val="24"/>
            <w:lang w:val="en-ID" w:eastAsia="en-ID"/>
            <w14:ligatures w14:val="standardContextual"/>
          </w:rPr>
          <w:tab/>
        </w:r>
        <w:r w:rsidRPr="00721F04">
          <w:rPr>
            <w:rStyle w:val="Hyperlink"/>
            <w:b w:val="0"/>
            <w:noProof/>
            <w:lang w:val="en-ID"/>
          </w:rPr>
          <w:t>Dependencies</w:t>
        </w:r>
        <w:r w:rsidRPr="00721F04">
          <w:rPr>
            <w:b w:val="0"/>
            <w:noProof/>
            <w:webHidden/>
          </w:rPr>
          <w:tab/>
        </w:r>
        <w:r w:rsidRPr="00721F04">
          <w:rPr>
            <w:b w:val="0"/>
            <w:noProof/>
            <w:webHidden/>
          </w:rPr>
          <w:fldChar w:fldCharType="begin"/>
        </w:r>
        <w:r w:rsidRPr="00721F04">
          <w:rPr>
            <w:b w:val="0"/>
            <w:noProof/>
            <w:webHidden/>
          </w:rPr>
          <w:instrText xml:space="preserve"> PAGEREF _Toc204870317 \h </w:instrText>
        </w:r>
        <w:r w:rsidRPr="00721F04">
          <w:rPr>
            <w:b w:val="0"/>
            <w:noProof/>
            <w:webHidden/>
          </w:rPr>
        </w:r>
        <w:r w:rsidRPr="00721F04">
          <w:rPr>
            <w:b w:val="0"/>
            <w:noProof/>
            <w:webHidden/>
          </w:rPr>
          <w:fldChar w:fldCharType="separate"/>
        </w:r>
        <w:r w:rsidRPr="00721F04">
          <w:rPr>
            <w:b w:val="0"/>
            <w:noProof/>
            <w:webHidden/>
          </w:rPr>
          <w:t>6</w:t>
        </w:r>
        <w:r w:rsidRPr="00721F04">
          <w:rPr>
            <w:b w:val="0"/>
            <w:noProof/>
            <w:webHidden/>
          </w:rPr>
          <w:fldChar w:fldCharType="end"/>
        </w:r>
      </w:hyperlink>
    </w:p>
    <w:p w14:paraId="404A4C3A" w14:textId="3EEA0711" w:rsidR="00721F04" w:rsidRPr="00721F04" w:rsidRDefault="00721F04">
      <w:pPr>
        <w:pStyle w:val="TOC1"/>
        <w:rPr>
          <w:b w:val="0"/>
          <w:noProof/>
          <w:color w:val="auto"/>
          <w:kern w:val="2"/>
          <w:sz w:val="24"/>
          <w:szCs w:val="24"/>
          <w:lang w:val="en-ID" w:eastAsia="en-ID"/>
          <w14:ligatures w14:val="standardContextual"/>
        </w:rPr>
      </w:pPr>
      <w:hyperlink w:anchor="_Toc204870318" w:history="1">
        <w:r w:rsidRPr="00721F04">
          <w:rPr>
            <w:rStyle w:val="Hyperlink"/>
            <w:b w:val="0"/>
            <w:noProof/>
            <w:lang w:val="en-ID"/>
          </w:rPr>
          <w:t>6</w:t>
        </w:r>
        <w:r w:rsidRPr="00721F04">
          <w:rPr>
            <w:b w:val="0"/>
            <w:noProof/>
            <w:color w:val="auto"/>
            <w:kern w:val="2"/>
            <w:sz w:val="24"/>
            <w:szCs w:val="24"/>
            <w:lang w:val="en-ID" w:eastAsia="en-ID"/>
            <w14:ligatures w14:val="standardContextual"/>
          </w:rPr>
          <w:tab/>
        </w:r>
        <w:r w:rsidRPr="00721F04">
          <w:rPr>
            <w:rStyle w:val="Hyperlink"/>
            <w:b w:val="0"/>
            <w:noProof/>
            <w:lang w:val="en-ID"/>
          </w:rPr>
          <w:t>Checklist</w:t>
        </w:r>
        <w:r w:rsidRPr="00721F04">
          <w:rPr>
            <w:b w:val="0"/>
            <w:noProof/>
            <w:webHidden/>
          </w:rPr>
          <w:tab/>
        </w:r>
        <w:r w:rsidRPr="00721F04">
          <w:rPr>
            <w:b w:val="0"/>
            <w:noProof/>
            <w:webHidden/>
          </w:rPr>
          <w:fldChar w:fldCharType="begin"/>
        </w:r>
        <w:r w:rsidRPr="00721F04">
          <w:rPr>
            <w:b w:val="0"/>
            <w:noProof/>
            <w:webHidden/>
          </w:rPr>
          <w:instrText xml:space="preserve"> PAGEREF _Toc204870318 \h </w:instrText>
        </w:r>
        <w:r w:rsidRPr="00721F04">
          <w:rPr>
            <w:b w:val="0"/>
            <w:noProof/>
            <w:webHidden/>
          </w:rPr>
        </w:r>
        <w:r w:rsidRPr="00721F04">
          <w:rPr>
            <w:b w:val="0"/>
            <w:noProof/>
            <w:webHidden/>
          </w:rPr>
          <w:fldChar w:fldCharType="separate"/>
        </w:r>
        <w:r w:rsidRPr="00721F04">
          <w:rPr>
            <w:b w:val="0"/>
            <w:noProof/>
            <w:webHidden/>
          </w:rPr>
          <w:t>6</w:t>
        </w:r>
        <w:r w:rsidRPr="00721F04">
          <w:rPr>
            <w:b w:val="0"/>
            <w:noProof/>
            <w:webHidden/>
          </w:rPr>
          <w:fldChar w:fldCharType="end"/>
        </w:r>
      </w:hyperlink>
    </w:p>
    <w:p w14:paraId="7D5B1A9E" w14:textId="207FE36F" w:rsidR="00721F04" w:rsidRPr="00721F04" w:rsidRDefault="00721F04">
      <w:pPr>
        <w:pStyle w:val="TOC1"/>
        <w:rPr>
          <w:b w:val="0"/>
          <w:noProof/>
          <w:color w:val="auto"/>
          <w:kern w:val="2"/>
          <w:sz w:val="24"/>
          <w:szCs w:val="24"/>
          <w:lang w:val="en-ID" w:eastAsia="en-ID"/>
          <w14:ligatures w14:val="standardContextual"/>
        </w:rPr>
      </w:pPr>
      <w:hyperlink w:anchor="_Toc204870319" w:history="1">
        <w:r w:rsidRPr="00721F04">
          <w:rPr>
            <w:rStyle w:val="Hyperlink"/>
            <w:rFonts w:ascii="Arial" w:hAnsi="Arial" w:cs="Arial"/>
            <w:b w:val="0"/>
            <w:noProof/>
          </w:rPr>
          <w:t>7</w:t>
        </w:r>
        <w:r w:rsidRPr="00721F04">
          <w:rPr>
            <w:b w:val="0"/>
            <w:noProof/>
            <w:color w:val="auto"/>
            <w:kern w:val="2"/>
            <w:sz w:val="24"/>
            <w:szCs w:val="24"/>
            <w:lang w:val="en-ID" w:eastAsia="en-ID"/>
            <w14:ligatures w14:val="standardContextual"/>
          </w:rPr>
          <w:tab/>
        </w:r>
        <w:r w:rsidRPr="00721F04">
          <w:rPr>
            <w:rStyle w:val="Hyperlink"/>
            <w:rFonts w:ascii="Arial" w:hAnsi="Arial" w:cs="Arial"/>
            <w:b w:val="0"/>
            <w:noProof/>
          </w:rPr>
          <w:t>Change and Review history</w:t>
        </w:r>
        <w:r w:rsidRPr="00721F04">
          <w:rPr>
            <w:b w:val="0"/>
            <w:noProof/>
            <w:webHidden/>
          </w:rPr>
          <w:tab/>
        </w:r>
        <w:r w:rsidRPr="00721F04">
          <w:rPr>
            <w:b w:val="0"/>
            <w:noProof/>
            <w:webHidden/>
          </w:rPr>
          <w:fldChar w:fldCharType="begin"/>
        </w:r>
        <w:r w:rsidRPr="00721F04">
          <w:rPr>
            <w:b w:val="0"/>
            <w:noProof/>
            <w:webHidden/>
          </w:rPr>
          <w:instrText xml:space="preserve"> PAGEREF _Toc204870319 \h </w:instrText>
        </w:r>
        <w:r w:rsidRPr="00721F04">
          <w:rPr>
            <w:b w:val="0"/>
            <w:noProof/>
            <w:webHidden/>
          </w:rPr>
        </w:r>
        <w:r w:rsidRPr="00721F04">
          <w:rPr>
            <w:b w:val="0"/>
            <w:noProof/>
            <w:webHidden/>
          </w:rPr>
          <w:fldChar w:fldCharType="separate"/>
        </w:r>
        <w:r w:rsidRPr="00721F04">
          <w:rPr>
            <w:b w:val="0"/>
            <w:noProof/>
            <w:webHidden/>
          </w:rPr>
          <w:t>7</w:t>
        </w:r>
        <w:r w:rsidRPr="00721F04">
          <w:rPr>
            <w:b w:val="0"/>
            <w:noProof/>
            <w:webHidden/>
          </w:rPr>
          <w:fldChar w:fldCharType="end"/>
        </w:r>
      </w:hyperlink>
    </w:p>
    <w:p w14:paraId="676FF049" w14:textId="2B191F87" w:rsidR="00275E9A" w:rsidRPr="009F6077" w:rsidRDefault="00D70A9B" w:rsidP="00892EA9">
      <w:pPr>
        <w:spacing w:line="240" w:lineRule="auto"/>
        <w:rPr>
          <w:b w:val="0"/>
        </w:rPr>
      </w:pPr>
      <w:r w:rsidRPr="00721F04">
        <w:rPr>
          <w:b w:val="0"/>
        </w:rPr>
        <w:fldChar w:fldCharType="end"/>
      </w:r>
      <w:bookmarkStart w:id="17" w:name="_Toc121763252"/>
      <w:bookmarkStart w:id="18" w:name="_Toc174026055"/>
    </w:p>
    <w:bookmarkEnd w:id="17"/>
    <w:bookmarkEnd w:id="18"/>
    <w:p w14:paraId="4F1CD8AB" w14:textId="79561870" w:rsidR="005C7A55" w:rsidRPr="007E0F82" w:rsidRDefault="005C7A55" w:rsidP="006A2A4E">
      <w:pPr>
        <w:rPr>
          <w:rFonts w:cstheme="minorHAnsi"/>
          <w:b w:val="0"/>
          <w:color w:val="002060"/>
          <w:sz w:val="24"/>
        </w:rPr>
      </w:pPr>
    </w:p>
    <w:p w14:paraId="68D4AE9B" w14:textId="1056ED0F" w:rsidR="0035616C" w:rsidRDefault="0035616C" w:rsidP="00ED452C">
      <w:pPr>
        <w:pStyle w:val="Content"/>
      </w:pPr>
    </w:p>
    <w:p w14:paraId="1532AA41" w14:textId="77777777" w:rsidR="003C1FF5" w:rsidRDefault="003C1FF5">
      <w:pPr>
        <w:spacing w:after="200"/>
        <w:rPr>
          <w:rFonts w:asciiTheme="majorHAnsi" w:eastAsiaTheme="majorEastAsia" w:hAnsiTheme="majorHAnsi" w:cstheme="majorBidi"/>
          <w:color w:val="020A31"/>
          <w:kern w:val="28"/>
          <w:sz w:val="40"/>
          <w:szCs w:val="32"/>
          <w:lang w:val="en-SG"/>
        </w:rPr>
      </w:pPr>
      <w:bookmarkStart w:id="19" w:name="_Toc191039403"/>
      <w:r>
        <w:rPr>
          <w:lang w:val="en-SG"/>
        </w:rPr>
        <w:br w:type="page"/>
      </w:r>
    </w:p>
    <w:bookmarkEnd w:id="19"/>
    <w:p w14:paraId="61479A4C" w14:textId="1FDA2AA7" w:rsidR="002421DA" w:rsidRPr="007E0F82" w:rsidRDefault="002421DA" w:rsidP="007E0F82">
      <w:pPr>
        <w:pStyle w:val="Content"/>
        <w:rPr>
          <w:b/>
          <w:bCs/>
          <w:sz w:val="36"/>
          <w:szCs w:val="32"/>
          <w:lang w:val="en-ID"/>
        </w:rPr>
      </w:pPr>
      <w:r w:rsidRPr="007E0F82">
        <w:rPr>
          <w:b/>
          <w:bCs/>
          <w:sz w:val="36"/>
          <w:szCs w:val="32"/>
          <w:lang w:val="en-ID"/>
        </w:rPr>
        <w:lastRenderedPageBreak/>
        <w:t xml:space="preserve">Quick Spec – </w:t>
      </w:r>
      <w:r w:rsidR="00026282">
        <w:rPr>
          <w:b/>
          <w:bCs/>
          <w:sz w:val="36"/>
          <w:szCs w:val="32"/>
          <w:lang w:val="en-ID"/>
        </w:rPr>
        <w:t>Content Management</w:t>
      </w:r>
    </w:p>
    <w:p w14:paraId="59E5E184" w14:textId="62D0CFEE" w:rsidR="002421DA" w:rsidRDefault="002421DA" w:rsidP="002421DA">
      <w:pPr>
        <w:pStyle w:val="Content"/>
        <w:rPr>
          <w:sz w:val="22"/>
          <w:szCs w:val="20"/>
          <w:lang w:val="en-ID"/>
        </w:rPr>
      </w:pPr>
      <w:r w:rsidRPr="002421DA">
        <w:rPr>
          <w:sz w:val="22"/>
          <w:szCs w:val="20"/>
          <w:lang w:val="en-ID"/>
        </w:rPr>
        <w:t xml:space="preserve">Author: </w:t>
      </w:r>
      <w:r w:rsidR="00026282">
        <w:rPr>
          <w:sz w:val="22"/>
          <w:szCs w:val="20"/>
          <w:lang w:val="en-ID"/>
        </w:rPr>
        <w:t xml:space="preserve">Tahta Alfionita </w:t>
      </w:r>
      <w:r w:rsidR="007B0D48">
        <w:rPr>
          <w:sz w:val="22"/>
          <w:szCs w:val="20"/>
          <w:lang w:val="en-ID"/>
        </w:rPr>
        <w:t>(</w:t>
      </w:r>
      <w:r w:rsidR="00026282">
        <w:rPr>
          <w:sz w:val="22"/>
          <w:szCs w:val="20"/>
          <w:lang w:val="en-ID"/>
        </w:rPr>
        <w:t>tahta@slerate.com</w:t>
      </w:r>
      <w:r w:rsidR="007B0D48">
        <w:rPr>
          <w:sz w:val="22"/>
          <w:szCs w:val="20"/>
          <w:lang w:val="en-ID"/>
        </w:rPr>
        <w:t>)</w:t>
      </w:r>
    </w:p>
    <w:p w14:paraId="0834C578" w14:textId="77777777" w:rsidR="002421DA" w:rsidRPr="002421DA" w:rsidRDefault="002421DA" w:rsidP="002421DA">
      <w:pPr>
        <w:pStyle w:val="Content"/>
        <w:rPr>
          <w:sz w:val="22"/>
          <w:szCs w:val="20"/>
          <w:lang w:val="en-ID"/>
        </w:rPr>
      </w:pPr>
    </w:p>
    <w:p w14:paraId="1237E88F" w14:textId="323C400E" w:rsidR="002421DA" w:rsidRDefault="002421DA" w:rsidP="002421DA">
      <w:pPr>
        <w:pStyle w:val="Content"/>
        <w:rPr>
          <w:sz w:val="18"/>
          <w:szCs w:val="16"/>
          <w:lang w:val="en-ID"/>
        </w:rPr>
      </w:pPr>
      <w:r w:rsidRPr="002421DA">
        <w:rPr>
          <w:sz w:val="18"/>
          <w:szCs w:val="16"/>
          <w:lang w:val="en-ID"/>
        </w:rPr>
        <w:t xml:space="preserve">This document is intended to be used as part of the </w:t>
      </w:r>
      <w:r w:rsidR="00ED1140">
        <w:rPr>
          <w:sz w:val="18"/>
          <w:szCs w:val="16"/>
          <w:lang w:val="en-ID"/>
        </w:rPr>
        <w:t>SLERATE</w:t>
      </w:r>
      <w:r w:rsidRPr="002421DA">
        <w:rPr>
          <w:sz w:val="18"/>
          <w:szCs w:val="16"/>
          <w:lang w:val="en-ID"/>
        </w:rPr>
        <w:t xml:space="preserve"> spec Development and Review Process.</w:t>
      </w:r>
    </w:p>
    <w:p w14:paraId="47538CC3" w14:textId="77777777" w:rsidR="00E97CA3" w:rsidRDefault="00E97CA3" w:rsidP="00E97CA3">
      <w:pPr>
        <w:pStyle w:val="Content"/>
        <w:rPr>
          <w:sz w:val="16"/>
          <w:szCs w:val="14"/>
          <w:lang w:val="en-ID"/>
        </w:rPr>
      </w:pPr>
    </w:p>
    <w:p w14:paraId="0170B000" w14:textId="5B1CAA98" w:rsidR="005F0707" w:rsidRDefault="00E97CA3" w:rsidP="005F0707">
      <w:pPr>
        <w:pStyle w:val="Footer"/>
        <w:rPr>
          <w:b w:val="0"/>
          <w:bCs/>
          <w:sz w:val="18"/>
          <w:szCs w:val="18"/>
          <w:lang w:val="en-ID"/>
        </w:rPr>
      </w:pPr>
      <w:r w:rsidRPr="005F0707">
        <w:rPr>
          <w:sz w:val="18"/>
          <w:szCs w:val="18"/>
          <w:lang w:val="en-ID"/>
        </w:rPr>
        <w:t>Confidentiality</w:t>
      </w:r>
      <w:r w:rsidR="005F0707">
        <w:rPr>
          <w:sz w:val="18"/>
          <w:szCs w:val="18"/>
          <w:lang w:val="en-ID"/>
        </w:rPr>
        <w:t xml:space="preserve"> </w:t>
      </w:r>
      <w:r w:rsidRPr="005F0707">
        <w:rPr>
          <w:sz w:val="18"/>
          <w:szCs w:val="18"/>
          <w:lang w:val="en-ID"/>
        </w:rPr>
        <w:t>Notice</w:t>
      </w:r>
    </w:p>
    <w:p w14:paraId="3189818C" w14:textId="106E64DB" w:rsidR="00E97CA3" w:rsidRPr="005F0707" w:rsidRDefault="00E97CA3" w:rsidP="005F0707">
      <w:pPr>
        <w:pStyle w:val="Footer"/>
        <w:jc w:val="both"/>
        <w:rPr>
          <w:b w:val="0"/>
          <w:bCs/>
          <w:sz w:val="18"/>
          <w:szCs w:val="18"/>
          <w:lang w:val="en-ID"/>
        </w:rPr>
      </w:pPr>
      <w:r w:rsidRPr="005F0707">
        <w:rPr>
          <w:b w:val="0"/>
          <w:bCs/>
          <w:sz w:val="18"/>
          <w:szCs w:val="18"/>
          <w:lang w:val="en-ID"/>
        </w:rPr>
        <w:t xml:space="preserve">This document is an internal working document of </w:t>
      </w:r>
      <w:r w:rsidR="00ED1140">
        <w:rPr>
          <w:b w:val="0"/>
          <w:bCs/>
          <w:sz w:val="18"/>
          <w:szCs w:val="18"/>
          <w:lang w:val="en-ID"/>
        </w:rPr>
        <w:t>SLERATE</w:t>
      </w:r>
      <w:r w:rsidRPr="005F0707">
        <w:rPr>
          <w:b w:val="0"/>
          <w:bCs/>
          <w:sz w:val="18"/>
          <w:szCs w:val="18"/>
          <w:lang w:val="en-ID"/>
        </w:rPr>
        <w:t>.</w:t>
      </w:r>
      <w:r w:rsidR="005F0707" w:rsidRPr="005F0707">
        <w:rPr>
          <w:b w:val="0"/>
          <w:bCs/>
          <w:sz w:val="18"/>
          <w:szCs w:val="18"/>
        </w:rPr>
        <w:t xml:space="preserve"> It contains trade secrets and other proprietary information, which are the confidential property of </w:t>
      </w:r>
      <w:r w:rsidR="00ED1140">
        <w:rPr>
          <w:b w:val="0"/>
          <w:bCs/>
          <w:sz w:val="18"/>
          <w:szCs w:val="18"/>
        </w:rPr>
        <w:t>SLERATE</w:t>
      </w:r>
      <w:r w:rsidR="005F0707" w:rsidRPr="005F0707">
        <w:rPr>
          <w:b w:val="0"/>
          <w:bCs/>
          <w:sz w:val="18"/>
          <w:szCs w:val="18"/>
        </w:rPr>
        <w:t xml:space="preserve">.  Neither this document nor the information contained within is to be distributed—in whole or part— outside of the </w:t>
      </w:r>
      <w:r w:rsidR="00ED1140">
        <w:rPr>
          <w:b w:val="0"/>
          <w:bCs/>
          <w:sz w:val="18"/>
          <w:szCs w:val="18"/>
        </w:rPr>
        <w:t>SLERATE</w:t>
      </w:r>
      <w:r w:rsidR="005F0707" w:rsidRPr="005F0707">
        <w:rPr>
          <w:b w:val="0"/>
          <w:bCs/>
          <w:sz w:val="18"/>
          <w:szCs w:val="18"/>
        </w:rPr>
        <w:t xml:space="preserve"> team by any means without prior authorization, including but not limited to printed, magnetic, electronic or verbal forms.</w:t>
      </w:r>
    </w:p>
    <w:p w14:paraId="3A82E881" w14:textId="78D193F8" w:rsidR="002421DA" w:rsidRPr="002421DA" w:rsidRDefault="00000000" w:rsidP="002421DA">
      <w:pPr>
        <w:pStyle w:val="Content"/>
        <w:rPr>
          <w:lang w:val="en-ID"/>
        </w:rPr>
      </w:pPr>
      <w:r>
        <w:rPr>
          <w:lang w:val="en-ID"/>
        </w:rPr>
        <w:pict w14:anchorId="4B1E63AC">
          <v:rect id="_x0000_i1026" style="width:0;height:1.5pt" o:hralign="center" o:hrstd="t" o:hr="t" fillcolor="#a0a0a0" stroked="f"/>
        </w:pict>
      </w:r>
    </w:p>
    <w:p w14:paraId="7E2B47F2" w14:textId="6DE8B456" w:rsidR="002421DA" w:rsidRDefault="003A5B2B" w:rsidP="002421DA">
      <w:pPr>
        <w:pStyle w:val="Title"/>
      </w:pPr>
      <w:bookmarkStart w:id="20" w:name="_Toc204870313"/>
      <w:r>
        <w:t>Overview</w:t>
      </w:r>
      <w:bookmarkStart w:id="21" w:name="_Hlk182479519"/>
      <w:bookmarkEnd w:id="20"/>
    </w:p>
    <w:p w14:paraId="3B80AA45" w14:textId="2C8F17AB" w:rsidR="002421DA" w:rsidRPr="008A6B4E" w:rsidRDefault="008A6B4E" w:rsidP="008A6B4E">
      <w:pPr>
        <w:pStyle w:val="Content"/>
        <w:jc w:val="both"/>
        <w:rPr>
          <w:lang w:val="en-ID"/>
        </w:rPr>
      </w:pPr>
      <w:r w:rsidRPr="002C244A">
        <w:t>The Content Management feature allows Admins, Content Creators, and Managers to upload, categorize, schedule, and update various types of content (articles, resources, videos, etc.) to be accessed by community members. This feature ensures that content is organized, easy to manage, and accessible based on roles and permissions.</w:t>
      </w:r>
    </w:p>
    <w:p w14:paraId="43B95601" w14:textId="77777777" w:rsidR="00CC729D" w:rsidRDefault="00CC729D" w:rsidP="002421DA">
      <w:pPr>
        <w:pStyle w:val="Content"/>
        <w:rPr>
          <w:b/>
          <w:bCs/>
          <w:lang w:val="en-ID"/>
        </w:rPr>
      </w:pPr>
    </w:p>
    <w:p w14:paraId="2E83A6AE" w14:textId="5EAF0E03" w:rsidR="007E0F82" w:rsidRPr="00C96196" w:rsidRDefault="002421DA" w:rsidP="007E0F82">
      <w:pPr>
        <w:pStyle w:val="Title"/>
        <w:rPr>
          <w:lang w:val="en-ID"/>
        </w:rPr>
      </w:pPr>
      <w:bookmarkStart w:id="22" w:name="_Toc204870314"/>
      <w:r w:rsidRPr="002421DA">
        <w:rPr>
          <w:lang w:val="en-ID"/>
        </w:rPr>
        <w:t>Scenarios</w:t>
      </w:r>
      <w:bookmarkEnd w:id="22"/>
    </w:p>
    <w:tbl>
      <w:tblPr>
        <w:tblStyle w:val="TableGrid1"/>
        <w:tblW w:w="5000" w:type="pct"/>
        <w:tblLook w:val="04A0" w:firstRow="1" w:lastRow="0" w:firstColumn="1" w:lastColumn="0" w:noHBand="0" w:noVBand="1"/>
      </w:tblPr>
      <w:tblGrid>
        <w:gridCol w:w="2122"/>
        <w:gridCol w:w="7228"/>
      </w:tblGrid>
      <w:tr w:rsidR="005B1C9C" w:rsidRPr="006140E5" w14:paraId="7A838F2A" w14:textId="77777777" w:rsidTr="006140E5">
        <w:trPr>
          <w:trHeight w:val="419"/>
        </w:trPr>
        <w:tc>
          <w:tcPr>
            <w:tcW w:w="1135" w:type="pct"/>
            <w:shd w:val="clear" w:color="auto" w:fill="0A0231"/>
            <w:hideMark/>
          </w:tcPr>
          <w:p w14:paraId="3B01A60B" w14:textId="77777777" w:rsidR="006140E5" w:rsidRPr="006140E5" w:rsidRDefault="006140E5" w:rsidP="006140E5">
            <w:pPr>
              <w:pStyle w:val="Content"/>
              <w:rPr>
                <w:b/>
                <w:bCs/>
                <w:color w:val="FFFFFF" w:themeColor="background1"/>
              </w:rPr>
            </w:pPr>
            <w:r w:rsidRPr="006140E5">
              <w:rPr>
                <w:b/>
                <w:bCs/>
                <w:color w:val="FFFFFF" w:themeColor="background1"/>
              </w:rPr>
              <w:t>Scenario Name</w:t>
            </w:r>
          </w:p>
        </w:tc>
        <w:tc>
          <w:tcPr>
            <w:tcW w:w="3865" w:type="pct"/>
            <w:shd w:val="clear" w:color="auto" w:fill="0A0231"/>
            <w:hideMark/>
          </w:tcPr>
          <w:p w14:paraId="494BC2F8" w14:textId="572AC806" w:rsidR="00852B85" w:rsidRPr="006140E5" w:rsidRDefault="00852B85" w:rsidP="006140E5">
            <w:pPr>
              <w:pStyle w:val="Content"/>
              <w:rPr>
                <w:b/>
                <w:bCs/>
                <w:color w:val="FFFFFF" w:themeColor="background1"/>
              </w:rPr>
            </w:pPr>
            <w:r>
              <w:rPr>
                <w:b/>
                <w:bCs/>
                <w:color w:val="FFFFFF" w:themeColor="background1"/>
              </w:rPr>
              <w:t>Create and scheduling content</w:t>
            </w:r>
          </w:p>
        </w:tc>
      </w:tr>
      <w:tr w:rsidR="00645E0B" w:rsidRPr="00A65BA5" w14:paraId="6BAE77E7" w14:textId="77777777" w:rsidTr="00CC729D">
        <w:tc>
          <w:tcPr>
            <w:tcW w:w="1135" w:type="pct"/>
            <w:hideMark/>
          </w:tcPr>
          <w:p w14:paraId="24182DC1" w14:textId="77777777" w:rsidR="00645E0B" w:rsidRPr="00A65BA5" w:rsidRDefault="00645E0B" w:rsidP="00645E0B">
            <w:pPr>
              <w:pStyle w:val="Content"/>
            </w:pPr>
            <w:bookmarkStart w:id="23" w:name="_Hlk203141739"/>
            <w:r w:rsidRPr="00A65BA5">
              <w:t>Background</w:t>
            </w:r>
          </w:p>
        </w:tc>
        <w:tc>
          <w:tcPr>
            <w:tcW w:w="3865" w:type="pct"/>
          </w:tcPr>
          <w:p w14:paraId="4EA00361" w14:textId="1FE8D0B8" w:rsidR="00645E0B" w:rsidRPr="00A65BA5" w:rsidRDefault="00645E0B" w:rsidP="00645E0B">
            <w:pPr>
              <w:pStyle w:val="Content"/>
            </w:pPr>
            <w:r w:rsidRPr="009745AE">
              <w:t>Connie (Content Creator) prepares a new resource</w:t>
            </w:r>
            <w:r w:rsidR="008C5F36">
              <w:t xml:space="preserve">. </w:t>
            </w:r>
            <w:r w:rsidRPr="009745AE">
              <w:t>Instead of being published directly, the content must first go through Manjit (Manager) for review and approval before it becomes publicly available to Sales Professionals in the app.</w:t>
            </w:r>
          </w:p>
        </w:tc>
      </w:tr>
      <w:tr w:rsidR="00645E0B" w:rsidRPr="00A65BA5" w14:paraId="6ECF07FB" w14:textId="77777777" w:rsidTr="00CC729D">
        <w:tc>
          <w:tcPr>
            <w:tcW w:w="1135" w:type="pct"/>
            <w:hideMark/>
          </w:tcPr>
          <w:p w14:paraId="1F3AC6B1" w14:textId="77777777" w:rsidR="00645E0B" w:rsidRPr="00A65BA5" w:rsidRDefault="00645E0B" w:rsidP="00645E0B">
            <w:pPr>
              <w:pStyle w:val="Content"/>
            </w:pPr>
            <w:r w:rsidRPr="00A65BA5">
              <w:t>Objective</w:t>
            </w:r>
          </w:p>
        </w:tc>
        <w:tc>
          <w:tcPr>
            <w:tcW w:w="3865" w:type="pct"/>
          </w:tcPr>
          <w:p w14:paraId="2CE52BD3" w14:textId="365F90E0" w:rsidR="00645E0B" w:rsidRPr="00A65BA5" w:rsidRDefault="00645E0B" w:rsidP="00645E0B">
            <w:pPr>
              <w:pStyle w:val="Content"/>
            </w:pPr>
            <w:r w:rsidRPr="009745AE">
              <w:t>Content Creators must be able to submit content for internal review, and Managers must have the ability to review, approve, or reject content before it is published to the platform.</w:t>
            </w:r>
          </w:p>
        </w:tc>
      </w:tr>
      <w:tr w:rsidR="00645E0B" w:rsidRPr="00A65BA5" w14:paraId="64BB26F5" w14:textId="77777777" w:rsidTr="00CC729D">
        <w:tc>
          <w:tcPr>
            <w:tcW w:w="1135" w:type="pct"/>
            <w:hideMark/>
          </w:tcPr>
          <w:p w14:paraId="17720938" w14:textId="77777777" w:rsidR="00645E0B" w:rsidRPr="00A65BA5" w:rsidRDefault="00645E0B" w:rsidP="00645E0B">
            <w:pPr>
              <w:pStyle w:val="Content"/>
            </w:pPr>
            <w:r w:rsidRPr="00A65BA5">
              <w:t>Persona(s)</w:t>
            </w:r>
          </w:p>
        </w:tc>
        <w:tc>
          <w:tcPr>
            <w:tcW w:w="3865" w:type="pct"/>
          </w:tcPr>
          <w:p w14:paraId="0B45C2DC" w14:textId="77777777" w:rsidR="00645E0B" w:rsidRDefault="00645E0B" w:rsidP="00645E0B">
            <w:pPr>
              <w:pStyle w:val="Content"/>
              <w:tabs>
                <w:tab w:val="center" w:pos="3506"/>
              </w:tabs>
            </w:pPr>
            <w:r w:rsidRPr="00842EF9">
              <w:t>Connie – Content Creator</w:t>
            </w:r>
          </w:p>
          <w:p w14:paraId="0CD86584" w14:textId="0E513177" w:rsidR="00645E0B" w:rsidRPr="00A65BA5" w:rsidRDefault="00645E0B" w:rsidP="00645E0B">
            <w:pPr>
              <w:pStyle w:val="Content"/>
            </w:pPr>
            <w:r w:rsidRPr="00C575EC">
              <w:t>Manjit – Manager</w:t>
            </w:r>
          </w:p>
        </w:tc>
      </w:tr>
      <w:bookmarkEnd w:id="23"/>
      <w:tr w:rsidR="00645E0B" w:rsidRPr="00A65BA5" w14:paraId="5E722AF2" w14:textId="77777777" w:rsidTr="00CC729D">
        <w:tc>
          <w:tcPr>
            <w:tcW w:w="1135" w:type="pct"/>
            <w:hideMark/>
          </w:tcPr>
          <w:p w14:paraId="7AD27312" w14:textId="77777777" w:rsidR="00645E0B" w:rsidRPr="00A65BA5" w:rsidRDefault="00645E0B" w:rsidP="00645E0B">
            <w:pPr>
              <w:pStyle w:val="Content"/>
            </w:pPr>
            <w:r w:rsidRPr="00A65BA5">
              <w:t>Scenario Steps</w:t>
            </w:r>
          </w:p>
        </w:tc>
        <w:tc>
          <w:tcPr>
            <w:tcW w:w="3865" w:type="pct"/>
          </w:tcPr>
          <w:p w14:paraId="44BF43F5" w14:textId="77777777" w:rsidR="005F68EE" w:rsidRPr="001D0514" w:rsidRDefault="005F68EE" w:rsidP="005F68EE">
            <w:pPr>
              <w:pStyle w:val="Content"/>
              <w:numPr>
                <w:ilvl w:val="0"/>
                <w:numId w:val="6"/>
              </w:numPr>
            </w:pPr>
            <w:r w:rsidRPr="001D0514">
              <w:t>Connie logs into the SLERATE Admin Panel using her credentials.</w:t>
            </w:r>
          </w:p>
          <w:p w14:paraId="789EEB10" w14:textId="1E791590" w:rsidR="005F68EE" w:rsidRPr="001D0514" w:rsidRDefault="005F68EE" w:rsidP="005F68EE">
            <w:pPr>
              <w:pStyle w:val="Content"/>
              <w:numPr>
                <w:ilvl w:val="0"/>
                <w:numId w:val="6"/>
              </w:numPr>
            </w:pPr>
            <w:r w:rsidRPr="001D0514">
              <w:t>From the left menu, she clicks on “Content Manage</w:t>
            </w:r>
            <w:r w:rsidR="00627EA3">
              <w:t>ment</w:t>
            </w:r>
            <w:r w:rsidRPr="001D0514">
              <w:t>” and selects “Add New Content.”</w:t>
            </w:r>
          </w:p>
          <w:p w14:paraId="76547F73" w14:textId="0EF27F74" w:rsidR="005F68EE" w:rsidRDefault="005F68EE" w:rsidP="00627EA3">
            <w:pPr>
              <w:pStyle w:val="Content"/>
              <w:numPr>
                <w:ilvl w:val="0"/>
                <w:numId w:val="6"/>
              </w:numPr>
            </w:pPr>
            <w:r w:rsidRPr="001D0514">
              <w:t>A content creation form appears with the following fields</w:t>
            </w:r>
            <w:r>
              <w:t xml:space="preserve"> and</w:t>
            </w:r>
            <w:r w:rsidRPr="001D0514">
              <w:t xml:space="preserve"> fills them in:</w:t>
            </w:r>
          </w:p>
          <w:tbl>
            <w:tblPr>
              <w:tblStyle w:val="TableGrid"/>
              <w:tblW w:w="0" w:type="auto"/>
              <w:tblLook w:val="04A0" w:firstRow="1" w:lastRow="0" w:firstColumn="1" w:lastColumn="0" w:noHBand="0" w:noVBand="1"/>
            </w:tblPr>
            <w:tblGrid>
              <w:gridCol w:w="1682"/>
              <w:gridCol w:w="5320"/>
            </w:tblGrid>
            <w:tr w:rsidR="00627EA3" w:rsidRPr="00842EF9" w14:paraId="368ACEDB" w14:textId="77777777" w:rsidTr="00030D96">
              <w:tc>
                <w:tcPr>
                  <w:tcW w:w="0" w:type="auto"/>
                  <w:shd w:val="clear" w:color="auto" w:fill="0A0231"/>
                  <w:hideMark/>
                </w:tcPr>
                <w:p w14:paraId="17687252" w14:textId="77777777" w:rsidR="00627EA3" w:rsidRPr="00842EF9" w:rsidRDefault="00627EA3" w:rsidP="00627EA3">
                  <w:pPr>
                    <w:pStyle w:val="Content"/>
                    <w:rPr>
                      <w:color w:val="FFFFFF" w:themeColor="background1"/>
                    </w:rPr>
                  </w:pPr>
                  <w:r w:rsidRPr="00842EF9">
                    <w:rPr>
                      <w:color w:val="FFFFFF" w:themeColor="background1"/>
                    </w:rPr>
                    <w:t>Field</w:t>
                  </w:r>
                </w:p>
              </w:tc>
              <w:tc>
                <w:tcPr>
                  <w:tcW w:w="0" w:type="auto"/>
                  <w:shd w:val="clear" w:color="auto" w:fill="0A0231"/>
                  <w:hideMark/>
                </w:tcPr>
                <w:p w14:paraId="1CF678F3" w14:textId="77777777" w:rsidR="00627EA3" w:rsidRPr="00842EF9" w:rsidRDefault="00627EA3" w:rsidP="00627EA3">
                  <w:pPr>
                    <w:pStyle w:val="Content"/>
                    <w:rPr>
                      <w:color w:val="FFFFFF" w:themeColor="background1"/>
                    </w:rPr>
                  </w:pPr>
                  <w:r w:rsidRPr="00842EF9">
                    <w:rPr>
                      <w:color w:val="FFFFFF" w:themeColor="background1"/>
                    </w:rPr>
                    <w:t>Input</w:t>
                  </w:r>
                </w:p>
              </w:tc>
            </w:tr>
            <w:tr w:rsidR="00627EA3" w:rsidRPr="001D0514" w14:paraId="6FD1844B" w14:textId="77777777" w:rsidTr="00030D96">
              <w:tc>
                <w:tcPr>
                  <w:tcW w:w="0" w:type="auto"/>
                  <w:hideMark/>
                </w:tcPr>
                <w:p w14:paraId="062E7377" w14:textId="77777777" w:rsidR="00627EA3" w:rsidRPr="001D0514" w:rsidRDefault="00627EA3" w:rsidP="00627EA3">
                  <w:pPr>
                    <w:pStyle w:val="Content"/>
                  </w:pPr>
                  <w:r w:rsidRPr="001D0514">
                    <w:t>Title</w:t>
                  </w:r>
                </w:p>
              </w:tc>
              <w:tc>
                <w:tcPr>
                  <w:tcW w:w="0" w:type="auto"/>
                  <w:hideMark/>
                </w:tcPr>
                <w:p w14:paraId="3F104FC8" w14:textId="77777777" w:rsidR="00627EA3" w:rsidRPr="001D0514" w:rsidRDefault="00627EA3" w:rsidP="00627EA3">
                  <w:pPr>
                    <w:pStyle w:val="Content"/>
                  </w:pPr>
                  <w:r w:rsidRPr="001D0514">
                    <w:t>“B2B Cold Outreach Playbook – 2025 Edition”</w:t>
                  </w:r>
                </w:p>
              </w:tc>
            </w:tr>
            <w:tr w:rsidR="00627EA3" w:rsidRPr="001D0514" w14:paraId="7C7DCB93" w14:textId="77777777" w:rsidTr="00030D96">
              <w:tc>
                <w:tcPr>
                  <w:tcW w:w="0" w:type="auto"/>
                  <w:hideMark/>
                </w:tcPr>
                <w:p w14:paraId="53CD2CE0" w14:textId="77777777" w:rsidR="00627EA3" w:rsidRPr="001D0514" w:rsidRDefault="00627EA3" w:rsidP="00627EA3">
                  <w:pPr>
                    <w:pStyle w:val="Content"/>
                  </w:pPr>
                  <w:r w:rsidRPr="001D0514">
                    <w:t>Content Type</w:t>
                  </w:r>
                </w:p>
              </w:tc>
              <w:tc>
                <w:tcPr>
                  <w:tcW w:w="0" w:type="auto"/>
                  <w:hideMark/>
                </w:tcPr>
                <w:p w14:paraId="013F827E" w14:textId="77777777" w:rsidR="00627EA3" w:rsidRPr="001D0514" w:rsidRDefault="00627EA3" w:rsidP="00627EA3">
                  <w:pPr>
                    <w:pStyle w:val="Content"/>
                  </w:pPr>
                  <w:r w:rsidRPr="001D0514">
                    <w:t>PDF</w:t>
                  </w:r>
                </w:p>
              </w:tc>
            </w:tr>
            <w:tr w:rsidR="00627EA3" w:rsidRPr="001D0514" w14:paraId="406E79DF" w14:textId="77777777" w:rsidTr="00030D96">
              <w:tc>
                <w:tcPr>
                  <w:tcW w:w="0" w:type="auto"/>
                  <w:hideMark/>
                </w:tcPr>
                <w:p w14:paraId="00F7C244" w14:textId="77777777" w:rsidR="00627EA3" w:rsidRPr="001D0514" w:rsidRDefault="00627EA3" w:rsidP="00627EA3">
                  <w:pPr>
                    <w:pStyle w:val="Content"/>
                  </w:pPr>
                  <w:r w:rsidRPr="001D0514">
                    <w:t>Description</w:t>
                  </w:r>
                </w:p>
              </w:tc>
              <w:tc>
                <w:tcPr>
                  <w:tcW w:w="0" w:type="auto"/>
                  <w:hideMark/>
                </w:tcPr>
                <w:p w14:paraId="3BE44D19" w14:textId="77777777" w:rsidR="00627EA3" w:rsidRPr="001D0514" w:rsidRDefault="00627EA3" w:rsidP="00627EA3">
                  <w:pPr>
                    <w:pStyle w:val="Content"/>
                  </w:pPr>
                  <w:r w:rsidRPr="001D0514">
                    <w:t>“A practical template and strategy guide for B2B cold emails.”</w:t>
                  </w:r>
                </w:p>
              </w:tc>
            </w:tr>
            <w:tr w:rsidR="00627EA3" w:rsidRPr="001D0514" w14:paraId="153F2D65" w14:textId="77777777" w:rsidTr="00030D96">
              <w:tc>
                <w:tcPr>
                  <w:tcW w:w="0" w:type="auto"/>
                  <w:hideMark/>
                </w:tcPr>
                <w:p w14:paraId="69463162" w14:textId="77777777" w:rsidR="00627EA3" w:rsidRPr="001D0514" w:rsidRDefault="00627EA3" w:rsidP="00627EA3">
                  <w:pPr>
                    <w:pStyle w:val="Content"/>
                  </w:pPr>
                  <w:r w:rsidRPr="001D0514">
                    <w:t>File Upload</w:t>
                  </w:r>
                </w:p>
              </w:tc>
              <w:tc>
                <w:tcPr>
                  <w:tcW w:w="0" w:type="auto"/>
                  <w:hideMark/>
                </w:tcPr>
                <w:p w14:paraId="44E1607B" w14:textId="77777777" w:rsidR="00627EA3" w:rsidRPr="001D0514" w:rsidRDefault="00627EA3" w:rsidP="00627EA3">
                  <w:pPr>
                    <w:pStyle w:val="Content"/>
                  </w:pPr>
                  <w:r w:rsidRPr="001D0514">
                    <w:t>[</w:t>
                  </w:r>
                  <w:r>
                    <w:t>article</w:t>
                  </w:r>
                  <w:r w:rsidRPr="001D0514">
                    <w:t>.pdf] (2.1 MB)</w:t>
                  </w:r>
                </w:p>
              </w:tc>
            </w:tr>
            <w:tr w:rsidR="00627EA3" w:rsidRPr="001D0514" w14:paraId="1CE41366" w14:textId="77777777" w:rsidTr="00030D96">
              <w:tc>
                <w:tcPr>
                  <w:tcW w:w="0" w:type="auto"/>
                  <w:hideMark/>
                </w:tcPr>
                <w:p w14:paraId="33BD45F2" w14:textId="77777777" w:rsidR="00627EA3" w:rsidRPr="001D0514" w:rsidRDefault="00627EA3" w:rsidP="00627EA3">
                  <w:pPr>
                    <w:pStyle w:val="Content"/>
                  </w:pPr>
                  <w:r w:rsidRPr="001D0514">
                    <w:lastRenderedPageBreak/>
                    <w:t>Cover Image</w:t>
                  </w:r>
                </w:p>
              </w:tc>
              <w:tc>
                <w:tcPr>
                  <w:tcW w:w="0" w:type="auto"/>
                  <w:hideMark/>
                </w:tcPr>
                <w:p w14:paraId="7F312EF9" w14:textId="77777777" w:rsidR="00627EA3" w:rsidRPr="001D0514" w:rsidRDefault="00627EA3" w:rsidP="00627EA3">
                  <w:pPr>
                    <w:pStyle w:val="Content"/>
                  </w:pPr>
                  <w:r w:rsidRPr="001D0514">
                    <w:t>[cover-</w:t>
                  </w:r>
                  <w:r>
                    <w:t>article</w:t>
                  </w:r>
                  <w:r w:rsidRPr="001D0514">
                    <w:t>.jpg]</w:t>
                  </w:r>
                </w:p>
              </w:tc>
            </w:tr>
            <w:tr w:rsidR="00627EA3" w:rsidRPr="001D0514" w14:paraId="14141144" w14:textId="77777777" w:rsidTr="00030D96">
              <w:tc>
                <w:tcPr>
                  <w:tcW w:w="0" w:type="auto"/>
                  <w:hideMark/>
                </w:tcPr>
                <w:p w14:paraId="74C8FD27" w14:textId="77777777" w:rsidR="00627EA3" w:rsidRPr="001D0514" w:rsidRDefault="00627EA3" w:rsidP="00627EA3">
                  <w:pPr>
                    <w:pStyle w:val="Content"/>
                  </w:pPr>
                  <w:r w:rsidRPr="001D0514">
                    <w:t>Publish Option</w:t>
                  </w:r>
                </w:p>
              </w:tc>
              <w:tc>
                <w:tcPr>
                  <w:tcW w:w="0" w:type="auto"/>
                  <w:hideMark/>
                </w:tcPr>
                <w:p w14:paraId="5DA4BDD9" w14:textId="77777777" w:rsidR="00627EA3" w:rsidRPr="001D0514" w:rsidRDefault="00627EA3" w:rsidP="00627EA3">
                  <w:pPr>
                    <w:pStyle w:val="Content"/>
                  </w:pPr>
                  <w:r w:rsidRPr="001D0514">
                    <w:t>Schedule for 12/07/25 at 09:00 AM</w:t>
                  </w:r>
                </w:p>
              </w:tc>
            </w:tr>
          </w:tbl>
          <w:p w14:paraId="0B09F0D3" w14:textId="77777777" w:rsidR="00627EA3" w:rsidRDefault="00627EA3" w:rsidP="00627EA3">
            <w:pPr>
              <w:pStyle w:val="Content"/>
            </w:pPr>
          </w:p>
          <w:p w14:paraId="2A456642" w14:textId="77777777" w:rsidR="00627EA3" w:rsidRDefault="005F68EE" w:rsidP="005B58CF">
            <w:pPr>
              <w:pStyle w:val="Content"/>
              <w:numPr>
                <w:ilvl w:val="0"/>
                <w:numId w:val="6"/>
              </w:numPr>
            </w:pPr>
            <w:r>
              <w:t>Connie clicks “Submit for Approval.”</w:t>
            </w:r>
          </w:p>
          <w:p w14:paraId="40DC9E48" w14:textId="77777777" w:rsidR="00627EA3" w:rsidRDefault="00627EA3" w:rsidP="005B58CF">
            <w:pPr>
              <w:pStyle w:val="Content"/>
              <w:numPr>
                <w:ilvl w:val="0"/>
                <w:numId w:val="6"/>
              </w:numPr>
            </w:pPr>
            <w:r w:rsidRPr="005769E5">
              <w:t>The system</w:t>
            </w:r>
            <w:r w:rsidRPr="005769E5">
              <w:t xml:space="preserve"> validates </w:t>
            </w:r>
            <w:r w:rsidRPr="005769E5">
              <w:t>input</w:t>
            </w:r>
            <w:r w:rsidRPr="005769E5">
              <w:t xml:space="preserve">; if errors occur, </w:t>
            </w:r>
            <w:r w:rsidRPr="005769E5">
              <w:t>inform</w:t>
            </w:r>
            <w:r w:rsidRPr="005769E5">
              <w:t xml:space="preserve"> </w:t>
            </w:r>
            <w:r>
              <w:t xml:space="preserve">Connie </w:t>
            </w:r>
            <w:r w:rsidRPr="005769E5">
              <w:t xml:space="preserve">to correct before submission. </w:t>
            </w:r>
          </w:p>
          <w:p w14:paraId="78DA653E" w14:textId="5D60B599" w:rsidR="005F68EE" w:rsidRDefault="00627EA3" w:rsidP="00627EA3">
            <w:pPr>
              <w:pStyle w:val="Content"/>
              <w:numPr>
                <w:ilvl w:val="0"/>
                <w:numId w:val="6"/>
              </w:numPr>
            </w:pPr>
            <w:r w:rsidRPr="005769E5">
              <w:t>Upon successful submission</w:t>
            </w:r>
            <w:r>
              <w:t>,</w:t>
            </w:r>
            <w:r w:rsidR="005F68EE">
              <w:t xml:space="preserve"> confirmation message appears: “Your content has been submitted for review by the Manager.”</w:t>
            </w:r>
          </w:p>
          <w:p w14:paraId="6D6AE578" w14:textId="4ECB38D4" w:rsidR="005F68EE" w:rsidRDefault="005F68EE" w:rsidP="005F68EE">
            <w:pPr>
              <w:pStyle w:val="Content"/>
              <w:numPr>
                <w:ilvl w:val="0"/>
                <w:numId w:val="6"/>
              </w:numPr>
            </w:pPr>
            <w:r>
              <w:t>Manjit receives a notification alert in the dashboard and email: “New Content Pending Approval.”</w:t>
            </w:r>
          </w:p>
          <w:p w14:paraId="38F226CD" w14:textId="77777777" w:rsidR="005F68EE" w:rsidRDefault="005F68EE" w:rsidP="005F68EE">
            <w:pPr>
              <w:pStyle w:val="Content"/>
              <w:numPr>
                <w:ilvl w:val="0"/>
                <w:numId w:val="6"/>
              </w:numPr>
            </w:pPr>
            <w:r>
              <w:t>Manjit logs into the Admin Panel and goes to “Content Approval Queue.”</w:t>
            </w:r>
          </w:p>
          <w:p w14:paraId="417AAFDB" w14:textId="77777777" w:rsidR="00627EA3" w:rsidRDefault="005F68EE" w:rsidP="00627EA3">
            <w:pPr>
              <w:pStyle w:val="Content"/>
              <w:numPr>
                <w:ilvl w:val="0"/>
                <w:numId w:val="6"/>
              </w:numPr>
            </w:pPr>
            <w:r>
              <w:t>He clicks “Review” on the pending item and sees a content preview with the following options:</w:t>
            </w:r>
          </w:p>
          <w:p w14:paraId="0B09A681" w14:textId="77777777" w:rsidR="00627EA3" w:rsidRDefault="005F68EE" w:rsidP="00627EA3">
            <w:pPr>
              <w:pStyle w:val="Content"/>
              <w:numPr>
                <w:ilvl w:val="1"/>
                <w:numId w:val="6"/>
              </w:numPr>
            </w:pPr>
            <w:r>
              <w:t>Approve</w:t>
            </w:r>
          </w:p>
          <w:p w14:paraId="3A590E74" w14:textId="77777777" w:rsidR="00627EA3" w:rsidRDefault="005F68EE" w:rsidP="00627EA3">
            <w:pPr>
              <w:pStyle w:val="Content"/>
              <w:numPr>
                <w:ilvl w:val="1"/>
                <w:numId w:val="6"/>
              </w:numPr>
            </w:pPr>
            <w:r>
              <w:t>Reject (with reason)</w:t>
            </w:r>
          </w:p>
          <w:p w14:paraId="1E99F7EE" w14:textId="46515C91" w:rsidR="005F68EE" w:rsidRDefault="005F68EE" w:rsidP="00627EA3">
            <w:pPr>
              <w:pStyle w:val="Content"/>
              <w:numPr>
                <w:ilvl w:val="1"/>
                <w:numId w:val="6"/>
              </w:numPr>
            </w:pPr>
            <w:r>
              <w:t>Request Revisions</w:t>
            </w:r>
          </w:p>
          <w:p w14:paraId="21CCD927" w14:textId="77777777" w:rsidR="00627EA3" w:rsidRDefault="00627EA3" w:rsidP="00627EA3">
            <w:pPr>
              <w:pStyle w:val="Content"/>
              <w:numPr>
                <w:ilvl w:val="0"/>
                <w:numId w:val="6"/>
              </w:numPr>
            </w:pPr>
            <w:r>
              <w:t>Based on the decision:</w:t>
            </w:r>
          </w:p>
          <w:p w14:paraId="48DEB4B4" w14:textId="14ADCCCE" w:rsidR="00627EA3" w:rsidRDefault="00627EA3" w:rsidP="00627EA3">
            <w:pPr>
              <w:pStyle w:val="Content"/>
              <w:numPr>
                <w:ilvl w:val="1"/>
                <w:numId w:val="6"/>
              </w:numPr>
            </w:pPr>
            <w:r>
              <w:t>If Approved: System marks content as</w:t>
            </w:r>
            <w:r>
              <w:t xml:space="preserve"> </w:t>
            </w:r>
            <w:r>
              <w:t xml:space="preserve">“Scheduled for publishing” and notifies </w:t>
            </w:r>
            <w:r>
              <w:t>Connie</w:t>
            </w:r>
            <w:r>
              <w:t>. Content becomes scheduled.</w:t>
            </w:r>
          </w:p>
          <w:p w14:paraId="293F55BA" w14:textId="2653953B" w:rsidR="00627EA3" w:rsidRDefault="00627EA3" w:rsidP="00627EA3">
            <w:pPr>
              <w:pStyle w:val="Content"/>
              <w:numPr>
                <w:ilvl w:val="1"/>
                <w:numId w:val="6"/>
              </w:numPr>
            </w:pPr>
            <w:r>
              <w:t>If Rejected: System marks content as “Rejected”, sends notification to</w:t>
            </w:r>
            <w:r>
              <w:t xml:space="preserve"> Connie</w:t>
            </w:r>
            <w:r>
              <w:t xml:space="preserve"> with manager's comments. Content does not publish.</w:t>
            </w:r>
          </w:p>
          <w:p w14:paraId="158F5140" w14:textId="500F937D" w:rsidR="00627EA3" w:rsidRDefault="00627EA3" w:rsidP="00627EA3">
            <w:pPr>
              <w:pStyle w:val="Content"/>
              <w:numPr>
                <w:ilvl w:val="1"/>
                <w:numId w:val="6"/>
              </w:numPr>
            </w:pPr>
            <w:r>
              <w:t xml:space="preserve">If Changes Requested: System marks content as “Changes Requested”, notifies </w:t>
            </w:r>
            <w:r>
              <w:t xml:space="preserve">Connie </w:t>
            </w:r>
            <w:r>
              <w:t>with detailed feedback to revise content.</w:t>
            </w:r>
          </w:p>
          <w:p w14:paraId="76957338" w14:textId="07D3E8A5" w:rsidR="00645E0B" w:rsidRPr="00A65BA5" w:rsidRDefault="005F68EE" w:rsidP="00645E0B">
            <w:pPr>
              <w:pStyle w:val="Content"/>
              <w:numPr>
                <w:ilvl w:val="0"/>
                <w:numId w:val="6"/>
              </w:numPr>
            </w:pPr>
            <w:r w:rsidRPr="001D0514">
              <w:t>The content now appears in the “Scheduled Posts” tab of the dashboard</w:t>
            </w:r>
            <w:r w:rsidR="00574A47">
              <w:t>.</w:t>
            </w:r>
          </w:p>
        </w:tc>
      </w:tr>
    </w:tbl>
    <w:p w14:paraId="4D5E7029" w14:textId="77777777" w:rsidR="006140E5" w:rsidRDefault="006140E5" w:rsidP="002421DA">
      <w:pPr>
        <w:pStyle w:val="Content"/>
        <w:rPr>
          <w:lang w:val="en-ID"/>
        </w:rPr>
      </w:pPr>
    </w:p>
    <w:tbl>
      <w:tblPr>
        <w:tblStyle w:val="TableGrid1"/>
        <w:tblW w:w="0" w:type="auto"/>
        <w:tblLook w:val="04A0" w:firstRow="1" w:lastRow="0" w:firstColumn="1" w:lastColumn="0" w:noHBand="0" w:noVBand="1"/>
      </w:tblPr>
      <w:tblGrid>
        <w:gridCol w:w="2122"/>
        <w:gridCol w:w="7228"/>
      </w:tblGrid>
      <w:tr w:rsidR="006140E5" w:rsidRPr="006140E5" w14:paraId="56CBF17F" w14:textId="77777777" w:rsidTr="00CC729D">
        <w:trPr>
          <w:trHeight w:val="416"/>
        </w:trPr>
        <w:tc>
          <w:tcPr>
            <w:tcW w:w="2122" w:type="dxa"/>
            <w:shd w:val="clear" w:color="auto" w:fill="0A0231"/>
            <w:hideMark/>
          </w:tcPr>
          <w:p w14:paraId="779D6317" w14:textId="77777777" w:rsidR="006140E5" w:rsidRPr="006140E5" w:rsidRDefault="006140E5" w:rsidP="006140E5">
            <w:pPr>
              <w:pStyle w:val="Content"/>
              <w:rPr>
                <w:b/>
                <w:bCs/>
                <w:color w:val="FFFFFF" w:themeColor="background1"/>
              </w:rPr>
            </w:pPr>
            <w:r w:rsidRPr="006140E5">
              <w:rPr>
                <w:b/>
                <w:bCs/>
                <w:color w:val="FFFFFF" w:themeColor="background1"/>
              </w:rPr>
              <w:t>Scenario Name</w:t>
            </w:r>
          </w:p>
        </w:tc>
        <w:tc>
          <w:tcPr>
            <w:tcW w:w="7228" w:type="dxa"/>
            <w:shd w:val="clear" w:color="auto" w:fill="0A0231"/>
          </w:tcPr>
          <w:p w14:paraId="6BEF4F8E" w14:textId="07444AED" w:rsidR="006140E5" w:rsidRPr="006140E5" w:rsidRDefault="00852B85" w:rsidP="006140E5">
            <w:pPr>
              <w:pStyle w:val="Content"/>
              <w:rPr>
                <w:b/>
                <w:bCs/>
                <w:color w:val="FFFFFF" w:themeColor="background1"/>
              </w:rPr>
            </w:pPr>
            <w:r>
              <w:rPr>
                <w:b/>
                <w:bCs/>
                <w:color w:val="FFFFFF" w:themeColor="background1"/>
              </w:rPr>
              <w:t>Edit existing content</w:t>
            </w:r>
          </w:p>
        </w:tc>
      </w:tr>
      <w:tr w:rsidR="00852B85" w:rsidRPr="00A65BA5" w14:paraId="65E4824B" w14:textId="77777777" w:rsidTr="00CC729D">
        <w:tc>
          <w:tcPr>
            <w:tcW w:w="2122" w:type="dxa"/>
            <w:hideMark/>
          </w:tcPr>
          <w:p w14:paraId="68FC792A" w14:textId="77777777" w:rsidR="00852B85" w:rsidRPr="00A65BA5" w:rsidRDefault="00852B85" w:rsidP="00852B85">
            <w:pPr>
              <w:pStyle w:val="Content"/>
            </w:pPr>
            <w:r w:rsidRPr="00A65BA5">
              <w:t>Background</w:t>
            </w:r>
          </w:p>
        </w:tc>
        <w:tc>
          <w:tcPr>
            <w:tcW w:w="7228" w:type="dxa"/>
          </w:tcPr>
          <w:p w14:paraId="38C12CE8" w14:textId="76773F80" w:rsidR="00852B85" w:rsidRPr="00A65BA5" w:rsidRDefault="00852B85" w:rsidP="00852B85">
            <w:pPr>
              <w:pStyle w:val="Content"/>
            </w:pPr>
            <w:r>
              <w:t>Connie</w:t>
            </w:r>
            <w:r w:rsidRPr="00464062">
              <w:t xml:space="preserve"> needs to update previously published or drafted content.</w:t>
            </w:r>
          </w:p>
        </w:tc>
      </w:tr>
      <w:tr w:rsidR="00852B85" w:rsidRPr="00A65BA5" w14:paraId="4ECDD5BA" w14:textId="77777777" w:rsidTr="00CC729D">
        <w:tc>
          <w:tcPr>
            <w:tcW w:w="2122" w:type="dxa"/>
            <w:hideMark/>
          </w:tcPr>
          <w:p w14:paraId="0A675210" w14:textId="77777777" w:rsidR="00852B85" w:rsidRPr="00A65BA5" w:rsidRDefault="00852B85" w:rsidP="00852B85">
            <w:pPr>
              <w:pStyle w:val="Content"/>
            </w:pPr>
            <w:r w:rsidRPr="00A65BA5">
              <w:t>Objective</w:t>
            </w:r>
          </w:p>
        </w:tc>
        <w:tc>
          <w:tcPr>
            <w:tcW w:w="7228" w:type="dxa"/>
          </w:tcPr>
          <w:p w14:paraId="38C3E8FC" w14:textId="49E6E284" w:rsidR="00852B85" w:rsidRPr="00A65BA5" w:rsidRDefault="00852B85" w:rsidP="00852B85">
            <w:pPr>
              <w:pStyle w:val="Content"/>
            </w:pPr>
            <w:r w:rsidRPr="00464062">
              <w:t xml:space="preserve">Allow </w:t>
            </w:r>
            <w:r>
              <w:t>Co</w:t>
            </w:r>
            <w:r>
              <w:t>ntent creator</w:t>
            </w:r>
            <w:r w:rsidRPr="00464062">
              <w:t xml:space="preserve"> to safely edit content with validation and version control, handling errors proactively.</w:t>
            </w:r>
          </w:p>
        </w:tc>
      </w:tr>
      <w:tr w:rsidR="00852B85" w:rsidRPr="00A65BA5" w14:paraId="3EB39428" w14:textId="77777777" w:rsidTr="00CC729D">
        <w:tc>
          <w:tcPr>
            <w:tcW w:w="2122" w:type="dxa"/>
            <w:hideMark/>
          </w:tcPr>
          <w:p w14:paraId="498D13AA" w14:textId="77777777" w:rsidR="00852B85" w:rsidRPr="00A65BA5" w:rsidRDefault="00852B85" w:rsidP="00852B85">
            <w:pPr>
              <w:pStyle w:val="Content"/>
            </w:pPr>
            <w:r w:rsidRPr="00A65BA5">
              <w:t>Persona(s)</w:t>
            </w:r>
          </w:p>
        </w:tc>
        <w:tc>
          <w:tcPr>
            <w:tcW w:w="7228" w:type="dxa"/>
          </w:tcPr>
          <w:p w14:paraId="44384B75" w14:textId="41AE72B7" w:rsidR="00852B85" w:rsidRPr="00A65BA5" w:rsidRDefault="00852B85" w:rsidP="00852B85">
            <w:pPr>
              <w:pStyle w:val="Content"/>
            </w:pPr>
            <w:r>
              <w:t xml:space="preserve">Connie – </w:t>
            </w:r>
            <w:r w:rsidRPr="00464062">
              <w:t>Content Manager</w:t>
            </w:r>
          </w:p>
        </w:tc>
      </w:tr>
      <w:tr w:rsidR="00852B85" w:rsidRPr="00A65BA5" w14:paraId="3CCCFEA2" w14:textId="77777777" w:rsidTr="00CC729D">
        <w:tc>
          <w:tcPr>
            <w:tcW w:w="2122" w:type="dxa"/>
            <w:hideMark/>
          </w:tcPr>
          <w:p w14:paraId="0A479568" w14:textId="77777777" w:rsidR="00852B85" w:rsidRPr="00A65BA5" w:rsidRDefault="00852B85" w:rsidP="00852B85">
            <w:pPr>
              <w:pStyle w:val="Content"/>
            </w:pPr>
            <w:r w:rsidRPr="00A65BA5">
              <w:t>Scenario Steps</w:t>
            </w:r>
          </w:p>
        </w:tc>
        <w:tc>
          <w:tcPr>
            <w:tcW w:w="7228" w:type="dxa"/>
          </w:tcPr>
          <w:p w14:paraId="729FCC10" w14:textId="77777777" w:rsidR="00852B85" w:rsidRDefault="00852B85" w:rsidP="00852B85">
            <w:pPr>
              <w:pStyle w:val="ListParagraph"/>
              <w:numPr>
                <w:ilvl w:val="0"/>
                <w:numId w:val="4"/>
              </w:numPr>
              <w:ind w:left="360"/>
            </w:pPr>
            <w:r>
              <w:t>Connie</w:t>
            </w:r>
            <w:r w:rsidRPr="00464062">
              <w:t xml:space="preserve"> logs in and navigates to the content list. </w:t>
            </w:r>
          </w:p>
          <w:p w14:paraId="77647712" w14:textId="77777777" w:rsidR="00852B85" w:rsidRDefault="00852B85" w:rsidP="00852B85">
            <w:pPr>
              <w:pStyle w:val="ListParagraph"/>
              <w:numPr>
                <w:ilvl w:val="0"/>
                <w:numId w:val="4"/>
              </w:numPr>
              <w:ind w:left="360"/>
            </w:pPr>
            <w:r w:rsidRPr="00464062">
              <w:t xml:space="preserve">Searches or filters for the desired content. </w:t>
            </w:r>
          </w:p>
          <w:p w14:paraId="6438F814" w14:textId="77777777" w:rsidR="00852B85" w:rsidRDefault="00852B85" w:rsidP="00852B85">
            <w:pPr>
              <w:pStyle w:val="ListParagraph"/>
              <w:numPr>
                <w:ilvl w:val="0"/>
                <w:numId w:val="4"/>
              </w:numPr>
              <w:ind w:left="360"/>
            </w:pPr>
            <w:r w:rsidRPr="00464062">
              <w:t xml:space="preserve">Opens content details and clicks “Edit.” </w:t>
            </w:r>
          </w:p>
          <w:p w14:paraId="789211EC" w14:textId="77777777" w:rsidR="00852B85" w:rsidRDefault="00852B85" w:rsidP="00852B85">
            <w:pPr>
              <w:pStyle w:val="ListParagraph"/>
              <w:numPr>
                <w:ilvl w:val="0"/>
                <w:numId w:val="4"/>
              </w:numPr>
              <w:ind w:left="360"/>
            </w:pPr>
            <w:r w:rsidRPr="00464062">
              <w:t xml:space="preserve">Modifies fields as needed. </w:t>
            </w:r>
          </w:p>
          <w:p w14:paraId="16C671D7" w14:textId="77777777" w:rsidR="00852B85" w:rsidRDefault="00852B85" w:rsidP="00852B85">
            <w:pPr>
              <w:pStyle w:val="ListParagraph"/>
              <w:numPr>
                <w:ilvl w:val="0"/>
                <w:numId w:val="4"/>
              </w:numPr>
              <w:ind w:left="360"/>
            </w:pPr>
            <w:r w:rsidRPr="00464062">
              <w:t xml:space="preserve">Clicks “Save” or “Submit for Approval.” </w:t>
            </w:r>
          </w:p>
          <w:p w14:paraId="5609F62F" w14:textId="77777777" w:rsidR="00852B85" w:rsidRDefault="00852B85" w:rsidP="00852B85">
            <w:pPr>
              <w:pStyle w:val="ListParagraph"/>
              <w:numPr>
                <w:ilvl w:val="0"/>
                <w:numId w:val="4"/>
              </w:numPr>
              <w:ind w:left="360"/>
            </w:pPr>
            <w:r w:rsidRPr="00464062">
              <w:t>System validates inputs.</w:t>
            </w:r>
          </w:p>
          <w:p w14:paraId="573641F0" w14:textId="77777777" w:rsidR="00852B85" w:rsidRDefault="00852B85" w:rsidP="00852B85">
            <w:pPr>
              <w:pStyle w:val="ListParagraph"/>
              <w:numPr>
                <w:ilvl w:val="0"/>
                <w:numId w:val="4"/>
              </w:numPr>
              <w:ind w:left="360"/>
            </w:pPr>
            <w:r w:rsidRPr="00464062">
              <w:t>If validation fails, descriptive error messages are shown.</w:t>
            </w:r>
            <w:r>
              <w:t xml:space="preserve"> Example f</w:t>
            </w:r>
            <w:r w:rsidRPr="00464062">
              <w:t>or missing required fields, show customized validation errors.</w:t>
            </w:r>
          </w:p>
          <w:p w14:paraId="578C7E5C" w14:textId="77777777" w:rsidR="00852B85" w:rsidRDefault="00852B85" w:rsidP="00852B85">
            <w:pPr>
              <w:pStyle w:val="ListParagraph"/>
              <w:numPr>
                <w:ilvl w:val="0"/>
                <w:numId w:val="4"/>
              </w:numPr>
              <w:ind w:left="360"/>
            </w:pPr>
            <w:r w:rsidRPr="00464062">
              <w:lastRenderedPageBreak/>
              <w:t>If validation passes, changes are saved as a new version</w:t>
            </w:r>
            <w:r>
              <w:t>.</w:t>
            </w:r>
          </w:p>
          <w:p w14:paraId="3C93EE5A" w14:textId="77777777" w:rsidR="00852B85" w:rsidRPr="00852B85" w:rsidRDefault="00852B85" w:rsidP="00852B85">
            <w:pPr>
              <w:pStyle w:val="ListParagraph"/>
              <w:numPr>
                <w:ilvl w:val="0"/>
                <w:numId w:val="4"/>
              </w:numPr>
              <w:ind w:left="360"/>
            </w:pPr>
            <w:r w:rsidRPr="00464062">
              <w:t xml:space="preserve">If version save fails due to backend issues, show: </w:t>
            </w:r>
            <w:r w:rsidRPr="00DB0319">
              <w:rPr>
                <w:i/>
                <w:iCs/>
              </w:rPr>
              <w:t>“Failed to save changes. Please retry.”</w:t>
            </w:r>
          </w:p>
          <w:p w14:paraId="773B6635" w14:textId="54A7988B" w:rsidR="00852B85" w:rsidRPr="00A65BA5" w:rsidRDefault="00852B85" w:rsidP="00852B85">
            <w:pPr>
              <w:pStyle w:val="ListParagraph"/>
              <w:numPr>
                <w:ilvl w:val="0"/>
                <w:numId w:val="4"/>
              </w:numPr>
              <w:ind w:left="360"/>
            </w:pPr>
            <w:r w:rsidRPr="00464062">
              <w:t>System confirms update success.</w:t>
            </w:r>
          </w:p>
        </w:tc>
      </w:tr>
    </w:tbl>
    <w:p w14:paraId="7ECF5189" w14:textId="77777777" w:rsidR="006140E5" w:rsidRDefault="006140E5" w:rsidP="006140E5">
      <w:pPr>
        <w:pStyle w:val="Content"/>
      </w:pPr>
    </w:p>
    <w:tbl>
      <w:tblPr>
        <w:tblStyle w:val="TableGrid1"/>
        <w:tblW w:w="0" w:type="auto"/>
        <w:tblLook w:val="04A0" w:firstRow="1" w:lastRow="0" w:firstColumn="1" w:lastColumn="0" w:noHBand="0" w:noVBand="1"/>
      </w:tblPr>
      <w:tblGrid>
        <w:gridCol w:w="2122"/>
        <w:gridCol w:w="7228"/>
      </w:tblGrid>
      <w:tr w:rsidR="009B0DDE" w:rsidRPr="009B0DDE" w14:paraId="3EFBB0D4" w14:textId="77777777" w:rsidTr="00CC729D">
        <w:trPr>
          <w:trHeight w:val="410"/>
        </w:trPr>
        <w:tc>
          <w:tcPr>
            <w:tcW w:w="2122" w:type="dxa"/>
            <w:shd w:val="clear" w:color="auto" w:fill="0A0231"/>
            <w:hideMark/>
          </w:tcPr>
          <w:p w14:paraId="3F428A60" w14:textId="77777777" w:rsidR="009B0DDE" w:rsidRPr="009B0DDE" w:rsidRDefault="009B0DDE" w:rsidP="009B0DDE">
            <w:pPr>
              <w:pStyle w:val="Content"/>
              <w:rPr>
                <w:b/>
                <w:bCs/>
                <w:color w:val="FFFFFF" w:themeColor="background1"/>
              </w:rPr>
            </w:pPr>
            <w:r w:rsidRPr="009B0DDE">
              <w:rPr>
                <w:b/>
                <w:bCs/>
                <w:color w:val="FFFFFF" w:themeColor="background1"/>
              </w:rPr>
              <w:t>Scenario Name</w:t>
            </w:r>
          </w:p>
        </w:tc>
        <w:tc>
          <w:tcPr>
            <w:tcW w:w="7228" w:type="dxa"/>
            <w:shd w:val="clear" w:color="auto" w:fill="0A0231"/>
          </w:tcPr>
          <w:p w14:paraId="76C3575E" w14:textId="0016DBDB" w:rsidR="009B0DDE" w:rsidRPr="009B0DDE" w:rsidRDefault="00852B85" w:rsidP="009B0DDE">
            <w:pPr>
              <w:pStyle w:val="Content"/>
              <w:rPr>
                <w:b/>
                <w:bCs/>
                <w:color w:val="FFFFFF" w:themeColor="background1"/>
              </w:rPr>
            </w:pPr>
            <w:r>
              <w:rPr>
                <w:b/>
                <w:bCs/>
                <w:color w:val="FFFFFF" w:themeColor="background1"/>
              </w:rPr>
              <w:t>Filter and searches content</w:t>
            </w:r>
          </w:p>
        </w:tc>
      </w:tr>
      <w:tr w:rsidR="00852B85" w:rsidRPr="00A65BA5" w14:paraId="01BDD0F1" w14:textId="77777777" w:rsidTr="00CC729D">
        <w:tc>
          <w:tcPr>
            <w:tcW w:w="2122" w:type="dxa"/>
            <w:hideMark/>
          </w:tcPr>
          <w:p w14:paraId="58BB7C45" w14:textId="77777777" w:rsidR="00852B85" w:rsidRPr="00A65BA5" w:rsidRDefault="00852B85" w:rsidP="00852B85">
            <w:pPr>
              <w:pStyle w:val="Content"/>
            </w:pPr>
            <w:r w:rsidRPr="00A65BA5">
              <w:t>Background</w:t>
            </w:r>
          </w:p>
        </w:tc>
        <w:tc>
          <w:tcPr>
            <w:tcW w:w="7228" w:type="dxa"/>
          </w:tcPr>
          <w:p w14:paraId="2B9B594E" w14:textId="0688EF64" w:rsidR="00852B85" w:rsidRPr="00A65BA5" w:rsidRDefault="00852B85" w:rsidP="00852B85">
            <w:pPr>
              <w:pStyle w:val="Content"/>
              <w:tabs>
                <w:tab w:val="left" w:pos="2129"/>
              </w:tabs>
            </w:pPr>
            <w:r>
              <w:t>Connie</w:t>
            </w:r>
            <w:r w:rsidRPr="00464062">
              <w:t xml:space="preserve"> looks for specific content by keywords, categories, or status to manage or review.</w:t>
            </w:r>
          </w:p>
        </w:tc>
      </w:tr>
      <w:tr w:rsidR="00852B85" w:rsidRPr="00A65BA5" w14:paraId="50B14FF5" w14:textId="77777777" w:rsidTr="00CC729D">
        <w:tc>
          <w:tcPr>
            <w:tcW w:w="2122" w:type="dxa"/>
            <w:hideMark/>
          </w:tcPr>
          <w:p w14:paraId="6A056B97" w14:textId="77777777" w:rsidR="00852B85" w:rsidRPr="00A65BA5" w:rsidRDefault="00852B85" w:rsidP="00852B85">
            <w:pPr>
              <w:pStyle w:val="Content"/>
            </w:pPr>
            <w:r w:rsidRPr="00A65BA5">
              <w:t>Objective</w:t>
            </w:r>
          </w:p>
        </w:tc>
        <w:tc>
          <w:tcPr>
            <w:tcW w:w="7228" w:type="dxa"/>
          </w:tcPr>
          <w:p w14:paraId="6CFD68FB" w14:textId="4E54789D" w:rsidR="00852B85" w:rsidRPr="00A65BA5" w:rsidRDefault="00852B85" w:rsidP="00852B85">
            <w:pPr>
              <w:pStyle w:val="Content"/>
            </w:pPr>
            <w:r w:rsidRPr="00464062">
              <w:t>Provide fast, responsive filtering and searching with error feedback if search parameters are invalid.</w:t>
            </w:r>
          </w:p>
        </w:tc>
      </w:tr>
      <w:tr w:rsidR="00852B85" w:rsidRPr="00A65BA5" w14:paraId="74775E6E" w14:textId="77777777" w:rsidTr="00CC729D">
        <w:tc>
          <w:tcPr>
            <w:tcW w:w="2122" w:type="dxa"/>
            <w:hideMark/>
          </w:tcPr>
          <w:p w14:paraId="3D553DB3" w14:textId="77777777" w:rsidR="00852B85" w:rsidRPr="00A65BA5" w:rsidRDefault="00852B85" w:rsidP="00852B85">
            <w:pPr>
              <w:pStyle w:val="Content"/>
            </w:pPr>
            <w:r w:rsidRPr="00A65BA5">
              <w:t>Persona(s)</w:t>
            </w:r>
          </w:p>
        </w:tc>
        <w:tc>
          <w:tcPr>
            <w:tcW w:w="7228" w:type="dxa"/>
          </w:tcPr>
          <w:p w14:paraId="0A2CD1C0" w14:textId="19A3FC19" w:rsidR="00852B85" w:rsidRPr="00A65BA5" w:rsidRDefault="00852B85" w:rsidP="00852B85">
            <w:pPr>
              <w:pStyle w:val="Content"/>
            </w:pPr>
            <w:r>
              <w:t>Connie</w:t>
            </w:r>
            <w:r w:rsidRPr="00464062">
              <w:t xml:space="preserve"> or Content Manager tasked with content organization and review.</w:t>
            </w:r>
          </w:p>
        </w:tc>
      </w:tr>
      <w:tr w:rsidR="00852B85" w:rsidRPr="00A65BA5" w14:paraId="0732B564" w14:textId="77777777" w:rsidTr="00CC729D">
        <w:tc>
          <w:tcPr>
            <w:tcW w:w="2122" w:type="dxa"/>
            <w:hideMark/>
          </w:tcPr>
          <w:p w14:paraId="226E9E32" w14:textId="77777777" w:rsidR="00852B85" w:rsidRPr="00A65BA5" w:rsidRDefault="00852B85" w:rsidP="00852B85">
            <w:pPr>
              <w:pStyle w:val="Content"/>
            </w:pPr>
            <w:r w:rsidRPr="00A65BA5">
              <w:t>Scenario Steps</w:t>
            </w:r>
          </w:p>
        </w:tc>
        <w:tc>
          <w:tcPr>
            <w:tcW w:w="7228" w:type="dxa"/>
          </w:tcPr>
          <w:p w14:paraId="430B157C" w14:textId="77777777" w:rsidR="00852B85" w:rsidRDefault="00852B85" w:rsidP="00852B85">
            <w:pPr>
              <w:pStyle w:val="ListParagraph"/>
              <w:numPr>
                <w:ilvl w:val="0"/>
                <w:numId w:val="5"/>
              </w:numPr>
              <w:ind w:left="360"/>
            </w:pPr>
            <w:r>
              <w:t>Connie</w:t>
            </w:r>
            <w:r w:rsidRPr="00464062">
              <w:t xml:space="preserve"> navigates to content management list page. </w:t>
            </w:r>
          </w:p>
          <w:p w14:paraId="1B441E0D" w14:textId="3FC63533" w:rsidR="00852B85" w:rsidRDefault="00852B85" w:rsidP="00852B85">
            <w:pPr>
              <w:pStyle w:val="ListParagraph"/>
              <w:numPr>
                <w:ilvl w:val="0"/>
                <w:numId w:val="5"/>
              </w:numPr>
              <w:ind w:left="360"/>
            </w:pPr>
            <w:r w:rsidRPr="00464062">
              <w:t xml:space="preserve">Inputs </w:t>
            </w:r>
            <w:r w:rsidRPr="00464062">
              <w:t>keyword</w:t>
            </w:r>
            <w:r w:rsidRPr="00464062">
              <w:t xml:space="preserve"> or </w:t>
            </w:r>
            <w:r w:rsidRPr="00464062">
              <w:t>select</w:t>
            </w:r>
            <w:r w:rsidRPr="00464062">
              <w:t xml:space="preserve"> filters (status, category). </w:t>
            </w:r>
          </w:p>
          <w:p w14:paraId="1F4190B2" w14:textId="77777777" w:rsidR="00852B85" w:rsidRDefault="00852B85" w:rsidP="00852B85">
            <w:pPr>
              <w:pStyle w:val="ListParagraph"/>
              <w:numPr>
                <w:ilvl w:val="0"/>
                <w:numId w:val="5"/>
              </w:numPr>
              <w:ind w:left="360"/>
            </w:pPr>
            <w:r>
              <w:t>The system validates:</w:t>
            </w:r>
          </w:p>
          <w:p w14:paraId="3158CA71" w14:textId="77777777" w:rsidR="00852B85" w:rsidRDefault="00852B85" w:rsidP="00852B85">
            <w:pPr>
              <w:pStyle w:val="ListParagraph"/>
              <w:numPr>
                <w:ilvl w:val="1"/>
                <w:numId w:val="5"/>
              </w:numPr>
              <w:ind w:left="1080"/>
            </w:pPr>
            <w:r w:rsidRPr="00464062">
              <w:t xml:space="preserve">If search input contains invalid characters or unsupported query syntax, display: </w:t>
            </w:r>
            <w:r w:rsidRPr="00464062">
              <w:rPr>
                <w:i/>
                <w:iCs/>
              </w:rPr>
              <w:t>“Invalid search terms. Please revise and try again.”</w:t>
            </w:r>
            <w:r w:rsidRPr="00464062">
              <w:t xml:space="preserve"> </w:t>
            </w:r>
          </w:p>
          <w:p w14:paraId="365B195C" w14:textId="77777777" w:rsidR="00852B85" w:rsidRDefault="00852B85" w:rsidP="00852B85">
            <w:pPr>
              <w:pStyle w:val="ListParagraph"/>
              <w:numPr>
                <w:ilvl w:val="1"/>
                <w:numId w:val="5"/>
              </w:numPr>
              <w:ind w:left="1080"/>
            </w:pPr>
            <w:r w:rsidRPr="00464062">
              <w:t xml:space="preserve">If no content matches criteria, show: </w:t>
            </w:r>
            <w:r w:rsidRPr="00DA2099">
              <w:rPr>
                <w:i/>
                <w:iCs/>
              </w:rPr>
              <w:t>“No content items found matching your filters.”</w:t>
            </w:r>
            <w:r w:rsidRPr="00464062">
              <w:t xml:space="preserve"> </w:t>
            </w:r>
          </w:p>
          <w:p w14:paraId="5FE89CC3" w14:textId="0D69CBFF" w:rsidR="00852B85" w:rsidRPr="00DA2099" w:rsidRDefault="00852B85" w:rsidP="00852B85">
            <w:pPr>
              <w:pStyle w:val="ListParagraph"/>
              <w:numPr>
                <w:ilvl w:val="1"/>
                <w:numId w:val="5"/>
              </w:numPr>
              <w:ind w:left="1080"/>
            </w:pPr>
            <w:r w:rsidRPr="00464062">
              <w:t xml:space="preserve">For server or network failures, show: </w:t>
            </w:r>
            <w:r w:rsidRPr="00DA2099">
              <w:rPr>
                <w:i/>
                <w:iCs/>
              </w:rPr>
              <w:t xml:space="preserve">“Unable to retrieve content </w:t>
            </w:r>
            <w:r w:rsidRPr="00DA2099">
              <w:rPr>
                <w:i/>
                <w:iCs/>
              </w:rPr>
              <w:t>currently</w:t>
            </w:r>
            <w:r w:rsidRPr="00DA2099">
              <w:rPr>
                <w:i/>
                <w:iCs/>
              </w:rPr>
              <w:t>. Please try again later.”</w:t>
            </w:r>
          </w:p>
          <w:p w14:paraId="0244C2AC" w14:textId="6386A334" w:rsidR="00852B85" w:rsidRDefault="00852B85" w:rsidP="00852B85">
            <w:pPr>
              <w:pStyle w:val="ListParagraph"/>
              <w:numPr>
                <w:ilvl w:val="1"/>
                <w:numId w:val="5"/>
              </w:numPr>
              <w:ind w:left="1080"/>
            </w:pPr>
            <w:r>
              <w:t xml:space="preserve">If validates is </w:t>
            </w:r>
            <w:r>
              <w:t xml:space="preserve">successful, </w:t>
            </w:r>
            <w:r w:rsidRPr="00464062">
              <w:t>the system</w:t>
            </w:r>
            <w:r w:rsidRPr="00464062">
              <w:t xml:space="preserve"> performs search/filter and displays results. </w:t>
            </w:r>
          </w:p>
          <w:p w14:paraId="08B79DF0" w14:textId="2C5D8BF7" w:rsidR="00852B85" w:rsidRPr="00A65BA5" w:rsidRDefault="00852B85" w:rsidP="00852B85">
            <w:pPr>
              <w:pStyle w:val="ListParagraph"/>
              <w:numPr>
                <w:ilvl w:val="0"/>
                <w:numId w:val="5"/>
              </w:numPr>
              <w:ind w:left="360"/>
            </w:pPr>
            <w:r>
              <w:t>Connie</w:t>
            </w:r>
            <w:r w:rsidRPr="00464062">
              <w:t xml:space="preserve"> reviews </w:t>
            </w:r>
            <w:r w:rsidRPr="00464062">
              <w:t>result</w:t>
            </w:r>
            <w:r w:rsidRPr="00464062">
              <w:t xml:space="preserve"> and </w:t>
            </w:r>
            <w:r w:rsidRPr="00464062">
              <w:t>select</w:t>
            </w:r>
            <w:r w:rsidRPr="00464062">
              <w:t xml:space="preserve"> content for further action.</w:t>
            </w:r>
          </w:p>
        </w:tc>
      </w:tr>
    </w:tbl>
    <w:p w14:paraId="63C80E01" w14:textId="77777777" w:rsidR="00852B85" w:rsidRPr="006140E5" w:rsidRDefault="00852B85" w:rsidP="006140E5">
      <w:pPr>
        <w:pStyle w:val="Content"/>
      </w:pPr>
    </w:p>
    <w:p w14:paraId="7FF3013A" w14:textId="77777777" w:rsidR="002421DA" w:rsidRPr="002421DA" w:rsidRDefault="002421DA" w:rsidP="00E97CA3">
      <w:pPr>
        <w:pStyle w:val="Title"/>
        <w:rPr>
          <w:lang w:val="en-ID"/>
        </w:rPr>
      </w:pPr>
      <w:bookmarkStart w:id="24" w:name="_Toc204870315"/>
      <w:r w:rsidRPr="002421DA">
        <w:rPr>
          <w:lang w:val="en-ID"/>
        </w:rPr>
        <w:t>Business Requirements</w:t>
      </w:r>
      <w:bookmarkEnd w:id="24"/>
    </w:p>
    <w:tbl>
      <w:tblPr>
        <w:tblStyle w:val="TableGrid"/>
        <w:tblW w:w="5000" w:type="pct"/>
        <w:tblLook w:val="04A0" w:firstRow="1" w:lastRow="0" w:firstColumn="1" w:lastColumn="0" w:noHBand="0" w:noVBand="1"/>
      </w:tblPr>
      <w:tblGrid>
        <w:gridCol w:w="483"/>
        <w:gridCol w:w="7517"/>
        <w:gridCol w:w="1350"/>
      </w:tblGrid>
      <w:tr w:rsidR="00072336" w:rsidRPr="00072336" w14:paraId="52056520" w14:textId="77777777" w:rsidTr="00CC729D">
        <w:trPr>
          <w:trHeight w:val="399"/>
        </w:trPr>
        <w:tc>
          <w:tcPr>
            <w:tcW w:w="242" w:type="pct"/>
            <w:shd w:val="clear" w:color="auto" w:fill="0A0231"/>
            <w:hideMark/>
          </w:tcPr>
          <w:p w14:paraId="54FE2DFF" w14:textId="77777777" w:rsidR="00072336" w:rsidRPr="00072336" w:rsidRDefault="00072336" w:rsidP="00072336">
            <w:pPr>
              <w:pStyle w:val="Content"/>
              <w:rPr>
                <w:b/>
                <w:bCs/>
                <w:color w:val="FFFFFF" w:themeColor="background1"/>
              </w:rPr>
            </w:pPr>
          </w:p>
        </w:tc>
        <w:tc>
          <w:tcPr>
            <w:tcW w:w="4028" w:type="pct"/>
            <w:shd w:val="clear" w:color="auto" w:fill="0A0231"/>
            <w:hideMark/>
          </w:tcPr>
          <w:p w14:paraId="36377D08" w14:textId="77777777" w:rsidR="00072336" w:rsidRPr="00072336" w:rsidRDefault="00072336" w:rsidP="00072336">
            <w:pPr>
              <w:pStyle w:val="Content"/>
              <w:rPr>
                <w:b/>
                <w:bCs/>
                <w:color w:val="FFFFFF" w:themeColor="background1"/>
              </w:rPr>
            </w:pPr>
            <w:r w:rsidRPr="00072336">
              <w:rPr>
                <w:b/>
                <w:bCs/>
                <w:color w:val="FFFFFF" w:themeColor="background1"/>
              </w:rPr>
              <w:t>Business Requirement</w:t>
            </w:r>
          </w:p>
        </w:tc>
        <w:tc>
          <w:tcPr>
            <w:tcW w:w="730" w:type="pct"/>
            <w:shd w:val="clear" w:color="auto" w:fill="0A0231"/>
            <w:hideMark/>
          </w:tcPr>
          <w:p w14:paraId="09C47D3E" w14:textId="30CBF635" w:rsidR="00072336" w:rsidRPr="00072336" w:rsidRDefault="00072336" w:rsidP="00072336">
            <w:pPr>
              <w:pStyle w:val="Content"/>
              <w:rPr>
                <w:b/>
                <w:bCs/>
                <w:color w:val="FFFFFF" w:themeColor="background1"/>
              </w:rPr>
            </w:pPr>
            <w:r w:rsidRPr="00072336">
              <w:rPr>
                <w:b/>
                <w:bCs/>
                <w:color w:val="FFFFFF" w:themeColor="background1"/>
              </w:rPr>
              <w:t>Priority</w:t>
            </w:r>
          </w:p>
        </w:tc>
      </w:tr>
      <w:tr w:rsidR="009D70D6" w:rsidRPr="001A5B4B" w14:paraId="7D795D78" w14:textId="77777777" w:rsidTr="00615B20">
        <w:tc>
          <w:tcPr>
            <w:tcW w:w="242" w:type="pct"/>
            <w:vAlign w:val="center"/>
            <w:hideMark/>
          </w:tcPr>
          <w:p w14:paraId="34055FE8" w14:textId="6786C6DA" w:rsidR="009D70D6" w:rsidRPr="001A5B4B" w:rsidRDefault="009D70D6" w:rsidP="009D70D6">
            <w:pPr>
              <w:pStyle w:val="Content"/>
            </w:pPr>
            <w:r w:rsidRPr="009B27AF">
              <w:t>1</w:t>
            </w:r>
          </w:p>
        </w:tc>
        <w:tc>
          <w:tcPr>
            <w:tcW w:w="4028" w:type="pct"/>
            <w:vAlign w:val="center"/>
          </w:tcPr>
          <w:p w14:paraId="4D3D149B" w14:textId="58CBB0FF" w:rsidR="009D70D6" w:rsidRPr="001A5B4B" w:rsidRDefault="009D70D6" w:rsidP="009D70D6">
            <w:pPr>
              <w:pStyle w:val="Content"/>
            </w:pPr>
            <w:r>
              <w:t xml:space="preserve">Content </w:t>
            </w:r>
            <w:r w:rsidR="009A405D">
              <w:t>creators</w:t>
            </w:r>
            <w:r>
              <w:t xml:space="preserve"> </w:t>
            </w:r>
            <w:r w:rsidRPr="009B27AF">
              <w:t>can create, edit, publish, unpublish, and delete content items.</w:t>
            </w:r>
          </w:p>
        </w:tc>
        <w:tc>
          <w:tcPr>
            <w:tcW w:w="730" w:type="pct"/>
            <w:vAlign w:val="center"/>
          </w:tcPr>
          <w:p w14:paraId="3B4C6988" w14:textId="422F1118" w:rsidR="009D70D6" w:rsidRPr="001A5B4B" w:rsidRDefault="009D70D6" w:rsidP="009D70D6">
            <w:pPr>
              <w:pStyle w:val="Content"/>
            </w:pPr>
            <w:r w:rsidRPr="009B27AF">
              <w:t>High</w:t>
            </w:r>
          </w:p>
        </w:tc>
      </w:tr>
      <w:tr w:rsidR="009D70D6" w:rsidRPr="001A5B4B" w14:paraId="6E8C845E" w14:textId="77777777" w:rsidTr="00615B20">
        <w:tc>
          <w:tcPr>
            <w:tcW w:w="242" w:type="pct"/>
            <w:vAlign w:val="center"/>
          </w:tcPr>
          <w:p w14:paraId="3403C758" w14:textId="44D41647" w:rsidR="009D70D6" w:rsidRPr="001A5B4B" w:rsidRDefault="009D70D6" w:rsidP="009D70D6">
            <w:pPr>
              <w:pStyle w:val="Content"/>
            </w:pPr>
            <w:r w:rsidRPr="009B27AF">
              <w:t>2</w:t>
            </w:r>
          </w:p>
        </w:tc>
        <w:tc>
          <w:tcPr>
            <w:tcW w:w="4028" w:type="pct"/>
            <w:vAlign w:val="center"/>
          </w:tcPr>
          <w:p w14:paraId="10035376" w14:textId="176787C6" w:rsidR="009D70D6" w:rsidRPr="001A5B4B" w:rsidRDefault="009D70D6" w:rsidP="009D70D6">
            <w:pPr>
              <w:pStyle w:val="Content"/>
            </w:pPr>
            <w:r w:rsidRPr="009B27AF">
              <w:t>Support multiple content types (text, images, files).</w:t>
            </w:r>
          </w:p>
        </w:tc>
        <w:tc>
          <w:tcPr>
            <w:tcW w:w="730" w:type="pct"/>
            <w:vAlign w:val="center"/>
          </w:tcPr>
          <w:p w14:paraId="6AA59D32" w14:textId="79D07292" w:rsidR="009D70D6" w:rsidRPr="001A5B4B" w:rsidRDefault="009D70D6" w:rsidP="009D70D6">
            <w:pPr>
              <w:pStyle w:val="Content"/>
            </w:pPr>
            <w:r w:rsidRPr="009B27AF">
              <w:t>High</w:t>
            </w:r>
          </w:p>
        </w:tc>
      </w:tr>
      <w:tr w:rsidR="009D70D6" w:rsidRPr="001A5B4B" w14:paraId="29B0D19D" w14:textId="77777777" w:rsidTr="00615B20">
        <w:tc>
          <w:tcPr>
            <w:tcW w:w="242" w:type="pct"/>
            <w:vAlign w:val="center"/>
          </w:tcPr>
          <w:p w14:paraId="1FBEF7FF" w14:textId="3899F6B0" w:rsidR="009D70D6" w:rsidRPr="001A5B4B" w:rsidRDefault="009D70D6" w:rsidP="009D70D6">
            <w:pPr>
              <w:pStyle w:val="Content"/>
            </w:pPr>
            <w:r w:rsidRPr="009B27AF">
              <w:t>3</w:t>
            </w:r>
          </w:p>
        </w:tc>
        <w:tc>
          <w:tcPr>
            <w:tcW w:w="4028" w:type="pct"/>
            <w:vAlign w:val="center"/>
          </w:tcPr>
          <w:p w14:paraId="7C3CB033" w14:textId="0599959C" w:rsidR="009D70D6" w:rsidRPr="001A5B4B" w:rsidRDefault="009D70D6" w:rsidP="009D70D6">
            <w:pPr>
              <w:pStyle w:val="Content"/>
            </w:pPr>
            <w:r w:rsidRPr="009B27AF">
              <w:t>Content should support categorization and tagging for easy organization.</w:t>
            </w:r>
          </w:p>
        </w:tc>
        <w:tc>
          <w:tcPr>
            <w:tcW w:w="730" w:type="pct"/>
            <w:vAlign w:val="center"/>
          </w:tcPr>
          <w:p w14:paraId="3F408811" w14:textId="700D22B6" w:rsidR="009D70D6" w:rsidRPr="001A5B4B" w:rsidRDefault="009D70D6" w:rsidP="009D70D6">
            <w:pPr>
              <w:pStyle w:val="Content"/>
            </w:pPr>
            <w:r w:rsidRPr="009B27AF">
              <w:t>High</w:t>
            </w:r>
          </w:p>
        </w:tc>
      </w:tr>
      <w:tr w:rsidR="009D70D6" w:rsidRPr="001A5B4B" w14:paraId="2D3B5D8C" w14:textId="77777777" w:rsidTr="00615B20">
        <w:tc>
          <w:tcPr>
            <w:tcW w:w="242" w:type="pct"/>
            <w:vAlign w:val="center"/>
          </w:tcPr>
          <w:p w14:paraId="7F663AEA" w14:textId="7E20949A" w:rsidR="009D70D6" w:rsidRPr="001A5B4B" w:rsidRDefault="009D70D6" w:rsidP="009D70D6">
            <w:pPr>
              <w:pStyle w:val="Content"/>
            </w:pPr>
            <w:r w:rsidRPr="009B27AF">
              <w:t>4</w:t>
            </w:r>
          </w:p>
        </w:tc>
        <w:tc>
          <w:tcPr>
            <w:tcW w:w="4028" w:type="pct"/>
            <w:vAlign w:val="center"/>
          </w:tcPr>
          <w:p w14:paraId="0FEF1CC5" w14:textId="42F1E376" w:rsidR="009D70D6" w:rsidRPr="001A5B4B" w:rsidRDefault="009D70D6" w:rsidP="009D70D6">
            <w:pPr>
              <w:pStyle w:val="Content"/>
            </w:pPr>
            <w:r w:rsidRPr="009B27AF">
              <w:t>Content editing supports text formatting and media embedding.</w:t>
            </w:r>
          </w:p>
        </w:tc>
        <w:tc>
          <w:tcPr>
            <w:tcW w:w="730" w:type="pct"/>
            <w:vAlign w:val="center"/>
          </w:tcPr>
          <w:p w14:paraId="632F6B7C" w14:textId="54B00819" w:rsidR="009D70D6" w:rsidRPr="001A5B4B" w:rsidRDefault="009D70D6" w:rsidP="009D70D6">
            <w:pPr>
              <w:pStyle w:val="Content"/>
            </w:pPr>
            <w:r w:rsidRPr="009B27AF">
              <w:t>High</w:t>
            </w:r>
          </w:p>
        </w:tc>
      </w:tr>
      <w:tr w:rsidR="009D70D6" w:rsidRPr="001A5B4B" w14:paraId="49450E24" w14:textId="77777777" w:rsidTr="00615B20">
        <w:tc>
          <w:tcPr>
            <w:tcW w:w="242" w:type="pct"/>
            <w:vAlign w:val="center"/>
          </w:tcPr>
          <w:p w14:paraId="5980941B" w14:textId="53A646BE" w:rsidR="009D70D6" w:rsidRPr="001A5B4B" w:rsidRDefault="009D70D6" w:rsidP="009D70D6">
            <w:pPr>
              <w:pStyle w:val="Content"/>
            </w:pPr>
            <w:r>
              <w:t>5</w:t>
            </w:r>
          </w:p>
        </w:tc>
        <w:tc>
          <w:tcPr>
            <w:tcW w:w="4028" w:type="pct"/>
            <w:vAlign w:val="center"/>
          </w:tcPr>
          <w:p w14:paraId="34BEBE41" w14:textId="2CF4B8D9" w:rsidR="009D70D6" w:rsidRPr="001A5B4B" w:rsidRDefault="009D70D6" w:rsidP="009D70D6">
            <w:pPr>
              <w:pStyle w:val="Content"/>
            </w:pPr>
            <w:r w:rsidRPr="009B27AF">
              <w:t>Workflow system for content approval and publication by authorized roles.</w:t>
            </w:r>
          </w:p>
        </w:tc>
        <w:tc>
          <w:tcPr>
            <w:tcW w:w="730" w:type="pct"/>
            <w:vAlign w:val="center"/>
          </w:tcPr>
          <w:p w14:paraId="1495936A" w14:textId="43642C2E" w:rsidR="009D70D6" w:rsidRPr="001A5B4B" w:rsidRDefault="009D70D6" w:rsidP="009D70D6">
            <w:pPr>
              <w:pStyle w:val="Content"/>
            </w:pPr>
            <w:r w:rsidRPr="009B27AF">
              <w:t>High</w:t>
            </w:r>
          </w:p>
        </w:tc>
      </w:tr>
      <w:tr w:rsidR="009D70D6" w:rsidRPr="001A5B4B" w14:paraId="2A1603A7" w14:textId="77777777" w:rsidTr="00615B20">
        <w:tc>
          <w:tcPr>
            <w:tcW w:w="242" w:type="pct"/>
            <w:vAlign w:val="center"/>
          </w:tcPr>
          <w:p w14:paraId="22B13D55" w14:textId="2996DDCF" w:rsidR="009D70D6" w:rsidRDefault="009D70D6" w:rsidP="009D70D6">
            <w:pPr>
              <w:pStyle w:val="Content"/>
            </w:pPr>
            <w:r>
              <w:t>6</w:t>
            </w:r>
          </w:p>
        </w:tc>
        <w:tc>
          <w:tcPr>
            <w:tcW w:w="4028" w:type="pct"/>
            <w:vAlign w:val="center"/>
          </w:tcPr>
          <w:p w14:paraId="048AB53B" w14:textId="1BC81442" w:rsidR="009D70D6" w:rsidRPr="009B27AF" w:rsidRDefault="009D70D6" w:rsidP="009D70D6">
            <w:pPr>
              <w:pStyle w:val="Content"/>
            </w:pPr>
            <w:r w:rsidRPr="009B27AF">
              <w:t>Scheduled publishing and unpublishing of content.</w:t>
            </w:r>
          </w:p>
        </w:tc>
        <w:tc>
          <w:tcPr>
            <w:tcW w:w="730" w:type="pct"/>
            <w:vAlign w:val="center"/>
          </w:tcPr>
          <w:p w14:paraId="5857599F" w14:textId="65BDFB72" w:rsidR="009D70D6" w:rsidRPr="009B27AF" w:rsidRDefault="009D70D6" w:rsidP="009D70D6">
            <w:pPr>
              <w:pStyle w:val="Content"/>
            </w:pPr>
            <w:r w:rsidRPr="009B27AF">
              <w:t>Medium</w:t>
            </w:r>
          </w:p>
        </w:tc>
      </w:tr>
      <w:tr w:rsidR="009D70D6" w:rsidRPr="001A5B4B" w14:paraId="26EE3BDF" w14:textId="77777777" w:rsidTr="00615B20">
        <w:tc>
          <w:tcPr>
            <w:tcW w:w="242" w:type="pct"/>
            <w:vAlign w:val="center"/>
          </w:tcPr>
          <w:p w14:paraId="2A675EF7" w14:textId="1C7B9475" w:rsidR="009D70D6" w:rsidRDefault="009D70D6" w:rsidP="009D70D6">
            <w:pPr>
              <w:pStyle w:val="Content"/>
            </w:pPr>
            <w:r>
              <w:t>7</w:t>
            </w:r>
          </w:p>
        </w:tc>
        <w:tc>
          <w:tcPr>
            <w:tcW w:w="4028" w:type="pct"/>
            <w:vAlign w:val="center"/>
          </w:tcPr>
          <w:p w14:paraId="5AB2E898" w14:textId="4BFB1A0E" w:rsidR="009D70D6" w:rsidRPr="009B27AF" w:rsidRDefault="009D70D6" w:rsidP="009D70D6">
            <w:pPr>
              <w:pStyle w:val="Content"/>
            </w:pPr>
            <w:r w:rsidRPr="009B27AF">
              <w:t>Content visibility controlled by access permissions.</w:t>
            </w:r>
          </w:p>
        </w:tc>
        <w:tc>
          <w:tcPr>
            <w:tcW w:w="730" w:type="pct"/>
            <w:vAlign w:val="center"/>
          </w:tcPr>
          <w:p w14:paraId="1C91F845" w14:textId="7B2364D9" w:rsidR="009D70D6" w:rsidRPr="009B27AF" w:rsidRDefault="009D70D6" w:rsidP="009D70D6">
            <w:pPr>
              <w:pStyle w:val="Content"/>
            </w:pPr>
            <w:r w:rsidRPr="009B27AF">
              <w:t>High</w:t>
            </w:r>
          </w:p>
        </w:tc>
      </w:tr>
      <w:tr w:rsidR="009D70D6" w:rsidRPr="001A5B4B" w14:paraId="48D32DD5" w14:textId="77777777" w:rsidTr="00615B20">
        <w:tc>
          <w:tcPr>
            <w:tcW w:w="242" w:type="pct"/>
            <w:vAlign w:val="center"/>
          </w:tcPr>
          <w:p w14:paraId="199AA1B6" w14:textId="68920FD4" w:rsidR="009D70D6" w:rsidRDefault="009D70D6" w:rsidP="009D70D6">
            <w:pPr>
              <w:pStyle w:val="Content"/>
            </w:pPr>
            <w:r>
              <w:t>8</w:t>
            </w:r>
          </w:p>
        </w:tc>
        <w:tc>
          <w:tcPr>
            <w:tcW w:w="4028" w:type="pct"/>
            <w:vAlign w:val="center"/>
          </w:tcPr>
          <w:p w14:paraId="5C3A7DB6" w14:textId="467634D9" w:rsidR="009D70D6" w:rsidRPr="009B27AF" w:rsidRDefault="009D70D6" w:rsidP="009D70D6">
            <w:pPr>
              <w:pStyle w:val="Content"/>
            </w:pPr>
            <w:r w:rsidRPr="009B27AF">
              <w:t>Audit logs for all content changes and publication activities.</w:t>
            </w:r>
          </w:p>
        </w:tc>
        <w:tc>
          <w:tcPr>
            <w:tcW w:w="730" w:type="pct"/>
            <w:vAlign w:val="center"/>
          </w:tcPr>
          <w:p w14:paraId="4AF58A9B" w14:textId="3FD633D6" w:rsidR="009D70D6" w:rsidRPr="009B27AF" w:rsidRDefault="009D70D6" w:rsidP="009D70D6">
            <w:pPr>
              <w:pStyle w:val="Content"/>
            </w:pPr>
            <w:r w:rsidRPr="009B27AF">
              <w:t>Medium</w:t>
            </w:r>
          </w:p>
        </w:tc>
      </w:tr>
      <w:tr w:rsidR="009D70D6" w:rsidRPr="001A5B4B" w14:paraId="7DD60509" w14:textId="77777777" w:rsidTr="00615B20">
        <w:tc>
          <w:tcPr>
            <w:tcW w:w="242" w:type="pct"/>
            <w:vAlign w:val="center"/>
          </w:tcPr>
          <w:p w14:paraId="1E2D5E36" w14:textId="168C1592" w:rsidR="009D70D6" w:rsidRDefault="009D70D6" w:rsidP="009D70D6">
            <w:pPr>
              <w:pStyle w:val="Content"/>
            </w:pPr>
            <w:r>
              <w:t>9</w:t>
            </w:r>
          </w:p>
        </w:tc>
        <w:tc>
          <w:tcPr>
            <w:tcW w:w="4028" w:type="pct"/>
            <w:vAlign w:val="center"/>
          </w:tcPr>
          <w:p w14:paraId="4D83FE94" w14:textId="172439B7" w:rsidR="009D70D6" w:rsidRPr="009B27AF" w:rsidRDefault="009D70D6" w:rsidP="009D70D6">
            <w:pPr>
              <w:pStyle w:val="Content"/>
            </w:pPr>
            <w:r w:rsidRPr="009B27AF">
              <w:t>Content search and filter features to quickly locate content items.</w:t>
            </w:r>
          </w:p>
        </w:tc>
        <w:tc>
          <w:tcPr>
            <w:tcW w:w="730" w:type="pct"/>
            <w:vAlign w:val="center"/>
          </w:tcPr>
          <w:p w14:paraId="5BCA601C" w14:textId="63C6D361" w:rsidR="009D70D6" w:rsidRPr="009B27AF" w:rsidRDefault="009D70D6" w:rsidP="009D70D6">
            <w:pPr>
              <w:pStyle w:val="Content"/>
            </w:pPr>
            <w:r w:rsidRPr="009B27AF">
              <w:t>High</w:t>
            </w:r>
          </w:p>
        </w:tc>
      </w:tr>
      <w:tr w:rsidR="009D70D6" w:rsidRPr="001A5B4B" w14:paraId="742E111E" w14:textId="77777777" w:rsidTr="00615B20">
        <w:tc>
          <w:tcPr>
            <w:tcW w:w="242" w:type="pct"/>
            <w:vAlign w:val="center"/>
          </w:tcPr>
          <w:p w14:paraId="1B4512F9" w14:textId="265390C1" w:rsidR="009D70D6" w:rsidRDefault="009D70D6" w:rsidP="009D70D6">
            <w:pPr>
              <w:pStyle w:val="Content"/>
            </w:pPr>
            <w:r w:rsidRPr="009B27AF">
              <w:t>1</w:t>
            </w:r>
            <w:r>
              <w:t>0</w:t>
            </w:r>
          </w:p>
        </w:tc>
        <w:tc>
          <w:tcPr>
            <w:tcW w:w="4028" w:type="pct"/>
            <w:vAlign w:val="center"/>
          </w:tcPr>
          <w:p w14:paraId="43F58AC9" w14:textId="6EE50278" w:rsidR="009D70D6" w:rsidRPr="009B27AF" w:rsidRDefault="009D70D6" w:rsidP="009D70D6">
            <w:pPr>
              <w:pStyle w:val="Content"/>
            </w:pPr>
            <w:r w:rsidRPr="009B27AF">
              <w:t>Responsive UI supporting easy content management on different devices.</w:t>
            </w:r>
          </w:p>
        </w:tc>
        <w:tc>
          <w:tcPr>
            <w:tcW w:w="730" w:type="pct"/>
            <w:vAlign w:val="center"/>
          </w:tcPr>
          <w:p w14:paraId="3DDA20EE" w14:textId="629CA4EF" w:rsidR="009D70D6" w:rsidRPr="009B27AF" w:rsidRDefault="009D70D6" w:rsidP="009D70D6">
            <w:pPr>
              <w:pStyle w:val="Content"/>
            </w:pPr>
            <w:r>
              <w:t>High</w:t>
            </w:r>
          </w:p>
        </w:tc>
      </w:tr>
    </w:tbl>
    <w:p w14:paraId="4D9CC325" w14:textId="0FAEAEDA" w:rsidR="00E97CA3" w:rsidRPr="00485D9D" w:rsidRDefault="00E97CA3" w:rsidP="00E97CA3">
      <w:pPr>
        <w:pStyle w:val="Content"/>
        <w:rPr>
          <w:lang w:val="en-ID"/>
        </w:rPr>
      </w:pPr>
    </w:p>
    <w:p w14:paraId="12ED8CAC" w14:textId="13CD7F63" w:rsidR="002421DA" w:rsidRPr="002421DA" w:rsidRDefault="002421DA" w:rsidP="00E97CA3">
      <w:pPr>
        <w:pStyle w:val="Title"/>
        <w:rPr>
          <w:lang w:val="en-ID"/>
        </w:rPr>
      </w:pPr>
      <w:bookmarkStart w:id="25" w:name="_Toc204870316"/>
      <w:r w:rsidRPr="002421DA">
        <w:rPr>
          <w:lang w:val="en-ID"/>
        </w:rPr>
        <w:t>Functional Requirements</w:t>
      </w:r>
      <w:bookmarkEnd w:id="25"/>
    </w:p>
    <w:tbl>
      <w:tblPr>
        <w:tblStyle w:val="TableGrid1"/>
        <w:tblW w:w="0" w:type="auto"/>
        <w:tblLook w:val="04A0" w:firstRow="1" w:lastRow="0" w:firstColumn="1" w:lastColumn="0" w:noHBand="0" w:noVBand="1"/>
      </w:tblPr>
      <w:tblGrid>
        <w:gridCol w:w="483"/>
        <w:gridCol w:w="6890"/>
        <w:gridCol w:w="1977"/>
      </w:tblGrid>
      <w:tr w:rsidR="00072336" w:rsidRPr="00072336" w14:paraId="647BBF94" w14:textId="77777777" w:rsidTr="00CC729D">
        <w:tc>
          <w:tcPr>
            <w:tcW w:w="0" w:type="auto"/>
            <w:shd w:val="clear" w:color="auto" w:fill="0A0231"/>
            <w:hideMark/>
          </w:tcPr>
          <w:p w14:paraId="72851243" w14:textId="77777777" w:rsidR="00072336" w:rsidRPr="00072336" w:rsidRDefault="00072336" w:rsidP="00072336">
            <w:pPr>
              <w:pStyle w:val="Content"/>
              <w:rPr>
                <w:b/>
                <w:bCs/>
                <w:color w:val="FFFFFF" w:themeColor="background1"/>
              </w:rPr>
            </w:pPr>
          </w:p>
        </w:tc>
        <w:tc>
          <w:tcPr>
            <w:tcW w:w="6890" w:type="dxa"/>
            <w:shd w:val="clear" w:color="auto" w:fill="0A0231"/>
            <w:hideMark/>
          </w:tcPr>
          <w:p w14:paraId="761A92BE" w14:textId="77777777" w:rsidR="00072336" w:rsidRPr="00072336" w:rsidRDefault="00072336" w:rsidP="00072336">
            <w:pPr>
              <w:pStyle w:val="Content"/>
              <w:rPr>
                <w:b/>
                <w:bCs/>
                <w:color w:val="FFFFFF" w:themeColor="background1"/>
              </w:rPr>
            </w:pPr>
            <w:r w:rsidRPr="00072336">
              <w:rPr>
                <w:b/>
                <w:bCs/>
                <w:color w:val="FFFFFF" w:themeColor="background1"/>
              </w:rPr>
              <w:t>Functional Requirement</w:t>
            </w:r>
          </w:p>
        </w:tc>
        <w:tc>
          <w:tcPr>
            <w:tcW w:w="1977" w:type="dxa"/>
            <w:shd w:val="clear" w:color="auto" w:fill="0A0231"/>
            <w:hideMark/>
          </w:tcPr>
          <w:p w14:paraId="747C6D58" w14:textId="77777777" w:rsidR="00072336" w:rsidRPr="00072336" w:rsidRDefault="00072336" w:rsidP="00072336">
            <w:pPr>
              <w:pStyle w:val="Content"/>
              <w:rPr>
                <w:b/>
                <w:bCs/>
                <w:color w:val="FFFFFF" w:themeColor="background1"/>
              </w:rPr>
            </w:pPr>
            <w:r w:rsidRPr="00072336">
              <w:rPr>
                <w:b/>
                <w:bCs/>
                <w:color w:val="FFFFFF" w:themeColor="background1"/>
              </w:rPr>
              <w:t>Business Requirement(s)</w:t>
            </w:r>
          </w:p>
        </w:tc>
      </w:tr>
      <w:tr w:rsidR="009D70D6" w:rsidRPr="005B4FDC" w14:paraId="05BAA069" w14:textId="77777777" w:rsidTr="009637D4">
        <w:tc>
          <w:tcPr>
            <w:tcW w:w="0" w:type="auto"/>
            <w:vAlign w:val="center"/>
            <w:hideMark/>
          </w:tcPr>
          <w:p w14:paraId="7A717F48" w14:textId="66ECFDE0" w:rsidR="009D70D6" w:rsidRPr="005B4FDC" w:rsidRDefault="009D70D6" w:rsidP="009D70D6">
            <w:pPr>
              <w:pStyle w:val="Content"/>
            </w:pPr>
            <w:r w:rsidRPr="009B27AF">
              <w:t>1</w:t>
            </w:r>
          </w:p>
        </w:tc>
        <w:tc>
          <w:tcPr>
            <w:tcW w:w="6890" w:type="dxa"/>
            <w:vAlign w:val="center"/>
          </w:tcPr>
          <w:p w14:paraId="6F2CEA49" w14:textId="2CD4618E" w:rsidR="009D70D6" w:rsidRPr="005B4FDC" w:rsidRDefault="009D70D6" w:rsidP="009D70D6">
            <w:pPr>
              <w:pStyle w:val="Content"/>
            </w:pPr>
            <w:r>
              <w:t>Content Creator</w:t>
            </w:r>
            <w:r w:rsidRPr="009B27AF">
              <w:t xml:space="preserve"> can access a content management dashboard listing all content items with status and metadata.</w:t>
            </w:r>
          </w:p>
        </w:tc>
        <w:tc>
          <w:tcPr>
            <w:tcW w:w="1977" w:type="dxa"/>
            <w:vAlign w:val="center"/>
          </w:tcPr>
          <w:p w14:paraId="2924D98C" w14:textId="6AAF3CA1" w:rsidR="009D70D6" w:rsidRPr="005B4FDC" w:rsidRDefault="009D70D6" w:rsidP="009D70D6">
            <w:pPr>
              <w:pStyle w:val="Content"/>
            </w:pPr>
            <w:r w:rsidRPr="009B27AF">
              <w:t xml:space="preserve">1, </w:t>
            </w:r>
            <w:r>
              <w:t>9</w:t>
            </w:r>
          </w:p>
        </w:tc>
      </w:tr>
      <w:tr w:rsidR="009D70D6" w:rsidRPr="005B4FDC" w14:paraId="09F78D15" w14:textId="77777777" w:rsidTr="009637D4">
        <w:tc>
          <w:tcPr>
            <w:tcW w:w="0" w:type="auto"/>
            <w:vAlign w:val="center"/>
            <w:hideMark/>
          </w:tcPr>
          <w:p w14:paraId="63A899BC" w14:textId="60829CC4" w:rsidR="009D70D6" w:rsidRPr="005B4FDC" w:rsidRDefault="009D70D6" w:rsidP="009D70D6">
            <w:pPr>
              <w:pStyle w:val="Content"/>
            </w:pPr>
            <w:r w:rsidRPr="009B27AF">
              <w:t>2</w:t>
            </w:r>
          </w:p>
        </w:tc>
        <w:tc>
          <w:tcPr>
            <w:tcW w:w="6890" w:type="dxa"/>
            <w:vAlign w:val="center"/>
          </w:tcPr>
          <w:p w14:paraId="561EA6F9" w14:textId="0DC4F049" w:rsidR="009D70D6" w:rsidRPr="005B4FDC" w:rsidRDefault="009D70D6" w:rsidP="009D70D6">
            <w:pPr>
              <w:pStyle w:val="Content"/>
            </w:pPr>
            <w:r w:rsidRPr="009B27AF">
              <w:t>Support creation of new content via forms with text editor and media upload capabilities.</w:t>
            </w:r>
          </w:p>
        </w:tc>
        <w:tc>
          <w:tcPr>
            <w:tcW w:w="1977" w:type="dxa"/>
            <w:vAlign w:val="center"/>
          </w:tcPr>
          <w:p w14:paraId="70F88AF3" w14:textId="5742D545" w:rsidR="009D70D6" w:rsidRPr="005B4FDC" w:rsidRDefault="009D70D6" w:rsidP="009D70D6">
            <w:pPr>
              <w:pStyle w:val="Content"/>
            </w:pPr>
            <w:r w:rsidRPr="009B27AF">
              <w:t>1, 4</w:t>
            </w:r>
          </w:p>
        </w:tc>
      </w:tr>
      <w:tr w:rsidR="009D70D6" w:rsidRPr="005B4FDC" w14:paraId="6A2C4702" w14:textId="77777777" w:rsidTr="009637D4">
        <w:tc>
          <w:tcPr>
            <w:tcW w:w="0" w:type="auto"/>
            <w:vAlign w:val="center"/>
            <w:hideMark/>
          </w:tcPr>
          <w:p w14:paraId="78EC1B65" w14:textId="28BE4B3B" w:rsidR="009D70D6" w:rsidRPr="005B4FDC" w:rsidRDefault="009D70D6" w:rsidP="009D70D6">
            <w:pPr>
              <w:pStyle w:val="Content"/>
            </w:pPr>
            <w:r w:rsidRPr="009B27AF">
              <w:t>3</w:t>
            </w:r>
          </w:p>
        </w:tc>
        <w:tc>
          <w:tcPr>
            <w:tcW w:w="6890" w:type="dxa"/>
            <w:vAlign w:val="center"/>
          </w:tcPr>
          <w:p w14:paraId="14E3D772" w14:textId="2758EB08" w:rsidR="009D70D6" w:rsidRPr="005B4FDC" w:rsidRDefault="009D70D6" w:rsidP="009D70D6">
            <w:pPr>
              <w:pStyle w:val="Content"/>
            </w:pPr>
            <w:r w:rsidRPr="009B27AF">
              <w:t>Content items can be categorized using predefined categories and tagged with keywords.</w:t>
            </w:r>
          </w:p>
        </w:tc>
        <w:tc>
          <w:tcPr>
            <w:tcW w:w="1977" w:type="dxa"/>
            <w:vAlign w:val="center"/>
          </w:tcPr>
          <w:p w14:paraId="03CCFDAB" w14:textId="193D4828" w:rsidR="009D70D6" w:rsidRPr="005B4FDC" w:rsidRDefault="009D70D6" w:rsidP="009D70D6">
            <w:pPr>
              <w:pStyle w:val="Content"/>
            </w:pPr>
            <w:r w:rsidRPr="009B27AF">
              <w:t>3</w:t>
            </w:r>
          </w:p>
        </w:tc>
      </w:tr>
      <w:tr w:rsidR="009D70D6" w:rsidRPr="005B4FDC" w14:paraId="6BC846F9" w14:textId="77777777" w:rsidTr="009637D4">
        <w:tc>
          <w:tcPr>
            <w:tcW w:w="0" w:type="auto"/>
            <w:vAlign w:val="center"/>
            <w:hideMark/>
          </w:tcPr>
          <w:p w14:paraId="3FAD1947" w14:textId="0174AEC7" w:rsidR="009D70D6" w:rsidRPr="005B4FDC" w:rsidRDefault="009D70D6" w:rsidP="009D70D6">
            <w:pPr>
              <w:pStyle w:val="Content"/>
            </w:pPr>
            <w:r w:rsidRPr="009B27AF">
              <w:t>4</w:t>
            </w:r>
          </w:p>
        </w:tc>
        <w:tc>
          <w:tcPr>
            <w:tcW w:w="6890" w:type="dxa"/>
            <w:vAlign w:val="center"/>
          </w:tcPr>
          <w:p w14:paraId="6EAF94CD" w14:textId="7461BE04" w:rsidR="009D70D6" w:rsidRPr="005B4FDC" w:rsidRDefault="009D70D6" w:rsidP="009D70D6">
            <w:pPr>
              <w:pStyle w:val="Content"/>
            </w:pPr>
            <w:r w:rsidRPr="009B27AF">
              <w:t>Admins can edit existing content; edits are tracked</w:t>
            </w:r>
            <w:r>
              <w:t xml:space="preserve"> in log</w:t>
            </w:r>
            <w:r w:rsidRPr="009B27AF">
              <w:t>.</w:t>
            </w:r>
          </w:p>
        </w:tc>
        <w:tc>
          <w:tcPr>
            <w:tcW w:w="1977" w:type="dxa"/>
            <w:vAlign w:val="center"/>
          </w:tcPr>
          <w:p w14:paraId="60EC7EC5" w14:textId="64C3825C" w:rsidR="009D70D6" w:rsidRPr="005B4FDC" w:rsidRDefault="009D70D6" w:rsidP="009D70D6">
            <w:pPr>
              <w:pStyle w:val="Content"/>
            </w:pPr>
            <w:r>
              <w:t>1</w:t>
            </w:r>
          </w:p>
        </w:tc>
      </w:tr>
      <w:tr w:rsidR="009D70D6" w:rsidRPr="005B4FDC" w14:paraId="3CD04991" w14:textId="77777777" w:rsidTr="009637D4">
        <w:tc>
          <w:tcPr>
            <w:tcW w:w="0" w:type="auto"/>
            <w:vAlign w:val="center"/>
            <w:hideMark/>
          </w:tcPr>
          <w:p w14:paraId="7D579E83" w14:textId="5AD2E09D" w:rsidR="009D70D6" w:rsidRPr="005B4FDC" w:rsidRDefault="009D70D6" w:rsidP="009D70D6">
            <w:pPr>
              <w:pStyle w:val="Content"/>
            </w:pPr>
            <w:r w:rsidRPr="009B27AF">
              <w:t>5</w:t>
            </w:r>
          </w:p>
        </w:tc>
        <w:tc>
          <w:tcPr>
            <w:tcW w:w="6890" w:type="dxa"/>
            <w:vAlign w:val="center"/>
          </w:tcPr>
          <w:p w14:paraId="256902B3" w14:textId="66FFCDC3" w:rsidR="009D70D6" w:rsidRPr="005B4FDC" w:rsidRDefault="009D70D6" w:rsidP="009D70D6">
            <w:pPr>
              <w:pStyle w:val="Content"/>
            </w:pPr>
            <w:r>
              <w:t>Content Creator</w:t>
            </w:r>
            <w:r w:rsidRPr="009B27AF">
              <w:t xml:space="preserve"> can submit content for approval workflow; </w:t>
            </w:r>
            <w:r>
              <w:t>Manager</w:t>
            </w:r>
            <w:r w:rsidRPr="009B27AF">
              <w:t xml:space="preserve"> can accept, request changes, or reject.</w:t>
            </w:r>
          </w:p>
        </w:tc>
        <w:tc>
          <w:tcPr>
            <w:tcW w:w="1977" w:type="dxa"/>
            <w:vAlign w:val="center"/>
          </w:tcPr>
          <w:p w14:paraId="48995149" w14:textId="7E858CCD" w:rsidR="009D70D6" w:rsidRPr="005B4FDC" w:rsidRDefault="009D70D6" w:rsidP="009D70D6">
            <w:pPr>
              <w:pStyle w:val="Content"/>
            </w:pPr>
            <w:r>
              <w:t>5</w:t>
            </w:r>
          </w:p>
        </w:tc>
      </w:tr>
      <w:tr w:rsidR="009D70D6" w:rsidRPr="005B4FDC" w14:paraId="5450B982" w14:textId="77777777" w:rsidTr="009637D4">
        <w:tc>
          <w:tcPr>
            <w:tcW w:w="0" w:type="auto"/>
            <w:vAlign w:val="center"/>
          </w:tcPr>
          <w:p w14:paraId="1501622E" w14:textId="37E983EC" w:rsidR="009D70D6" w:rsidRPr="009B27AF" w:rsidRDefault="009D70D6" w:rsidP="009D70D6">
            <w:pPr>
              <w:pStyle w:val="Content"/>
            </w:pPr>
            <w:r w:rsidRPr="009B27AF">
              <w:t>6</w:t>
            </w:r>
          </w:p>
        </w:tc>
        <w:tc>
          <w:tcPr>
            <w:tcW w:w="6890" w:type="dxa"/>
            <w:vAlign w:val="center"/>
          </w:tcPr>
          <w:p w14:paraId="712048E3" w14:textId="1476CA75" w:rsidR="009D70D6" w:rsidRDefault="009D70D6" w:rsidP="009D70D6">
            <w:pPr>
              <w:pStyle w:val="Content"/>
            </w:pPr>
            <w:r w:rsidRPr="009B27AF">
              <w:t>Publish/unpublish actions can be done manually or scheduled by date/time.</w:t>
            </w:r>
          </w:p>
        </w:tc>
        <w:tc>
          <w:tcPr>
            <w:tcW w:w="1977" w:type="dxa"/>
            <w:vAlign w:val="center"/>
          </w:tcPr>
          <w:p w14:paraId="7E9925EC" w14:textId="2C419630" w:rsidR="009D70D6" w:rsidRDefault="009D70D6" w:rsidP="009D70D6">
            <w:pPr>
              <w:pStyle w:val="Content"/>
            </w:pPr>
            <w:r>
              <w:t>6</w:t>
            </w:r>
          </w:p>
        </w:tc>
      </w:tr>
      <w:tr w:rsidR="009D70D6" w:rsidRPr="005B4FDC" w14:paraId="77217F90" w14:textId="77777777" w:rsidTr="009637D4">
        <w:tc>
          <w:tcPr>
            <w:tcW w:w="0" w:type="auto"/>
            <w:vAlign w:val="center"/>
          </w:tcPr>
          <w:p w14:paraId="3C01A730" w14:textId="5B27A694" w:rsidR="009D70D6" w:rsidRPr="009B27AF" w:rsidRDefault="009D70D6" w:rsidP="009D70D6">
            <w:pPr>
              <w:pStyle w:val="Content"/>
            </w:pPr>
            <w:r w:rsidRPr="009B27AF">
              <w:t>7</w:t>
            </w:r>
          </w:p>
        </w:tc>
        <w:tc>
          <w:tcPr>
            <w:tcW w:w="6890" w:type="dxa"/>
            <w:vAlign w:val="center"/>
          </w:tcPr>
          <w:p w14:paraId="2677A5DE" w14:textId="1B2E71EE" w:rsidR="009D70D6" w:rsidRPr="009B27AF" w:rsidRDefault="009D70D6" w:rsidP="009D70D6">
            <w:pPr>
              <w:pStyle w:val="Content"/>
            </w:pPr>
            <w:r w:rsidRPr="009B27AF">
              <w:t>Content visibility is controlled by role-based permissions determining who can view or edit content.</w:t>
            </w:r>
          </w:p>
        </w:tc>
        <w:tc>
          <w:tcPr>
            <w:tcW w:w="1977" w:type="dxa"/>
            <w:vAlign w:val="center"/>
          </w:tcPr>
          <w:p w14:paraId="57230FC9" w14:textId="5FD57C18" w:rsidR="009D70D6" w:rsidRDefault="009D70D6" w:rsidP="009D70D6">
            <w:pPr>
              <w:pStyle w:val="Content"/>
            </w:pPr>
            <w:r>
              <w:t>7</w:t>
            </w:r>
          </w:p>
        </w:tc>
      </w:tr>
      <w:tr w:rsidR="009D70D6" w:rsidRPr="005B4FDC" w14:paraId="1F7A925B" w14:textId="77777777" w:rsidTr="009637D4">
        <w:tc>
          <w:tcPr>
            <w:tcW w:w="0" w:type="auto"/>
            <w:vAlign w:val="center"/>
          </w:tcPr>
          <w:p w14:paraId="7F77D422" w14:textId="3C4D7EF5" w:rsidR="009D70D6" w:rsidRPr="009B27AF" w:rsidRDefault="009D70D6" w:rsidP="009D70D6">
            <w:pPr>
              <w:pStyle w:val="Content"/>
            </w:pPr>
            <w:r w:rsidRPr="009B27AF">
              <w:t>8</w:t>
            </w:r>
          </w:p>
        </w:tc>
        <w:tc>
          <w:tcPr>
            <w:tcW w:w="6890" w:type="dxa"/>
            <w:vAlign w:val="center"/>
          </w:tcPr>
          <w:p w14:paraId="33120EC5" w14:textId="040C44F0" w:rsidR="009D70D6" w:rsidRPr="009B27AF" w:rsidRDefault="009D70D6" w:rsidP="009D70D6">
            <w:pPr>
              <w:pStyle w:val="Content"/>
            </w:pPr>
            <w:r w:rsidRPr="009B27AF">
              <w:t>Search and filter mechanisms support searching content by title, tags, categories, date, status.</w:t>
            </w:r>
          </w:p>
        </w:tc>
        <w:tc>
          <w:tcPr>
            <w:tcW w:w="1977" w:type="dxa"/>
            <w:vAlign w:val="center"/>
          </w:tcPr>
          <w:p w14:paraId="56CD5D21" w14:textId="65BD6D0C" w:rsidR="009D70D6" w:rsidRDefault="009D70D6" w:rsidP="009D70D6">
            <w:pPr>
              <w:pStyle w:val="Content"/>
            </w:pPr>
            <w:r>
              <w:t>9</w:t>
            </w:r>
          </w:p>
        </w:tc>
      </w:tr>
      <w:tr w:rsidR="009D70D6" w:rsidRPr="005B4FDC" w14:paraId="7D76D866" w14:textId="77777777" w:rsidTr="009637D4">
        <w:tc>
          <w:tcPr>
            <w:tcW w:w="0" w:type="auto"/>
            <w:vAlign w:val="center"/>
          </w:tcPr>
          <w:p w14:paraId="73E68455" w14:textId="5358CA3F" w:rsidR="009D70D6" w:rsidRPr="009B27AF" w:rsidRDefault="009D70D6" w:rsidP="009D70D6">
            <w:pPr>
              <w:pStyle w:val="Content"/>
            </w:pPr>
            <w:r w:rsidRPr="009B27AF">
              <w:t>9</w:t>
            </w:r>
          </w:p>
        </w:tc>
        <w:tc>
          <w:tcPr>
            <w:tcW w:w="6890" w:type="dxa"/>
            <w:vAlign w:val="center"/>
          </w:tcPr>
          <w:p w14:paraId="6D6F9E6C" w14:textId="1053C335" w:rsidR="009D70D6" w:rsidRPr="009B27AF" w:rsidRDefault="009D70D6" w:rsidP="009D70D6">
            <w:pPr>
              <w:pStyle w:val="Content"/>
            </w:pPr>
            <w:r w:rsidRPr="009B27AF">
              <w:t>System logs all content creation, edits, deletions, publication actions with user and timestamp.</w:t>
            </w:r>
          </w:p>
        </w:tc>
        <w:tc>
          <w:tcPr>
            <w:tcW w:w="1977" w:type="dxa"/>
            <w:vAlign w:val="center"/>
          </w:tcPr>
          <w:p w14:paraId="6E1D84A6" w14:textId="78748671" w:rsidR="009D70D6" w:rsidRDefault="009D70D6" w:rsidP="009D70D6">
            <w:pPr>
              <w:pStyle w:val="Content"/>
            </w:pPr>
            <w:r>
              <w:t>8</w:t>
            </w:r>
          </w:p>
        </w:tc>
      </w:tr>
      <w:tr w:rsidR="009D70D6" w:rsidRPr="005B4FDC" w14:paraId="3454E3BB" w14:textId="77777777" w:rsidTr="009637D4">
        <w:tc>
          <w:tcPr>
            <w:tcW w:w="0" w:type="auto"/>
            <w:vAlign w:val="center"/>
          </w:tcPr>
          <w:p w14:paraId="54344706" w14:textId="37B15A25" w:rsidR="009D70D6" w:rsidRPr="009B27AF" w:rsidRDefault="009D70D6" w:rsidP="009D70D6">
            <w:pPr>
              <w:pStyle w:val="Content"/>
            </w:pPr>
            <w:r w:rsidRPr="009B27AF">
              <w:t>10</w:t>
            </w:r>
          </w:p>
        </w:tc>
        <w:tc>
          <w:tcPr>
            <w:tcW w:w="6890" w:type="dxa"/>
            <w:vAlign w:val="center"/>
          </w:tcPr>
          <w:p w14:paraId="749584F2" w14:textId="29DC15C9" w:rsidR="009D70D6" w:rsidRPr="009B27AF" w:rsidRDefault="009D70D6" w:rsidP="009D70D6">
            <w:pPr>
              <w:pStyle w:val="Content"/>
            </w:pPr>
            <w:r w:rsidRPr="009B27AF">
              <w:t>UI should support responsive design for desktops, tablets, and mobile devices.</w:t>
            </w:r>
          </w:p>
        </w:tc>
        <w:tc>
          <w:tcPr>
            <w:tcW w:w="1977" w:type="dxa"/>
            <w:vAlign w:val="center"/>
          </w:tcPr>
          <w:p w14:paraId="271A3AF7" w14:textId="7B3C7969" w:rsidR="009D70D6" w:rsidRDefault="009D70D6" w:rsidP="009D70D6">
            <w:pPr>
              <w:pStyle w:val="Content"/>
            </w:pPr>
            <w:r w:rsidRPr="009B27AF">
              <w:t>1</w:t>
            </w:r>
            <w:r>
              <w:t>0</w:t>
            </w:r>
          </w:p>
        </w:tc>
      </w:tr>
    </w:tbl>
    <w:p w14:paraId="53CDB377" w14:textId="77777777" w:rsidR="00E97CA3" w:rsidRDefault="00E97CA3" w:rsidP="00E97CA3">
      <w:pPr>
        <w:pStyle w:val="Content"/>
        <w:rPr>
          <w:lang w:val="en-ID"/>
        </w:rPr>
      </w:pPr>
    </w:p>
    <w:p w14:paraId="7762E779" w14:textId="11F7358A" w:rsidR="002421DA" w:rsidRPr="002421DA" w:rsidRDefault="002421DA" w:rsidP="00E97CA3">
      <w:pPr>
        <w:pStyle w:val="Title"/>
        <w:rPr>
          <w:lang w:val="en-ID"/>
        </w:rPr>
      </w:pPr>
      <w:bookmarkStart w:id="26" w:name="_Toc204870317"/>
      <w:r w:rsidRPr="002421DA">
        <w:rPr>
          <w:lang w:val="en-ID"/>
        </w:rPr>
        <w:t>Dependencies</w:t>
      </w:r>
      <w:bookmarkEnd w:id="26"/>
    </w:p>
    <w:tbl>
      <w:tblPr>
        <w:tblStyle w:val="TableGrid1"/>
        <w:tblW w:w="5000" w:type="pct"/>
        <w:tblLook w:val="04A0" w:firstRow="1" w:lastRow="0" w:firstColumn="1" w:lastColumn="0" w:noHBand="0" w:noVBand="1"/>
      </w:tblPr>
      <w:tblGrid>
        <w:gridCol w:w="380"/>
        <w:gridCol w:w="1954"/>
        <w:gridCol w:w="1608"/>
        <w:gridCol w:w="5408"/>
      </w:tblGrid>
      <w:tr w:rsidR="00E97CA3" w:rsidRPr="00E97CA3" w14:paraId="0FBFC991" w14:textId="77777777" w:rsidTr="00486F32">
        <w:tc>
          <w:tcPr>
            <w:tcW w:w="203" w:type="pct"/>
            <w:shd w:val="clear" w:color="auto" w:fill="0A0231"/>
            <w:hideMark/>
          </w:tcPr>
          <w:p w14:paraId="28571421" w14:textId="06F22DA3" w:rsidR="002421DA" w:rsidRPr="00E97CA3" w:rsidRDefault="002421DA" w:rsidP="002421DA">
            <w:pPr>
              <w:pStyle w:val="Content"/>
              <w:rPr>
                <w:b/>
                <w:bCs/>
                <w:color w:val="FFFFFF" w:themeColor="background1"/>
                <w:lang w:val="en-ID"/>
              </w:rPr>
            </w:pPr>
          </w:p>
        </w:tc>
        <w:tc>
          <w:tcPr>
            <w:tcW w:w="1045" w:type="pct"/>
            <w:shd w:val="clear" w:color="auto" w:fill="0A0231"/>
            <w:hideMark/>
          </w:tcPr>
          <w:p w14:paraId="2FAC038A" w14:textId="77777777" w:rsidR="002421DA" w:rsidRPr="00E97CA3" w:rsidRDefault="002421DA" w:rsidP="002421DA">
            <w:pPr>
              <w:pStyle w:val="Content"/>
              <w:rPr>
                <w:b/>
                <w:bCs/>
                <w:color w:val="FFFFFF" w:themeColor="background1"/>
                <w:lang w:val="en-ID"/>
              </w:rPr>
            </w:pPr>
            <w:r w:rsidRPr="00E97CA3">
              <w:rPr>
                <w:b/>
                <w:bCs/>
                <w:color w:val="FFFFFF" w:themeColor="background1"/>
                <w:lang w:val="en-ID"/>
              </w:rPr>
              <w:t>Team/Contact</w:t>
            </w:r>
          </w:p>
        </w:tc>
        <w:tc>
          <w:tcPr>
            <w:tcW w:w="860" w:type="pct"/>
            <w:shd w:val="clear" w:color="auto" w:fill="0A0231"/>
            <w:hideMark/>
          </w:tcPr>
          <w:p w14:paraId="75109EE5" w14:textId="77777777" w:rsidR="002421DA" w:rsidRPr="00E97CA3" w:rsidRDefault="002421DA" w:rsidP="002421DA">
            <w:pPr>
              <w:pStyle w:val="Content"/>
              <w:rPr>
                <w:b/>
                <w:bCs/>
                <w:color w:val="FFFFFF" w:themeColor="background1"/>
                <w:lang w:val="en-ID"/>
              </w:rPr>
            </w:pPr>
            <w:r w:rsidRPr="00E97CA3">
              <w:rPr>
                <w:b/>
                <w:bCs/>
                <w:color w:val="FFFFFF" w:themeColor="background1"/>
                <w:lang w:val="en-ID"/>
              </w:rPr>
              <w:t>Type</w:t>
            </w:r>
          </w:p>
        </w:tc>
        <w:tc>
          <w:tcPr>
            <w:tcW w:w="2892" w:type="pct"/>
            <w:shd w:val="clear" w:color="auto" w:fill="0A0231"/>
            <w:hideMark/>
          </w:tcPr>
          <w:p w14:paraId="19ACA843" w14:textId="77777777" w:rsidR="002421DA" w:rsidRPr="00E97CA3" w:rsidRDefault="002421DA" w:rsidP="002421DA">
            <w:pPr>
              <w:pStyle w:val="Content"/>
              <w:rPr>
                <w:b/>
                <w:bCs/>
                <w:color w:val="FFFFFF" w:themeColor="background1"/>
                <w:lang w:val="en-ID"/>
              </w:rPr>
            </w:pPr>
            <w:r w:rsidRPr="00E97CA3">
              <w:rPr>
                <w:b/>
                <w:bCs/>
                <w:color w:val="FFFFFF" w:themeColor="background1"/>
                <w:lang w:val="en-ID"/>
              </w:rPr>
              <w:t>Description</w:t>
            </w:r>
          </w:p>
        </w:tc>
      </w:tr>
      <w:tr w:rsidR="00486F32" w:rsidRPr="002421DA" w14:paraId="703864A1" w14:textId="77777777" w:rsidTr="00486F32">
        <w:tc>
          <w:tcPr>
            <w:tcW w:w="203" w:type="pct"/>
            <w:hideMark/>
          </w:tcPr>
          <w:p w14:paraId="4BA46E22" w14:textId="77777777" w:rsidR="00486F32" w:rsidRPr="002421DA" w:rsidRDefault="00486F32" w:rsidP="00486F32">
            <w:pPr>
              <w:pStyle w:val="Content"/>
              <w:rPr>
                <w:lang w:val="en-ID"/>
              </w:rPr>
            </w:pPr>
            <w:r w:rsidRPr="002421DA">
              <w:rPr>
                <w:lang w:val="en-ID"/>
              </w:rPr>
              <w:t>1</w:t>
            </w:r>
          </w:p>
        </w:tc>
        <w:tc>
          <w:tcPr>
            <w:tcW w:w="1045" w:type="pct"/>
            <w:vAlign w:val="center"/>
          </w:tcPr>
          <w:p w14:paraId="7E21D980" w14:textId="50EF66DD" w:rsidR="00486F32" w:rsidRPr="002421DA" w:rsidRDefault="00486F32" w:rsidP="00486F32">
            <w:pPr>
              <w:pStyle w:val="Content"/>
              <w:rPr>
                <w:lang w:val="en-ID"/>
              </w:rPr>
            </w:pPr>
            <w:r w:rsidRPr="002C244A">
              <w:t>Frontend Developer</w:t>
            </w:r>
          </w:p>
        </w:tc>
        <w:tc>
          <w:tcPr>
            <w:tcW w:w="860" w:type="pct"/>
            <w:vAlign w:val="center"/>
          </w:tcPr>
          <w:p w14:paraId="73A20AD1" w14:textId="0B4A0E12" w:rsidR="00486F32" w:rsidRPr="002421DA" w:rsidRDefault="00486F32" w:rsidP="00486F32">
            <w:pPr>
              <w:pStyle w:val="Content"/>
              <w:rPr>
                <w:lang w:val="en-ID"/>
              </w:rPr>
            </w:pPr>
            <w:r w:rsidRPr="002C244A">
              <w:t>Technical</w:t>
            </w:r>
          </w:p>
        </w:tc>
        <w:tc>
          <w:tcPr>
            <w:tcW w:w="2892" w:type="pct"/>
            <w:vAlign w:val="center"/>
          </w:tcPr>
          <w:p w14:paraId="2A85F5EE" w14:textId="330A7D97" w:rsidR="00486F32" w:rsidRPr="002421DA" w:rsidRDefault="00486F32" w:rsidP="00486F32">
            <w:pPr>
              <w:pStyle w:val="Content"/>
              <w:rPr>
                <w:lang w:val="en-ID"/>
              </w:rPr>
            </w:pPr>
            <w:r w:rsidRPr="002C244A">
              <w:t>Build UI/UX for uploading, previewing, scheduling, and organizing content</w:t>
            </w:r>
          </w:p>
        </w:tc>
      </w:tr>
      <w:tr w:rsidR="00486F32" w:rsidRPr="002421DA" w14:paraId="2358967D" w14:textId="77777777" w:rsidTr="00486F32">
        <w:tc>
          <w:tcPr>
            <w:tcW w:w="203" w:type="pct"/>
            <w:hideMark/>
          </w:tcPr>
          <w:p w14:paraId="3E796508" w14:textId="77777777" w:rsidR="00486F32" w:rsidRPr="002421DA" w:rsidRDefault="00486F32" w:rsidP="00486F32">
            <w:pPr>
              <w:pStyle w:val="Content"/>
              <w:rPr>
                <w:lang w:val="en-ID"/>
              </w:rPr>
            </w:pPr>
            <w:r w:rsidRPr="002421DA">
              <w:rPr>
                <w:lang w:val="en-ID"/>
              </w:rPr>
              <w:t>2</w:t>
            </w:r>
          </w:p>
        </w:tc>
        <w:tc>
          <w:tcPr>
            <w:tcW w:w="1045" w:type="pct"/>
            <w:vAlign w:val="center"/>
          </w:tcPr>
          <w:p w14:paraId="5225B727" w14:textId="3480D469" w:rsidR="00486F32" w:rsidRPr="002421DA" w:rsidRDefault="00486F32" w:rsidP="00486F32">
            <w:pPr>
              <w:pStyle w:val="Content"/>
              <w:rPr>
                <w:lang w:val="en-ID"/>
              </w:rPr>
            </w:pPr>
            <w:r w:rsidRPr="002C244A">
              <w:t>Backend Developer</w:t>
            </w:r>
          </w:p>
        </w:tc>
        <w:tc>
          <w:tcPr>
            <w:tcW w:w="860" w:type="pct"/>
            <w:vAlign w:val="center"/>
          </w:tcPr>
          <w:p w14:paraId="0BF02571" w14:textId="4D618FB8" w:rsidR="00486F32" w:rsidRPr="002421DA" w:rsidRDefault="00486F32" w:rsidP="00486F32">
            <w:pPr>
              <w:pStyle w:val="Content"/>
              <w:rPr>
                <w:lang w:val="en-ID"/>
              </w:rPr>
            </w:pPr>
            <w:r w:rsidRPr="002C244A">
              <w:t>Technical</w:t>
            </w:r>
          </w:p>
        </w:tc>
        <w:tc>
          <w:tcPr>
            <w:tcW w:w="2892" w:type="pct"/>
            <w:vAlign w:val="center"/>
          </w:tcPr>
          <w:p w14:paraId="16D92477" w14:textId="32D35BF0" w:rsidR="00486F32" w:rsidRPr="002421DA" w:rsidRDefault="00486F32" w:rsidP="00486F32">
            <w:pPr>
              <w:pStyle w:val="Content"/>
              <w:rPr>
                <w:lang w:val="en-ID"/>
              </w:rPr>
            </w:pPr>
            <w:r w:rsidRPr="002C244A">
              <w:t>Set up API and backend logic for storing, retrieving, and updating content</w:t>
            </w:r>
          </w:p>
        </w:tc>
      </w:tr>
      <w:tr w:rsidR="00486F32" w:rsidRPr="002421DA" w14:paraId="28584357" w14:textId="77777777" w:rsidTr="00486F32">
        <w:tc>
          <w:tcPr>
            <w:tcW w:w="203" w:type="pct"/>
            <w:hideMark/>
          </w:tcPr>
          <w:p w14:paraId="1892082A" w14:textId="77777777" w:rsidR="00486F32" w:rsidRPr="002421DA" w:rsidRDefault="00486F32" w:rsidP="00486F32">
            <w:pPr>
              <w:pStyle w:val="Content"/>
              <w:rPr>
                <w:lang w:val="en-ID"/>
              </w:rPr>
            </w:pPr>
            <w:r w:rsidRPr="002421DA">
              <w:rPr>
                <w:lang w:val="en-ID"/>
              </w:rPr>
              <w:t>3</w:t>
            </w:r>
          </w:p>
        </w:tc>
        <w:tc>
          <w:tcPr>
            <w:tcW w:w="1045" w:type="pct"/>
            <w:vAlign w:val="center"/>
          </w:tcPr>
          <w:p w14:paraId="354FE310" w14:textId="717AD4B6" w:rsidR="00486F32" w:rsidRPr="002421DA" w:rsidRDefault="00486F32" w:rsidP="00486F32">
            <w:pPr>
              <w:pStyle w:val="Content"/>
              <w:rPr>
                <w:lang w:val="en-ID"/>
              </w:rPr>
            </w:pPr>
            <w:r w:rsidRPr="002C244A">
              <w:t>Content Creator Team</w:t>
            </w:r>
          </w:p>
        </w:tc>
        <w:tc>
          <w:tcPr>
            <w:tcW w:w="860" w:type="pct"/>
            <w:vAlign w:val="center"/>
          </w:tcPr>
          <w:p w14:paraId="54C6B24E" w14:textId="103F31BF" w:rsidR="00486F32" w:rsidRPr="002421DA" w:rsidRDefault="00486F32" w:rsidP="00486F32">
            <w:pPr>
              <w:pStyle w:val="Content"/>
              <w:rPr>
                <w:lang w:val="en-ID"/>
              </w:rPr>
            </w:pPr>
            <w:r w:rsidRPr="002C244A">
              <w:t>Operational</w:t>
            </w:r>
          </w:p>
        </w:tc>
        <w:tc>
          <w:tcPr>
            <w:tcW w:w="2892" w:type="pct"/>
            <w:vAlign w:val="center"/>
          </w:tcPr>
          <w:p w14:paraId="65B33DD7" w14:textId="636427F4" w:rsidR="00486F32" w:rsidRPr="002421DA" w:rsidRDefault="00486F32" w:rsidP="00486F32">
            <w:pPr>
              <w:pStyle w:val="Content"/>
              <w:rPr>
                <w:lang w:val="en-ID"/>
              </w:rPr>
            </w:pPr>
            <w:r w:rsidRPr="002C244A">
              <w:t>Responsible for uploading and managing community content</w:t>
            </w:r>
          </w:p>
        </w:tc>
      </w:tr>
    </w:tbl>
    <w:p w14:paraId="5D1C191A" w14:textId="156ACF40" w:rsidR="002421DA" w:rsidRPr="002421DA" w:rsidRDefault="002421DA" w:rsidP="002421DA">
      <w:pPr>
        <w:pStyle w:val="Content"/>
        <w:rPr>
          <w:lang w:val="en-ID"/>
        </w:rPr>
      </w:pPr>
    </w:p>
    <w:p w14:paraId="19FBD2A3" w14:textId="77777777" w:rsidR="002421DA" w:rsidRPr="002421DA" w:rsidRDefault="002421DA" w:rsidP="00E97CA3">
      <w:pPr>
        <w:pStyle w:val="Title"/>
        <w:rPr>
          <w:lang w:val="en-ID"/>
        </w:rPr>
      </w:pPr>
      <w:bookmarkStart w:id="27" w:name="_Toc204870318"/>
      <w:r w:rsidRPr="002421DA">
        <w:rPr>
          <w:lang w:val="en-ID"/>
        </w:rPr>
        <w:t>Checklist</w:t>
      </w:r>
      <w:bookmarkEnd w:id="27"/>
    </w:p>
    <w:tbl>
      <w:tblPr>
        <w:tblStyle w:val="TableGrid1"/>
        <w:tblW w:w="5000" w:type="pct"/>
        <w:tblLook w:val="04A0" w:firstRow="1" w:lastRow="0" w:firstColumn="1" w:lastColumn="0" w:noHBand="0" w:noVBand="1"/>
      </w:tblPr>
      <w:tblGrid>
        <w:gridCol w:w="462"/>
        <w:gridCol w:w="7087"/>
        <w:gridCol w:w="1801"/>
      </w:tblGrid>
      <w:tr w:rsidR="00E97CA3" w:rsidRPr="00E97CA3" w14:paraId="1D265B20" w14:textId="77777777" w:rsidTr="00E97CA3">
        <w:tc>
          <w:tcPr>
            <w:tcW w:w="247" w:type="pct"/>
            <w:shd w:val="clear" w:color="auto" w:fill="0A0231"/>
            <w:hideMark/>
          </w:tcPr>
          <w:p w14:paraId="6CCC8909" w14:textId="785F9C0A" w:rsidR="002421DA" w:rsidRPr="00E97CA3" w:rsidRDefault="002421DA" w:rsidP="002421DA">
            <w:pPr>
              <w:pStyle w:val="Content"/>
              <w:rPr>
                <w:b/>
                <w:bCs/>
                <w:color w:val="FFFFFF" w:themeColor="background1"/>
                <w:lang w:val="en-ID"/>
              </w:rPr>
            </w:pPr>
          </w:p>
        </w:tc>
        <w:tc>
          <w:tcPr>
            <w:tcW w:w="3790" w:type="pct"/>
            <w:shd w:val="clear" w:color="auto" w:fill="0A0231"/>
            <w:hideMark/>
          </w:tcPr>
          <w:p w14:paraId="7DB20598" w14:textId="77777777" w:rsidR="002421DA" w:rsidRPr="00E97CA3" w:rsidRDefault="002421DA" w:rsidP="002421DA">
            <w:pPr>
              <w:pStyle w:val="Content"/>
              <w:rPr>
                <w:b/>
                <w:bCs/>
                <w:color w:val="FFFFFF" w:themeColor="background1"/>
                <w:lang w:val="en-ID"/>
              </w:rPr>
            </w:pPr>
            <w:r w:rsidRPr="00E97CA3">
              <w:rPr>
                <w:b/>
                <w:bCs/>
                <w:color w:val="FFFFFF" w:themeColor="background1"/>
                <w:lang w:val="en-ID"/>
              </w:rPr>
              <w:t>Checklist Item</w:t>
            </w:r>
          </w:p>
        </w:tc>
        <w:tc>
          <w:tcPr>
            <w:tcW w:w="963" w:type="pct"/>
            <w:shd w:val="clear" w:color="auto" w:fill="0A0231"/>
            <w:hideMark/>
          </w:tcPr>
          <w:p w14:paraId="318D84A4" w14:textId="0AD1ACB9" w:rsidR="002421DA" w:rsidRPr="00E97CA3" w:rsidRDefault="002421DA" w:rsidP="002421DA">
            <w:pPr>
              <w:pStyle w:val="Content"/>
              <w:rPr>
                <w:b/>
                <w:bCs/>
                <w:color w:val="FFFFFF" w:themeColor="background1"/>
                <w:lang w:val="en-ID"/>
              </w:rPr>
            </w:pPr>
            <w:r w:rsidRPr="00E97CA3">
              <w:rPr>
                <w:b/>
                <w:bCs/>
                <w:color w:val="FFFFFF" w:themeColor="background1"/>
                <w:lang w:val="en-ID"/>
              </w:rPr>
              <w:t>Response</w:t>
            </w:r>
          </w:p>
        </w:tc>
      </w:tr>
      <w:tr w:rsidR="002421DA" w:rsidRPr="002421DA" w14:paraId="1BF5390F" w14:textId="77777777" w:rsidTr="00485D9D">
        <w:tc>
          <w:tcPr>
            <w:tcW w:w="247" w:type="pct"/>
            <w:hideMark/>
          </w:tcPr>
          <w:p w14:paraId="6382A268" w14:textId="77777777" w:rsidR="002421DA" w:rsidRPr="002421DA" w:rsidRDefault="002421DA" w:rsidP="002421DA">
            <w:pPr>
              <w:pStyle w:val="Content"/>
              <w:rPr>
                <w:lang w:val="en-ID"/>
              </w:rPr>
            </w:pPr>
            <w:r w:rsidRPr="002421DA">
              <w:rPr>
                <w:lang w:val="en-ID"/>
              </w:rPr>
              <w:t>1</w:t>
            </w:r>
          </w:p>
        </w:tc>
        <w:tc>
          <w:tcPr>
            <w:tcW w:w="3790" w:type="pct"/>
          </w:tcPr>
          <w:p w14:paraId="259D4A12" w14:textId="0E8476E3" w:rsidR="002421DA" w:rsidRPr="002421DA" w:rsidRDefault="00486F32" w:rsidP="00486F32">
            <w:pPr>
              <w:pStyle w:val="Content"/>
              <w:rPr>
                <w:lang w:val="en-ID"/>
              </w:rPr>
            </w:pPr>
            <w:r w:rsidRPr="00486F32">
              <w:rPr>
                <w:lang w:val="en-ID"/>
              </w:rPr>
              <w:t xml:space="preserve">Has this functional spec been reviewed by Dev?   </w:t>
            </w:r>
          </w:p>
        </w:tc>
        <w:tc>
          <w:tcPr>
            <w:tcW w:w="963" w:type="pct"/>
          </w:tcPr>
          <w:p w14:paraId="1E2F69A9" w14:textId="1EF7ABE3" w:rsidR="002421DA" w:rsidRPr="002421DA" w:rsidRDefault="00486F32" w:rsidP="002421DA">
            <w:pPr>
              <w:pStyle w:val="Content"/>
              <w:rPr>
                <w:lang w:val="en-ID"/>
              </w:rPr>
            </w:pPr>
            <w:r>
              <w:rPr>
                <w:lang w:val="en-ID"/>
              </w:rPr>
              <w:t>No</w:t>
            </w:r>
          </w:p>
        </w:tc>
      </w:tr>
      <w:tr w:rsidR="002421DA" w:rsidRPr="002421DA" w14:paraId="7A17E9B2" w14:textId="77777777" w:rsidTr="00CC729D">
        <w:tc>
          <w:tcPr>
            <w:tcW w:w="247" w:type="pct"/>
            <w:hideMark/>
          </w:tcPr>
          <w:p w14:paraId="299AC4ED" w14:textId="77777777" w:rsidR="002421DA" w:rsidRPr="002421DA" w:rsidRDefault="002421DA" w:rsidP="002421DA">
            <w:pPr>
              <w:pStyle w:val="Content"/>
              <w:rPr>
                <w:lang w:val="en-ID"/>
              </w:rPr>
            </w:pPr>
            <w:r w:rsidRPr="002421DA">
              <w:rPr>
                <w:lang w:val="en-ID"/>
              </w:rPr>
              <w:t>2</w:t>
            </w:r>
          </w:p>
        </w:tc>
        <w:tc>
          <w:tcPr>
            <w:tcW w:w="3790" w:type="pct"/>
          </w:tcPr>
          <w:p w14:paraId="31816EB9" w14:textId="79726C9E" w:rsidR="002421DA" w:rsidRPr="002421DA" w:rsidRDefault="00486F32" w:rsidP="002421DA">
            <w:pPr>
              <w:pStyle w:val="Content"/>
              <w:rPr>
                <w:lang w:val="en-ID"/>
              </w:rPr>
            </w:pPr>
            <w:r w:rsidRPr="00486F32">
              <w:rPr>
                <w:lang w:val="en-ID"/>
              </w:rPr>
              <w:t xml:space="preserve">Has this functional spec been reviewed by UI?   </w:t>
            </w:r>
          </w:p>
        </w:tc>
        <w:tc>
          <w:tcPr>
            <w:tcW w:w="963" w:type="pct"/>
          </w:tcPr>
          <w:p w14:paraId="4D8172A4" w14:textId="2D041F50" w:rsidR="002421DA" w:rsidRPr="002421DA" w:rsidRDefault="00486F32" w:rsidP="002421DA">
            <w:pPr>
              <w:pStyle w:val="Content"/>
              <w:rPr>
                <w:lang w:val="en-ID"/>
              </w:rPr>
            </w:pPr>
            <w:r>
              <w:rPr>
                <w:lang w:val="en-ID"/>
              </w:rPr>
              <w:t>No</w:t>
            </w:r>
          </w:p>
        </w:tc>
      </w:tr>
      <w:tr w:rsidR="002421DA" w:rsidRPr="002421DA" w14:paraId="3E316ADF" w14:textId="77777777" w:rsidTr="00CC729D">
        <w:tc>
          <w:tcPr>
            <w:tcW w:w="247" w:type="pct"/>
            <w:hideMark/>
          </w:tcPr>
          <w:p w14:paraId="026D55FE" w14:textId="77777777" w:rsidR="002421DA" w:rsidRPr="002421DA" w:rsidRDefault="002421DA" w:rsidP="002421DA">
            <w:pPr>
              <w:pStyle w:val="Content"/>
              <w:rPr>
                <w:lang w:val="en-ID"/>
              </w:rPr>
            </w:pPr>
            <w:r w:rsidRPr="002421DA">
              <w:rPr>
                <w:lang w:val="en-ID"/>
              </w:rPr>
              <w:t>3</w:t>
            </w:r>
          </w:p>
        </w:tc>
        <w:tc>
          <w:tcPr>
            <w:tcW w:w="3790" w:type="pct"/>
          </w:tcPr>
          <w:p w14:paraId="37889C5C" w14:textId="35BDE123" w:rsidR="002421DA" w:rsidRPr="002421DA" w:rsidRDefault="00486F32" w:rsidP="002421DA">
            <w:pPr>
              <w:pStyle w:val="Content"/>
              <w:rPr>
                <w:lang w:val="en-ID"/>
              </w:rPr>
            </w:pPr>
            <w:r w:rsidRPr="00486F32">
              <w:rPr>
                <w:lang w:val="en-ID"/>
              </w:rPr>
              <w:t xml:space="preserve">Has this functional spec been reviewed by Manager?   </w:t>
            </w:r>
          </w:p>
        </w:tc>
        <w:tc>
          <w:tcPr>
            <w:tcW w:w="963" w:type="pct"/>
          </w:tcPr>
          <w:p w14:paraId="0EE339E9" w14:textId="12321449" w:rsidR="002421DA" w:rsidRPr="002421DA" w:rsidRDefault="00486F32" w:rsidP="002421DA">
            <w:pPr>
              <w:pStyle w:val="Content"/>
              <w:rPr>
                <w:lang w:val="en-ID"/>
              </w:rPr>
            </w:pPr>
            <w:r>
              <w:rPr>
                <w:lang w:val="en-ID"/>
              </w:rPr>
              <w:t>No</w:t>
            </w:r>
          </w:p>
        </w:tc>
      </w:tr>
      <w:tr w:rsidR="00486F32" w:rsidRPr="002421DA" w14:paraId="4F9553FA" w14:textId="77777777" w:rsidTr="00803E44">
        <w:tc>
          <w:tcPr>
            <w:tcW w:w="247" w:type="pct"/>
            <w:hideMark/>
          </w:tcPr>
          <w:p w14:paraId="08DDD4F1" w14:textId="77777777" w:rsidR="00486F32" w:rsidRPr="002421DA" w:rsidRDefault="00486F32" w:rsidP="00486F32">
            <w:pPr>
              <w:pStyle w:val="Content"/>
              <w:rPr>
                <w:lang w:val="en-ID"/>
              </w:rPr>
            </w:pPr>
            <w:r w:rsidRPr="002421DA">
              <w:rPr>
                <w:lang w:val="en-ID"/>
              </w:rPr>
              <w:lastRenderedPageBreak/>
              <w:t>4</w:t>
            </w:r>
          </w:p>
        </w:tc>
        <w:tc>
          <w:tcPr>
            <w:tcW w:w="3790" w:type="pct"/>
            <w:vAlign w:val="center"/>
          </w:tcPr>
          <w:p w14:paraId="413ED28E" w14:textId="70798C88" w:rsidR="00486F32" w:rsidRPr="002421DA" w:rsidRDefault="00486F32" w:rsidP="00486F32">
            <w:pPr>
              <w:pStyle w:val="Content"/>
              <w:rPr>
                <w:lang w:val="en-ID"/>
              </w:rPr>
            </w:pPr>
            <w:r w:rsidRPr="002C244A">
              <w:t>CMS interface for uploading and organizing content is developed</w:t>
            </w:r>
          </w:p>
        </w:tc>
        <w:tc>
          <w:tcPr>
            <w:tcW w:w="963" w:type="pct"/>
          </w:tcPr>
          <w:p w14:paraId="2220637C" w14:textId="11EF25B3" w:rsidR="00486F32" w:rsidRPr="002421DA" w:rsidRDefault="00486F32" w:rsidP="00486F32">
            <w:pPr>
              <w:pStyle w:val="Content"/>
              <w:rPr>
                <w:lang w:val="en-ID"/>
              </w:rPr>
            </w:pPr>
            <w:r>
              <w:rPr>
                <w:lang w:val="en-ID"/>
              </w:rPr>
              <w:t>Yes</w:t>
            </w:r>
          </w:p>
        </w:tc>
      </w:tr>
      <w:tr w:rsidR="00486F32" w:rsidRPr="002421DA" w14:paraId="280EF036" w14:textId="77777777" w:rsidTr="00803E44">
        <w:tc>
          <w:tcPr>
            <w:tcW w:w="247" w:type="pct"/>
          </w:tcPr>
          <w:p w14:paraId="639F8036" w14:textId="40CA0425" w:rsidR="00486F32" w:rsidRPr="002421DA" w:rsidRDefault="00486F32" w:rsidP="00486F32">
            <w:pPr>
              <w:pStyle w:val="Content"/>
              <w:rPr>
                <w:lang w:val="en-ID"/>
              </w:rPr>
            </w:pPr>
            <w:r>
              <w:rPr>
                <w:lang w:val="en-ID"/>
              </w:rPr>
              <w:t>5</w:t>
            </w:r>
          </w:p>
        </w:tc>
        <w:tc>
          <w:tcPr>
            <w:tcW w:w="3790" w:type="pct"/>
            <w:vAlign w:val="center"/>
          </w:tcPr>
          <w:p w14:paraId="790683BC" w14:textId="02113033" w:rsidR="00486F32" w:rsidRPr="002421DA" w:rsidRDefault="00486F32" w:rsidP="00486F32">
            <w:pPr>
              <w:pStyle w:val="Content"/>
              <w:rPr>
                <w:lang w:val="en-ID"/>
              </w:rPr>
            </w:pPr>
            <w:r w:rsidRPr="002C244A">
              <w:t>Content categories and metadata (e.g., tags, access level, publish date) are defined</w:t>
            </w:r>
          </w:p>
        </w:tc>
        <w:tc>
          <w:tcPr>
            <w:tcW w:w="963" w:type="pct"/>
          </w:tcPr>
          <w:p w14:paraId="09F8C7A0" w14:textId="50B7D320" w:rsidR="00486F32" w:rsidRPr="002421DA" w:rsidRDefault="00486F32" w:rsidP="00486F32">
            <w:pPr>
              <w:pStyle w:val="Content"/>
              <w:rPr>
                <w:lang w:val="en-ID"/>
              </w:rPr>
            </w:pPr>
            <w:r>
              <w:rPr>
                <w:lang w:val="en-ID"/>
              </w:rPr>
              <w:t>Yes</w:t>
            </w:r>
          </w:p>
        </w:tc>
      </w:tr>
      <w:tr w:rsidR="00486F32" w:rsidRPr="002421DA" w14:paraId="1849BC40" w14:textId="77777777" w:rsidTr="00803E44">
        <w:tc>
          <w:tcPr>
            <w:tcW w:w="247" w:type="pct"/>
          </w:tcPr>
          <w:p w14:paraId="42AD404E" w14:textId="5A8A3D7E" w:rsidR="00486F32" w:rsidRDefault="00486F32" w:rsidP="00486F32">
            <w:pPr>
              <w:pStyle w:val="Content"/>
              <w:rPr>
                <w:lang w:val="en-ID"/>
              </w:rPr>
            </w:pPr>
            <w:r>
              <w:rPr>
                <w:lang w:val="en-ID"/>
              </w:rPr>
              <w:t>6</w:t>
            </w:r>
          </w:p>
        </w:tc>
        <w:tc>
          <w:tcPr>
            <w:tcW w:w="3790" w:type="pct"/>
            <w:vAlign w:val="center"/>
          </w:tcPr>
          <w:p w14:paraId="0B88C29C" w14:textId="5FC7B1FF" w:rsidR="00486F32" w:rsidRPr="002C244A" w:rsidRDefault="00486F32" w:rsidP="00486F32">
            <w:pPr>
              <w:pStyle w:val="Content"/>
            </w:pPr>
            <w:r w:rsidRPr="002C244A">
              <w:t>Permission-based content visibility logic is implemented</w:t>
            </w:r>
          </w:p>
        </w:tc>
        <w:tc>
          <w:tcPr>
            <w:tcW w:w="963" w:type="pct"/>
          </w:tcPr>
          <w:p w14:paraId="189E9F16" w14:textId="1D85E08E" w:rsidR="00486F32" w:rsidRPr="002421DA" w:rsidRDefault="00486F32" w:rsidP="00486F32">
            <w:pPr>
              <w:pStyle w:val="Content"/>
              <w:rPr>
                <w:lang w:val="en-ID"/>
              </w:rPr>
            </w:pPr>
            <w:r>
              <w:rPr>
                <w:lang w:val="en-ID"/>
              </w:rPr>
              <w:t>Yes</w:t>
            </w:r>
          </w:p>
        </w:tc>
      </w:tr>
      <w:tr w:rsidR="00486F32" w:rsidRPr="002421DA" w14:paraId="2E1CD0AD" w14:textId="77777777" w:rsidTr="00803E44">
        <w:tc>
          <w:tcPr>
            <w:tcW w:w="247" w:type="pct"/>
          </w:tcPr>
          <w:p w14:paraId="30DD6CDD" w14:textId="04660369" w:rsidR="00486F32" w:rsidRDefault="00486F32" w:rsidP="00486F32">
            <w:pPr>
              <w:pStyle w:val="Content"/>
              <w:rPr>
                <w:lang w:val="en-ID"/>
              </w:rPr>
            </w:pPr>
            <w:r>
              <w:rPr>
                <w:lang w:val="en-ID"/>
              </w:rPr>
              <w:t>7</w:t>
            </w:r>
          </w:p>
        </w:tc>
        <w:tc>
          <w:tcPr>
            <w:tcW w:w="3790" w:type="pct"/>
            <w:vAlign w:val="center"/>
          </w:tcPr>
          <w:p w14:paraId="39A63925" w14:textId="227E3DD0" w:rsidR="00486F32" w:rsidRPr="002C244A" w:rsidRDefault="00486F32" w:rsidP="00486F32">
            <w:pPr>
              <w:pStyle w:val="Content"/>
            </w:pPr>
            <w:r w:rsidRPr="002C244A">
              <w:t>File storage (e.g., videos, images, docs) integrated with secure storage (e.g., AWS S3)</w:t>
            </w:r>
          </w:p>
        </w:tc>
        <w:tc>
          <w:tcPr>
            <w:tcW w:w="963" w:type="pct"/>
          </w:tcPr>
          <w:p w14:paraId="38EB18A2" w14:textId="74D8E287" w:rsidR="00486F32" w:rsidRPr="002421DA" w:rsidRDefault="00486F32" w:rsidP="00486F32">
            <w:pPr>
              <w:pStyle w:val="Content"/>
              <w:rPr>
                <w:lang w:val="en-ID"/>
              </w:rPr>
            </w:pPr>
            <w:r>
              <w:rPr>
                <w:lang w:val="en-ID"/>
              </w:rPr>
              <w:t>No</w:t>
            </w:r>
          </w:p>
        </w:tc>
      </w:tr>
    </w:tbl>
    <w:p w14:paraId="1765FC28" w14:textId="77777777" w:rsidR="00B361F7" w:rsidRPr="005A4A9D" w:rsidRDefault="00B361F7" w:rsidP="00B361F7">
      <w:pPr>
        <w:pStyle w:val="Title"/>
        <w:rPr>
          <w:rFonts w:ascii="Arial" w:hAnsi="Arial" w:cs="Arial"/>
        </w:rPr>
      </w:pPr>
      <w:bookmarkStart w:id="28" w:name="_Toc199238445"/>
      <w:bookmarkStart w:id="29" w:name="_Toc254620011"/>
      <w:bookmarkStart w:id="30" w:name="_Toc204606909"/>
      <w:bookmarkStart w:id="31" w:name="_Toc204870319"/>
      <w:bookmarkEnd w:id="21"/>
      <w:r w:rsidRPr="005A4A9D">
        <w:rPr>
          <w:rFonts w:ascii="Arial" w:hAnsi="Arial" w:cs="Arial"/>
        </w:rPr>
        <w:t xml:space="preserve">Change </w:t>
      </w:r>
      <w:r>
        <w:rPr>
          <w:rFonts w:ascii="Arial" w:hAnsi="Arial" w:cs="Arial"/>
        </w:rPr>
        <w:t xml:space="preserve">and Review </w:t>
      </w:r>
      <w:r w:rsidRPr="005A4A9D">
        <w:rPr>
          <w:rFonts w:ascii="Arial" w:hAnsi="Arial" w:cs="Arial"/>
        </w:rPr>
        <w:t>history</w:t>
      </w:r>
      <w:bookmarkEnd w:id="28"/>
      <w:bookmarkEnd w:id="29"/>
      <w:bookmarkEnd w:id="30"/>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4"/>
        <w:gridCol w:w="1941"/>
        <w:gridCol w:w="6125"/>
      </w:tblGrid>
      <w:tr w:rsidR="00B361F7" w:rsidRPr="005A4A9D" w14:paraId="5D5390BF" w14:textId="77777777" w:rsidTr="007B7310">
        <w:trPr>
          <w:cantSplit/>
          <w:tblHeader/>
        </w:trPr>
        <w:tc>
          <w:tcPr>
            <w:tcW w:w="1152" w:type="dxa"/>
            <w:tcBorders>
              <w:top w:val="single" w:sz="4" w:space="0" w:color="auto"/>
              <w:left w:val="single" w:sz="4" w:space="0" w:color="auto"/>
              <w:bottom w:val="single" w:sz="4" w:space="0" w:color="auto"/>
              <w:right w:val="single" w:sz="4" w:space="0" w:color="auto"/>
            </w:tcBorders>
            <w:shd w:val="clear" w:color="auto" w:fill="020A31"/>
            <w:hideMark/>
          </w:tcPr>
          <w:p w14:paraId="3E874AD3" w14:textId="77777777" w:rsidR="00B361F7" w:rsidRPr="005A4A9D" w:rsidRDefault="00B361F7" w:rsidP="007B7310">
            <w:pPr>
              <w:pStyle w:val="TableText"/>
              <w:rPr>
                <w:rFonts w:ascii="Arial" w:hAnsi="Arial" w:cs="Arial"/>
                <w:b/>
              </w:rPr>
            </w:pPr>
            <w:r w:rsidRPr="005A4A9D">
              <w:rPr>
                <w:rFonts w:ascii="Arial" w:hAnsi="Arial" w:cs="Arial"/>
                <w:b/>
              </w:rPr>
              <w:t>Date</w:t>
            </w:r>
          </w:p>
        </w:tc>
        <w:tc>
          <w:tcPr>
            <w:tcW w:w="1962" w:type="dxa"/>
            <w:tcBorders>
              <w:top w:val="single" w:sz="4" w:space="0" w:color="auto"/>
              <w:left w:val="single" w:sz="4" w:space="0" w:color="auto"/>
              <w:bottom w:val="single" w:sz="4" w:space="0" w:color="auto"/>
              <w:right w:val="single" w:sz="4" w:space="0" w:color="auto"/>
            </w:tcBorders>
            <w:shd w:val="clear" w:color="auto" w:fill="020A31"/>
            <w:hideMark/>
          </w:tcPr>
          <w:p w14:paraId="674E4549" w14:textId="77777777" w:rsidR="00B361F7" w:rsidRPr="005A4A9D" w:rsidRDefault="00B361F7" w:rsidP="007B7310">
            <w:pPr>
              <w:pStyle w:val="TableText"/>
              <w:rPr>
                <w:rFonts w:ascii="Arial" w:hAnsi="Arial" w:cs="Arial"/>
                <w:b/>
              </w:rPr>
            </w:pPr>
            <w:r w:rsidRPr="005A4A9D">
              <w:rPr>
                <w:rFonts w:ascii="Arial" w:hAnsi="Arial" w:cs="Arial"/>
                <w:b/>
              </w:rPr>
              <w:t>Author</w:t>
            </w:r>
            <w:r>
              <w:rPr>
                <w:rFonts w:ascii="Arial" w:hAnsi="Arial" w:cs="Arial"/>
                <w:b/>
              </w:rPr>
              <w:t>,</w:t>
            </w:r>
            <w:r w:rsidRPr="005A4A9D">
              <w:rPr>
                <w:rFonts w:ascii="Arial" w:hAnsi="Arial" w:cs="Arial"/>
                <w:b/>
              </w:rPr>
              <w:t xml:space="preserve"> editor</w:t>
            </w:r>
            <w:r>
              <w:rPr>
                <w:rFonts w:ascii="Arial" w:hAnsi="Arial" w:cs="Arial"/>
                <w:b/>
              </w:rPr>
              <w:t>, or Reviewer</w:t>
            </w:r>
          </w:p>
        </w:tc>
        <w:tc>
          <w:tcPr>
            <w:tcW w:w="6236" w:type="dxa"/>
            <w:tcBorders>
              <w:top w:val="single" w:sz="4" w:space="0" w:color="auto"/>
              <w:left w:val="single" w:sz="4" w:space="0" w:color="auto"/>
              <w:bottom w:val="single" w:sz="4" w:space="0" w:color="auto"/>
              <w:right w:val="single" w:sz="4" w:space="0" w:color="auto"/>
            </w:tcBorders>
            <w:shd w:val="clear" w:color="auto" w:fill="020A31"/>
            <w:hideMark/>
          </w:tcPr>
          <w:p w14:paraId="40C4EA0B" w14:textId="77777777" w:rsidR="00B361F7" w:rsidRPr="005A4A9D" w:rsidRDefault="00B361F7" w:rsidP="007B7310">
            <w:pPr>
              <w:pStyle w:val="TableText"/>
              <w:rPr>
                <w:rFonts w:ascii="Arial" w:hAnsi="Arial" w:cs="Arial"/>
                <w:b/>
              </w:rPr>
            </w:pPr>
            <w:r w:rsidRPr="005A4A9D">
              <w:rPr>
                <w:rFonts w:ascii="Arial" w:hAnsi="Arial" w:cs="Arial"/>
                <w:b/>
              </w:rPr>
              <w:t>Description of change(s)</w:t>
            </w:r>
            <w:r>
              <w:rPr>
                <w:rFonts w:ascii="Arial" w:hAnsi="Arial" w:cs="Arial"/>
                <w:b/>
              </w:rPr>
              <w:t>/Comments on review</w:t>
            </w:r>
          </w:p>
        </w:tc>
      </w:tr>
      <w:tr w:rsidR="00B361F7" w:rsidRPr="005A4A9D" w14:paraId="4785D2D7" w14:textId="77777777" w:rsidTr="007B7310">
        <w:trPr>
          <w:cantSplit/>
        </w:trPr>
        <w:tc>
          <w:tcPr>
            <w:tcW w:w="1152" w:type="dxa"/>
            <w:tcBorders>
              <w:top w:val="single" w:sz="4" w:space="0" w:color="auto"/>
              <w:left w:val="single" w:sz="4" w:space="0" w:color="auto"/>
              <w:bottom w:val="single" w:sz="4" w:space="0" w:color="auto"/>
              <w:right w:val="single" w:sz="4" w:space="0" w:color="auto"/>
            </w:tcBorders>
          </w:tcPr>
          <w:p w14:paraId="69E4C6AD" w14:textId="6615520F" w:rsidR="00B361F7" w:rsidRPr="005A4A9D" w:rsidRDefault="009D70D6" w:rsidP="007B7310">
            <w:pPr>
              <w:pStyle w:val="TableText"/>
              <w:rPr>
                <w:rFonts w:ascii="Arial" w:hAnsi="Arial" w:cs="Arial"/>
              </w:rPr>
            </w:pPr>
            <w:r>
              <w:rPr>
                <w:rFonts w:ascii="Arial" w:hAnsi="Arial" w:cs="Arial"/>
              </w:rPr>
              <w:t>31/7/2025</w:t>
            </w:r>
          </w:p>
        </w:tc>
        <w:tc>
          <w:tcPr>
            <w:tcW w:w="1962" w:type="dxa"/>
            <w:tcBorders>
              <w:top w:val="single" w:sz="4" w:space="0" w:color="auto"/>
              <w:left w:val="single" w:sz="4" w:space="0" w:color="auto"/>
              <w:bottom w:val="single" w:sz="4" w:space="0" w:color="auto"/>
              <w:right w:val="single" w:sz="4" w:space="0" w:color="auto"/>
            </w:tcBorders>
          </w:tcPr>
          <w:p w14:paraId="08A6CC25" w14:textId="6FC9F03C" w:rsidR="00B361F7" w:rsidRPr="005A4A9D" w:rsidRDefault="009D70D6" w:rsidP="007B7310">
            <w:pPr>
              <w:pStyle w:val="TableText"/>
              <w:rPr>
                <w:rFonts w:ascii="Arial" w:hAnsi="Arial" w:cs="Arial"/>
              </w:rPr>
            </w:pPr>
            <w:r>
              <w:rPr>
                <w:rFonts w:ascii="Arial" w:hAnsi="Arial" w:cs="Arial"/>
              </w:rPr>
              <w:t>Tahta (Author)</w:t>
            </w:r>
          </w:p>
        </w:tc>
        <w:tc>
          <w:tcPr>
            <w:tcW w:w="6236" w:type="dxa"/>
            <w:tcBorders>
              <w:top w:val="single" w:sz="4" w:space="0" w:color="auto"/>
              <w:left w:val="single" w:sz="4" w:space="0" w:color="auto"/>
              <w:bottom w:val="single" w:sz="4" w:space="0" w:color="auto"/>
              <w:right w:val="single" w:sz="4" w:space="0" w:color="auto"/>
            </w:tcBorders>
          </w:tcPr>
          <w:p w14:paraId="01F24D22" w14:textId="2718E3AE" w:rsidR="00B361F7" w:rsidRPr="005A4A9D" w:rsidRDefault="009D70D6" w:rsidP="007B7310">
            <w:pPr>
              <w:pStyle w:val="TableText"/>
              <w:rPr>
                <w:rFonts w:ascii="Arial" w:hAnsi="Arial" w:cs="Arial"/>
              </w:rPr>
            </w:pPr>
            <w:r>
              <w:rPr>
                <w:rFonts w:ascii="Arial" w:hAnsi="Arial" w:cs="Arial"/>
              </w:rPr>
              <w:t>Create this quick specs document</w:t>
            </w:r>
          </w:p>
        </w:tc>
      </w:tr>
      <w:tr w:rsidR="00B361F7" w:rsidRPr="005A4A9D" w14:paraId="512C7A15" w14:textId="77777777" w:rsidTr="007B7310">
        <w:trPr>
          <w:cantSplit/>
        </w:trPr>
        <w:tc>
          <w:tcPr>
            <w:tcW w:w="1152" w:type="dxa"/>
            <w:tcBorders>
              <w:top w:val="single" w:sz="4" w:space="0" w:color="auto"/>
              <w:left w:val="single" w:sz="4" w:space="0" w:color="auto"/>
              <w:bottom w:val="single" w:sz="4" w:space="0" w:color="auto"/>
              <w:right w:val="single" w:sz="4" w:space="0" w:color="auto"/>
            </w:tcBorders>
          </w:tcPr>
          <w:p w14:paraId="73F65281" w14:textId="77777777" w:rsidR="00B361F7" w:rsidRPr="005A4A9D" w:rsidRDefault="00B361F7" w:rsidP="007B7310">
            <w:pPr>
              <w:pStyle w:val="TableText"/>
              <w:rPr>
                <w:rFonts w:ascii="Arial" w:hAnsi="Arial" w:cs="Arial"/>
                <w:szCs w:val="25"/>
                <w:lang w:bidi="th-TH"/>
              </w:rPr>
            </w:pPr>
          </w:p>
        </w:tc>
        <w:tc>
          <w:tcPr>
            <w:tcW w:w="1962" w:type="dxa"/>
            <w:tcBorders>
              <w:top w:val="single" w:sz="4" w:space="0" w:color="auto"/>
              <w:left w:val="single" w:sz="4" w:space="0" w:color="auto"/>
              <w:bottom w:val="single" w:sz="4" w:space="0" w:color="auto"/>
              <w:right w:val="single" w:sz="4" w:space="0" w:color="auto"/>
            </w:tcBorders>
          </w:tcPr>
          <w:p w14:paraId="4BC80BE2" w14:textId="77777777" w:rsidR="00B361F7" w:rsidRPr="005A4A9D" w:rsidRDefault="00B361F7" w:rsidP="007B7310">
            <w:pPr>
              <w:pStyle w:val="TableText"/>
              <w:rPr>
                <w:rFonts w:ascii="Arial" w:hAnsi="Arial" w:cs="Arial"/>
              </w:rPr>
            </w:pPr>
          </w:p>
        </w:tc>
        <w:tc>
          <w:tcPr>
            <w:tcW w:w="6236" w:type="dxa"/>
            <w:tcBorders>
              <w:top w:val="single" w:sz="4" w:space="0" w:color="auto"/>
              <w:left w:val="single" w:sz="4" w:space="0" w:color="auto"/>
              <w:bottom w:val="single" w:sz="4" w:space="0" w:color="auto"/>
              <w:right w:val="single" w:sz="4" w:space="0" w:color="auto"/>
            </w:tcBorders>
          </w:tcPr>
          <w:p w14:paraId="547CC207" w14:textId="77777777" w:rsidR="00B361F7" w:rsidRPr="005A4A9D" w:rsidRDefault="00B361F7" w:rsidP="007B7310">
            <w:pPr>
              <w:pStyle w:val="TableText"/>
              <w:rPr>
                <w:rFonts w:ascii="Arial" w:hAnsi="Arial" w:cs="Arial"/>
              </w:rPr>
            </w:pPr>
          </w:p>
        </w:tc>
      </w:tr>
      <w:tr w:rsidR="00B361F7" w:rsidRPr="005A4A9D" w14:paraId="0F16FC46" w14:textId="77777777" w:rsidTr="007B7310">
        <w:trPr>
          <w:cantSplit/>
        </w:trPr>
        <w:tc>
          <w:tcPr>
            <w:tcW w:w="1152" w:type="dxa"/>
            <w:tcBorders>
              <w:top w:val="single" w:sz="4" w:space="0" w:color="auto"/>
              <w:left w:val="single" w:sz="4" w:space="0" w:color="auto"/>
              <w:bottom w:val="single" w:sz="4" w:space="0" w:color="auto"/>
              <w:right w:val="single" w:sz="4" w:space="0" w:color="auto"/>
            </w:tcBorders>
          </w:tcPr>
          <w:p w14:paraId="325454EA" w14:textId="77777777" w:rsidR="00B361F7" w:rsidRPr="005A4A9D" w:rsidRDefault="00B361F7" w:rsidP="007B7310">
            <w:pPr>
              <w:pStyle w:val="TableText"/>
              <w:rPr>
                <w:rFonts w:ascii="Arial" w:hAnsi="Arial" w:cs="Arial"/>
                <w:szCs w:val="25"/>
                <w:lang w:bidi="th-TH"/>
              </w:rPr>
            </w:pPr>
          </w:p>
        </w:tc>
        <w:tc>
          <w:tcPr>
            <w:tcW w:w="1962" w:type="dxa"/>
            <w:tcBorders>
              <w:top w:val="single" w:sz="4" w:space="0" w:color="auto"/>
              <w:left w:val="single" w:sz="4" w:space="0" w:color="auto"/>
              <w:bottom w:val="single" w:sz="4" w:space="0" w:color="auto"/>
              <w:right w:val="single" w:sz="4" w:space="0" w:color="auto"/>
            </w:tcBorders>
          </w:tcPr>
          <w:p w14:paraId="684A7451" w14:textId="77777777" w:rsidR="00B361F7" w:rsidRPr="005A4A9D" w:rsidRDefault="00B361F7" w:rsidP="007B7310">
            <w:pPr>
              <w:pStyle w:val="TableText"/>
              <w:rPr>
                <w:rFonts w:ascii="Arial" w:hAnsi="Arial" w:cs="Arial"/>
              </w:rPr>
            </w:pPr>
          </w:p>
        </w:tc>
        <w:tc>
          <w:tcPr>
            <w:tcW w:w="6236" w:type="dxa"/>
            <w:tcBorders>
              <w:top w:val="single" w:sz="4" w:space="0" w:color="auto"/>
              <w:left w:val="single" w:sz="4" w:space="0" w:color="auto"/>
              <w:bottom w:val="single" w:sz="4" w:space="0" w:color="auto"/>
              <w:right w:val="single" w:sz="4" w:space="0" w:color="auto"/>
            </w:tcBorders>
          </w:tcPr>
          <w:p w14:paraId="0B5D2311" w14:textId="77777777" w:rsidR="00B361F7" w:rsidRPr="005A4A9D" w:rsidRDefault="00B361F7" w:rsidP="007B7310">
            <w:pPr>
              <w:pStyle w:val="TableText"/>
              <w:rPr>
                <w:rFonts w:ascii="Arial" w:hAnsi="Arial" w:cs="Arial"/>
              </w:rPr>
            </w:pPr>
          </w:p>
        </w:tc>
      </w:tr>
    </w:tbl>
    <w:p w14:paraId="129EF9DA" w14:textId="77777777" w:rsidR="00716C14" w:rsidRDefault="00716C14" w:rsidP="00CC729D">
      <w:pPr>
        <w:spacing w:after="200"/>
      </w:pPr>
    </w:p>
    <w:p w14:paraId="021C6BF3" w14:textId="77777777" w:rsidR="00B361F7" w:rsidRDefault="00B361F7" w:rsidP="00CC729D">
      <w:pPr>
        <w:spacing w:after="200"/>
      </w:pPr>
    </w:p>
    <w:p w14:paraId="48378EBD" w14:textId="6DE0A29B" w:rsidR="00B361F7" w:rsidRPr="00CC729D" w:rsidRDefault="00B361F7" w:rsidP="00CC729D">
      <w:pPr>
        <w:spacing w:after="200"/>
        <w:sectPr w:rsidR="00B361F7" w:rsidRPr="00CC729D" w:rsidSect="007D2280">
          <w:headerReference w:type="default" r:id="rId13"/>
          <w:footerReference w:type="even" r:id="rId14"/>
          <w:footerReference w:type="default" r:id="rId15"/>
          <w:headerReference w:type="first" r:id="rId16"/>
          <w:footerReference w:type="first" r:id="rId17"/>
          <w:pgSz w:w="12240" w:h="15840"/>
          <w:pgMar w:top="1661" w:right="1440" w:bottom="601" w:left="1440" w:header="0" w:footer="283" w:gutter="0"/>
          <w:pgNumType w:start="1"/>
          <w:cols w:space="720"/>
          <w:titlePg/>
          <w:docGrid w:linePitch="382"/>
        </w:sectPr>
      </w:pPr>
    </w:p>
    <w:p w14:paraId="12F03D0D" w14:textId="7099C17A" w:rsidR="00716C14" w:rsidRDefault="00350118" w:rsidP="00716C14">
      <w:pPr>
        <w:spacing w:after="200"/>
        <w:rPr>
          <w:rFonts w:cstheme="minorHAnsi"/>
          <w:b w:val="0"/>
          <w:sz w:val="24"/>
        </w:rPr>
      </w:pPr>
      <w:r w:rsidRPr="00350118">
        <w:rPr>
          <w:rFonts w:cstheme="minorHAnsi"/>
          <w:noProof/>
          <w:sz w:val="24"/>
        </w:rPr>
        <w:lastRenderedPageBreak/>
        <w:drawing>
          <wp:anchor distT="0" distB="0" distL="114300" distR="114300" simplePos="0" relativeHeight="251658261" behindDoc="1" locked="0" layoutInCell="1" allowOverlap="1" wp14:anchorId="55A0514A" wp14:editId="7AABCC39">
            <wp:simplePos x="0" y="0"/>
            <wp:positionH relativeFrom="column">
              <wp:posOffset>-3111834</wp:posOffset>
            </wp:positionH>
            <wp:positionV relativeFrom="paragraph">
              <wp:posOffset>-2013418</wp:posOffset>
            </wp:positionV>
            <wp:extent cx="10561071" cy="11396029"/>
            <wp:effectExtent l="0" t="0" r="0" b="0"/>
            <wp:wrapNone/>
            <wp:docPr id="12" name="Picture 11">
              <a:extLst xmlns:a="http://schemas.openxmlformats.org/drawingml/2006/main">
                <a:ext uri="{FF2B5EF4-FFF2-40B4-BE49-F238E27FC236}">
                  <a16:creationId xmlns:a16="http://schemas.microsoft.com/office/drawing/2014/main" id="{07C597FF-ACE9-4744-B7AF-07FFA4662E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07C597FF-ACE9-4744-B7AF-07FFA4662EEA}"/>
                        </a:ext>
                      </a:extLst>
                    </pic:cNvPr>
                    <pic:cNvPicPr>
                      <a:picLocks noChangeAspect="1"/>
                    </pic:cNvPicPr>
                  </pic:nvPicPr>
                  <pic:blipFill rotWithShape="1">
                    <a:blip r:embed="rId18">
                      <a:extLst>
                        <a:ext uri="{28A0092B-C50C-407E-A947-70E740481C1C}">
                          <a14:useLocalDpi xmlns:a14="http://schemas.microsoft.com/office/drawing/2010/main" val="0"/>
                        </a:ext>
                      </a:extLst>
                    </a:blip>
                    <a:srcRect l="1" t="-330" r="65" b="-159"/>
                    <a:stretch/>
                  </pic:blipFill>
                  <pic:spPr>
                    <a:xfrm>
                      <a:off x="0" y="0"/>
                      <a:ext cx="10561071" cy="11396029"/>
                    </a:xfrm>
                    <a:prstGeom prst="rect">
                      <a:avLst/>
                    </a:prstGeom>
                  </pic:spPr>
                </pic:pic>
              </a:graphicData>
            </a:graphic>
            <wp14:sizeRelH relativeFrom="margin">
              <wp14:pctWidth>0</wp14:pctWidth>
            </wp14:sizeRelH>
            <wp14:sizeRelV relativeFrom="margin">
              <wp14:pctHeight>0</wp14:pctHeight>
            </wp14:sizeRelV>
          </wp:anchor>
        </w:drawing>
      </w:r>
      <w:r w:rsidR="00F845F8">
        <w:rPr>
          <w:rFonts w:cstheme="minorHAnsi"/>
          <w:noProof/>
          <w:sz w:val="24"/>
        </w:rPr>
        <mc:AlternateContent>
          <mc:Choice Requires="wps">
            <w:drawing>
              <wp:anchor distT="0" distB="0" distL="114300" distR="114300" simplePos="0" relativeHeight="251658241" behindDoc="1" locked="0" layoutInCell="1" allowOverlap="1" wp14:anchorId="16A910B7" wp14:editId="5C646053">
                <wp:simplePos x="0" y="0"/>
                <wp:positionH relativeFrom="margin">
                  <wp:posOffset>-1196018</wp:posOffset>
                </wp:positionH>
                <wp:positionV relativeFrom="paragraph">
                  <wp:posOffset>-1774825</wp:posOffset>
                </wp:positionV>
                <wp:extent cx="8395200" cy="10782000"/>
                <wp:effectExtent l="0" t="0" r="25400" b="19685"/>
                <wp:wrapNone/>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395200" cy="10782000"/>
                        </a:xfrm>
                        <a:prstGeom prst="rect">
                          <a:avLst/>
                        </a:prstGeom>
                        <a:gradFill flip="none" rotWithShape="1">
                          <a:gsLst>
                            <a:gs pos="0">
                              <a:srgbClr val="002060"/>
                            </a:gs>
                            <a:gs pos="89000">
                              <a:srgbClr val="0D4197"/>
                            </a:gs>
                          </a:gsLst>
                          <a:path path="circle">
                            <a:fillToRect l="100000" b="100000"/>
                          </a:path>
                          <a:tileRect t="-100000" r="-10000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svg="http://schemas.microsoft.com/office/drawing/2016/SVG/main" xmlns:a14="http://schemas.microsoft.com/office/drawing/2010/main" xmlns:pic="http://schemas.openxmlformats.org/drawingml/2006/picture" xmlns:a16="http://schemas.microsoft.com/office/drawing/2014/main" xmlns:a="http://schemas.openxmlformats.org/drawingml/2006/main">
            <w:pict>
              <v:rect id="Rectangle 2" style="position:absolute;margin-left:-94.15pt;margin-top:-139.75pt;width:661.05pt;height:849pt;z-index:-25167052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002060" strokecolor="#000f26 [1604]" strokeweight="2pt" w14:anchorId="7358A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">
                <v:fill type="gradientRadial" color2="#0d4197" colors="0 #002060;58327f #0d4197" focus="100%" focussize="" focusposition="1" rotate="t"/>
                <v:path arrowok="t"/>
                <o:lock v:ext="edit" aspectratio="t"/>
                <w10:wrap anchorx="margin"/>
              </v:rect>
            </w:pict>
          </mc:Fallback>
        </mc:AlternateContent>
      </w:r>
      <w:r w:rsidR="002E2ABA" w:rsidRPr="00D36E67">
        <w:rPr>
          <w:noProof/>
          <w:sz w:val="44"/>
          <w:szCs w:val="36"/>
        </w:rPr>
        <mc:AlternateContent>
          <mc:Choice Requires="wps">
            <w:drawing>
              <wp:anchor distT="45720" distB="45720" distL="114300" distR="114300" simplePos="0" relativeHeight="251658244" behindDoc="0" locked="0" layoutInCell="1" allowOverlap="1" wp14:anchorId="7A9712A1" wp14:editId="40453242">
                <wp:simplePos x="0" y="0"/>
                <wp:positionH relativeFrom="margin">
                  <wp:posOffset>4835525</wp:posOffset>
                </wp:positionH>
                <wp:positionV relativeFrom="paragraph">
                  <wp:posOffset>7744460</wp:posOffset>
                </wp:positionV>
                <wp:extent cx="1803600" cy="83947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600" cy="839470"/>
                        </a:xfrm>
                        <a:prstGeom prst="rect">
                          <a:avLst/>
                        </a:prstGeom>
                        <a:noFill/>
                        <a:ln w="9525">
                          <a:noFill/>
                          <a:miter lim="800000"/>
                          <a:headEnd/>
                          <a:tailEnd/>
                        </a:ln>
                      </wps:spPr>
                      <wps:txbx>
                        <w:txbxContent>
                          <w:p w14:paraId="6F243F0A" w14:textId="15CE16CE" w:rsidR="0083327C" w:rsidRPr="005F0707" w:rsidRDefault="00ED1140" w:rsidP="0083327C">
                            <w:pPr>
                              <w:rPr>
                                <w:color w:val="FFFFFF" w:themeColor="background1"/>
                              </w:rPr>
                            </w:pPr>
                            <w:r>
                              <w:rPr>
                                <w:color w:val="FFFFFF" w:themeColor="background1"/>
                              </w:rPr>
                              <w:t>SLERATE</w:t>
                            </w:r>
                          </w:p>
                          <w:p w14:paraId="5C93435D" w14:textId="6EA4D9A5" w:rsidR="0083327C" w:rsidRPr="00717F05" w:rsidRDefault="003B2FCB" w:rsidP="0083327C">
                            <w:pPr>
                              <w:rPr>
                                <w:b w:val="0"/>
                                <w:bCs/>
                                <w:color w:val="FFFFFF" w:themeColor="background1"/>
                                <w:sz w:val="18"/>
                                <w:szCs w:val="14"/>
                              </w:rPr>
                            </w:pPr>
                            <w:r>
                              <w:rPr>
                                <w:b w:val="0"/>
                                <w:bCs/>
                                <w:color w:val="FFFFFF" w:themeColor="background1"/>
                                <w:sz w:val="18"/>
                                <w:szCs w:val="14"/>
                              </w:rPr>
                              <w:t xml:space="preserve">July </w:t>
                            </w:r>
                            <w:r w:rsidR="0083327C" w:rsidRPr="00717F05">
                              <w:rPr>
                                <w:b w:val="0"/>
                                <w:bCs/>
                                <w:color w:val="FFFFFF" w:themeColor="background1"/>
                                <w:sz w:val="18"/>
                                <w:szCs w:val="14"/>
                              </w:rPr>
                              <w:t>202</w:t>
                            </w:r>
                            <w:r>
                              <w:rPr>
                                <w:b w:val="0"/>
                                <w:bCs/>
                                <w:color w:val="FFFFFF" w:themeColor="background1"/>
                                <w:sz w:val="18"/>
                                <w:szCs w:val="14"/>
                              </w:rPr>
                              <w:t>5</w:t>
                            </w:r>
                          </w:p>
                          <w:p w14:paraId="188C33CF" w14:textId="21CE316A" w:rsidR="0083327C" w:rsidRPr="00717F05" w:rsidRDefault="0083327C" w:rsidP="0083327C">
                            <w:pPr>
                              <w:rPr>
                                <w:b w:val="0"/>
                                <w:bCs/>
                                <w:color w:val="FFFFFF" w:themeColor="background1"/>
                                <w:sz w:val="18"/>
                                <w:szCs w:val="14"/>
                              </w:rPr>
                            </w:pPr>
                            <w:r w:rsidRPr="00717F05">
                              <w:rPr>
                                <w:b w:val="0"/>
                                <w:bCs/>
                                <w:color w:val="FFFFFF" w:themeColor="background1"/>
                                <w:sz w:val="18"/>
                                <w:szCs w:val="14"/>
                              </w:rPr>
                              <w:t xml:space="preserve">Copyright </w:t>
                            </w:r>
                            <w:r w:rsidRPr="00717F05">
                              <w:rPr>
                                <w:rFonts w:cstheme="minorHAnsi"/>
                                <w:b w:val="0"/>
                                <w:bCs/>
                                <w:color w:val="FFFFFF" w:themeColor="background1"/>
                                <w:sz w:val="18"/>
                                <w:szCs w:val="14"/>
                              </w:rPr>
                              <w:t>©</w:t>
                            </w:r>
                            <w:r w:rsidRPr="00717F05">
                              <w:rPr>
                                <w:b w:val="0"/>
                                <w:bCs/>
                                <w:color w:val="FFFFFF" w:themeColor="background1"/>
                                <w:sz w:val="18"/>
                                <w:szCs w:val="14"/>
                              </w:rPr>
                              <w:t xml:space="preserve"> </w:t>
                            </w:r>
                            <w:r w:rsidR="00ED1140">
                              <w:rPr>
                                <w:b w:val="0"/>
                                <w:bCs/>
                                <w:color w:val="FFFFFF" w:themeColor="background1"/>
                                <w:sz w:val="18"/>
                                <w:szCs w:val="14"/>
                              </w:rPr>
                              <w:t>SLERATE</w:t>
                            </w:r>
                          </w:p>
                          <w:p w14:paraId="55AC4AB0" w14:textId="0C13D20D" w:rsidR="0083327C" w:rsidRPr="00717F05" w:rsidRDefault="0083327C" w:rsidP="0083327C">
                            <w:pPr>
                              <w:rPr>
                                <w:b w:val="0"/>
                                <w:bCs/>
                                <w:color w:val="FFFFFF" w:themeColor="background1"/>
                                <w:sz w:val="16"/>
                                <w:szCs w:val="12"/>
                              </w:rPr>
                            </w:pPr>
                            <w:r w:rsidRPr="00717F05">
                              <w:rPr>
                                <w:b w:val="0"/>
                                <w:bCs/>
                                <w:color w:val="FFFFFF" w:themeColor="background1"/>
                                <w:sz w:val="18"/>
                                <w:szCs w:val="14"/>
                              </w:rPr>
                              <w:t>www.</w:t>
                            </w:r>
                            <w:r w:rsidR="00ED1140">
                              <w:rPr>
                                <w:b w:val="0"/>
                                <w:bCs/>
                                <w:color w:val="FFFFFF" w:themeColor="background1"/>
                                <w:sz w:val="18"/>
                                <w:szCs w:val="14"/>
                              </w:rPr>
                              <w:t>SLERATE</w:t>
                            </w:r>
                            <w:r w:rsidRPr="00717F05">
                              <w:rPr>
                                <w:b w:val="0"/>
                                <w:bCs/>
                                <w:color w:val="FFFFFF" w:themeColor="background1"/>
                                <w:sz w:val="18"/>
                                <w:szCs w:val="14"/>
                              </w:rPr>
                              <w:t>.com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9712A1" id="_x0000_s1027" type="#_x0000_t202" style="position:absolute;margin-left:380.75pt;margin-top:609.8pt;width:142pt;height:66.1pt;z-index:2516582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" filled="f" stroked="f">
                <v:textbox style="mso-fit-shape-to-text:t">
                  <w:txbxContent>
                    <w:p w14:paraId="6F243F0A" w14:textId="15CE16CE" w:rsidR="0083327C" w:rsidRPr="005F0707" w:rsidRDefault="00ED1140" w:rsidP="0083327C">
                      <w:pPr>
                        <w:rPr>
                          <w:color w:val="FFFFFF" w:themeColor="background1"/>
                        </w:rPr>
                      </w:pPr>
                      <w:r>
                        <w:rPr>
                          <w:color w:val="FFFFFF" w:themeColor="background1"/>
                        </w:rPr>
                        <w:t>SLERATE</w:t>
                      </w:r>
                    </w:p>
                    <w:p w14:paraId="5C93435D" w14:textId="6EA4D9A5" w:rsidR="0083327C" w:rsidRPr="00717F05" w:rsidRDefault="003B2FCB" w:rsidP="0083327C">
                      <w:pPr>
                        <w:rPr>
                          <w:b w:val="0"/>
                          <w:bCs/>
                          <w:color w:val="FFFFFF" w:themeColor="background1"/>
                          <w:sz w:val="18"/>
                          <w:szCs w:val="14"/>
                        </w:rPr>
                      </w:pPr>
                      <w:r>
                        <w:rPr>
                          <w:b w:val="0"/>
                          <w:bCs/>
                          <w:color w:val="FFFFFF" w:themeColor="background1"/>
                          <w:sz w:val="18"/>
                          <w:szCs w:val="14"/>
                        </w:rPr>
                        <w:t xml:space="preserve">July </w:t>
                      </w:r>
                      <w:r w:rsidR="0083327C" w:rsidRPr="00717F05">
                        <w:rPr>
                          <w:b w:val="0"/>
                          <w:bCs/>
                          <w:color w:val="FFFFFF" w:themeColor="background1"/>
                          <w:sz w:val="18"/>
                          <w:szCs w:val="14"/>
                        </w:rPr>
                        <w:t>202</w:t>
                      </w:r>
                      <w:r>
                        <w:rPr>
                          <w:b w:val="0"/>
                          <w:bCs/>
                          <w:color w:val="FFFFFF" w:themeColor="background1"/>
                          <w:sz w:val="18"/>
                          <w:szCs w:val="14"/>
                        </w:rPr>
                        <w:t>5</w:t>
                      </w:r>
                    </w:p>
                    <w:p w14:paraId="188C33CF" w14:textId="21CE316A" w:rsidR="0083327C" w:rsidRPr="00717F05" w:rsidRDefault="0083327C" w:rsidP="0083327C">
                      <w:pPr>
                        <w:rPr>
                          <w:b w:val="0"/>
                          <w:bCs/>
                          <w:color w:val="FFFFFF" w:themeColor="background1"/>
                          <w:sz w:val="18"/>
                          <w:szCs w:val="14"/>
                        </w:rPr>
                      </w:pPr>
                      <w:r w:rsidRPr="00717F05">
                        <w:rPr>
                          <w:b w:val="0"/>
                          <w:bCs/>
                          <w:color w:val="FFFFFF" w:themeColor="background1"/>
                          <w:sz w:val="18"/>
                          <w:szCs w:val="14"/>
                        </w:rPr>
                        <w:t xml:space="preserve">Copyright </w:t>
                      </w:r>
                      <w:r w:rsidRPr="00717F05">
                        <w:rPr>
                          <w:rFonts w:cstheme="minorHAnsi"/>
                          <w:b w:val="0"/>
                          <w:bCs/>
                          <w:color w:val="FFFFFF" w:themeColor="background1"/>
                          <w:sz w:val="18"/>
                          <w:szCs w:val="14"/>
                        </w:rPr>
                        <w:t>©</w:t>
                      </w:r>
                      <w:r w:rsidRPr="00717F05">
                        <w:rPr>
                          <w:b w:val="0"/>
                          <w:bCs/>
                          <w:color w:val="FFFFFF" w:themeColor="background1"/>
                          <w:sz w:val="18"/>
                          <w:szCs w:val="14"/>
                        </w:rPr>
                        <w:t xml:space="preserve"> </w:t>
                      </w:r>
                      <w:r w:rsidR="00ED1140">
                        <w:rPr>
                          <w:b w:val="0"/>
                          <w:bCs/>
                          <w:color w:val="FFFFFF" w:themeColor="background1"/>
                          <w:sz w:val="18"/>
                          <w:szCs w:val="14"/>
                        </w:rPr>
                        <w:t>SLERATE</w:t>
                      </w:r>
                    </w:p>
                    <w:p w14:paraId="55AC4AB0" w14:textId="0C13D20D" w:rsidR="0083327C" w:rsidRPr="00717F05" w:rsidRDefault="0083327C" w:rsidP="0083327C">
                      <w:pPr>
                        <w:rPr>
                          <w:b w:val="0"/>
                          <w:bCs/>
                          <w:color w:val="FFFFFF" w:themeColor="background1"/>
                          <w:sz w:val="16"/>
                          <w:szCs w:val="12"/>
                        </w:rPr>
                      </w:pPr>
                      <w:r w:rsidRPr="00717F05">
                        <w:rPr>
                          <w:b w:val="0"/>
                          <w:bCs/>
                          <w:color w:val="FFFFFF" w:themeColor="background1"/>
                          <w:sz w:val="18"/>
                          <w:szCs w:val="14"/>
                        </w:rPr>
                        <w:t>www.</w:t>
                      </w:r>
                      <w:r w:rsidR="00ED1140">
                        <w:rPr>
                          <w:b w:val="0"/>
                          <w:bCs/>
                          <w:color w:val="FFFFFF" w:themeColor="background1"/>
                          <w:sz w:val="18"/>
                          <w:szCs w:val="14"/>
                        </w:rPr>
                        <w:t>SLERATE</w:t>
                      </w:r>
                      <w:r w:rsidRPr="00717F05">
                        <w:rPr>
                          <w:b w:val="0"/>
                          <w:bCs/>
                          <w:color w:val="FFFFFF" w:themeColor="background1"/>
                          <w:sz w:val="18"/>
                          <w:szCs w:val="14"/>
                        </w:rPr>
                        <w:t>.com</w:t>
                      </w:r>
                    </w:p>
                  </w:txbxContent>
                </v:textbox>
                <w10:wrap type="square" anchorx="margin"/>
              </v:shape>
            </w:pict>
          </mc:Fallback>
        </mc:AlternateContent>
      </w:r>
    </w:p>
    <w:p w14:paraId="51D14665" w14:textId="77777777" w:rsidR="00B27266" w:rsidRDefault="00B27266" w:rsidP="00716C14">
      <w:pPr>
        <w:rPr>
          <w:rFonts w:cstheme="minorHAnsi"/>
          <w:sz w:val="40"/>
          <w:szCs w:val="36"/>
        </w:rPr>
      </w:pPr>
    </w:p>
    <w:p w14:paraId="151BE4C9" w14:textId="77777777" w:rsidR="00B27266" w:rsidRDefault="00B27266" w:rsidP="00716C14">
      <w:pPr>
        <w:rPr>
          <w:rFonts w:cstheme="minorHAnsi"/>
          <w:sz w:val="40"/>
          <w:szCs w:val="36"/>
        </w:rPr>
      </w:pPr>
    </w:p>
    <w:p w14:paraId="1DAF09CF" w14:textId="77777777" w:rsidR="00B27266" w:rsidRDefault="00B27266" w:rsidP="00716C14">
      <w:pPr>
        <w:rPr>
          <w:rFonts w:cstheme="minorHAnsi"/>
          <w:sz w:val="40"/>
          <w:szCs w:val="36"/>
        </w:rPr>
      </w:pPr>
    </w:p>
    <w:p w14:paraId="36CD6320" w14:textId="77777777" w:rsidR="00B27266" w:rsidRDefault="00B27266" w:rsidP="00716C14">
      <w:pPr>
        <w:rPr>
          <w:rFonts w:cstheme="minorHAnsi"/>
          <w:sz w:val="40"/>
          <w:szCs w:val="36"/>
        </w:rPr>
      </w:pPr>
    </w:p>
    <w:p w14:paraId="118DFEE0" w14:textId="77777777" w:rsidR="00B27266" w:rsidRDefault="00B27266" w:rsidP="00716C14">
      <w:pPr>
        <w:rPr>
          <w:rFonts w:cstheme="minorHAnsi"/>
          <w:sz w:val="40"/>
          <w:szCs w:val="36"/>
        </w:rPr>
      </w:pPr>
    </w:p>
    <w:p w14:paraId="7B07CB59" w14:textId="77777777" w:rsidR="00B27266" w:rsidRDefault="00B27266" w:rsidP="00716C14">
      <w:pPr>
        <w:rPr>
          <w:rFonts w:cstheme="minorHAnsi"/>
          <w:sz w:val="40"/>
          <w:szCs w:val="36"/>
        </w:rPr>
      </w:pPr>
    </w:p>
    <w:p w14:paraId="2B03279D" w14:textId="77777777" w:rsidR="00B27266" w:rsidRDefault="00B27266" w:rsidP="00716C14">
      <w:pPr>
        <w:rPr>
          <w:rFonts w:cstheme="minorHAnsi"/>
          <w:sz w:val="40"/>
          <w:szCs w:val="36"/>
        </w:rPr>
      </w:pPr>
    </w:p>
    <w:p w14:paraId="0CA8478E" w14:textId="77777777" w:rsidR="00B27266" w:rsidRDefault="00B27266" w:rsidP="00716C14">
      <w:pPr>
        <w:rPr>
          <w:rFonts w:cstheme="minorHAnsi"/>
          <w:sz w:val="40"/>
          <w:szCs w:val="36"/>
        </w:rPr>
      </w:pPr>
    </w:p>
    <w:p w14:paraId="28031C2D" w14:textId="77777777" w:rsidR="00B27266" w:rsidRDefault="00B27266" w:rsidP="00716C14">
      <w:pPr>
        <w:rPr>
          <w:rFonts w:cstheme="minorHAnsi"/>
          <w:sz w:val="40"/>
          <w:szCs w:val="36"/>
        </w:rPr>
      </w:pPr>
    </w:p>
    <w:p w14:paraId="6F952882" w14:textId="77777777" w:rsidR="00B27266" w:rsidRDefault="00B27266" w:rsidP="00716C14">
      <w:pPr>
        <w:rPr>
          <w:rFonts w:cstheme="minorHAnsi"/>
          <w:sz w:val="40"/>
          <w:szCs w:val="36"/>
        </w:rPr>
      </w:pPr>
    </w:p>
    <w:p w14:paraId="5AF2E328" w14:textId="77777777" w:rsidR="00B27266" w:rsidRDefault="00B27266" w:rsidP="00716C14">
      <w:pPr>
        <w:rPr>
          <w:rFonts w:cstheme="minorHAnsi"/>
          <w:sz w:val="40"/>
          <w:szCs w:val="36"/>
        </w:rPr>
      </w:pPr>
    </w:p>
    <w:p w14:paraId="539F6912" w14:textId="77777777" w:rsidR="00B27266" w:rsidRDefault="00B27266" w:rsidP="00716C14">
      <w:pPr>
        <w:rPr>
          <w:rFonts w:cstheme="minorHAnsi"/>
          <w:sz w:val="40"/>
          <w:szCs w:val="36"/>
        </w:rPr>
      </w:pPr>
    </w:p>
    <w:p w14:paraId="7153E416" w14:textId="77777777" w:rsidR="00B27266" w:rsidRDefault="00B27266" w:rsidP="00716C14">
      <w:pPr>
        <w:rPr>
          <w:rFonts w:cstheme="minorHAnsi"/>
          <w:sz w:val="40"/>
          <w:szCs w:val="36"/>
        </w:rPr>
      </w:pPr>
    </w:p>
    <w:p w14:paraId="5D1042CF" w14:textId="77777777" w:rsidR="00B27266" w:rsidRDefault="00B27266" w:rsidP="00716C14">
      <w:pPr>
        <w:rPr>
          <w:rFonts w:cstheme="minorHAnsi"/>
          <w:sz w:val="40"/>
          <w:szCs w:val="36"/>
        </w:rPr>
      </w:pPr>
    </w:p>
    <w:p w14:paraId="50DAA0AC" w14:textId="77777777" w:rsidR="00B27266" w:rsidRDefault="00B27266" w:rsidP="00716C14">
      <w:pPr>
        <w:rPr>
          <w:rFonts w:cstheme="minorHAnsi"/>
          <w:sz w:val="40"/>
          <w:szCs w:val="36"/>
        </w:rPr>
      </w:pPr>
    </w:p>
    <w:p w14:paraId="761973CC" w14:textId="77777777" w:rsidR="00B27266" w:rsidRDefault="00B27266" w:rsidP="00716C14">
      <w:pPr>
        <w:rPr>
          <w:rFonts w:cstheme="minorHAnsi"/>
          <w:sz w:val="40"/>
          <w:szCs w:val="36"/>
        </w:rPr>
      </w:pPr>
    </w:p>
    <w:p w14:paraId="420828FC" w14:textId="77777777" w:rsidR="00B27266" w:rsidRDefault="00B27266" w:rsidP="00716C14">
      <w:pPr>
        <w:rPr>
          <w:rFonts w:cstheme="minorHAnsi"/>
          <w:sz w:val="40"/>
          <w:szCs w:val="36"/>
        </w:rPr>
      </w:pPr>
    </w:p>
    <w:p w14:paraId="32AB5BF2" w14:textId="77777777" w:rsidR="00B27266" w:rsidRDefault="00B27266" w:rsidP="00716C14">
      <w:pPr>
        <w:rPr>
          <w:rFonts w:cstheme="minorHAnsi"/>
          <w:sz w:val="40"/>
          <w:szCs w:val="36"/>
        </w:rPr>
      </w:pPr>
    </w:p>
    <w:p w14:paraId="7217C72D" w14:textId="77777777" w:rsidR="00B27266" w:rsidRDefault="00B27266" w:rsidP="00716C14">
      <w:pPr>
        <w:rPr>
          <w:rFonts w:cstheme="minorHAnsi"/>
          <w:sz w:val="40"/>
          <w:szCs w:val="36"/>
        </w:rPr>
      </w:pPr>
    </w:p>
    <w:p w14:paraId="7957CC24" w14:textId="77777777" w:rsidR="00B27266" w:rsidRDefault="00B27266" w:rsidP="00716C14">
      <w:pPr>
        <w:rPr>
          <w:rFonts w:cstheme="minorHAnsi"/>
          <w:sz w:val="40"/>
          <w:szCs w:val="36"/>
        </w:rPr>
      </w:pPr>
    </w:p>
    <w:p w14:paraId="76E51DC3" w14:textId="77777777" w:rsidR="00B27266" w:rsidRDefault="00B27266" w:rsidP="00716C14">
      <w:pPr>
        <w:rPr>
          <w:rFonts w:cstheme="minorHAnsi"/>
          <w:sz w:val="40"/>
          <w:szCs w:val="36"/>
        </w:rPr>
      </w:pPr>
    </w:p>
    <w:p w14:paraId="2D0E5BA5" w14:textId="6E3FC318" w:rsidR="00B27266" w:rsidRDefault="00B27266" w:rsidP="00716C14">
      <w:pPr>
        <w:rPr>
          <w:rFonts w:cstheme="minorHAnsi"/>
          <w:sz w:val="40"/>
          <w:szCs w:val="36"/>
        </w:rPr>
      </w:pPr>
    </w:p>
    <w:sectPr w:rsidR="00B27266" w:rsidSect="007D2280">
      <w:headerReference w:type="first" r:id="rId19"/>
      <w:pgSz w:w="12240" w:h="15840"/>
      <w:pgMar w:top="1661" w:right="1440" w:bottom="601" w:left="1440" w:header="0" w:footer="283"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D2D376" w14:textId="77777777" w:rsidR="002E190C" w:rsidRDefault="002E190C">
      <w:r>
        <w:separator/>
      </w:r>
    </w:p>
    <w:p w14:paraId="76071EFF" w14:textId="77777777" w:rsidR="002E190C" w:rsidRDefault="002E190C"/>
  </w:endnote>
  <w:endnote w:type="continuationSeparator" w:id="0">
    <w:p w14:paraId="61666571" w14:textId="77777777" w:rsidR="002E190C" w:rsidRDefault="002E190C">
      <w:r>
        <w:continuationSeparator/>
      </w:r>
    </w:p>
    <w:p w14:paraId="304E94CA" w14:textId="77777777" w:rsidR="002E190C" w:rsidRDefault="002E190C"/>
  </w:endnote>
  <w:endnote w:type="continuationNotice" w:id="1">
    <w:p w14:paraId="3D4A13A3" w14:textId="77777777" w:rsidR="002E190C" w:rsidRDefault="002E190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New Roman (Body CS)">
    <w:altName w:val="Times New Roman"/>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DDBFB" w14:textId="6DAF95F1" w:rsidR="00D70A9B" w:rsidRDefault="00000000" w:rsidP="002040D2">
    <w:pPr>
      <w:pStyle w:val="Footer"/>
      <w:framePr w:wrap="none" w:vAnchor="text" w:hAnchor="margin" w:xAlign="right" w:y="1"/>
      <w:rPr>
        <w:rStyle w:val="PageNumber"/>
      </w:rPr>
    </w:pPr>
    <w:sdt>
      <w:sdtPr>
        <w:rPr>
          <w:rStyle w:val="PageNumber"/>
        </w:rPr>
        <w:id w:val="-1905139669"/>
        <w:docPartObj>
          <w:docPartGallery w:val="Page Numbers (Bottom of Page)"/>
          <w:docPartUnique/>
        </w:docPartObj>
      </w:sdtPr>
      <w:sdtContent>
        <w:r w:rsidR="00D70A9B">
          <w:rPr>
            <w:rStyle w:val="PageNumber"/>
          </w:rPr>
          <w:fldChar w:fldCharType="begin"/>
        </w:r>
        <w:r w:rsidR="00D70A9B">
          <w:rPr>
            <w:rStyle w:val="PageNumber"/>
          </w:rPr>
          <w:instrText xml:space="preserve"> PAGE </w:instrText>
        </w:r>
        <w:r w:rsidR="00D70A9B">
          <w:rPr>
            <w:rStyle w:val="PageNumber"/>
          </w:rPr>
          <w:fldChar w:fldCharType="separate"/>
        </w:r>
        <w:r w:rsidR="00DB3D18">
          <w:rPr>
            <w:rStyle w:val="PageNumber"/>
            <w:noProof/>
          </w:rPr>
          <w:t>5</w:t>
        </w:r>
        <w:r w:rsidR="00D70A9B">
          <w:rPr>
            <w:rStyle w:val="PageNumber"/>
          </w:rPr>
          <w:fldChar w:fldCharType="end"/>
        </w:r>
      </w:sdtContent>
    </w:sdt>
  </w:p>
  <w:p w14:paraId="64BCF9E2" w14:textId="77777777" w:rsidR="00D70A9B" w:rsidRDefault="00D70A9B" w:rsidP="00D70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8D7A8" w14:textId="47AE2050" w:rsidR="00F412EA" w:rsidRDefault="00B179E2" w:rsidP="004A62A9">
    <w:pPr>
      <w:pStyle w:val="Footer"/>
      <w:rPr>
        <w:b w:val="0"/>
        <w:bCs/>
        <w:color w:val="00204D" w:themeColor="accent1"/>
        <w:sz w:val="20"/>
        <w:szCs w:val="20"/>
      </w:rPr>
    </w:pPr>
    <w:r>
      <w:rPr>
        <w:noProof/>
      </w:rPr>
      <w:drawing>
        <wp:anchor distT="0" distB="0" distL="114300" distR="114300" simplePos="0" relativeHeight="251658240" behindDoc="1" locked="0" layoutInCell="1" allowOverlap="1" wp14:anchorId="75238DCD" wp14:editId="35AC6C8D">
          <wp:simplePos x="0" y="0"/>
          <wp:positionH relativeFrom="page">
            <wp:align>right</wp:align>
          </wp:positionH>
          <wp:positionV relativeFrom="paragraph">
            <wp:posOffset>183211</wp:posOffset>
          </wp:positionV>
          <wp:extent cx="7768424" cy="662940"/>
          <wp:effectExtent l="0" t="0" r="4445" b="3810"/>
          <wp:wrapNone/>
          <wp:docPr id="1087384964" name="Picture 1087384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8424" cy="662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55C4E6" w14:textId="217C696C" w:rsidR="00B04082" w:rsidRDefault="00A378F8" w:rsidP="009C295D">
    <w:pPr>
      <w:pStyle w:val="Footer"/>
      <w:tabs>
        <w:tab w:val="left" w:pos="1340"/>
      </w:tabs>
      <w:rPr>
        <w:b w:val="0"/>
        <w:bCs/>
        <w:color w:val="00204D" w:themeColor="accent1"/>
        <w:sz w:val="20"/>
        <w:szCs w:val="20"/>
      </w:rPr>
    </w:pPr>
    <w:r>
      <w:rPr>
        <w:noProof/>
      </w:rPr>
      <w:drawing>
        <wp:anchor distT="0" distB="0" distL="114300" distR="114300" simplePos="0" relativeHeight="251664387" behindDoc="1" locked="0" layoutInCell="1" allowOverlap="1" wp14:anchorId="07F9FB41" wp14:editId="52E96DE9">
          <wp:simplePos x="0" y="0"/>
          <wp:positionH relativeFrom="column">
            <wp:posOffset>-719039</wp:posOffset>
          </wp:positionH>
          <wp:positionV relativeFrom="paragraph">
            <wp:posOffset>206791</wp:posOffset>
          </wp:positionV>
          <wp:extent cx="613410" cy="236855"/>
          <wp:effectExtent l="0" t="0" r="0" b="0"/>
          <wp:wrapNone/>
          <wp:docPr id="236603958"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03958" name="Graphic 236603958"/>
                  <pic:cNvPicPr/>
                </pic:nvPicPr>
                <pic:blipFill>
                  <a:blip r:embed="rId2">
                    <a:extLst>
                      <a:ext uri="{96DAC541-7B7A-43D3-8B79-37D633B846F1}">
                        <asvg:svgBlip xmlns:asvg="http://schemas.microsoft.com/office/drawing/2016/SVG/main" r:embed="rId3"/>
                      </a:ext>
                    </a:extLst>
                  </a:blip>
                  <a:stretch>
                    <a:fillRect/>
                  </a:stretch>
                </pic:blipFill>
                <pic:spPr>
                  <a:xfrm>
                    <a:off x="0" y="0"/>
                    <a:ext cx="613410" cy="236855"/>
                  </a:xfrm>
                  <a:prstGeom prst="rect">
                    <a:avLst/>
                  </a:prstGeom>
                </pic:spPr>
              </pic:pic>
            </a:graphicData>
          </a:graphic>
          <wp14:sizeRelH relativeFrom="margin">
            <wp14:pctWidth>0</wp14:pctWidth>
          </wp14:sizeRelH>
          <wp14:sizeRelV relativeFrom="margin">
            <wp14:pctHeight>0</wp14:pctHeight>
          </wp14:sizeRelV>
        </wp:anchor>
      </w:drawing>
    </w:r>
    <w:r w:rsidR="009C295D">
      <w:rPr>
        <w:b w:val="0"/>
        <w:bCs/>
        <w:color w:val="00204D" w:themeColor="accent1"/>
        <w:sz w:val="20"/>
        <w:szCs w:val="20"/>
      </w:rPr>
      <w:tab/>
    </w:r>
  </w:p>
  <w:p w14:paraId="0BE2352E" w14:textId="33DD54F2" w:rsidR="008646E0" w:rsidRPr="00E97CA3" w:rsidRDefault="00E97CA3" w:rsidP="00E97CA3">
    <w:pPr>
      <w:pStyle w:val="Footer"/>
      <w:tabs>
        <w:tab w:val="left" w:pos="585"/>
        <w:tab w:val="right" w:pos="9360"/>
      </w:tabs>
      <w:jc w:val="center"/>
      <w:rPr>
        <w:b w:val="0"/>
        <w:color w:val="FFFFFF" w:themeColor="background1"/>
        <w:sz w:val="20"/>
        <w:szCs w:val="20"/>
      </w:rPr>
    </w:pPr>
    <w:r>
      <w:rPr>
        <w:noProof/>
      </w:rPr>
      <mc:AlternateContent>
        <mc:Choice Requires="wps">
          <w:drawing>
            <wp:anchor distT="0" distB="0" distL="114300" distR="114300" simplePos="0" relativeHeight="251667459" behindDoc="0" locked="0" layoutInCell="1" allowOverlap="1" wp14:anchorId="2477D10D" wp14:editId="066F14AC">
              <wp:simplePos x="0" y="0"/>
              <wp:positionH relativeFrom="column">
                <wp:posOffset>5046492</wp:posOffset>
              </wp:positionH>
              <wp:positionV relativeFrom="paragraph">
                <wp:posOffset>12114</wp:posOffset>
              </wp:positionV>
              <wp:extent cx="2082019" cy="302113"/>
              <wp:effectExtent l="0" t="0" r="0" b="3175"/>
              <wp:wrapNone/>
              <wp:docPr id="1500810397" name="Text Box 10"/>
              <wp:cNvGraphicFramePr/>
              <a:graphic xmlns:a="http://schemas.openxmlformats.org/drawingml/2006/main">
                <a:graphicData uri="http://schemas.microsoft.com/office/word/2010/wordprocessingShape">
                  <wps:wsp>
                    <wps:cNvSpPr txBox="1"/>
                    <wps:spPr>
                      <a:xfrm>
                        <a:off x="0" y="0"/>
                        <a:ext cx="2082019" cy="3021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55C88A" w14:textId="09400586" w:rsidR="00E97CA3" w:rsidRPr="00E97CA3" w:rsidRDefault="00E97CA3">
                          <w:pPr>
                            <w:rPr>
                              <w:b w:val="0"/>
                              <w:bCs/>
                              <w:sz w:val="16"/>
                              <w:szCs w:val="12"/>
                            </w:rPr>
                          </w:pPr>
                          <w:r w:rsidRPr="00E97CA3">
                            <w:rPr>
                              <w:b w:val="0"/>
                              <w:bCs/>
                              <w:sz w:val="16"/>
                              <w:szCs w:val="12"/>
                            </w:rPr>
                            <w:t xml:space="preserve">Last Modified: </w:t>
                          </w:r>
                          <w:r w:rsidR="007B0D48">
                            <w:rPr>
                              <w:b w:val="0"/>
                              <w:bCs/>
                              <w:sz w:val="16"/>
                              <w:szCs w:val="12"/>
                            </w:rPr>
                            <w:fldChar w:fldCharType="begin"/>
                          </w:r>
                          <w:r w:rsidR="007B0D48">
                            <w:rPr>
                              <w:b w:val="0"/>
                              <w:bCs/>
                              <w:sz w:val="16"/>
                              <w:szCs w:val="12"/>
                            </w:rPr>
                            <w:instrText xml:space="preserve"> SAVEDATE  \@ "d MMMM yyyy"  \* MERGEFORMAT </w:instrText>
                          </w:r>
                          <w:r w:rsidR="007B0D48">
                            <w:rPr>
                              <w:b w:val="0"/>
                              <w:bCs/>
                              <w:sz w:val="16"/>
                              <w:szCs w:val="12"/>
                            </w:rPr>
                            <w:fldChar w:fldCharType="separate"/>
                          </w:r>
                          <w:r w:rsidR="00486F32">
                            <w:rPr>
                              <w:b w:val="0"/>
                              <w:bCs/>
                              <w:noProof/>
                              <w:sz w:val="16"/>
                              <w:szCs w:val="12"/>
                            </w:rPr>
                            <w:t>31 July 2025</w:t>
                          </w:r>
                          <w:r w:rsidR="007B0D48">
                            <w:rPr>
                              <w:b w:val="0"/>
                              <w:bCs/>
                              <w:sz w:val="16"/>
                              <w:szCs w:val="1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77D10D" id="_x0000_t202" coordsize="21600,21600" o:spt="202" path="m,l,21600r21600,l21600,xe">
              <v:stroke joinstyle="miter"/>
              <v:path gradientshapeok="t" o:connecttype="rect"/>
            </v:shapetype>
            <v:shape id="Text Box 10" o:spid="_x0000_s1028" type="#_x0000_t202" style="position:absolute;left:0;text-align:left;margin-left:397.35pt;margin-top:.95pt;width:163.95pt;height:23.8pt;z-index:2516674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" filled="f" stroked="f">
              <v:textbox>
                <w:txbxContent>
                  <w:p w14:paraId="4555C88A" w14:textId="09400586" w:rsidR="00E97CA3" w:rsidRPr="00E97CA3" w:rsidRDefault="00E97CA3">
                    <w:pPr>
                      <w:rPr>
                        <w:b w:val="0"/>
                        <w:bCs/>
                        <w:sz w:val="16"/>
                        <w:szCs w:val="12"/>
                      </w:rPr>
                    </w:pPr>
                    <w:r w:rsidRPr="00E97CA3">
                      <w:rPr>
                        <w:b w:val="0"/>
                        <w:bCs/>
                        <w:sz w:val="16"/>
                        <w:szCs w:val="12"/>
                      </w:rPr>
                      <w:t xml:space="preserve">Last Modified: </w:t>
                    </w:r>
                    <w:r w:rsidR="007B0D48">
                      <w:rPr>
                        <w:b w:val="0"/>
                        <w:bCs/>
                        <w:sz w:val="16"/>
                        <w:szCs w:val="12"/>
                      </w:rPr>
                      <w:fldChar w:fldCharType="begin"/>
                    </w:r>
                    <w:r w:rsidR="007B0D48">
                      <w:rPr>
                        <w:b w:val="0"/>
                        <w:bCs/>
                        <w:sz w:val="16"/>
                        <w:szCs w:val="12"/>
                      </w:rPr>
                      <w:instrText xml:space="preserve"> SAVEDATE  \@ "d MMMM yyyy"  \* MERGEFORMAT </w:instrText>
                    </w:r>
                    <w:r w:rsidR="007B0D48">
                      <w:rPr>
                        <w:b w:val="0"/>
                        <w:bCs/>
                        <w:sz w:val="16"/>
                        <w:szCs w:val="12"/>
                      </w:rPr>
                      <w:fldChar w:fldCharType="separate"/>
                    </w:r>
                    <w:r w:rsidR="00486F32">
                      <w:rPr>
                        <w:b w:val="0"/>
                        <w:bCs/>
                        <w:noProof/>
                        <w:sz w:val="16"/>
                        <w:szCs w:val="12"/>
                      </w:rPr>
                      <w:t>31 July 2025</w:t>
                    </w:r>
                    <w:r w:rsidR="007B0D48">
                      <w:rPr>
                        <w:b w:val="0"/>
                        <w:bCs/>
                        <w:sz w:val="16"/>
                        <w:szCs w:val="12"/>
                      </w:rPr>
                      <w:fldChar w:fldCharType="end"/>
                    </w:r>
                  </w:p>
                </w:txbxContent>
              </v:textbox>
            </v:shape>
          </w:pict>
        </mc:Fallback>
      </mc:AlternateContent>
    </w:r>
    <w:r w:rsidR="008646E0" w:rsidRPr="00E97CA3">
      <w:rPr>
        <w:b w:val="0"/>
        <w:color w:val="FFFFFF" w:themeColor="background1"/>
        <w:sz w:val="20"/>
        <w:szCs w:val="20"/>
      </w:rPr>
      <w:fldChar w:fldCharType="begin"/>
    </w:r>
    <w:r w:rsidR="008646E0" w:rsidRPr="00E97CA3">
      <w:rPr>
        <w:b w:val="0"/>
        <w:color w:val="FFFFFF" w:themeColor="background1"/>
        <w:sz w:val="20"/>
        <w:szCs w:val="20"/>
      </w:rPr>
      <w:instrText xml:space="preserve"> PAGE  \* Arabic </w:instrText>
    </w:r>
    <w:r w:rsidR="008646E0" w:rsidRPr="00E97CA3">
      <w:rPr>
        <w:b w:val="0"/>
        <w:color w:val="FFFFFF" w:themeColor="background1"/>
        <w:sz w:val="20"/>
        <w:szCs w:val="20"/>
      </w:rPr>
      <w:fldChar w:fldCharType="separate"/>
    </w:r>
    <w:r w:rsidR="008646E0" w:rsidRPr="00E97CA3">
      <w:rPr>
        <w:b w:val="0"/>
        <w:color w:val="FFFFFF" w:themeColor="background1"/>
        <w:sz w:val="20"/>
        <w:szCs w:val="20"/>
      </w:rPr>
      <w:t>1</w:t>
    </w:r>
    <w:r w:rsidR="008646E0" w:rsidRPr="00E97CA3">
      <w:rPr>
        <w:b w:val="0"/>
        <w:color w:val="FFFFFF" w:themeColor="background1"/>
        <w:sz w:val="20"/>
        <w:szCs w:val="20"/>
      </w:rPr>
      <w:fldChar w:fldCharType="end"/>
    </w:r>
  </w:p>
  <w:p w14:paraId="1D29E5D0" w14:textId="2578D00C" w:rsidR="00342399" w:rsidRPr="001C0C06" w:rsidRDefault="00E97CA3" w:rsidP="001C0C06">
    <w:pPr>
      <w:ind w:left="6491" w:firstLine="1429"/>
      <w:rPr>
        <w:rFonts w:ascii="Arial" w:hAnsi="Arial" w:cs="Arial"/>
        <w:b w:val="0"/>
        <w:bCs/>
        <w:noProof/>
        <w:sz w:val="20"/>
        <w:szCs w:val="20"/>
      </w:rPr>
    </w:pPr>
    <w:r w:rsidRPr="00F412EA">
      <w:rPr>
        <w:rFonts w:ascii="Arial" w:hAnsi="Arial" w:cs="Arial"/>
        <w:b w:val="0"/>
        <w:bCs/>
        <w:noProof/>
        <w:sz w:val="20"/>
        <w:szCs w:val="20"/>
      </w:rPr>
      <mc:AlternateContent>
        <mc:Choice Requires="wps">
          <w:drawing>
            <wp:anchor distT="45720" distB="45720" distL="114300" distR="114300" simplePos="0" relativeHeight="251660291" behindDoc="0" locked="0" layoutInCell="1" allowOverlap="1" wp14:anchorId="734DB246" wp14:editId="4BC20FB1">
              <wp:simplePos x="0" y="0"/>
              <wp:positionH relativeFrom="margin">
                <wp:align>center</wp:align>
              </wp:positionH>
              <wp:positionV relativeFrom="paragraph">
                <wp:posOffset>55685</wp:posOffset>
              </wp:positionV>
              <wp:extent cx="2157975" cy="283210"/>
              <wp:effectExtent l="0" t="0" r="0" b="2540"/>
              <wp:wrapNone/>
              <wp:docPr id="906195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7975" cy="283210"/>
                      </a:xfrm>
                      <a:prstGeom prst="rect">
                        <a:avLst/>
                      </a:prstGeom>
                      <a:noFill/>
                      <a:ln w="9525">
                        <a:noFill/>
                        <a:miter lim="800000"/>
                        <a:headEnd/>
                        <a:tailEnd/>
                      </a:ln>
                    </wps:spPr>
                    <wps:txbx>
                      <w:txbxContent>
                        <w:p w14:paraId="391EB8B9" w14:textId="038B7419" w:rsidR="00A808E4" w:rsidRPr="00F74C86" w:rsidRDefault="00A808E4" w:rsidP="00A808E4">
                          <w:pPr>
                            <w:jc w:val="center"/>
                            <w:textAlignment w:val="baseline"/>
                            <w:rPr>
                              <w:rFonts w:hAnsi="Arial"/>
                              <w:b w:val="0"/>
                              <w:bCs/>
                              <w:color w:val="FFFFFF" w:themeColor="background1"/>
                              <w:kern w:val="24"/>
                              <w:sz w:val="10"/>
                              <w:szCs w:val="10"/>
                              <w:lang w:val="en-SG"/>
                            </w:rPr>
                          </w:pPr>
                          <w:r w:rsidRPr="00F74C86">
                            <w:rPr>
                              <w:rFonts w:hAnsi="Arial"/>
                              <w:b w:val="0"/>
                              <w:bCs/>
                              <w:color w:val="FFFFFF" w:themeColor="background1"/>
                              <w:kern w:val="24"/>
                              <w:sz w:val="10"/>
                              <w:szCs w:val="10"/>
                              <w:lang w:val="en-SG"/>
                            </w:rPr>
                            <w:t xml:space="preserve">Copyright </w:t>
                          </w:r>
                          <w:r w:rsidRPr="00F74C86">
                            <w:rPr>
                              <w:rFonts w:hAnsi="Arial"/>
                              <w:b w:val="0"/>
                              <w:bCs/>
                              <w:color w:val="FFFFFF" w:themeColor="background1"/>
                              <w:kern w:val="24"/>
                              <w:sz w:val="10"/>
                              <w:szCs w:val="10"/>
                            </w:rPr>
                            <w:t xml:space="preserve">© </w:t>
                          </w:r>
                          <w:r w:rsidR="00ED1140">
                            <w:rPr>
                              <w:rFonts w:hAnsi="Arial"/>
                              <w:b w:val="0"/>
                              <w:bCs/>
                              <w:color w:val="FFFFFF" w:themeColor="background1"/>
                              <w:kern w:val="24"/>
                              <w:sz w:val="10"/>
                              <w:szCs w:val="10"/>
                            </w:rPr>
                            <w:t>SLERATE</w:t>
                          </w:r>
                          <w:r w:rsidRPr="00F74C86">
                            <w:rPr>
                              <w:rFonts w:hAnsi="Arial"/>
                              <w:b w:val="0"/>
                              <w:bCs/>
                              <w:color w:val="FFFFFF" w:themeColor="background1"/>
                              <w:kern w:val="24"/>
                              <w:sz w:val="10"/>
                              <w:szCs w:val="10"/>
                            </w:rPr>
                            <w:t xml:space="preserve"> </w:t>
                          </w:r>
                          <w:r w:rsidRPr="00F74C86">
                            <w:rPr>
                              <w:rFonts w:hAnsi="Arial"/>
                              <w:b w:val="0"/>
                              <w:bCs/>
                              <w:color w:val="FFFFFF" w:themeColor="background1"/>
                              <w:kern w:val="24"/>
                              <w:sz w:val="10"/>
                              <w:szCs w:val="10"/>
                              <w:lang w:val="en-SG"/>
                            </w:rPr>
                            <w:t>2025. All Rights Reserved</w:t>
                          </w:r>
                        </w:p>
                        <w:p w14:paraId="4ADD4C33" w14:textId="77777777" w:rsidR="00A808E4" w:rsidRPr="00F74C86" w:rsidRDefault="00A808E4" w:rsidP="00A808E4">
                          <w:pPr>
                            <w:jc w:val="center"/>
                            <w:rPr>
                              <w:b w:val="0"/>
                              <w:bCs/>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DB246" id="_x0000_s1029" type="#_x0000_t202" style="position:absolute;left:0;text-align:left;margin-left:0;margin-top:4.4pt;width:169.9pt;height:22.3pt;z-index:251660291;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" filled="f" stroked="f">
              <v:textbox>
                <w:txbxContent>
                  <w:p w14:paraId="391EB8B9" w14:textId="038B7419" w:rsidR="00A808E4" w:rsidRPr="00F74C86" w:rsidRDefault="00A808E4" w:rsidP="00A808E4">
                    <w:pPr>
                      <w:jc w:val="center"/>
                      <w:textAlignment w:val="baseline"/>
                      <w:rPr>
                        <w:rFonts w:hAnsi="Arial"/>
                        <w:b w:val="0"/>
                        <w:bCs/>
                        <w:color w:val="FFFFFF" w:themeColor="background1"/>
                        <w:kern w:val="24"/>
                        <w:sz w:val="10"/>
                        <w:szCs w:val="10"/>
                        <w:lang w:val="en-SG"/>
                      </w:rPr>
                    </w:pPr>
                    <w:r w:rsidRPr="00F74C86">
                      <w:rPr>
                        <w:rFonts w:hAnsi="Arial"/>
                        <w:b w:val="0"/>
                        <w:bCs/>
                        <w:color w:val="FFFFFF" w:themeColor="background1"/>
                        <w:kern w:val="24"/>
                        <w:sz w:val="10"/>
                        <w:szCs w:val="10"/>
                        <w:lang w:val="en-SG"/>
                      </w:rPr>
                      <w:t xml:space="preserve">Copyright </w:t>
                    </w:r>
                    <w:r w:rsidRPr="00F74C86">
                      <w:rPr>
                        <w:rFonts w:hAnsi="Arial"/>
                        <w:b w:val="0"/>
                        <w:bCs/>
                        <w:color w:val="FFFFFF" w:themeColor="background1"/>
                        <w:kern w:val="24"/>
                        <w:sz w:val="10"/>
                        <w:szCs w:val="10"/>
                      </w:rPr>
                      <w:t xml:space="preserve">© </w:t>
                    </w:r>
                    <w:r w:rsidR="00ED1140">
                      <w:rPr>
                        <w:rFonts w:hAnsi="Arial"/>
                        <w:b w:val="0"/>
                        <w:bCs/>
                        <w:color w:val="FFFFFF" w:themeColor="background1"/>
                        <w:kern w:val="24"/>
                        <w:sz w:val="10"/>
                        <w:szCs w:val="10"/>
                      </w:rPr>
                      <w:t>SLERATE</w:t>
                    </w:r>
                    <w:r w:rsidRPr="00F74C86">
                      <w:rPr>
                        <w:rFonts w:hAnsi="Arial"/>
                        <w:b w:val="0"/>
                        <w:bCs/>
                        <w:color w:val="FFFFFF" w:themeColor="background1"/>
                        <w:kern w:val="24"/>
                        <w:sz w:val="10"/>
                        <w:szCs w:val="10"/>
                      </w:rPr>
                      <w:t xml:space="preserve"> </w:t>
                    </w:r>
                    <w:r w:rsidRPr="00F74C86">
                      <w:rPr>
                        <w:rFonts w:hAnsi="Arial"/>
                        <w:b w:val="0"/>
                        <w:bCs/>
                        <w:color w:val="FFFFFF" w:themeColor="background1"/>
                        <w:kern w:val="24"/>
                        <w:sz w:val="10"/>
                        <w:szCs w:val="10"/>
                        <w:lang w:val="en-SG"/>
                      </w:rPr>
                      <w:t>2025. All Rights Reserved</w:t>
                    </w:r>
                  </w:p>
                  <w:p w14:paraId="4ADD4C33" w14:textId="77777777" w:rsidR="00A808E4" w:rsidRPr="00F74C86" w:rsidRDefault="00A808E4" w:rsidP="00A808E4">
                    <w:pPr>
                      <w:jc w:val="center"/>
                      <w:rPr>
                        <w:b w:val="0"/>
                        <w:bCs/>
                        <w:color w:val="FFFFFF" w:themeColor="background1"/>
                      </w:rPr>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32FAA" w14:textId="552FFBF9" w:rsidR="00EF6693" w:rsidRDefault="00FE197C">
    <w:pPr>
      <w:pStyle w:val="Footer"/>
    </w:pPr>
    <w:r>
      <w:rPr>
        <w:rFonts w:ascii="Arial" w:hAnsi="Arial" w:cs="Arial"/>
        <w:b w:val="0"/>
        <w:bCs/>
        <w:noProof/>
        <w:sz w:val="20"/>
        <w:szCs w:val="20"/>
      </w:rPr>
      <w:drawing>
        <wp:anchor distT="0" distB="0" distL="114300" distR="114300" simplePos="0" relativeHeight="251658241" behindDoc="1" locked="0" layoutInCell="1" allowOverlap="1" wp14:anchorId="6CCC71C1" wp14:editId="349BFC52">
          <wp:simplePos x="0" y="0"/>
          <wp:positionH relativeFrom="page">
            <wp:posOffset>7772400</wp:posOffset>
          </wp:positionH>
          <wp:positionV relativeFrom="paragraph">
            <wp:posOffset>-1223645</wp:posOffset>
          </wp:positionV>
          <wp:extent cx="9770745" cy="1513205"/>
          <wp:effectExtent l="0" t="0" r="1905" b="0"/>
          <wp:wrapNone/>
          <wp:docPr id="1110242188" name="Picture 1110242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extLst>
                      <a:ext uri="{28A0092B-C50C-407E-A947-70E740481C1C}">
                        <a14:useLocalDpi xmlns:a14="http://schemas.microsoft.com/office/drawing/2010/main" val="0"/>
                      </a:ext>
                    </a:extLst>
                  </a:blip>
                  <a:stretch>
                    <a:fillRect/>
                  </a:stretch>
                </pic:blipFill>
                <pic:spPr>
                  <a:xfrm>
                    <a:off x="0" y="0"/>
                    <a:ext cx="9770745" cy="151320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43C633" w14:textId="77777777" w:rsidR="002E190C" w:rsidRDefault="002E190C">
      <w:r>
        <w:separator/>
      </w:r>
    </w:p>
  </w:footnote>
  <w:footnote w:type="continuationSeparator" w:id="0">
    <w:p w14:paraId="256EDD4D" w14:textId="77777777" w:rsidR="002E190C" w:rsidRDefault="002E190C">
      <w:r>
        <w:continuationSeparator/>
      </w:r>
    </w:p>
  </w:footnote>
  <w:footnote w:type="continuationNotice" w:id="1">
    <w:p w14:paraId="2D0C117E" w14:textId="77777777" w:rsidR="002E190C" w:rsidRDefault="002E190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9E7CA" w14:textId="5EBF23EE" w:rsidR="005C2F84" w:rsidRDefault="00A378F8">
    <w:pPr>
      <w:pStyle w:val="Header"/>
    </w:pPr>
    <w:r>
      <w:rPr>
        <w:noProof/>
      </w:rPr>
      <w:drawing>
        <wp:anchor distT="0" distB="0" distL="114300" distR="114300" simplePos="0" relativeHeight="251662339" behindDoc="1" locked="0" layoutInCell="1" allowOverlap="1" wp14:anchorId="40880690" wp14:editId="324B4AD0">
          <wp:simplePos x="0" y="0"/>
          <wp:positionH relativeFrom="margin">
            <wp:posOffset>2628900</wp:posOffset>
          </wp:positionH>
          <wp:positionV relativeFrom="margin">
            <wp:posOffset>-895350</wp:posOffset>
          </wp:positionV>
          <wp:extent cx="680889" cy="262454"/>
          <wp:effectExtent l="0" t="0" r="5080" b="4445"/>
          <wp:wrapNone/>
          <wp:docPr id="17347770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777023" name="Picture 1734777023"/>
                  <pic:cNvPicPr/>
                </pic:nvPicPr>
                <pic:blipFill>
                  <a:blip r:embed="rId1">
                    <a:extLst>
                      <a:ext uri="{28A0092B-C50C-407E-A947-70E740481C1C}">
                        <a14:useLocalDpi xmlns:a14="http://schemas.microsoft.com/office/drawing/2010/main" val="0"/>
                      </a:ext>
                    </a:extLst>
                  </a:blip>
                  <a:stretch>
                    <a:fillRect/>
                  </a:stretch>
                </pic:blipFill>
                <pic:spPr>
                  <a:xfrm>
                    <a:off x="0" y="0"/>
                    <a:ext cx="680889" cy="262454"/>
                  </a:xfrm>
                  <a:prstGeom prst="rect">
                    <a:avLst/>
                  </a:prstGeom>
                </pic:spPr>
              </pic:pic>
            </a:graphicData>
          </a:graphic>
          <wp14:sizeRelH relativeFrom="margin">
            <wp14:pctWidth>0</wp14:pctWidth>
          </wp14:sizeRelH>
          <wp14:sizeRelV relativeFrom="margin">
            <wp14:pctHeight>0</wp14:pctHeight>
          </wp14:sizeRelV>
        </wp:anchor>
      </w:drawing>
    </w:r>
  </w:p>
  <w:p w14:paraId="1A02540B" w14:textId="7A6A655A" w:rsidR="000449EA" w:rsidRDefault="000449EA" w:rsidP="008A5CD1">
    <w:pPr>
      <w:pStyle w:val="Header"/>
      <w:pBdr>
        <w:bottom w:val="single" w:sz="4" w:space="0" w:color="auto"/>
      </w:pBdr>
      <w:jc w:val="center"/>
      <w:rPr>
        <w:sz w:val="22"/>
        <w:szCs w:val="18"/>
      </w:rPr>
    </w:pPr>
  </w:p>
  <w:p w14:paraId="3D7A7D1C" w14:textId="3E0385AF" w:rsidR="002C65B4" w:rsidRPr="002C65B4" w:rsidRDefault="002C65B4" w:rsidP="00FE3DBE">
    <w:pPr>
      <w:pStyle w:val="Header"/>
      <w:pBdr>
        <w:bottom w:val="single" w:sz="4" w:space="0" w:color="auto"/>
      </w:pBdr>
      <w:rPr>
        <w:sz w:val="8"/>
        <w:szCs w:val="4"/>
      </w:rPr>
    </w:pPr>
  </w:p>
  <w:p w14:paraId="6834B249" w14:textId="31DE98C5" w:rsidR="00C34340" w:rsidRPr="002C65B4" w:rsidRDefault="00C34340" w:rsidP="00C55AC9">
    <w:pPr>
      <w:pStyle w:val="Header"/>
      <w:spacing w:line="240" w:lineRule="auto"/>
      <w:rPr>
        <w:sz w:val="10"/>
        <w:szCs w:val="6"/>
      </w:rPr>
    </w:pPr>
  </w:p>
  <w:p w14:paraId="57A13486" w14:textId="0A2AD0D2" w:rsidR="008A5CD1" w:rsidRPr="00B46280" w:rsidRDefault="002421DA" w:rsidP="008A5CD1">
    <w:pPr>
      <w:pStyle w:val="Header"/>
      <w:jc w:val="center"/>
      <w:rPr>
        <w:b w:val="0"/>
        <w:bCs/>
        <w:sz w:val="22"/>
        <w:szCs w:val="18"/>
      </w:rPr>
    </w:pPr>
    <w:r>
      <w:rPr>
        <w:b w:val="0"/>
        <w:bCs/>
        <w:sz w:val="22"/>
        <w:szCs w:val="18"/>
      </w:rPr>
      <w:t xml:space="preserve">QS </w:t>
    </w:r>
    <w:r w:rsidR="00026282">
      <w:rPr>
        <w:b w:val="0"/>
        <w:bCs/>
        <w:sz w:val="22"/>
        <w:szCs w:val="18"/>
      </w:rPr>
      <w:t>Content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994C90E" w14:paraId="02B8CFD5" w14:textId="77777777" w:rsidTr="3994C90E">
      <w:trPr>
        <w:trHeight w:val="300"/>
      </w:trPr>
      <w:tc>
        <w:tcPr>
          <w:tcW w:w="3120" w:type="dxa"/>
        </w:tcPr>
        <w:p w14:paraId="1DD24AE8" w14:textId="6DCE48E5" w:rsidR="3994C90E" w:rsidRDefault="3994C90E" w:rsidP="3994C90E">
          <w:pPr>
            <w:pStyle w:val="Header"/>
            <w:ind w:left="-115"/>
          </w:pPr>
        </w:p>
      </w:tc>
      <w:tc>
        <w:tcPr>
          <w:tcW w:w="3120" w:type="dxa"/>
        </w:tcPr>
        <w:p w14:paraId="1F1C8DCA" w14:textId="48A9A281" w:rsidR="3994C90E" w:rsidRDefault="3994C90E" w:rsidP="3994C90E">
          <w:pPr>
            <w:pStyle w:val="Header"/>
            <w:jc w:val="center"/>
          </w:pPr>
        </w:p>
      </w:tc>
      <w:tc>
        <w:tcPr>
          <w:tcW w:w="3120" w:type="dxa"/>
        </w:tcPr>
        <w:p w14:paraId="631586BD" w14:textId="0BE1993C" w:rsidR="3994C90E" w:rsidRDefault="3994C90E" w:rsidP="3994C90E">
          <w:pPr>
            <w:pStyle w:val="Header"/>
            <w:ind w:right="-115"/>
            <w:jc w:val="right"/>
          </w:pPr>
        </w:p>
      </w:tc>
    </w:tr>
  </w:tbl>
  <w:p w14:paraId="67DD4D2F" w14:textId="15C08A13" w:rsidR="00D6346E" w:rsidRDefault="00D634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994C90E" w14:paraId="3413D31E" w14:textId="77777777" w:rsidTr="3994C90E">
      <w:trPr>
        <w:trHeight w:val="300"/>
      </w:trPr>
      <w:tc>
        <w:tcPr>
          <w:tcW w:w="3120" w:type="dxa"/>
        </w:tcPr>
        <w:p w14:paraId="33706ECD" w14:textId="50528CAE" w:rsidR="3994C90E" w:rsidRDefault="3994C90E" w:rsidP="3994C90E">
          <w:pPr>
            <w:pStyle w:val="Header"/>
            <w:ind w:left="-115"/>
          </w:pPr>
        </w:p>
      </w:tc>
      <w:tc>
        <w:tcPr>
          <w:tcW w:w="3120" w:type="dxa"/>
        </w:tcPr>
        <w:p w14:paraId="7BDA4408" w14:textId="2EC03F99" w:rsidR="3994C90E" w:rsidRDefault="3994C90E" w:rsidP="3994C90E">
          <w:pPr>
            <w:pStyle w:val="Header"/>
            <w:jc w:val="center"/>
          </w:pPr>
        </w:p>
      </w:tc>
      <w:tc>
        <w:tcPr>
          <w:tcW w:w="3120" w:type="dxa"/>
        </w:tcPr>
        <w:p w14:paraId="53C4B7CE" w14:textId="16BE46BD" w:rsidR="3994C90E" w:rsidRDefault="3994C90E" w:rsidP="3994C90E">
          <w:pPr>
            <w:pStyle w:val="Header"/>
            <w:ind w:right="-115"/>
            <w:jc w:val="right"/>
          </w:pPr>
        </w:p>
      </w:tc>
    </w:tr>
  </w:tbl>
  <w:p w14:paraId="501FAFA3" w14:textId="0151148E" w:rsidR="00D6346E" w:rsidRDefault="00D634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531.95pt;height:611.9pt;visibility:visible;mso-wrap-style:square" o:bullet="t">
        <v:imagedata r:id="rId1" o:title=""/>
      </v:shape>
    </w:pict>
  </w:numPicBullet>
  <w:abstractNum w:abstractNumId="0" w15:restartNumberingAfterBreak="0">
    <w:nsid w:val="02F059C5"/>
    <w:multiLevelType w:val="hybridMultilevel"/>
    <w:tmpl w:val="9C3C21C4"/>
    <w:lvl w:ilvl="0" w:tplc="2312F496">
      <w:start w:val="1"/>
      <w:numFmt w:val="bullet"/>
      <w:pStyle w:val="ListBullet"/>
      <w:lvlText w:val=""/>
      <w:lvlPicBulletId w:val="0"/>
      <w:lvlJc w:val="left"/>
      <w:pPr>
        <w:ind w:left="720" w:hanging="360"/>
      </w:pPr>
      <w:rPr>
        <w:rFonts w:ascii="Symbol" w:hAnsi="Symbol" w:hint="default"/>
        <w:color w:val="auto"/>
        <w:u w:color="00204D"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61FCE"/>
    <w:multiLevelType w:val="hybridMultilevel"/>
    <w:tmpl w:val="01C41FEC"/>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3A8386E"/>
    <w:multiLevelType w:val="hybridMultilevel"/>
    <w:tmpl w:val="588A2F0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7BE0C9B"/>
    <w:multiLevelType w:val="hybridMultilevel"/>
    <w:tmpl w:val="A35A4A5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2A2100AB"/>
    <w:multiLevelType w:val="hybridMultilevel"/>
    <w:tmpl w:val="82FC84C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60AD09C6"/>
    <w:multiLevelType w:val="multilevel"/>
    <w:tmpl w:val="EA428E9E"/>
    <w:lvl w:ilvl="0">
      <w:start w:val="1"/>
      <w:numFmt w:val="decimal"/>
      <w:pStyle w:val="Title"/>
      <w:lvlText w:val="%1"/>
      <w:lvlJc w:val="left"/>
      <w:pPr>
        <w:ind w:left="360" w:hanging="360"/>
      </w:pPr>
      <w:rPr>
        <w:rFonts w:hint="default"/>
        <w:color w:val="020A3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145"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6BE5701A"/>
    <w:multiLevelType w:val="multilevel"/>
    <w:tmpl w:val="200A65AA"/>
    <w:lvl w:ilvl="0">
      <w:start w:val="1"/>
      <w:numFmt w:val="decimal"/>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num w:numId="1" w16cid:durableId="2068407156">
    <w:abstractNumId w:val="0"/>
  </w:num>
  <w:num w:numId="2" w16cid:durableId="1568490321">
    <w:abstractNumId w:val="5"/>
  </w:num>
  <w:num w:numId="3" w16cid:durableId="991757724">
    <w:abstractNumId w:val="6"/>
  </w:num>
  <w:num w:numId="4" w16cid:durableId="1731004503">
    <w:abstractNumId w:val="2"/>
  </w:num>
  <w:num w:numId="5" w16cid:durableId="1293944374">
    <w:abstractNumId w:val="1"/>
  </w:num>
  <w:num w:numId="6" w16cid:durableId="1217819632">
    <w:abstractNumId w:val="3"/>
  </w:num>
  <w:num w:numId="7" w16cid:durableId="1841461290">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displayBackgroundShape/>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140"/>
    <w:rsid w:val="00000312"/>
    <w:rsid w:val="00001D3E"/>
    <w:rsid w:val="00001D90"/>
    <w:rsid w:val="00002A11"/>
    <w:rsid w:val="00002CB3"/>
    <w:rsid w:val="00002EEC"/>
    <w:rsid w:val="000030CB"/>
    <w:rsid w:val="000051E1"/>
    <w:rsid w:val="0000556B"/>
    <w:rsid w:val="000056E6"/>
    <w:rsid w:val="000056EB"/>
    <w:rsid w:val="000061BC"/>
    <w:rsid w:val="000064F0"/>
    <w:rsid w:val="00006527"/>
    <w:rsid w:val="0000673F"/>
    <w:rsid w:val="0001030C"/>
    <w:rsid w:val="0001134B"/>
    <w:rsid w:val="00011B44"/>
    <w:rsid w:val="0001279F"/>
    <w:rsid w:val="000127B8"/>
    <w:rsid w:val="000128F7"/>
    <w:rsid w:val="00013A37"/>
    <w:rsid w:val="00013BED"/>
    <w:rsid w:val="00013F68"/>
    <w:rsid w:val="00014684"/>
    <w:rsid w:val="00014C55"/>
    <w:rsid w:val="00014E0C"/>
    <w:rsid w:val="000154B6"/>
    <w:rsid w:val="000158FA"/>
    <w:rsid w:val="00016CCB"/>
    <w:rsid w:val="000172D9"/>
    <w:rsid w:val="000179E8"/>
    <w:rsid w:val="00017B3F"/>
    <w:rsid w:val="00017DAD"/>
    <w:rsid w:val="00020EBE"/>
    <w:rsid w:val="00021291"/>
    <w:rsid w:val="00021F99"/>
    <w:rsid w:val="0002289D"/>
    <w:rsid w:val="00022DD1"/>
    <w:rsid w:val="00023554"/>
    <w:rsid w:val="0002358E"/>
    <w:rsid w:val="00024632"/>
    <w:rsid w:val="0002482E"/>
    <w:rsid w:val="00024B6F"/>
    <w:rsid w:val="00024FBE"/>
    <w:rsid w:val="000252A8"/>
    <w:rsid w:val="00025690"/>
    <w:rsid w:val="000256A7"/>
    <w:rsid w:val="0002596A"/>
    <w:rsid w:val="00026282"/>
    <w:rsid w:val="000262AB"/>
    <w:rsid w:val="00026569"/>
    <w:rsid w:val="00026F58"/>
    <w:rsid w:val="00027E66"/>
    <w:rsid w:val="00030A75"/>
    <w:rsid w:val="00031470"/>
    <w:rsid w:val="00031888"/>
    <w:rsid w:val="000327AB"/>
    <w:rsid w:val="00033ED4"/>
    <w:rsid w:val="0003410D"/>
    <w:rsid w:val="00034365"/>
    <w:rsid w:val="000344B8"/>
    <w:rsid w:val="000346B9"/>
    <w:rsid w:val="00034883"/>
    <w:rsid w:val="00034984"/>
    <w:rsid w:val="00034BEE"/>
    <w:rsid w:val="000352FB"/>
    <w:rsid w:val="00035330"/>
    <w:rsid w:val="00035436"/>
    <w:rsid w:val="00035807"/>
    <w:rsid w:val="00036432"/>
    <w:rsid w:val="000369E5"/>
    <w:rsid w:val="0003713D"/>
    <w:rsid w:val="00037BC4"/>
    <w:rsid w:val="000400AA"/>
    <w:rsid w:val="00040292"/>
    <w:rsid w:val="00040D93"/>
    <w:rsid w:val="00041AC6"/>
    <w:rsid w:val="00042098"/>
    <w:rsid w:val="0004220A"/>
    <w:rsid w:val="00042217"/>
    <w:rsid w:val="000449EA"/>
    <w:rsid w:val="00045057"/>
    <w:rsid w:val="00045B7F"/>
    <w:rsid w:val="0004648E"/>
    <w:rsid w:val="00046F5E"/>
    <w:rsid w:val="00047050"/>
    <w:rsid w:val="00047091"/>
    <w:rsid w:val="0004728B"/>
    <w:rsid w:val="0005005E"/>
    <w:rsid w:val="00050324"/>
    <w:rsid w:val="000504CD"/>
    <w:rsid w:val="0005056E"/>
    <w:rsid w:val="00050BE4"/>
    <w:rsid w:val="00050FE8"/>
    <w:rsid w:val="000515F6"/>
    <w:rsid w:val="00051788"/>
    <w:rsid w:val="00051BFA"/>
    <w:rsid w:val="00051C6B"/>
    <w:rsid w:val="00051DAA"/>
    <w:rsid w:val="00051F91"/>
    <w:rsid w:val="00052791"/>
    <w:rsid w:val="00052B79"/>
    <w:rsid w:val="00053746"/>
    <w:rsid w:val="000538F5"/>
    <w:rsid w:val="0005410F"/>
    <w:rsid w:val="00054409"/>
    <w:rsid w:val="00054E98"/>
    <w:rsid w:val="000550F2"/>
    <w:rsid w:val="00055339"/>
    <w:rsid w:val="00055697"/>
    <w:rsid w:val="000557FA"/>
    <w:rsid w:val="00056187"/>
    <w:rsid w:val="00056711"/>
    <w:rsid w:val="00057EDB"/>
    <w:rsid w:val="000618BB"/>
    <w:rsid w:val="00061BE1"/>
    <w:rsid w:val="00061F93"/>
    <w:rsid w:val="0006224C"/>
    <w:rsid w:val="000626B1"/>
    <w:rsid w:val="00062FDF"/>
    <w:rsid w:val="00063A59"/>
    <w:rsid w:val="00063BB3"/>
    <w:rsid w:val="00063DDC"/>
    <w:rsid w:val="00063F4A"/>
    <w:rsid w:val="000640BC"/>
    <w:rsid w:val="000640D7"/>
    <w:rsid w:val="00064B66"/>
    <w:rsid w:val="0006546C"/>
    <w:rsid w:val="00065772"/>
    <w:rsid w:val="000659D7"/>
    <w:rsid w:val="00066215"/>
    <w:rsid w:val="000663E5"/>
    <w:rsid w:val="00066F0E"/>
    <w:rsid w:val="000702D6"/>
    <w:rsid w:val="00070852"/>
    <w:rsid w:val="00070A9D"/>
    <w:rsid w:val="00071946"/>
    <w:rsid w:val="00072336"/>
    <w:rsid w:val="000727FC"/>
    <w:rsid w:val="00072988"/>
    <w:rsid w:val="000729E5"/>
    <w:rsid w:val="00072FAA"/>
    <w:rsid w:val="0007331A"/>
    <w:rsid w:val="0007407E"/>
    <w:rsid w:val="00075303"/>
    <w:rsid w:val="000754F2"/>
    <w:rsid w:val="000758D2"/>
    <w:rsid w:val="00075B7F"/>
    <w:rsid w:val="00075EFF"/>
    <w:rsid w:val="00076375"/>
    <w:rsid w:val="00077B76"/>
    <w:rsid w:val="00077BA1"/>
    <w:rsid w:val="0008137E"/>
    <w:rsid w:val="0008152B"/>
    <w:rsid w:val="00081533"/>
    <w:rsid w:val="000819CD"/>
    <w:rsid w:val="000819DF"/>
    <w:rsid w:val="00081B18"/>
    <w:rsid w:val="00081FC6"/>
    <w:rsid w:val="00082774"/>
    <w:rsid w:val="00082A4A"/>
    <w:rsid w:val="00083935"/>
    <w:rsid w:val="00083EE8"/>
    <w:rsid w:val="000842BD"/>
    <w:rsid w:val="00084A40"/>
    <w:rsid w:val="00084C53"/>
    <w:rsid w:val="00084EC8"/>
    <w:rsid w:val="000855F7"/>
    <w:rsid w:val="00085F88"/>
    <w:rsid w:val="0008670E"/>
    <w:rsid w:val="00087A1F"/>
    <w:rsid w:val="00087F98"/>
    <w:rsid w:val="000906B1"/>
    <w:rsid w:val="00090BD1"/>
    <w:rsid w:val="00090F1A"/>
    <w:rsid w:val="0009110C"/>
    <w:rsid w:val="0009147A"/>
    <w:rsid w:val="000921E0"/>
    <w:rsid w:val="00092496"/>
    <w:rsid w:val="00092590"/>
    <w:rsid w:val="000926CA"/>
    <w:rsid w:val="000933D9"/>
    <w:rsid w:val="000936AC"/>
    <w:rsid w:val="00093CF1"/>
    <w:rsid w:val="00095737"/>
    <w:rsid w:val="0009590C"/>
    <w:rsid w:val="00095BD4"/>
    <w:rsid w:val="00095EB6"/>
    <w:rsid w:val="000961C6"/>
    <w:rsid w:val="000967F1"/>
    <w:rsid w:val="00097786"/>
    <w:rsid w:val="0009779C"/>
    <w:rsid w:val="000A0150"/>
    <w:rsid w:val="000A080D"/>
    <w:rsid w:val="000A087D"/>
    <w:rsid w:val="000A0E61"/>
    <w:rsid w:val="000A0E7F"/>
    <w:rsid w:val="000A1856"/>
    <w:rsid w:val="000A1BA4"/>
    <w:rsid w:val="000A253D"/>
    <w:rsid w:val="000A25E8"/>
    <w:rsid w:val="000A2947"/>
    <w:rsid w:val="000A31B5"/>
    <w:rsid w:val="000A4117"/>
    <w:rsid w:val="000A5122"/>
    <w:rsid w:val="000A5AAF"/>
    <w:rsid w:val="000A5AD1"/>
    <w:rsid w:val="000A61AF"/>
    <w:rsid w:val="000A6226"/>
    <w:rsid w:val="000A628C"/>
    <w:rsid w:val="000A6EA3"/>
    <w:rsid w:val="000A6FCB"/>
    <w:rsid w:val="000A74D4"/>
    <w:rsid w:val="000B0361"/>
    <w:rsid w:val="000B0886"/>
    <w:rsid w:val="000B15AB"/>
    <w:rsid w:val="000B169B"/>
    <w:rsid w:val="000B1B75"/>
    <w:rsid w:val="000B36B4"/>
    <w:rsid w:val="000B394F"/>
    <w:rsid w:val="000B3DD1"/>
    <w:rsid w:val="000B4E97"/>
    <w:rsid w:val="000B5789"/>
    <w:rsid w:val="000B627F"/>
    <w:rsid w:val="000B6FA7"/>
    <w:rsid w:val="000B6FD4"/>
    <w:rsid w:val="000B7730"/>
    <w:rsid w:val="000B77C2"/>
    <w:rsid w:val="000C00D1"/>
    <w:rsid w:val="000C0FF1"/>
    <w:rsid w:val="000C136A"/>
    <w:rsid w:val="000C2488"/>
    <w:rsid w:val="000C25C0"/>
    <w:rsid w:val="000C25FD"/>
    <w:rsid w:val="000C2F4E"/>
    <w:rsid w:val="000C31EF"/>
    <w:rsid w:val="000C38A5"/>
    <w:rsid w:val="000C3B33"/>
    <w:rsid w:val="000C3B36"/>
    <w:rsid w:val="000C3BE2"/>
    <w:rsid w:val="000C4141"/>
    <w:rsid w:val="000C4E41"/>
    <w:rsid w:val="000C55E7"/>
    <w:rsid w:val="000C58E3"/>
    <w:rsid w:val="000C77A7"/>
    <w:rsid w:val="000C789F"/>
    <w:rsid w:val="000D04AB"/>
    <w:rsid w:val="000D0F45"/>
    <w:rsid w:val="000D1538"/>
    <w:rsid w:val="000D1B81"/>
    <w:rsid w:val="000D2478"/>
    <w:rsid w:val="000D25EE"/>
    <w:rsid w:val="000D3F19"/>
    <w:rsid w:val="000D49DC"/>
    <w:rsid w:val="000D4F0D"/>
    <w:rsid w:val="000D5386"/>
    <w:rsid w:val="000D5D13"/>
    <w:rsid w:val="000D6382"/>
    <w:rsid w:val="000D6E9A"/>
    <w:rsid w:val="000D72B1"/>
    <w:rsid w:val="000D7DBB"/>
    <w:rsid w:val="000D7EFB"/>
    <w:rsid w:val="000E0230"/>
    <w:rsid w:val="000E06EC"/>
    <w:rsid w:val="000E0A5C"/>
    <w:rsid w:val="000E0E82"/>
    <w:rsid w:val="000E0FEA"/>
    <w:rsid w:val="000E14B3"/>
    <w:rsid w:val="000E1A04"/>
    <w:rsid w:val="000E21F7"/>
    <w:rsid w:val="000E23EB"/>
    <w:rsid w:val="000E25B0"/>
    <w:rsid w:val="000E3450"/>
    <w:rsid w:val="000E3D04"/>
    <w:rsid w:val="000E3EED"/>
    <w:rsid w:val="000E406B"/>
    <w:rsid w:val="000E5AF9"/>
    <w:rsid w:val="000E63C9"/>
    <w:rsid w:val="000E6DE9"/>
    <w:rsid w:val="000E7A40"/>
    <w:rsid w:val="000F0141"/>
    <w:rsid w:val="000F066F"/>
    <w:rsid w:val="000F0D33"/>
    <w:rsid w:val="000F153F"/>
    <w:rsid w:val="000F16E6"/>
    <w:rsid w:val="000F2204"/>
    <w:rsid w:val="000F2C66"/>
    <w:rsid w:val="000F30EB"/>
    <w:rsid w:val="000F314E"/>
    <w:rsid w:val="000F35D2"/>
    <w:rsid w:val="000F3A4E"/>
    <w:rsid w:val="000F4179"/>
    <w:rsid w:val="000F4E6D"/>
    <w:rsid w:val="000F51F9"/>
    <w:rsid w:val="000F5718"/>
    <w:rsid w:val="000F5B7C"/>
    <w:rsid w:val="000F678F"/>
    <w:rsid w:val="000F73FC"/>
    <w:rsid w:val="000F7442"/>
    <w:rsid w:val="000F76EF"/>
    <w:rsid w:val="000F79AC"/>
    <w:rsid w:val="000F79E2"/>
    <w:rsid w:val="00101CBE"/>
    <w:rsid w:val="00102634"/>
    <w:rsid w:val="00102720"/>
    <w:rsid w:val="001036D6"/>
    <w:rsid w:val="00103753"/>
    <w:rsid w:val="001037E3"/>
    <w:rsid w:val="00103D48"/>
    <w:rsid w:val="00105114"/>
    <w:rsid w:val="0010570E"/>
    <w:rsid w:val="00105F8A"/>
    <w:rsid w:val="001075CE"/>
    <w:rsid w:val="001104DF"/>
    <w:rsid w:val="00110BEB"/>
    <w:rsid w:val="00111500"/>
    <w:rsid w:val="00111526"/>
    <w:rsid w:val="001117F7"/>
    <w:rsid w:val="00111B87"/>
    <w:rsid w:val="00111E37"/>
    <w:rsid w:val="001122CD"/>
    <w:rsid w:val="00113142"/>
    <w:rsid w:val="001133B4"/>
    <w:rsid w:val="0011368B"/>
    <w:rsid w:val="00114694"/>
    <w:rsid w:val="001149CE"/>
    <w:rsid w:val="00115A4E"/>
    <w:rsid w:val="0011610B"/>
    <w:rsid w:val="00116414"/>
    <w:rsid w:val="00116EC3"/>
    <w:rsid w:val="00117082"/>
    <w:rsid w:val="00117422"/>
    <w:rsid w:val="00117602"/>
    <w:rsid w:val="00117761"/>
    <w:rsid w:val="00117C26"/>
    <w:rsid w:val="00117F34"/>
    <w:rsid w:val="001205B8"/>
    <w:rsid w:val="0012119C"/>
    <w:rsid w:val="0012144C"/>
    <w:rsid w:val="00121E3B"/>
    <w:rsid w:val="0012263C"/>
    <w:rsid w:val="00123070"/>
    <w:rsid w:val="00123256"/>
    <w:rsid w:val="001232FA"/>
    <w:rsid w:val="0012483C"/>
    <w:rsid w:val="00125E35"/>
    <w:rsid w:val="00125FEA"/>
    <w:rsid w:val="00126508"/>
    <w:rsid w:val="001265D7"/>
    <w:rsid w:val="00126742"/>
    <w:rsid w:val="0012693E"/>
    <w:rsid w:val="00126C37"/>
    <w:rsid w:val="00126C68"/>
    <w:rsid w:val="001273E6"/>
    <w:rsid w:val="001278E4"/>
    <w:rsid w:val="00127C3C"/>
    <w:rsid w:val="00127F88"/>
    <w:rsid w:val="00130E9D"/>
    <w:rsid w:val="00131060"/>
    <w:rsid w:val="0013129B"/>
    <w:rsid w:val="001316B9"/>
    <w:rsid w:val="00132C18"/>
    <w:rsid w:val="00135200"/>
    <w:rsid w:val="00135306"/>
    <w:rsid w:val="001359BC"/>
    <w:rsid w:val="001365E2"/>
    <w:rsid w:val="00137269"/>
    <w:rsid w:val="001409EC"/>
    <w:rsid w:val="00141734"/>
    <w:rsid w:val="0014173B"/>
    <w:rsid w:val="00142239"/>
    <w:rsid w:val="001424E2"/>
    <w:rsid w:val="0014335E"/>
    <w:rsid w:val="00143BBB"/>
    <w:rsid w:val="00145444"/>
    <w:rsid w:val="00145D39"/>
    <w:rsid w:val="00145E17"/>
    <w:rsid w:val="001463CF"/>
    <w:rsid w:val="001467D6"/>
    <w:rsid w:val="0014689B"/>
    <w:rsid w:val="00146EE6"/>
    <w:rsid w:val="00146F57"/>
    <w:rsid w:val="00147456"/>
    <w:rsid w:val="001501AC"/>
    <w:rsid w:val="00150A6D"/>
    <w:rsid w:val="00152495"/>
    <w:rsid w:val="00152641"/>
    <w:rsid w:val="001532D6"/>
    <w:rsid w:val="001534E3"/>
    <w:rsid w:val="00153E25"/>
    <w:rsid w:val="00154752"/>
    <w:rsid w:val="00156A3B"/>
    <w:rsid w:val="00156F1B"/>
    <w:rsid w:val="0015713F"/>
    <w:rsid w:val="00157CFB"/>
    <w:rsid w:val="00157F48"/>
    <w:rsid w:val="00160428"/>
    <w:rsid w:val="001604EF"/>
    <w:rsid w:val="001609DB"/>
    <w:rsid w:val="00160F18"/>
    <w:rsid w:val="00161099"/>
    <w:rsid w:val="001610C7"/>
    <w:rsid w:val="00161306"/>
    <w:rsid w:val="00161747"/>
    <w:rsid w:val="00162B3B"/>
    <w:rsid w:val="00162BB5"/>
    <w:rsid w:val="00163998"/>
    <w:rsid w:val="00163D51"/>
    <w:rsid w:val="0016482A"/>
    <w:rsid w:val="001649CE"/>
    <w:rsid w:val="00166255"/>
    <w:rsid w:val="00166A8F"/>
    <w:rsid w:val="00167AF4"/>
    <w:rsid w:val="00167C23"/>
    <w:rsid w:val="00167F78"/>
    <w:rsid w:val="001706F5"/>
    <w:rsid w:val="00170821"/>
    <w:rsid w:val="001708C2"/>
    <w:rsid w:val="00171465"/>
    <w:rsid w:val="00171DA1"/>
    <w:rsid w:val="00172F47"/>
    <w:rsid w:val="00173989"/>
    <w:rsid w:val="00174090"/>
    <w:rsid w:val="0017422C"/>
    <w:rsid w:val="0017439A"/>
    <w:rsid w:val="001756A6"/>
    <w:rsid w:val="001766B9"/>
    <w:rsid w:val="0017791D"/>
    <w:rsid w:val="00180C77"/>
    <w:rsid w:val="00180F92"/>
    <w:rsid w:val="00181311"/>
    <w:rsid w:val="00181325"/>
    <w:rsid w:val="00181327"/>
    <w:rsid w:val="00181374"/>
    <w:rsid w:val="00181F09"/>
    <w:rsid w:val="00181F83"/>
    <w:rsid w:val="00181F93"/>
    <w:rsid w:val="001828F6"/>
    <w:rsid w:val="00182A41"/>
    <w:rsid w:val="001832B5"/>
    <w:rsid w:val="0018360A"/>
    <w:rsid w:val="00183848"/>
    <w:rsid w:val="00183B64"/>
    <w:rsid w:val="0018453E"/>
    <w:rsid w:val="00184B3F"/>
    <w:rsid w:val="00185284"/>
    <w:rsid w:val="001854E9"/>
    <w:rsid w:val="001856B8"/>
    <w:rsid w:val="00185B35"/>
    <w:rsid w:val="001862BD"/>
    <w:rsid w:val="001862E6"/>
    <w:rsid w:val="001864EC"/>
    <w:rsid w:val="0018659C"/>
    <w:rsid w:val="00186AC6"/>
    <w:rsid w:val="0018756D"/>
    <w:rsid w:val="00190248"/>
    <w:rsid w:val="001906AF"/>
    <w:rsid w:val="00190C8F"/>
    <w:rsid w:val="00192825"/>
    <w:rsid w:val="00193471"/>
    <w:rsid w:val="00194423"/>
    <w:rsid w:val="00195007"/>
    <w:rsid w:val="001954DB"/>
    <w:rsid w:val="001956E1"/>
    <w:rsid w:val="00195B90"/>
    <w:rsid w:val="00195D6F"/>
    <w:rsid w:val="00196A18"/>
    <w:rsid w:val="0019796C"/>
    <w:rsid w:val="001A030C"/>
    <w:rsid w:val="001A031C"/>
    <w:rsid w:val="001A0362"/>
    <w:rsid w:val="001A08E0"/>
    <w:rsid w:val="001A0BD0"/>
    <w:rsid w:val="001A0CC2"/>
    <w:rsid w:val="001A1269"/>
    <w:rsid w:val="001A12B3"/>
    <w:rsid w:val="001A1AA5"/>
    <w:rsid w:val="001A28D0"/>
    <w:rsid w:val="001A2DE6"/>
    <w:rsid w:val="001A2F21"/>
    <w:rsid w:val="001A3ECE"/>
    <w:rsid w:val="001A50C8"/>
    <w:rsid w:val="001A646F"/>
    <w:rsid w:val="001A6DA4"/>
    <w:rsid w:val="001A78B5"/>
    <w:rsid w:val="001B03F1"/>
    <w:rsid w:val="001B0489"/>
    <w:rsid w:val="001B0EC3"/>
    <w:rsid w:val="001B192F"/>
    <w:rsid w:val="001B2137"/>
    <w:rsid w:val="001B274F"/>
    <w:rsid w:val="001B35CF"/>
    <w:rsid w:val="001B3D2A"/>
    <w:rsid w:val="001B424F"/>
    <w:rsid w:val="001B4B07"/>
    <w:rsid w:val="001B53D8"/>
    <w:rsid w:val="001B5F63"/>
    <w:rsid w:val="001B725A"/>
    <w:rsid w:val="001B7F5F"/>
    <w:rsid w:val="001C0395"/>
    <w:rsid w:val="001C0A25"/>
    <w:rsid w:val="001C0C06"/>
    <w:rsid w:val="001C0E7A"/>
    <w:rsid w:val="001C1B93"/>
    <w:rsid w:val="001C1E82"/>
    <w:rsid w:val="001C1F56"/>
    <w:rsid w:val="001C2796"/>
    <w:rsid w:val="001C2C19"/>
    <w:rsid w:val="001C2E10"/>
    <w:rsid w:val="001C3848"/>
    <w:rsid w:val="001C3EB1"/>
    <w:rsid w:val="001C4877"/>
    <w:rsid w:val="001C4F03"/>
    <w:rsid w:val="001C5B29"/>
    <w:rsid w:val="001C655B"/>
    <w:rsid w:val="001C668E"/>
    <w:rsid w:val="001C6EAE"/>
    <w:rsid w:val="001C70B6"/>
    <w:rsid w:val="001C7444"/>
    <w:rsid w:val="001C77F1"/>
    <w:rsid w:val="001C7AD6"/>
    <w:rsid w:val="001C7EF0"/>
    <w:rsid w:val="001D0426"/>
    <w:rsid w:val="001D04F4"/>
    <w:rsid w:val="001D0E42"/>
    <w:rsid w:val="001D25E6"/>
    <w:rsid w:val="001D39D0"/>
    <w:rsid w:val="001D3D7F"/>
    <w:rsid w:val="001D42A2"/>
    <w:rsid w:val="001D4312"/>
    <w:rsid w:val="001D4668"/>
    <w:rsid w:val="001D5751"/>
    <w:rsid w:val="001D5A19"/>
    <w:rsid w:val="001D5C81"/>
    <w:rsid w:val="001D5E58"/>
    <w:rsid w:val="001D5EE7"/>
    <w:rsid w:val="001D6C6D"/>
    <w:rsid w:val="001D6CAF"/>
    <w:rsid w:val="001D6D34"/>
    <w:rsid w:val="001D71E9"/>
    <w:rsid w:val="001D78A3"/>
    <w:rsid w:val="001E021A"/>
    <w:rsid w:val="001E11C0"/>
    <w:rsid w:val="001E1302"/>
    <w:rsid w:val="001E17C3"/>
    <w:rsid w:val="001E1C73"/>
    <w:rsid w:val="001E2962"/>
    <w:rsid w:val="001E3098"/>
    <w:rsid w:val="001E36E1"/>
    <w:rsid w:val="001E482A"/>
    <w:rsid w:val="001E522A"/>
    <w:rsid w:val="001E5F3F"/>
    <w:rsid w:val="001E6FFA"/>
    <w:rsid w:val="001E7105"/>
    <w:rsid w:val="001E73D9"/>
    <w:rsid w:val="001F0217"/>
    <w:rsid w:val="001F090D"/>
    <w:rsid w:val="001F1542"/>
    <w:rsid w:val="001F2BC8"/>
    <w:rsid w:val="001F35D9"/>
    <w:rsid w:val="001F38EB"/>
    <w:rsid w:val="001F3A7A"/>
    <w:rsid w:val="001F3AC5"/>
    <w:rsid w:val="001F4630"/>
    <w:rsid w:val="001F507C"/>
    <w:rsid w:val="001F560F"/>
    <w:rsid w:val="001F5F6B"/>
    <w:rsid w:val="001F6450"/>
    <w:rsid w:val="001F7380"/>
    <w:rsid w:val="001F761C"/>
    <w:rsid w:val="001F7AE6"/>
    <w:rsid w:val="002005D8"/>
    <w:rsid w:val="002006F5"/>
    <w:rsid w:val="00200F80"/>
    <w:rsid w:val="002013CD"/>
    <w:rsid w:val="00201D1C"/>
    <w:rsid w:val="00202173"/>
    <w:rsid w:val="0020294B"/>
    <w:rsid w:val="00202C5C"/>
    <w:rsid w:val="00202D1B"/>
    <w:rsid w:val="00202D87"/>
    <w:rsid w:val="00203098"/>
    <w:rsid w:val="00203203"/>
    <w:rsid w:val="00203279"/>
    <w:rsid w:val="0020397D"/>
    <w:rsid w:val="00203E77"/>
    <w:rsid w:val="00205878"/>
    <w:rsid w:val="00205F45"/>
    <w:rsid w:val="00206494"/>
    <w:rsid w:val="00206921"/>
    <w:rsid w:val="00206C1A"/>
    <w:rsid w:val="00206E83"/>
    <w:rsid w:val="00211AAC"/>
    <w:rsid w:val="00211E85"/>
    <w:rsid w:val="0021209F"/>
    <w:rsid w:val="0021287F"/>
    <w:rsid w:val="00212D76"/>
    <w:rsid w:val="002137F9"/>
    <w:rsid w:val="00214658"/>
    <w:rsid w:val="00214FCC"/>
    <w:rsid w:val="002153A4"/>
    <w:rsid w:val="00215A9C"/>
    <w:rsid w:val="002167F7"/>
    <w:rsid w:val="00216A8D"/>
    <w:rsid w:val="00216F37"/>
    <w:rsid w:val="00217426"/>
    <w:rsid w:val="002174D2"/>
    <w:rsid w:val="0021756B"/>
    <w:rsid w:val="00217587"/>
    <w:rsid w:val="002201CD"/>
    <w:rsid w:val="00220571"/>
    <w:rsid w:val="00220835"/>
    <w:rsid w:val="00220984"/>
    <w:rsid w:val="00220A04"/>
    <w:rsid w:val="002218FE"/>
    <w:rsid w:val="002221CC"/>
    <w:rsid w:val="00222559"/>
    <w:rsid w:val="00222730"/>
    <w:rsid w:val="002238F4"/>
    <w:rsid w:val="002244F0"/>
    <w:rsid w:val="00224A2B"/>
    <w:rsid w:val="00224A8C"/>
    <w:rsid w:val="00224B19"/>
    <w:rsid w:val="002254EC"/>
    <w:rsid w:val="0022586D"/>
    <w:rsid w:val="002270D7"/>
    <w:rsid w:val="0022724A"/>
    <w:rsid w:val="002307D1"/>
    <w:rsid w:val="0023124E"/>
    <w:rsid w:val="00231E2E"/>
    <w:rsid w:val="00232766"/>
    <w:rsid w:val="00232E76"/>
    <w:rsid w:val="0023365E"/>
    <w:rsid w:val="00234575"/>
    <w:rsid w:val="002349D8"/>
    <w:rsid w:val="00234F42"/>
    <w:rsid w:val="00235652"/>
    <w:rsid w:val="00235CC3"/>
    <w:rsid w:val="0023676A"/>
    <w:rsid w:val="0023707E"/>
    <w:rsid w:val="00237A80"/>
    <w:rsid w:val="002400E8"/>
    <w:rsid w:val="002421DA"/>
    <w:rsid w:val="00243EBC"/>
    <w:rsid w:val="00244064"/>
    <w:rsid w:val="0024478C"/>
    <w:rsid w:val="00244E9C"/>
    <w:rsid w:val="00244EBE"/>
    <w:rsid w:val="0024528E"/>
    <w:rsid w:val="002459CF"/>
    <w:rsid w:val="00245EAD"/>
    <w:rsid w:val="00245EB0"/>
    <w:rsid w:val="00246A35"/>
    <w:rsid w:val="00246A3A"/>
    <w:rsid w:val="00246B54"/>
    <w:rsid w:val="0024761B"/>
    <w:rsid w:val="002477BD"/>
    <w:rsid w:val="00247907"/>
    <w:rsid w:val="00247C8F"/>
    <w:rsid w:val="00247FA2"/>
    <w:rsid w:val="0025085F"/>
    <w:rsid w:val="00251019"/>
    <w:rsid w:val="002512DE"/>
    <w:rsid w:val="00251378"/>
    <w:rsid w:val="002519DB"/>
    <w:rsid w:val="00251B21"/>
    <w:rsid w:val="00251C60"/>
    <w:rsid w:val="00252085"/>
    <w:rsid w:val="0025270D"/>
    <w:rsid w:val="00252D04"/>
    <w:rsid w:val="00253573"/>
    <w:rsid w:val="00253EB3"/>
    <w:rsid w:val="00254FB0"/>
    <w:rsid w:val="00255948"/>
    <w:rsid w:val="00255FFF"/>
    <w:rsid w:val="00256C32"/>
    <w:rsid w:val="00260357"/>
    <w:rsid w:val="00260EF0"/>
    <w:rsid w:val="00261118"/>
    <w:rsid w:val="00261306"/>
    <w:rsid w:val="00261783"/>
    <w:rsid w:val="00261DF0"/>
    <w:rsid w:val="0026219C"/>
    <w:rsid w:val="0026225E"/>
    <w:rsid w:val="002642A1"/>
    <w:rsid w:val="00265241"/>
    <w:rsid w:val="00265A4F"/>
    <w:rsid w:val="00265FD1"/>
    <w:rsid w:val="002663E6"/>
    <w:rsid w:val="0026646D"/>
    <w:rsid w:val="0026671B"/>
    <w:rsid w:val="00266762"/>
    <w:rsid w:val="002671AB"/>
    <w:rsid w:val="00267365"/>
    <w:rsid w:val="00267E31"/>
    <w:rsid w:val="002708AC"/>
    <w:rsid w:val="00270FA1"/>
    <w:rsid w:val="00271199"/>
    <w:rsid w:val="002712AE"/>
    <w:rsid w:val="00271FBF"/>
    <w:rsid w:val="0027208A"/>
    <w:rsid w:val="00272524"/>
    <w:rsid w:val="0027289E"/>
    <w:rsid w:val="00273A4A"/>
    <w:rsid w:val="00273D27"/>
    <w:rsid w:val="00274162"/>
    <w:rsid w:val="0027478D"/>
    <w:rsid w:val="00274E04"/>
    <w:rsid w:val="00275693"/>
    <w:rsid w:val="00275E9A"/>
    <w:rsid w:val="0027608B"/>
    <w:rsid w:val="00276302"/>
    <w:rsid w:val="00276457"/>
    <w:rsid w:val="00276816"/>
    <w:rsid w:val="00277758"/>
    <w:rsid w:val="00280295"/>
    <w:rsid w:val="002802BA"/>
    <w:rsid w:val="00280501"/>
    <w:rsid w:val="00280BBB"/>
    <w:rsid w:val="00281A5B"/>
    <w:rsid w:val="0028233F"/>
    <w:rsid w:val="0028236E"/>
    <w:rsid w:val="00282EEE"/>
    <w:rsid w:val="0028303A"/>
    <w:rsid w:val="00283552"/>
    <w:rsid w:val="00283695"/>
    <w:rsid w:val="00284329"/>
    <w:rsid w:val="00284348"/>
    <w:rsid w:val="00284D4E"/>
    <w:rsid w:val="00284F21"/>
    <w:rsid w:val="00286458"/>
    <w:rsid w:val="002871FE"/>
    <w:rsid w:val="0028780C"/>
    <w:rsid w:val="00287D44"/>
    <w:rsid w:val="00290123"/>
    <w:rsid w:val="00290203"/>
    <w:rsid w:val="002911D8"/>
    <w:rsid w:val="00291E41"/>
    <w:rsid w:val="0029224F"/>
    <w:rsid w:val="00292ABF"/>
    <w:rsid w:val="00293382"/>
    <w:rsid w:val="0029485A"/>
    <w:rsid w:val="0029547A"/>
    <w:rsid w:val="00296754"/>
    <w:rsid w:val="00297BED"/>
    <w:rsid w:val="00297EDA"/>
    <w:rsid w:val="002A0502"/>
    <w:rsid w:val="002A1770"/>
    <w:rsid w:val="002A1E04"/>
    <w:rsid w:val="002A228E"/>
    <w:rsid w:val="002A3CB3"/>
    <w:rsid w:val="002A40C2"/>
    <w:rsid w:val="002A4301"/>
    <w:rsid w:val="002A4402"/>
    <w:rsid w:val="002A487F"/>
    <w:rsid w:val="002A4B72"/>
    <w:rsid w:val="002A4EA4"/>
    <w:rsid w:val="002A5D15"/>
    <w:rsid w:val="002A64AB"/>
    <w:rsid w:val="002A651D"/>
    <w:rsid w:val="002A69A0"/>
    <w:rsid w:val="002A6A11"/>
    <w:rsid w:val="002A743B"/>
    <w:rsid w:val="002B011A"/>
    <w:rsid w:val="002B0297"/>
    <w:rsid w:val="002B092C"/>
    <w:rsid w:val="002B120E"/>
    <w:rsid w:val="002B1C7F"/>
    <w:rsid w:val="002B27EC"/>
    <w:rsid w:val="002B30B7"/>
    <w:rsid w:val="002B331A"/>
    <w:rsid w:val="002B4117"/>
    <w:rsid w:val="002B4996"/>
    <w:rsid w:val="002B49EF"/>
    <w:rsid w:val="002B4CD5"/>
    <w:rsid w:val="002B5194"/>
    <w:rsid w:val="002B5340"/>
    <w:rsid w:val="002B5E30"/>
    <w:rsid w:val="002B68CB"/>
    <w:rsid w:val="002B70A8"/>
    <w:rsid w:val="002B7863"/>
    <w:rsid w:val="002C177B"/>
    <w:rsid w:val="002C1DEA"/>
    <w:rsid w:val="002C1E07"/>
    <w:rsid w:val="002C2140"/>
    <w:rsid w:val="002C2238"/>
    <w:rsid w:val="002C28F9"/>
    <w:rsid w:val="002C2B40"/>
    <w:rsid w:val="002C2E77"/>
    <w:rsid w:val="002C306C"/>
    <w:rsid w:val="002C3BF8"/>
    <w:rsid w:val="002C3F21"/>
    <w:rsid w:val="002C4833"/>
    <w:rsid w:val="002C4ECF"/>
    <w:rsid w:val="002C5949"/>
    <w:rsid w:val="002C5A73"/>
    <w:rsid w:val="002C65B4"/>
    <w:rsid w:val="002C69FA"/>
    <w:rsid w:val="002C6BF0"/>
    <w:rsid w:val="002C77AC"/>
    <w:rsid w:val="002C7C01"/>
    <w:rsid w:val="002D01B0"/>
    <w:rsid w:val="002D0275"/>
    <w:rsid w:val="002D0AF5"/>
    <w:rsid w:val="002D2972"/>
    <w:rsid w:val="002D2D26"/>
    <w:rsid w:val="002D30C1"/>
    <w:rsid w:val="002D3471"/>
    <w:rsid w:val="002D350D"/>
    <w:rsid w:val="002D37A8"/>
    <w:rsid w:val="002D3A24"/>
    <w:rsid w:val="002D3FB8"/>
    <w:rsid w:val="002D484B"/>
    <w:rsid w:val="002D489F"/>
    <w:rsid w:val="002D4A80"/>
    <w:rsid w:val="002D4DBD"/>
    <w:rsid w:val="002D51F6"/>
    <w:rsid w:val="002D73A9"/>
    <w:rsid w:val="002D7B51"/>
    <w:rsid w:val="002E0009"/>
    <w:rsid w:val="002E05D2"/>
    <w:rsid w:val="002E0920"/>
    <w:rsid w:val="002E0C8D"/>
    <w:rsid w:val="002E0CF6"/>
    <w:rsid w:val="002E132F"/>
    <w:rsid w:val="002E190C"/>
    <w:rsid w:val="002E192F"/>
    <w:rsid w:val="002E2355"/>
    <w:rsid w:val="002E2ABA"/>
    <w:rsid w:val="002E2D69"/>
    <w:rsid w:val="002E2E56"/>
    <w:rsid w:val="002E2F22"/>
    <w:rsid w:val="002E3222"/>
    <w:rsid w:val="002E36DD"/>
    <w:rsid w:val="002E39D8"/>
    <w:rsid w:val="002E3BA3"/>
    <w:rsid w:val="002E4076"/>
    <w:rsid w:val="002E421A"/>
    <w:rsid w:val="002E56A8"/>
    <w:rsid w:val="002E598F"/>
    <w:rsid w:val="002E6D77"/>
    <w:rsid w:val="002E7DAE"/>
    <w:rsid w:val="002F0626"/>
    <w:rsid w:val="002F1330"/>
    <w:rsid w:val="002F19A4"/>
    <w:rsid w:val="002F2CDD"/>
    <w:rsid w:val="002F30F4"/>
    <w:rsid w:val="002F33F2"/>
    <w:rsid w:val="002F36CE"/>
    <w:rsid w:val="002F3952"/>
    <w:rsid w:val="002F43E6"/>
    <w:rsid w:val="002F44E2"/>
    <w:rsid w:val="002F4AAC"/>
    <w:rsid w:val="002F4BBF"/>
    <w:rsid w:val="002F5146"/>
    <w:rsid w:val="002F51F5"/>
    <w:rsid w:val="002F53C0"/>
    <w:rsid w:val="002F5533"/>
    <w:rsid w:val="002F5888"/>
    <w:rsid w:val="002F5F1F"/>
    <w:rsid w:val="002F69EF"/>
    <w:rsid w:val="002F6EA6"/>
    <w:rsid w:val="002F7408"/>
    <w:rsid w:val="002F778F"/>
    <w:rsid w:val="002F7DC4"/>
    <w:rsid w:val="003007D5"/>
    <w:rsid w:val="00301A39"/>
    <w:rsid w:val="00301BE7"/>
    <w:rsid w:val="00302310"/>
    <w:rsid w:val="00302412"/>
    <w:rsid w:val="003027E1"/>
    <w:rsid w:val="00302E2D"/>
    <w:rsid w:val="003040B0"/>
    <w:rsid w:val="003044A0"/>
    <w:rsid w:val="00304570"/>
    <w:rsid w:val="00305035"/>
    <w:rsid w:val="00305435"/>
    <w:rsid w:val="00306849"/>
    <w:rsid w:val="00306AC4"/>
    <w:rsid w:val="00306FC3"/>
    <w:rsid w:val="0030736B"/>
    <w:rsid w:val="00310287"/>
    <w:rsid w:val="00310451"/>
    <w:rsid w:val="00310B64"/>
    <w:rsid w:val="00310BDC"/>
    <w:rsid w:val="00310FFF"/>
    <w:rsid w:val="00311045"/>
    <w:rsid w:val="00311061"/>
    <w:rsid w:val="00311219"/>
    <w:rsid w:val="00311917"/>
    <w:rsid w:val="00312137"/>
    <w:rsid w:val="0031316C"/>
    <w:rsid w:val="0031370D"/>
    <w:rsid w:val="00313A40"/>
    <w:rsid w:val="003142D5"/>
    <w:rsid w:val="003146CE"/>
    <w:rsid w:val="00315423"/>
    <w:rsid w:val="00315444"/>
    <w:rsid w:val="003163EF"/>
    <w:rsid w:val="00316BB9"/>
    <w:rsid w:val="00317583"/>
    <w:rsid w:val="003208DC"/>
    <w:rsid w:val="00320964"/>
    <w:rsid w:val="003218EE"/>
    <w:rsid w:val="00321C18"/>
    <w:rsid w:val="00321C9A"/>
    <w:rsid w:val="003224DA"/>
    <w:rsid w:val="003227BB"/>
    <w:rsid w:val="00323934"/>
    <w:rsid w:val="00323A7C"/>
    <w:rsid w:val="00323F72"/>
    <w:rsid w:val="0032400A"/>
    <w:rsid w:val="00324949"/>
    <w:rsid w:val="00324EC5"/>
    <w:rsid w:val="00325275"/>
    <w:rsid w:val="003254F1"/>
    <w:rsid w:val="0032604A"/>
    <w:rsid w:val="00326341"/>
    <w:rsid w:val="0032699F"/>
    <w:rsid w:val="00326EC4"/>
    <w:rsid w:val="003273C4"/>
    <w:rsid w:val="003275DF"/>
    <w:rsid w:val="00327EE6"/>
    <w:rsid w:val="00327F16"/>
    <w:rsid w:val="00330359"/>
    <w:rsid w:val="00330C73"/>
    <w:rsid w:val="00330D21"/>
    <w:rsid w:val="00330D6B"/>
    <w:rsid w:val="003317F8"/>
    <w:rsid w:val="0033225F"/>
    <w:rsid w:val="00332BDA"/>
    <w:rsid w:val="00332F96"/>
    <w:rsid w:val="0033330F"/>
    <w:rsid w:val="00333363"/>
    <w:rsid w:val="00333AED"/>
    <w:rsid w:val="00333FD8"/>
    <w:rsid w:val="003346E6"/>
    <w:rsid w:val="00334716"/>
    <w:rsid w:val="0033521C"/>
    <w:rsid w:val="00335A17"/>
    <w:rsid w:val="00335FCD"/>
    <w:rsid w:val="0033608A"/>
    <w:rsid w:val="003361F2"/>
    <w:rsid w:val="0033762F"/>
    <w:rsid w:val="00337C2B"/>
    <w:rsid w:val="00337DD0"/>
    <w:rsid w:val="00340660"/>
    <w:rsid w:val="00341C5B"/>
    <w:rsid w:val="00341EB4"/>
    <w:rsid w:val="00341F64"/>
    <w:rsid w:val="00342399"/>
    <w:rsid w:val="00342423"/>
    <w:rsid w:val="00342897"/>
    <w:rsid w:val="00342A73"/>
    <w:rsid w:val="00342E2E"/>
    <w:rsid w:val="003439C6"/>
    <w:rsid w:val="00343A73"/>
    <w:rsid w:val="003450C4"/>
    <w:rsid w:val="00346E69"/>
    <w:rsid w:val="003471F1"/>
    <w:rsid w:val="0034759A"/>
    <w:rsid w:val="00347CCF"/>
    <w:rsid w:val="00347D55"/>
    <w:rsid w:val="00350118"/>
    <w:rsid w:val="00350357"/>
    <w:rsid w:val="003505F7"/>
    <w:rsid w:val="00350600"/>
    <w:rsid w:val="003506A3"/>
    <w:rsid w:val="00350804"/>
    <w:rsid w:val="00350B35"/>
    <w:rsid w:val="00350B4B"/>
    <w:rsid w:val="003515EB"/>
    <w:rsid w:val="00352528"/>
    <w:rsid w:val="00352DE9"/>
    <w:rsid w:val="003539C6"/>
    <w:rsid w:val="00353AA1"/>
    <w:rsid w:val="00353ABA"/>
    <w:rsid w:val="00353B7F"/>
    <w:rsid w:val="0035403F"/>
    <w:rsid w:val="0035489A"/>
    <w:rsid w:val="003556E5"/>
    <w:rsid w:val="00355F96"/>
    <w:rsid w:val="00355FE6"/>
    <w:rsid w:val="0035616C"/>
    <w:rsid w:val="003563C2"/>
    <w:rsid w:val="00356A58"/>
    <w:rsid w:val="00356ED8"/>
    <w:rsid w:val="0035755E"/>
    <w:rsid w:val="003606AA"/>
    <w:rsid w:val="003607D5"/>
    <w:rsid w:val="00361536"/>
    <w:rsid w:val="00361BFD"/>
    <w:rsid w:val="00362BEA"/>
    <w:rsid w:val="00362F00"/>
    <w:rsid w:val="00363463"/>
    <w:rsid w:val="0036437F"/>
    <w:rsid w:val="00364777"/>
    <w:rsid w:val="00364E94"/>
    <w:rsid w:val="00364F11"/>
    <w:rsid w:val="00365097"/>
    <w:rsid w:val="003664A7"/>
    <w:rsid w:val="00366C7E"/>
    <w:rsid w:val="00367236"/>
    <w:rsid w:val="003672EE"/>
    <w:rsid w:val="00373102"/>
    <w:rsid w:val="00373184"/>
    <w:rsid w:val="00373814"/>
    <w:rsid w:val="00374219"/>
    <w:rsid w:val="003747BE"/>
    <w:rsid w:val="00374EFD"/>
    <w:rsid w:val="00374FD3"/>
    <w:rsid w:val="00375F46"/>
    <w:rsid w:val="00380291"/>
    <w:rsid w:val="00380736"/>
    <w:rsid w:val="00380878"/>
    <w:rsid w:val="003816F6"/>
    <w:rsid w:val="0038271D"/>
    <w:rsid w:val="00382B0B"/>
    <w:rsid w:val="00382D33"/>
    <w:rsid w:val="00382FA8"/>
    <w:rsid w:val="00383A58"/>
    <w:rsid w:val="00384216"/>
    <w:rsid w:val="00384EA3"/>
    <w:rsid w:val="00385480"/>
    <w:rsid w:val="003855C3"/>
    <w:rsid w:val="00385B4E"/>
    <w:rsid w:val="00386537"/>
    <w:rsid w:val="00386CD8"/>
    <w:rsid w:val="00387139"/>
    <w:rsid w:val="00387966"/>
    <w:rsid w:val="00387FD8"/>
    <w:rsid w:val="003904D7"/>
    <w:rsid w:val="00390F28"/>
    <w:rsid w:val="00391438"/>
    <w:rsid w:val="00391BB5"/>
    <w:rsid w:val="003926CA"/>
    <w:rsid w:val="00393826"/>
    <w:rsid w:val="00393E5E"/>
    <w:rsid w:val="00394C3C"/>
    <w:rsid w:val="00394FA7"/>
    <w:rsid w:val="00395172"/>
    <w:rsid w:val="00395A49"/>
    <w:rsid w:val="00395F8E"/>
    <w:rsid w:val="003962BD"/>
    <w:rsid w:val="00396824"/>
    <w:rsid w:val="00396826"/>
    <w:rsid w:val="00396A1B"/>
    <w:rsid w:val="003A06F9"/>
    <w:rsid w:val="003A0C84"/>
    <w:rsid w:val="003A11DB"/>
    <w:rsid w:val="003A1228"/>
    <w:rsid w:val="003A1354"/>
    <w:rsid w:val="003A1623"/>
    <w:rsid w:val="003A1EAB"/>
    <w:rsid w:val="003A1F86"/>
    <w:rsid w:val="003A2346"/>
    <w:rsid w:val="003A2461"/>
    <w:rsid w:val="003A2DBA"/>
    <w:rsid w:val="003A39A1"/>
    <w:rsid w:val="003A3D46"/>
    <w:rsid w:val="003A3F28"/>
    <w:rsid w:val="003A48F0"/>
    <w:rsid w:val="003A50B9"/>
    <w:rsid w:val="003A56E4"/>
    <w:rsid w:val="003A5B1E"/>
    <w:rsid w:val="003A5B2B"/>
    <w:rsid w:val="003A5BDE"/>
    <w:rsid w:val="003A6034"/>
    <w:rsid w:val="003A6525"/>
    <w:rsid w:val="003A6AD9"/>
    <w:rsid w:val="003A6AFD"/>
    <w:rsid w:val="003A6F5E"/>
    <w:rsid w:val="003A7545"/>
    <w:rsid w:val="003A757A"/>
    <w:rsid w:val="003A77E6"/>
    <w:rsid w:val="003A7940"/>
    <w:rsid w:val="003B082B"/>
    <w:rsid w:val="003B1CA7"/>
    <w:rsid w:val="003B26AD"/>
    <w:rsid w:val="003B2A0E"/>
    <w:rsid w:val="003B2E77"/>
    <w:rsid w:val="003B2FCB"/>
    <w:rsid w:val="003B3469"/>
    <w:rsid w:val="003B3A5E"/>
    <w:rsid w:val="003B5BBD"/>
    <w:rsid w:val="003B61EA"/>
    <w:rsid w:val="003B676F"/>
    <w:rsid w:val="003B682B"/>
    <w:rsid w:val="003B6E80"/>
    <w:rsid w:val="003C00EF"/>
    <w:rsid w:val="003C05DD"/>
    <w:rsid w:val="003C193E"/>
    <w:rsid w:val="003C1983"/>
    <w:rsid w:val="003C1EB2"/>
    <w:rsid w:val="003C1FF5"/>
    <w:rsid w:val="003C2191"/>
    <w:rsid w:val="003C29A8"/>
    <w:rsid w:val="003C3527"/>
    <w:rsid w:val="003C3DFF"/>
    <w:rsid w:val="003C4C9C"/>
    <w:rsid w:val="003C5966"/>
    <w:rsid w:val="003C59AF"/>
    <w:rsid w:val="003C5BD8"/>
    <w:rsid w:val="003C63EE"/>
    <w:rsid w:val="003C6D18"/>
    <w:rsid w:val="003C6D23"/>
    <w:rsid w:val="003C70C3"/>
    <w:rsid w:val="003C7358"/>
    <w:rsid w:val="003D004E"/>
    <w:rsid w:val="003D0F6E"/>
    <w:rsid w:val="003D15E9"/>
    <w:rsid w:val="003D162F"/>
    <w:rsid w:val="003D1A7B"/>
    <w:rsid w:val="003D1C18"/>
    <w:rsid w:val="003D1FE9"/>
    <w:rsid w:val="003D26EF"/>
    <w:rsid w:val="003D3152"/>
    <w:rsid w:val="003D347B"/>
    <w:rsid w:val="003D3863"/>
    <w:rsid w:val="003D3C27"/>
    <w:rsid w:val="003D3E34"/>
    <w:rsid w:val="003D53CB"/>
    <w:rsid w:val="003D5677"/>
    <w:rsid w:val="003D5711"/>
    <w:rsid w:val="003D58A5"/>
    <w:rsid w:val="003D5BFE"/>
    <w:rsid w:val="003D5DA7"/>
    <w:rsid w:val="003D60BE"/>
    <w:rsid w:val="003D79EC"/>
    <w:rsid w:val="003D7CC2"/>
    <w:rsid w:val="003E0273"/>
    <w:rsid w:val="003E0462"/>
    <w:rsid w:val="003E1912"/>
    <w:rsid w:val="003E1D72"/>
    <w:rsid w:val="003E20DD"/>
    <w:rsid w:val="003E2500"/>
    <w:rsid w:val="003E335B"/>
    <w:rsid w:val="003E39E4"/>
    <w:rsid w:val="003E3E0F"/>
    <w:rsid w:val="003E409B"/>
    <w:rsid w:val="003E5613"/>
    <w:rsid w:val="003E5A59"/>
    <w:rsid w:val="003E61A8"/>
    <w:rsid w:val="003E65C6"/>
    <w:rsid w:val="003E692D"/>
    <w:rsid w:val="003E6C4B"/>
    <w:rsid w:val="003E79EF"/>
    <w:rsid w:val="003F09C9"/>
    <w:rsid w:val="003F19A5"/>
    <w:rsid w:val="003F2660"/>
    <w:rsid w:val="003F29CA"/>
    <w:rsid w:val="003F33DB"/>
    <w:rsid w:val="003F3FF6"/>
    <w:rsid w:val="003F4F12"/>
    <w:rsid w:val="003F6488"/>
    <w:rsid w:val="003F68DC"/>
    <w:rsid w:val="003F776E"/>
    <w:rsid w:val="00400AC8"/>
    <w:rsid w:val="00400EFA"/>
    <w:rsid w:val="0040108C"/>
    <w:rsid w:val="00401599"/>
    <w:rsid w:val="00401B99"/>
    <w:rsid w:val="00402077"/>
    <w:rsid w:val="0040227D"/>
    <w:rsid w:val="0040234E"/>
    <w:rsid w:val="004023E1"/>
    <w:rsid w:val="004025C8"/>
    <w:rsid w:val="00402856"/>
    <w:rsid w:val="00402E18"/>
    <w:rsid w:val="00403403"/>
    <w:rsid w:val="00404C17"/>
    <w:rsid w:val="00404D1A"/>
    <w:rsid w:val="00404EB4"/>
    <w:rsid w:val="0040590E"/>
    <w:rsid w:val="0040667E"/>
    <w:rsid w:val="0040676E"/>
    <w:rsid w:val="00406776"/>
    <w:rsid w:val="00406F55"/>
    <w:rsid w:val="00410080"/>
    <w:rsid w:val="004100FD"/>
    <w:rsid w:val="0041061D"/>
    <w:rsid w:val="00410DE8"/>
    <w:rsid w:val="004110D0"/>
    <w:rsid w:val="004110DE"/>
    <w:rsid w:val="00411113"/>
    <w:rsid w:val="004114BC"/>
    <w:rsid w:val="00411773"/>
    <w:rsid w:val="00411E61"/>
    <w:rsid w:val="00412202"/>
    <w:rsid w:val="004122D1"/>
    <w:rsid w:val="00412E7F"/>
    <w:rsid w:val="004131A6"/>
    <w:rsid w:val="00413383"/>
    <w:rsid w:val="00413489"/>
    <w:rsid w:val="0041384E"/>
    <w:rsid w:val="00413A2C"/>
    <w:rsid w:val="00413AD5"/>
    <w:rsid w:val="00413E51"/>
    <w:rsid w:val="0041451D"/>
    <w:rsid w:val="00416D66"/>
    <w:rsid w:val="004170DC"/>
    <w:rsid w:val="00417359"/>
    <w:rsid w:val="0041774E"/>
    <w:rsid w:val="00417BB7"/>
    <w:rsid w:val="004200F4"/>
    <w:rsid w:val="0042014D"/>
    <w:rsid w:val="004201FB"/>
    <w:rsid w:val="004213AF"/>
    <w:rsid w:val="00422447"/>
    <w:rsid w:val="00422514"/>
    <w:rsid w:val="00422D50"/>
    <w:rsid w:val="00422F74"/>
    <w:rsid w:val="00423A84"/>
    <w:rsid w:val="00423AC2"/>
    <w:rsid w:val="00423E94"/>
    <w:rsid w:val="00424532"/>
    <w:rsid w:val="00424B44"/>
    <w:rsid w:val="00424EAC"/>
    <w:rsid w:val="00425658"/>
    <w:rsid w:val="00426684"/>
    <w:rsid w:val="0042737F"/>
    <w:rsid w:val="00427EA8"/>
    <w:rsid w:val="004309D1"/>
    <w:rsid w:val="00432336"/>
    <w:rsid w:val="00432BC6"/>
    <w:rsid w:val="00433697"/>
    <w:rsid w:val="0043411C"/>
    <w:rsid w:val="0043453A"/>
    <w:rsid w:val="00434B0B"/>
    <w:rsid w:val="00434EA6"/>
    <w:rsid w:val="00435B7E"/>
    <w:rsid w:val="00436BD4"/>
    <w:rsid w:val="0044085A"/>
    <w:rsid w:val="00441675"/>
    <w:rsid w:val="004418AF"/>
    <w:rsid w:val="00441A29"/>
    <w:rsid w:val="00442772"/>
    <w:rsid w:val="00442B05"/>
    <w:rsid w:val="00442F88"/>
    <w:rsid w:val="004430C4"/>
    <w:rsid w:val="00443E65"/>
    <w:rsid w:val="004440D8"/>
    <w:rsid w:val="0044449D"/>
    <w:rsid w:val="004445A6"/>
    <w:rsid w:val="00444A1F"/>
    <w:rsid w:val="00444D64"/>
    <w:rsid w:val="004450D8"/>
    <w:rsid w:val="004469FF"/>
    <w:rsid w:val="00446A24"/>
    <w:rsid w:val="00447693"/>
    <w:rsid w:val="00447D03"/>
    <w:rsid w:val="00447E9C"/>
    <w:rsid w:val="0045014D"/>
    <w:rsid w:val="004505A5"/>
    <w:rsid w:val="004518A0"/>
    <w:rsid w:val="00451C09"/>
    <w:rsid w:val="00452485"/>
    <w:rsid w:val="00453056"/>
    <w:rsid w:val="00453493"/>
    <w:rsid w:val="004534AD"/>
    <w:rsid w:val="00453EBE"/>
    <w:rsid w:val="00454838"/>
    <w:rsid w:val="00455544"/>
    <w:rsid w:val="00455D91"/>
    <w:rsid w:val="00455E11"/>
    <w:rsid w:val="00455F6A"/>
    <w:rsid w:val="00456907"/>
    <w:rsid w:val="00456E9E"/>
    <w:rsid w:val="0045766E"/>
    <w:rsid w:val="00460012"/>
    <w:rsid w:val="00460851"/>
    <w:rsid w:val="00461973"/>
    <w:rsid w:val="00462195"/>
    <w:rsid w:val="00463227"/>
    <w:rsid w:val="00463501"/>
    <w:rsid w:val="00463C5D"/>
    <w:rsid w:val="004648EB"/>
    <w:rsid w:val="00464F4D"/>
    <w:rsid w:val="00465138"/>
    <w:rsid w:val="00465273"/>
    <w:rsid w:val="00465FE2"/>
    <w:rsid w:val="00466B15"/>
    <w:rsid w:val="00466B1E"/>
    <w:rsid w:val="00467300"/>
    <w:rsid w:val="00467A1B"/>
    <w:rsid w:val="00467BA3"/>
    <w:rsid w:val="00467BA7"/>
    <w:rsid w:val="00467BAA"/>
    <w:rsid w:val="00467D7B"/>
    <w:rsid w:val="004700EA"/>
    <w:rsid w:val="0047076F"/>
    <w:rsid w:val="00470AE7"/>
    <w:rsid w:val="00470B9A"/>
    <w:rsid w:val="00470CB1"/>
    <w:rsid w:val="00471140"/>
    <w:rsid w:val="0047138F"/>
    <w:rsid w:val="004714D0"/>
    <w:rsid w:val="0047163B"/>
    <w:rsid w:val="00471B53"/>
    <w:rsid w:val="004724EF"/>
    <w:rsid w:val="00472587"/>
    <w:rsid w:val="00473156"/>
    <w:rsid w:val="00473934"/>
    <w:rsid w:val="00473D0A"/>
    <w:rsid w:val="00473E36"/>
    <w:rsid w:val="00474855"/>
    <w:rsid w:val="00474FCC"/>
    <w:rsid w:val="00475049"/>
    <w:rsid w:val="0047565E"/>
    <w:rsid w:val="004756D1"/>
    <w:rsid w:val="00475732"/>
    <w:rsid w:val="00475D36"/>
    <w:rsid w:val="004772B4"/>
    <w:rsid w:val="00477D08"/>
    <w:rsid w:val="00480214"/>
    <w:rsid w:val="00480AFD"/>
    <w:rsid w:val="00480B9A"/>
    <w:rsid w:val="004816AF"/>
    <w:rsid w:val="004817EC"/>
    <w:rsid w:val="00482E49"/>
    <w:rsid w:val="004835DA"/>
    <w:rsid w:val="004836CE"/>
    <w:rsid w:val="0048436F"/>
    <w:rsid w:val="0048489B"/>
    <w:rsid w:val="00484EF0"/>
    <w:rsid w:val="00485496"/>
    <w:rsid w:val="00485D9D"/>
    <w:rsid w:val="00485E92"/>
    <w:rsid w:val="00485FAF"/>
    <w:rsid w:val="00486F32"/>
    <w:rsid w:val="00486FAC"/>
    <w:rsid w:val="0048723E"/>
    <w:rsid w:val="0049133B"/>
    <w:rsid w:val="00491587"/>
    <w:rsid w:val="00491F0E"/>
    <w:rsid w:val="00492194"/>
    <w:rsid w:val="0049290C"/>
    <w:rsid w:val="004931BF"/>
    <w:rsid w:val="0049332D"/>
    <w:rsid w:val="004939EF"/>
    <w:rsid w:val="00493AF6"/>
    <w:rsid w:val="00493BF0"/>
    <w:rsid w:val="00494729"/>
    <w:rsid w:val="00494769"/>
    <w:rsid w:val="00494897"/>
    <w:rsid w:val="00494B8C"/>
    <w:rsid w:val="00494ECD"/>
    <w:rsid w:val="004950F4"/>
    <w:rsid w:val="00496E06"/>
    <w:rsid w:val="00497E0B"/>
    <w:rsid w:val="004A010F"/>
    <w:rsid w:val="004A04C9"/>
    <w:rsid w:val="004A061B"/>
    <w:rsid w:val="004A106A"/>
    <w:rsid w:val="004A1344"/>
    <w:rsid w:val="004A14FC"/>
    <w:rsid w:val="004A206B"/>
    <w:rsid w:val="004A2477"/>
    <w:rsid w:val="004A24A4"/>
    <w:rsid w:val="004A24A7"/>
    <w:rsid w:val="004A26E0"/>
    <w:rsid w:val="004A2F6F"/>
    <w:rsid w:val="004A3BB4"/>
    <w:rsid w:val="004A40AA"/>
    <w:rsid w:val="004A472A"/>
    <w:rsid w:val="004A4B51"/>
    <w:rsid w:val="004A4DC6"/>
    <w:rsid w:val="004A51EB"/>
    <w:rsid w:val="004A5AC9"/>
    <w:rsid w:val="004A62A9"/>
    <w:rsid w:val="004A6CFE"/>
    <w:rsid w:val="004A6EDF"/>
    <w:rsid w:val="004A7AC7"/>
    <w:rsid w:val="004B0A17"/>
    <w:rsid w:val="004B20D7"/>
    <w:rsid w:val="004B21A5"/>
    <w:rsid w:val="004B2EC1"/>
    <w:rsid w:val="004B3F13"/>
    <w:rsid w:val="004B4359"/>
    <w:rsid w:val="004B65BA"/>
    <w:rsid w:val="004B6982"/>
    <w:rsid w:val="004B70DD"/>
    <w:rsid w:val="004B735E"/>
    <w:rsid w:val="004B7724"/>
    <w:rsid w:val="004B7838"/>
    <w:rsid w:val="004C1282"/>
    <w:rsid w:val="004C177B"/>
    <w:rsid w:val="004C1AFE"/>
    <w:rsid w:val="004C21A4"/>
    <w:rsid w:val="004C2276"/>
    <w:rsid w:val="004C42FA"/>
    <w:rsid w:val="004C44A1"/>
    <w:rsid w:val="004C49CA"/>
    <w:rsid w:val="004C4B30"/>
    <w:rsid w:val="004C4C23"/>
    <w:rsid w:val="004C4DD3"/>
    <w:rsid w:val="004C5955"/>
    <w:rsid w:val="004C5E71"/>
    <w:rsid w:val="004C6075"/>
    <w:rsid w:val="004C65A0"/>
    <w:rsid w:val="004C6B67"/>
    <w:rsid w:val="004C6C03"/>
    <w:rsid w:val="004C7ADE"/>
    <w:rsid w:val="004D0731"/>
    <w:rsid w:val="004D079A"/>
    <w:rsid w:val="004D08DB"/>
    <w:rsid w:val="004D25AF"/>
    <w:rsid w:val="004D25CA"/>
    <w:rsid w:val="004D27D6"/>
    <w:rsid w:val="004D281D"/>
    <w:rsid w:val="004D2ACB"/>
    <w:rsid w:val="004D2B98"/>
    <w:rsid w:val="004D31ED"/>
    <w:rsid w:val="004D3E9F"/>
    <w:rsid w:val="004D42D8"/>
    <w:rsid w:val="004D45C9"/>
    <w:rsid w:val="004D495E"/>
    <w:rsid w:val="004D54B7"/>
    <w:rsid w:val="004D5980"/>
    <w:rsid w:val="004D5C1B"/>
    <w:rsid w:val="004D6318"/>
    <w:rsid w:val="004D678F"/>
    <w:rsid w:val="004D6A15"/>
    <w:rsid w:val="004D6B5B"/>
    <w:rsid w:val="004D718B"/>
    <w:rsid w:val="004D7858"/>
    <w:rsid w:val="004D7F18"/>
    <w:rsid w:val="004E1311"/>
    <w:rsid w:val="004E1F95"/>
    <w:rsid w:val="004E24DC"/>
    <w:rsid w:val="004E3179"/>
    <w:rsid w:val="004E3262"/>
    <w:rsid w:val="004E39E2"/>
    <w:rsid w:val="004E49FE"/>
    <w:rsid w:val="004E4CFC"/>
    <w:rsid w:val="004E511B"/>
    <w:rsid w:val="004E5190"/>
    <w:rsid w:val="004E55F9"/>
    <w:rsid w:val="004E575A"/>
    <w:rsid w:val="004E5767"/>
    <w:rsid w:val="004E592E"/>
    <w:rsid w:val="004E5A94"/>
    <w:rsid w:val="004E6602"/>
    <w:rsid w:val="004E7121"/>
    <w:rsid w:val="004E723C"/>
    <w:rsid w:val="004F04AE"/>
    <w:rsid w:val="004F058C"/>
    <w:rsid w:val="004F1066"/>
    <w:rsid w:val="004F10DC"/>
    <w:rsid w:val="004F192C"/>
    <w:rsid w:val="004F1F1A"/>
    <w:rsid w:val="004F2143"/>
    <w:rsid w:val="004F3330"/>
    <w:rsid w:val="004F3D10"/>
    <w:rsid w:val="004F3E99"/>
    <w:rsid w:val="004F3EA4"/>
    <w:rsid w:val="004F4277"/>
    <w:rsid w:val="004F5098"/>
    <w:rsid w:val="004F5772"/>
    <w:rsid w:val="004F5790"/>
    <w:rsid w:val="004F5936"/>
    <w:rsid w:val="004F66E5"/>
    <w:rsid w:val="004F6B19"/>
    <w:rsid w:val="004F6CEC"/>
    <w:rsid w:val="004F6E12"/>
    <w:rsid w:val="004F7019"/>
    <w:rsid w:val="004F73BF"/>
    <w:rsid w:val="004F75E4"/>
    <w:rsid w:val="00500032"/>
    <w:rsid w:val="005002FE"/>
    <w:rsid w:val="0050094F"/>
    <w:rsid w:val="00500BBF"/>
    <w:rsid w:val="00501499"/>
    <w:rsid w:val="005018BE"/>
    <w:rsid w:val="00501C6C"/>
    <w:rsid w:val="00502AD7"/>
    <w:rsid w:val="0050309B"/>
    <w:rsid w:val="005037F0"/>
    <w:rsid w:val="005038CD"/>
    <w:rsid w:val="005041E6"/>
    <w:rsid w:val="00504743"/>
    <w:rsid w:val="00506631"/>
    <w:rsid w:val="00506950"/>
    <w:rsid w:val="00506A3A"/>
    <w:rsid w:val="00506DE7"/>
    <w:rsid w:val="00506FA9"/>
    <w:rsid w:val="0051010F"/>
    <w:rsid w:val="005109FB"/>
    <w:rsid w:val="00511157"/>
    <w:rsid w:val="00511565"/>
    <w:rsid w:val="0051189F"/>
    <w:rsid w:val="00511A92"/>
    <w:rsid w:val="00512B81"/>
    <w:rsid w:val="00512E79"/>
    <w:rsid w:val="00513655"/>
    <w:rsid w:val="00513CB0"/>
    <w:rsid w:val="00515647"/>
    <w:rsid w:val="0051633D"/>
    <w:rsid w:val="00516A86"/>
    <w:rsid w:val="00516C49"/>
    <w:rsid w:val="0051712D"/>
    <w:rsid w:val="005176D4"/>
    <w:rsid w:val="005200EF"/>
    <w:rsid w:val="00520CE5"/>
    <w:rsid w:val="00521566"/>
    <w:rsid w:val="005217F6"/>
    <w:rsid w:val="00522404"/>
    <w:rsid w:val="00522C97"/>
    <w:rsid w:val="005231DA"/>
    <w:rsid w:val="00523390"/>
    <w:rsid w:val="00523DE9"/>
    <w:rsid w:val="00524082"/>
    <w:rsid w:val="005240AA"/>
    <w:rsid w:val="00524272"/>
    <w:rsid w:val="005244BD"/>
    <w:rsid w:val="005251AC"/>
    <w:rsid w:val="00525C6C"/>
    <w:rsid w:val="00525E0C"/>
    <w:rsid w:val="00526100"/>
    <w:rsid w:val="0052659F"/>
    <w:rsid w:val="00526B71"/>
    <w:rsid w:val="005275F6"/>
    <w:rsid w:val="00527F5D"/>
    <w:rsid w:val="00530159"/>
    <w:rsid w:val="005302CF"/>
    <w:rsid w:val="005303EB"/>
    <w:rsid w:val="00530991"/>
    <w:rsid w:val="005311F5"/>
    <w:rsid w:val="00531521"/>
    <w:rsid w:val="00531A8F"/>
    <w:rsid w:val="00531D53"/>
    <w:rsid w:val="005320D9"/>
    <w:rsid w:val="00532222"/>
    <w:rsid w:val="005327BA"/>
    <w:rsid w:val="00532BC6"/>
    <w:rsid w:val="00532FA0"/>
    <w:rsid w:val="00533339"/>
    <w:rsid w:val="005334C5"/>
    <w:rsid w:val="00533E09"/>
    <w:rsid w:val="0053459C"/>
    <w:rsid w:val="00534C7D"/>
    <w:rsid w:val="0053652D"/>
    <w:rsid w:val="00536A0C"/>
    <w:rsid w:val="00537F4E"/>
    <w:rsid w:val="00537F8E"/>
    <w:rsid w:val="00540319"/>
    <w:rsid w:val="005405D4"/>
    <w:rsid w:val="00540D20"/>
    <w:rsid w:val="0054107E"/>
    <w:rsid w:val="00542A30"/>
    <w:rsid w:val="00543722"/>
    <w:rsid w:val="005438CE"/>
    <w:rsid w:val="00543D26"/>
    <w:rsid w:val="005440C8"/>
    <w:rsid w:val="00544103"/>
    <w:rsid w:val="00544A37"/>
    <w:rsid w:val="00545314"/>
    <w:rsid w:val="0054539D"/>
    <w:rsid w:val="005458A9"/>
    <w:rsid w:val="00546674"/>
    <w:rsid w:val="005468DC"/>
    <w:rsid w:val="005470B5"/>
    <w:rsid w:val="00547189"/>
    <w:rsid w:val="005474C0"/>
    <w:rsid w:val="00547B0B"/>
    <w:rsid w:val="005505A4"/>
    <w:rsid w:val="00550B2F"/>
    <w:rsid w:val="00550E89"/>
    <w:rsid w:val="005511B2"/>
    <w:rsid w:val="00552E94"/>
    <w:rsid w:val="00553172"/>
    <w:rsid w:val="005537EB"/>
    <w:rsid w:val="0055448F"/>
    <w:rsid w:val="00554797"/>
    <w:rsid w:val="00554FA9"/>
    <w:rsid w:val="0055503C"/>
    <w:rsid w:val="00555269"/>
    <w:rsid w:val="00555A99"/>
    <w:rsid w:val="005568F2"/>
    <w:rsid w:val="00556AFB"/>
    <w:rsid w:val="00556D5E"/>
    <w:rsid w:val="00556E62"/>
    <w:rsid w:val="005579D9"/>
    <w:rsid w:val="00557B30"/>
    <w:rsid w:val="00557FF2"/>
    <w:rsid w:val="0056359E"/>
    <w:rsid w:val="005636DF"/>
    <w:rsid w:val="00564212"/>
    <w:rsid w:val="00564453"/>
    <w:rsid w:val="00564C90"/>
    <w:rsid w:val="00564D83"/>
    <w:rsid w:val="005650AD"/>
    <w:rsid w:val="00565627"/>
    <w:rsid w:val="00566F3C"/>
    <w:rsid w:val="005670E7"/>
    <w:rsid w:val="005676BA"/>
    <w:rsid w:val="00570A47"/>
    <w:rsid w:val="00570EEC"/>
    <w:rsid w:val="00571101"/>
    <w:rsid w:val="00571630"/>
    <w:rsid w:val="00571935"/>
    <w:rsid w:val="00571D97"/>
    <w:rsid w:val="00572102"/>
    <w:rsid w:val="005722B0"/>
    <w:rsid w:val="005737BA"/>
    <w:rsid w:val="00574A47"/>
    <w:rsid w:val="00574D13"/>
    <w:rsid w:val="005755BA"/>
    <w:rsid w:val="00575721"/>
    <w:rsid w:val="005769E2"/>
    <w:rsid w:val="0058085A"/>
    <w:rsid w:val="00580F10"/>
    <w:rsid w:val="00581B04"/>
    <w:rsid w:val="0058230C"/>
    <w:rsid w:val="00582391"/>
    <w:rsid w:val="00582585"/>
    <w:rsid w:val="005828BA"/>
    <w:rsid w:val="00582BBF"/>
    <w:rsid w:val="00582DD2"/>
    <w:rsid w:val="00583B35"/>
    <w:rsid w:val="00585282"/>
    <w:rsid w:val="005866B3"/>
    <w:rsid w:val="00586A93"/>
    <w:rsid w:val="00586D39"/>
    <w:rsid w:val="00587291"/>
    <w:rsid w:val="00587A92"/>
    <w:rsid w:val="0059145B"/>
    <w:rsid w:val="00591ABF"/>
    <w:rsid w:val="0059377A"/>
    <w:rsid w:val="005940E9"/>
    <w:rsid w:val="0059446C"/>
    <w:rsid w:val="00594548"/>
    <w:rsid w:val="005945FB"/>
    <w:rsid w:val="005947FE"/>
    <w:rsid w:val="0059482C"/>
    <w:rsid w:val="0059506E"/>
    <w:rsid w:val="005956FA"/>
    <w:rsid w:val="00595A1F"/>
    <w:rsid w:val="00595C32"/>
    <w:rsid w:val="005960C3"/>
    <w:rsid w:val="00597F15"/>
    <w:rsid w:val="005A057B"/>
    <w:rsid w:val="005A137F"/>
    <w:rsid w:val="005A2027"/>
    <w:rsid w:val="005A3065"/>
    <w:rsid w:val="005A32DF"/>
    <w:rsid w:val="005A3911"/>
    <w:rsid w:val="005A3AEB"/>
    <w:rsid w:val="005A3C88"/>
    <w:rsid w:val="005A3D05"/>
    <w:rsid w:val="005A44A6"/>
    <w:rsid w:val="005A510A"/>
    <w:rsid w:val="005A5252"/>
    <w:rsid w:val="005A5271"/>
    <w:rsid w:val="005A5397"/>
    <w:rsid w:val="005A6468"/>
    <w:rsid w:val="005A7425"/>
    <w:rsid w:val="005A7922"/>
    <w:rsid w:val="005A7CE3"/>
    <w:rsid w:val="005B073B"/>
    <w:rsid w:val="005B0DDC"/>
    <w:rsid w:val="005B10F2"/>
    <w:rsid w:val="005B127A"/>
    <w:rsid w:val="005B1C9C"/>
    <w:rsid w:val="005B2325"/>
    <w:rsid w:val="005B2570"/>
    <w:rsid w:val="005B25D5"/>
    <w:rsid w:val="005B4BAC"/>
    <w:rsid w:val="005B5B15"/>
    <w:rsid w:val="005B5CC0"/>
    <w:rsid w:val="005B5F42"/>
    <w:rsid w:val="005B60BB"/>
    <w:rsid w:val="005B6B1C"/>
    <w:rsid w:val="005B6D9D"/>
    <w:rsid w:val="005B6E80"/>
    <w:rsid w:val="005B7FB2"/>
    <w:rsid w:val="005C083F"/>
    <w:rsid w:val="005C0974"/>
    <w:rsid w:val="005C14B8"/>
    <w:rsid w:val="005C1F90"/>
    <w:rsid w:val="005C2F84"/>
    <w:rsid w:val="005C34D5"/>
    <w:rsid w:val="005C3782"/>
    <w:rsid w:val="005C3B50"/>
    <w:rsid w:val="005C47BC"/>
    <w:rsid w:val="005C4A9F"/>
    <w:rsid w:val="005C4B83"/>
    <w:rsid w:val="005C4DED"/>
    <w:rsid w:val="005C5968"/>
    <w:rsid w:val="005C5F95"/>
    <w:rsid w:val="005C6573"/>
    <w:rsid w:val="005C67F0"/>
    <w:rsid w:val="005C69BD"/>
    <w:rsid w:val="005C6B51"/>
    <w:rsid w:val="005C6DCA"/>
    <w:rsid w:val="005C744F"/>
    <w:rsid w:val="005C7754"/>
    <w:rsid w:val="005C7A55"/>
    <w:rsid w:val="005C7EE2"/>
    <w:rsid w:val="005C7FB9"/>
    <w:rsid w:val="005D0A7C"/>
    <w:rsid w:val="005D0AEA"/>
    <w:rsid w:val="005D0D04"/>
    <w:rsid w:val="005D1420"/>
    <w:rsid w:val="005D14E3"/>
    <w:rsid w:val="005D219E"/>
    <w:rsid w:val="005D2979"/>
    <w:rsid w:val="005D3213"/>
    <w:rsid w:val="005D3597"/>
    <w:rsid w:val="005D395D"/>
    <w:rsid w:val="005D593F"/>
    <w:rsid w:val="005D5B0D"/>
    <w:rsid w:val="005D61A6"/>
    <w:rsid w:val="005D67A0"/>
    <w:rsid w:val="005D6FAA"/>
    <w:rsid w:val="005E0934"/>
    <w:rsid w:val="005E16C4"/>
    <w:rsid w:val="005E1966"/>
    <w:rsid w:val="005E21C4"/>
    <w:rsid w:val="005E2A3E"/>
    <w:rsid w:val="005E338F"/>
    <w:rsid w:val="005E40BB"/>
    <w:rsid w:val="005E4321"/>
    <w:rsid w:val="005E551C"/>
    <w:rsid w:val="005E582C"/>
    <w:rsid w:val="005E5B33"/>
    <w:rsid w:val="005E6950"/>
    <w:rsid w:val="005E6988"/>
    <w:rsid w:val="005E7D20"/>
    <w:rsid w:val="005F0707"/>
    <w:rsid w:val="005F0863"/>
    <w:rsid w:val="005F14A3"/>
    <w:rsid w:val="005F14FE"/>
    <w:rsid w:val="005F1BB0"/>
    <w:rsid w:val="005F2548"/>
    <w:rsid w:val="005F2E4E"/>
    <w:rsid w:val="005F3872"/>
    <w:rsid w:val="005F42E0"/>
    <w:rsid w:val="005F48C1"/>
    <w:rsid w:val="005F4C00"/>
    <w:rsid w:val="005F4F0B"/>
    <w:rsid w:val="005F4F1E"/>
    <w:rsid w:val="005F51AA"/>
    <w:rsid w:val="005F6834"/>
    <w:rsid w:val="005F68EE"/>
    <w:rsid w:val="005F7A90"/>
    <w:rsid w:val="006009C5"/>
    <w:rsid w:val="00600F1B"/>
    <w:rsid w:val="00601A1B"/>
    <w:rsid w:val="00601C73"/>
    <w:rsid w:val="00601DDB"/>
    <w:rsid w:val="00601E87"/>
    <w:rsid w:val="00602014"/>
    <w:rsid w:val="00602151"/>
    <w:rsid w:val="006026E1"/>
    <w:rsid w:val="0060322D"/>
    <w:rsid w:val="0060371B"/>
    <w:rsid w:val="0060373C"/>
    <w:rsid w:val="006037D9"/>
    <w:rsid w:val="00603B38"/>
    <w:rsid w:val="00603D2A"/>
    <w:rsid w:val="00603F64"/>
    <w:rsid w:val="0060484C"/>
    <w:rsid w:val="00605BA9"/>
    <w:rsid w:val="00606B6A"/>
    <w:rsid w:val="006074CB"/>
    <w:rsid w:val="006075AD"/>
    <w:rsid w:val="00607D42"/>
    <w:rsid w:val="00607FEE"/>
    <w:rsid w:val="00610199"/>
    <w:rsid w:val="006104B0"/>
    <w:rsid w:val="00612881"/>
    <w:rsid w:val="006140E5"/>
    <w:rsid w:val="00614746"/>
    <w:rsid w:val="00614880"/>
    <w:rsid w:val="00615172"/>
    <w:rsid w:val="00615452"/>
    <w:rsid w:val="00616230"/>
    <w:rsid w:val="00616520"/>
    <w:rsid w:val="00617354"/>
    <w:rsid w:val="006174D9"/>
    <w:rsid w:val="00617889"/>
    <w:rsid w:val="006201B5"/>
    <w:rsid w:val="0062062D"/>
    <w:rsid w:val="0062095F"/>
    <w:rsid w:val="00620B98"/>
    <w:rsid w:val="0062152F"/>
    <w:rsid w:val="006217E5"/>
    <w:rsid w:val="00621F38"/>
    <w:rsid w:val="006221A5"/>
    <w:rsid w:val="0062258D"/>
    <w:rsid w:val="00622F95"/>
    <w:rsid w:val="0062309F"/>
    <w:rsid w:val="00623A18"/>
    <w:rsid w:val="00624733"/>
    <w:rsid w:val="00624968"/>
    <w:rsid w:val="006254C6"/>
    <w:rsid w:val="006257FA"/>
    <w:rsid w:val="006264E8"/>
    <w:rsid w:val="00626B71"/>
    <w:rsid w:val="00626B97"/>
    <w:rsid w:val="00627473"/>
    <w:rsid w:val="00627D09"/>
    <w:rsid w:val="00627EA3"/>
    <w:rsid w:val="006303F3"/>
    <w:rsid w:val="00630726"/>
    <w:rsid w:val="00630CE5"/>
    <w:rsid w:val="00630FBB"/>
    <w:rsid w:val="006313D5"/>
    <w:rsid w:val="0063151C"/>
    <w:rsid w:val="0063153C"/>
    <w:rsid w:val="00631744"/>
    <w:rsid w:val="00631824"/>
    <w:rsid w:val="00631EF2"/>
    <w:rsid w:val="006321C1"/>
    <w:rsid w:val="00633AC0"/>
    <w:rsid w:val="00635B30"/>
    <w:rsid w:val="00635C37"/>
    <w:rsid w:val="00635FC3"/>
    <w:rsid w:val="00636578"/>
    <w:rsid w:val="006367E8"/>
    <w:rsid w:val="006368E5"/>
    <w:rsid w:val="006373FC"/>
    <w:rsid w:val="00637B29"/>
    <w:rsid w:val="00637D85"/>
    <w:rsid w:val="00637D86"/>
    <w:rsid w:val="00637F0A"/>
    <w:rsid w:val="006404C4"/>
    <w:rsid w:val="00641E1A"/>
    <w:rsid w:val="0064236B"/>
    <w:rsid w:val="0064265D"/>
    <w:rsid w:val="00642C05"/>
    <w:rsid w:val="00642C70"/>
    <w:rsid w:val="00643144"/>
    <w:rsid w:val="006433BC"/>
    <w:rsid w:val="00643B55"/>
    <w:rsid w:val="00644D1D"/>
    <w:rsid w:val="00645018"/>
    <w:rsid w:val="00645E0B"/>
    <w:rsid w:val="006463E4"/>
    <w:rsid w:val="00646E7D"/>
    <w:rsid w:val="00650471"/>
    <w:rsid w:val="006513DE"/>
    <w:rsid w:val="00651572"/>
    <w:rsid w:val="00651ABA"/>
    <w:rsid w:val="0065217A"/>
    <w:rsid w:val="0065448C"/>
    <w:rsid w:val="00654BDE"/>
    <w:rsid w:val="00655178"/>
    <w:rsid w:val="0065567C"/>
    <w:rsid w:val="006558F9"/>
    <w:rsid w:val="00655CEF"/>
    <w:rsid w:val="0065623A"/>
    <w:rsid w:val="00656727"/>
    <w:rsid w:val="00656A3B"/>
    <w:rsid w:val="00656B30"/>
    <w:rsid w:val="00656C4D"/>
    <w:rsid w:val="006576FB"/>
    <w:rsid w:val="006604CE"/>
    <w:rsid w:val="0066099E"/>
    <w:rsid w:val="00660A0A"/>
    <w:rsid w:val="00660B98"/>
    <w:rsid w:val="006613CC"/>
    <w:rsid w:val="00661657"/>
    <w:rsid w:val="00661C54"/>
    <w:rsid w:val="006623BB"/>
    <w:rsid w:val="00662869"/>
    <w:rsid w:val="006629C6"/>
    <w:rsid w:val="00662B27"/>
    <w:rsid w:val="00662BE9"/>
    <w:rsid w:val="00662EEA"/>
    <w:rsid w:val="00664320"/>
    <w:rsid w:val="006648DF"/>
    <w:rsid w:val="006651D2"/>
    <w:rsid w:val="00665764"/>
    <w:rsid w:val="00665A0C"/>
    <w:rsid w:val="0066644C"/>
    <w:rsid w:val="006667D8"/>
    <w:rsid w:val="0066683D"/>
    <w:rsid w:val="0066722B"/>
    <w:rsid w:val="00667F13"/>
    <w:rsid w:val="0067062A"/>
    <w:rsid w:val="00670724"/>
    <w:rsid w:val="00671548"/>
    <w:rsid w:val="006715DB"/>
    <w:rsid w:val="00671BE4"/>
    <w:rsid w:val="00671F00"/>
    <w:rsid w:val="0067210D"/>
    <w:rsid w:val="0067216B"/>
    <w:rsid w:val="00672902"/>
    <w:rsid w:val="006731E8"/>
    <w:rsid w:val="006740AA"/>
    <w:rsid w:val="00674ACB"/>
    <w:rsid w:val="00675B11"/>
    <w:rsid w:val="00675E11"/>
    <w:rsid w:val="00675FBF"/>
    <w:rsid w:val="00676718"/>
    <w:rsid w:val="00676A91"/>
    <w:rsid w:val="00676F2B"/>
    <w:rsid w:val="006770EA"/>
    <w:rsid w:val="006774E5"/>
    <w:rsid w:val="0068096E"/>
    <w:rsid w:val="00681195"/>
    <w:rsid w:val="00681323"/>
    <w:rsid w:val="00681906"/>
    <w:rsid w:val="00682039"/>
    <w:rsid w:val="00682220"/>
    <w:rsid w:val="00682984"/>
    <w:rsid w:val="00682FAB"/>
    <w:rsid w:val="00683983"/>
    <w:rsid w:val="00683AC0"/>
    <w:rsid w:val="00683D13"/>
    <w:rsid w:val="00683ED2"/>
    <w:rsid w:val="00684272"/>
    <w:rsid w:val="00684433"/>
    <w:rsid w:val="006846A7"/>
    <w:rsid w:val="00684870"/>
    <w:rsid w:val="00684A4A"/>
    <w:rsid w:val="0068534B"/>
    <w:rsid w:val="00685676"/>
    <w:rsid w:val="0068652F"/>
    <w:rsid w:val="006865FD"/>
    <w:rsid w:val="0068665B"/>
    <w:rsid w:val="00687335"/>
    <w:rsid w:val="00687798"/>
    <w:rsid w:val="00687DBB"/>
    <w:rsid w:val="00690264"/>
    <w:rsid w:val="0069094A"/>
    <w:rsid w:val="00691B81"/>
    <w:rsid w:val="00691FA0"/>
    <w:rsid w:val="00692493"/>
    <w:rsid w:val="00692B89"/>
    <w:rsid w:val="00692D3A"/>
    <w:rsid w:val="0069307B"/>
    <w:rsid w:val="0069451D"/>
    <w:rsid w:val="00694E77"/>
    <w:rsid w:val="006952D7"/>
    <w:rsid w:val="006953F9"/>
    <w:rsid w:val="0069569E"/>
    <w:rsid w:val="0069581B"/>
    <w:rsid w:val="00695B68"/>
    <w:rsid w:val="00695C2F"/>
    <w:rsid w:val="00695E3F"/>
    <w:rsid w:val="006970D8"/>
    <w:rsid w:val="006972B6"/>
    <w:rsid w:val="006978A7"/>
    <w:rsid w:val="00697C1C"/>
    <w:rsid w:val="006A04C7"/>
    <w:rsid w:val="006A0F1A"/>
    <w:rsid w:val="006A108E"/>
    <w:rsid w:val="006A12E5"/>
    <w:rsid w:val="006A1876"/>
    <w:rsid w:val="006A2596"/>
    <w:rsid w:val="006A2A4E"/>
    <w:rsid w:val="006A2A90"/>
    <w:rsid w:val="006A3587"/>
    <w:rsid w:val="006A3914"/>
    <w:rsid w:val="006A3E8D"/>
    <w:rsid w:val="006A3E9D"/>
    <w:rsid w:val="006A4031"/>
    <w:rsid w:val="006A4423"/>
    <w:rsid w:val="006A44D8"/>
    <w:rsid w:val="006A5D85"/>
    <w:rsid w:val="006A6375"/>
    <w:rsid w:val="006A63BD"/>
    <w:rsid w:val="006A63DB"/>
    <w:rsid w:val="006A707A"/>
    <w:rsid w:val="006A79CB"/>
    <w:rsid w:val="006B0752"/>
    <w:rsid w:val="006B0DD0"/>
    <w:rsid w:val="006B0F59"/>
    <w:rsid w:val="006B1991"/>
    <w:rsid w:val="006B2335"/>
    <w:rsid w:val="006B240A"/>
    <w:rsid w:val="006B2B88"/>
    <w:rsid w:val="006B3407"/>
    <w:rsid w:val="006B3A30"/>
    <w:rsid w:val="006B3A75"/>
    <w:rsid w:val="006B3E0D"/>
    <w:rsid w:val="006B415A"/>
    <w:rsid w:val="006B4667"/>
    <w:rsid w:val="006B5800"/>
    <w:rsid w:val="006B60F2"/>
    <w:rsid w:val="006B72E3"/>
    <w:rsid w:val="006B73B9"/>
    <w:rsid w:val="006B7EDF"/>
    <w:rsid w:val="006C062E"/>
    <w:rsid w:val="006C1173"/>
    <w:rsid w:val="006C183E"/>
    <w:rsid w:val="006C1D3D"/>
    <w:rsid w:val="006C2640"/>
    <w:rsid w:val="006C2E17"/>
    <w:rsid w:val="006C329A"/>
    <w:rsid w:val="006C34BB"/>
    <w:rsid w:val="006C34F9"/>
    <w:rsid w:val="006C35CB"/>
    <w:rsid w:val="006C3823"/>
    <w:rsid w:val="006C3CD4"/>
    <w:rsid w:val="006C3DBE"/>
    <w:rsid w:val="006C4010"/>
    <w:rsid w:val="006C4A49"/>
    <w:rsid w:val="006C4E4B"/>
    <w:rsid w:val="006C4EA3"/>
    <w:rsid w:val="006C5212"/>
    <w:rsid w:val="006C53C2"/>
    <w:rsid w:val="006C5CBA"/>
    <w:rsid w:val="006D0134"/>
    <w:rsid w:val="006D0C38"/>
    <w:rsid w:val="006D280E"/>
    <w:rsid w:val="006D28A3"/>
    <w:rsid w:val="006D2C78"/>
    <w:rsid w:val="006D2D9D"/>
    <w:rsid w:val="006D3A48"/>
    <w:rsid w:val="006D41B0"/>
    <w:rsid w:val="006D49D0"/>
    <w:rsid w:val="006D4DDE"/>
    <w:rsid w:val="006D593E"/>
    <w:rsid w:val="006D63F5"/>
    <w:rsid w:val="006D6885"/>
    <w:rsid w:val="006D6CEF"/>
    <w:rsid w:val="006D6DA9"/>
    <w:rsid w:val="006D73FB"/>
    <w:rsid w:val="006D7A4C"/>
    <w:rsid w:val="006D7AE0"/>
    <w:rsid w:val="006E0110"/>
    <w:rsid w:val="006E1048"/>
    <w:rsid w:val="006E1A69"/>
    <w:rsid w:val="006E1BDF"/>
    <w:rsid w:val="006E1E80"/>
    <w:rsid w:val="006E22A6"/>
    <w:rsid w:val="006E25B1"/>
    <w:rsid w:val="006E2B9E"/>
    <w:rsid w:val="006E356B"/>
    <w:rsid w:val="006E3571"/>
    <w:rsid w:val="006E3611"/>
    <w:rsid w:val="006E376C"/>
    <w:rsid w:val="006E3F5D"/>
    <w:rsid w:val="006E4EB8"/>
    <w:rsid w:val="006E4F25"/>
    <w:rsid w:val="006E5716"/>
    <w:rsid w:val="006E5A8E"/>
    <w:rsid w:val="006E5B32"/>
    <w:rsid w:val="006E5E0E"/>
    <w:rsid w:val="006E68F5"/>
    <w:rsid w:val="006E6BEF"/>
    <w:rsid w:val="006E7026"/>
    <w:rsid w:val="006E719E"/>
    <w:rsid w:val="006E75D8"/>
    <w:rsid w:val="006F014D"/>
    <w:rsid w:val="006F0332"/>
    <w:rsid w:val="006F0AF9"/>
    <w:rsid w:val="006F1594"/>
    <w:rsid w:val="006F198A"/>
    <w:rsid w:val="006F1D59"/>
    <w:rsid w:val="006F2E1E"/>
    <w:rsid w:val="006F3432"/>
    <w:rsid w:val="006F369B"/>
    <w:rsid w:val="006F389A"/>
    <w:rsid w:val="006F49B2"/>
    <w:rsid w:val="006F53FA"/>
    <w:rsid w:val="006F5BF7"/>
    <w:rsid w:val="006F5DE4"/>
    <w:rsid w:val="006F5F4E"/>
    <w:rsid w:val="006F6531"/>
    <w:rsid w:val="006F65A6"/>
    <w:rsid w:val="0070045E"/>
    <w:rsid w:val="00701C4C"/>
    <w:rsid w:val="00701E56"/>
    <w:rsid w:val="00702220"/>
    <w:rsid w:val="00702753"/>
    <w:rsid w:val="00702C89"/>
    <w:rsid w:val="00702F74"/>
    <w:rsid w:val="00703423"/>
    <w:rsid w:val="00703660"/>
    <w:rsid w:val="00704660"/>
    <w:rsid w:val="00704F26"/>
    <w:rsid w:val="00705847"/>
    <w:rsid w:val="00705D02"/>
    <w:rsid w:val="00705D30"/>
    <w:rsid w:val="0070615D"/>
    <w:rsid w:val="00706352"/>
    <w:rsid w:val="007063B0"/>
    <w:rsid w:val="0070696D"/>
    <w:rsid w:val="00706CED"/>
    <w:rsid w:val="00707258"/>
    <w:rsid w:val="00707422"/>
    <w:rsid w:val="007076BF"/>
    <w:rsid w:val="00707897"/>
    <w:rsid w:val="00707AE9"/>
    <w:rsid w:val="00707B48"/>
    <w:rsid w:val="00707E30"/>
    <w:rsid w:val="007101FA"/>
    <w:rsid w:val="007118C1"/>
    <w:rsid w:val="00712089"/>
    <w:rsid w:val="00712344"/>
    <w:rsid w:val="00712592"/>
    <w:rsid w:val="00712C0D"/>
    <w:rsid w:val="00712DCE"/>
    <w:rsid w:val="0071305C"/>
    <w:rsid w:val="00713852"/>
    <w:rsid w:val="00713BD0"/>
    <w:rsid w:val="00714845"/>
    <w:rsid w:val="00715A66"/>
    <w:rsid w:val="00716541"/>
    <w:rsid w:val="00716C14"/>
    <w:rsid w:val="00716FD7"/>
    <w:rsid w:val="00717243"/>
    <w:rsid w:val="007177BF"/>
    <w:rsid w:val="00717F05"/>
    <w:rsid w:val="00720695"/>
    <w:rsid w:val="00720B49"/>
    <w:rsid w:val="00721F04"/>
    <w:rsid w:val="0072232D"/>
    <w:rsid w:val="00723FE5"/>
    <w:rsid w:val="00724803"/>
    <w:rsid w:val="007249C6"/>
    <w:rsid w:val="00725B17"/>
    <w:rsid w:val="00725C98"/>
    <w:rsid w:val="0072606C"/>
    <w:rsid w:val="007271B1"/>
    <w:rsid w:val="00727485"/>
    <w:rsid w:val="00727731"/>
    <w:rsid w:val="0072778A"/>
    <w:rsid w:val="00727FD4"/>
    <w:rsid w:val="007302B3"/>
    <w:rsid w:val="00730733"/>
    <w:rsid w:val="00730741"/>
    <w:rsid w:val="00730B3F"/>
    <w:rsid w:val="00730E1A"/>
    <w:rsid w:val="00730E3A"/>
    <w:rsid w:val="00732791"/>
    <w:rsid w:val="007337A6"/>
    <w:rsid w:val="00733A99"/>
    <w:rsid w:val="007347AC"/>
    <w:rsid w:val="007349CF"/>
    <w:rsid w:val="00734C45"/>
    <w:rsid w:val="0073581E"/>
    <w:rsid w:val="00735D32"/>
    <w:rsid w:val="00735EF4"/>
    <w:rsid w:val="00736180"/>
    <w:rsid w:val="00736260"/>
    <w:rsid w:val="00736287"/>
    <w:rsid w:val="0073654F"/>
    <w:rsid w:val="00736A11"/>
    <w:rsid w:val="00736A66"/>
    <w:rsid w:val="00736AAF"/>
    <w:rsid w:val="00737162"/>
    <w:rsid w:val="0073728B"/>
    <w:rsid w:val="007375EF"/>
    <w:rsid w:val="007376E2"/>
    <w:rsid w:val="00740353"/>
    <w:rsid w:val="0074065A"/>
    <w:rsid w:val="0074083A"/>
    <w:rsid w:val="00740F11"/>
    <w:rsid w:val="00741718"/>
    <w:rsid w:val="007417C4"/>
    <w:rsid w:val="0074213E"/>
    <w:rsid w:val="007423DC"/>
    <w:rsid w:val="0074243C"/>
    <w:rsid w:val="00743101"/>
    <w:rsid w:val="007433E5"/>
    <w:rsid w:val="00743FC6"/>
    <w:rsid w:val="00744293"/>
    <w:rsid w:val="00745369"/>
    <w:rsid w:val="00745785"/>
    <w:rsid w:val="007464C7"/>
    <w:rsid w:val="0074799E"/>
    <w:rsid w:val="00750786"/>
    <w:rsid w:val="007508E6"/>
    <w:rsid w:val="00751758"/>
    <w:rsid w:val="00751A44"/>
    <w:rsid w:val="00751C59"/>
    <w:rsid w:val="00752A24"/>
    <w:rsid w:val="0075352A"/>
    <w:rsid w:val="0075362B"/>
    <w:rsid w:val="0075465E"/>
    <w:rsid w:val="00754912"/>
    <w:rsid w:val="00754A01"/>
    <w:rsid w:val="007551A3"/>
    <w:rsid w:val="00755B25"/>
    <w:rsid w:val="00755DB8"/>
    <w:rsid w:val="007563C2"/>
    <w:rsid w:val="00756C83"/>
    <w:rsid w:val="00757FCC"/>
    <w:rsid w:val="007604D1"/>
    <w:rsid w:val="00760F9A"/>
    <w:rsid w:val="0076205E"/>
    <w:rsid w:val="00763246"/>
    <w:rsid w:val="00763760"/>
    <w:rsid w:val="00763B88"/>
    <w:rsid w:val="00763F52"/>
    <w:rsid w:val="0076466A"/>
    <w:rsid w:val="00764EF6"/>
    <w:rsid w:val="00765B2A"/>
    <w:rsid w:val="007663DF"/>
    <w:rsid w:val="00766C30"/>
    <w:rsid w:val="00771562"/>
    <w:rsid w:val="007716AB"/>
    <w:rsid w:val="00771F5D"/>
    <w:rsid w:val="0077233E"/>
    <w:rsid w:val="00772872"/>
    <w:rsid w:val="007733DD"/>
    <w:rsid w:val="00773531"/>
    <w:rsid w:val="00773AB4"/>
    <w:rsid w:val="00773AFC"/>
    <w:rsid w:val="00773C26"/>
    <w:rsid w:val="0077428B"/>
    <w:rsid w:val="007749EC"/>
    <w:rsid w:val="00775588"/>
    <w:rsid w:val="00775881"/>
    <w:rsid w:val="00775FEF"/>
    <w:rsid w:val="0077657D"/>
    <w:rsid w:val="007775EF"/>
    <w:rsid w:val="00777912"/>
    <w:rsid w:val="00777D9C"/>
    <w:rsid w:val="00777E9F"/>
    <w:rsid w:val="00777FA0"/>
    <w:rsid w:val="00780028"/>
    <w:rsid w:val="007805CB"/>
    <w:rsid w:val="007814DF"/>
    <w:rsid w:val="00782CE3"/>
    <w:rsid w:val="00782D87"/>
    <w:rsid w:val="00782D9A"/>
    <w:rsid w:val="00782E59"/>
    <w:rsid w:val="00782FE6"/>
    <w:rsid w:val="00783643"/>
    <w:rsid w:val="0078365F"/>
    <w:rsid w:val="00783936"/>
    <w:rsid w:val="00783A34"/>
    <w:rsid w:val="00784096"/>
    <w:rsid w:val="00784138"/>
    <w:rsid w:val="00784905"/>
    <w:rsid w:val="0078495D"/>
    <w:rsid w:val="00785604"/>
    <w:rsid w:val="007859C5"/>
    <w:rsid w:val="0078782C"/>
    <w:rsid w:val="00787E68"/>
    <w:rsid w:val="00790BAE"/>
    <w:rsid w:val="007915BA"/>
    <w:rsid w:val="00791E68"/>
    <w:rsid w:val="00792576"/>
    <w:rsid w:val="00792A7C"/>
    <w:rsid w:val="00793336"/>
    <w:rsid w:val="007939CB"/>
    <w:rsid w:val="00793B80"/>
    <w:rsid w:val="00794471"/>
    <w:rsid w:val="00794873"/>
    <w:rsid w:val="007952F4"/>
    <w:rsid w:val="00795E7D"/>
    <w:rsid w:val="00796C11"/>
    <w:rsid w:val="007971F3"/>
    <w:rsid w:val="00797DB5"/>
    <w:rsid w:val="007A0762"/>
    <w:rsid w:val="007A1914"/>
    <w:rsid w:val="007A23FC"/>
    <w:rsid w:val="007A2782"/>
    <w:rsid w:val="007A339F"/>
    <w:rsid w:val="007A48E8"/>
    <w:rsid w:val="007A4A64"/>
    <w:rsid w:val="007A4F3A"/>
    <w:rsid w:val="007A613D"/>
    <w:rsid w:val="007A6587"/>
    <w:rsid w:val="007A66CC"/>
    <w:rsid w:val="007A76A7"/>
    <w:rsid w:val="007A76B4"/>
    <w:rsid w:val="007A78A5"/>
    <w:rsid w:val="007A7989"/>
    <w:rsid w:val="007A7ACB"/>
    <w:rsid w:val="007B0194"/>
    <w:rsid w:val="007B0853"/>
    <w:rsid w:val="007B0D48"/>
    <w:rsid w:val="007B0F2F"/>
    <w:rsid w:val="007B1885"/>
    <w:rsid w:val="007B1C06"/>
    <w:rsid w:val="007B1D73"/>
    <w:rsid w:val="007B1DB7"/>
    <w:rsid w:val="007B1EEB"/>
    <w:rsid w:val="007B2F80"/>
    <w:rsid w:val="007B324C"/>
    <w:rsid w:val="007B3BF7"/>
    <w:rsid w:val="007B3D20"/>
    <w:rsid w:val="007B4167"/>
    <w:rsid w:val="007B4516"/>
    <w:rsid w:val="007B530C"/>
    <w:rsid w:val="007B630C"/>
    <w:rsid w:val="007B6B98"/>
    <w:rsid w:val="007B6EB4"/>
    <w:rsid w:val="007B70E4"/>
    <w:rsid w:val="007B7DC9"/>
    <w:rsid w:val="007C0CAA"/>
    <w:rsid w:val="007C1707"/>
    <w:rsid w:val="007C179A"/>
    <w:rsid w:val="007C2509"/>
    <w:rsid w:val="007C251C"/>
    <w:rsid w:val="007C2C31"/>
    <w:rsid w:val="007C361D"/>
    <w:rsid w:val="007C448A"/>
    <w:rsid w:val="007C4691"/>
    <w:rsid w:val="007C4C9B"/>
    <w:rsid w:val="007C4CA3"/>
    <w:rsid w:val="007C4DC8"/>
    <w:rsid w:val="007C4E68"/>
    <w:rsid w:val="007C516F"/>
    <w:rsid w:val="007C52F1"/>
    <w:rsid w:val="007C566A"/>
    <w:rsid w:val="007C65B8"/>
    <w:rsid w:val="007C6B52"/>
    <w:rsid w:val="007C7066"/>
    <w:rsid w:val="007C71D0"/>
    <w:rsid w:val="007D0391"/>
    <w:rsid w:val="007D0BC5"/>
    <w:rsid w:val="007D150A"/>
    <w:rsid w:val="007D16C5"/>
    <w:rsid w:val="007D1E9C"/>
    <w:rsid w:val="007D1EA4"/>
    <w:rsid w:val="007D2280"/>
    <w:rsid w:val="007D262C"/>
    <w:rsid w:val="007D2869"/>
    <w:rsid w:val="007D2E0D"/>
    <w:rsid w:val="007D42B8"/>
    <w:rsid w:val="007D47E9"/>
    <w:rsid w:val="007D4B02"/>
    <w:rsid w:val="007D5077"/>
    <w:rsid w:val="007D55B8"/>
    <w:rsid w:val="007D5BF4"/>
    <w:rsid w:val="007D62B5"/>
    <w:rsid w:val="007D7222"/>
    <w:rsid w:val="007D7F24"/>
    <w:rsid w:val="007E0F48"/>
    <w:rsid w:val="007E0F82"/>
    <w:rsid w:val="007E1E87"/>
    <w:rsid w:val="007E236E"/>
    <w:rsid w:val="007E27EC"/>
    <w:rsid w:val="007E2816"/>
    <w:rsid w:val="007E2EC3"/>
    <w:rsid w:val="007E2FCC"/>
    <w:rsid w:val="007E32FE"/>
    <w:rsid w:val="007E5109"/>
    <w:rsid w:val="007E539D"/>
    <w:rsid w:val="007E564D"/>
    <w:rsid w:val="007E5E33"/>
    <w:rsid w:val="007E5F3A"/>
    <w:rsid w:val="007E632D"/>
    <w:rsid w:val="007E645C"/>
    <w:rsid w:val="007E6920"/>
    <w:rsid w:val="007E7B7B"/>
    <w:rsid w:val="007F062A"/>
    <w:rsid w:val="007F0BA9"/>
    <w:rsid w:val="007F0FC1"/>
    <w:rsid w:val="007F1FBC"/>
    <w:rsid w:val="007F207F"/>
    <w:rsid w:val="007F2B3F"/>
    <w:rsid w:val="007F2F6E"/>
    <w:rsid w:val="007F5A58"/>
    <w:rsid w:val="007F5C42"/>
    <w:rsid w:val="007F5DAC"/>
    <w:rsid w:val="007F64B6"/>
    <w:rsid w:val="007F6BA6"/>
    <w:rsid w:val="007F6BD6"/>
    <w:rsid w:val="007F6C36"/>
    <w:rsid w:val="007F71A3"/>
    <w:rsid w:val="007F7D7B"/>
    <w:rsid w:val="008003B5"/>
    <w:rsid w:val="00800F35"/>
    <w:rsid w:val="00800F3B"/>
    <w:rsid w:val="008014C1"/>
    <w:rsid w:val="0080199F"/>
    <w:rsid w:val="00801DC3"/>
    <w:rsid w:val="008022B2"/>
    <w:rsid w:val="00802919"/>
    <w:rsid w:val="0080376C"/>
    <w:rsid w:val="0080455F"/>
    <w:rsid w:val="0080462B"/>
    <w:rsid w:val="00804693"/>
    <w:rsid w:val="0080491F"/>
    <w:rsid w:val="008053CD"/>
    <w:rsid w:val="00805930"/>
    <w:rsid w:val="00805F83"/>
    <w:rsid w:val="00805FDD"/>
    <w:rsid w:val="008062A1"/>
    <w:rsid w:val="00807D4F"/>
    <w:rsid w:val="00807E8D"/>
    <w:rsid w:val="00810AD6"/>
    <w:rsid w:val="00815032"/>
    <w:rsid w:val="008165A6"/>
    <w:rsid w:val="00816C93"/>
    <w:rsid w:val="00817761"/>
    <w:rsid w:val="00817EC8"/>
    <w:rsid w:val="00820365"/>
    <w:rsid w:val="00820759"/>
    <w:rsid w:val="00820A3D"/>
    <w:rsid w:val="00820CBC"/>
    <w:rsid w:val="00820FF4"/>
    <w:rsid w:val="00821898"/>
    <w:rsid w:val="00821A1E"/>
    <w:rsid w:val="00821BC3"/>
    <w:rsid w:val="00821F64"/>
    <w:rsid w:val="00822F54"/>
    <w:rsid w:val="00823157"/>
    <w:rsid w:val="008236DD"/>
    <w:rsid w:val="008243B1"/>
    <w:rsid w:val="00825000"/>
    <w:rsid w:val="00826046"/>
    <w:rsid w:val="0082710D"/>
    <w:rsid w:val="00827BAA"/>
    <w:rsid w:val="008303FE"/>
    <w:rsid w:val="0083041D"/>
    <w:rsid w:val="00830BF5"/>
    <w:rsid w:val="0083100B"/>
    <w:rsid w:val="0083143B"/>
    <w:rsid w:val="00831924"/>
    <w:rsid w:val="00831968"/>
    <w:rsid w:val="00831B7C"/>
    <w:rsid w:val="00831CB1"/>
    <w:rsid w:val="008321E2"/>
    <w:rsid w:val="0083224E"/>
    <w:rsid w:val="008327D2"/>
    <w:rsid w:val="00832E83"/>
    <w:rsid w:val="00833270"/>
    <w:rsid w:val="0083327C"/>
    <w:rsid w:val="008338D6"/>
    <w:rsid w:val="00833A8F"/>
    <w:rsid w:val="0083456D"/>
    <w:rsid w:val="008349A8"/>
    <w:rsid w:val="00834E43"/>
    <w:rsid w:val="00835043"/>
    <w:rsid w:val="00835550"/>
    <w:rsid w:val="00835E29"/>
    <w:rsid w:val="00836028"/>
    <w:rsid w:val="0083707B"/>
    <w:rsid w:val="0083738C"/>
    <w:rsid w:val="0083756D"/>
    <w:rsid w:val="00837A81"/>
    <w:rsid w:val="0084069B"/>
    <w:rsid w:val="00840A78"/>
    <w:rsid w:val="00840F83"/>
    <w:rsid w:val="00841114"/>
    <w:rsid w:val="008415DF"/>
    <w:rsid w:val="00841E3A"/>
    <w:rsid w:val="00841E53"/>
    <w:rsid w:val="0084224D"/>
    <w:rsid w:val="00842AD4"/>
    <w:rsid w:val="00842D19"/>
    <w:rsid w:val="00842EF9"/>
    <w:rsid w:val="008432AC"/>
    <w:rsid w:val="00843974"/>
    <w:rsid w:val="008446FD"/>
    <w:rsid w:val="00845378"/>
    <w:rsid w:val="00845641"/>
    <w:rsid w:val="008456C1"/>
    <w:rsid w:val="00845A4A"/>
    <w:rsid w:val="00845B14"/>
    <w:rsid w:val="00845B20"/>
    <w:rsid w:val="0084635A"/>
    <w:rsid w:val="008472C0"/>
    <w:rsid w:val="0085005A"/>
    <w:rsid w:val="00850242"/>
    <w:rsid w:val="008509AD"/>
    <w:rsid w:val="008511E3"/>
    <w:rsid w:val="0085175D"/>
    <w:rsid w:val="00851E07"/>
    <w:rsid w:val="008520BB"/>
    <w:rsid w:val="00852AA9"/>
    <w:rsid w:val="00852B85"/>
    <w:rsid w:val="00852E06"/>
    <w:rsid w:val="00853086"/>
    <w:rsid w:val="00854A57"/>
    <w:rsid w:val="00854A6F"/>
    <w:rsid w:val="0085510C"/>
    <w:rsid w:val="00855BF6"/>
    <w:rsid w:val="00856A88"/>
    <w:rsid w:val="00856B4A"/>
    <w:rsid w:val="00856D5C"/>
    <w:rsid w:val="008573E9"/>
    <w:rsid w:val="00857A95"/>
    <w:rsid w:val="00857B9A"/>
    <w:rsid w:val="00857C40"/>
    <w:rsid w:val="00860A6E"/>
    <w:rsid w:val="008612F5"/>
    <w:rsid w:val="0086143F"/>
    <w:rsid w:val="00861692"/>
    <w:rsid w:val="00861AC0"/>
    <w:rsid w:val="0086258D"/>
    <w:rsid w:val="00862935"/>
    <w:rsid w:val="00862FE4"/>
    <w:rsid w:val="0086341E"/>
    <w:rsid w:val="0086389A"/>
    <w:rsid w:val="008646E0"/>
    <w:rsid w:val="00865091"/>
    <w:rsid w:val="00865A67"/>
    <w:rsid w:val="00865EB9"/>
    <w:rsid w:val="00866825"/>
    <w:rsid w:val="008668BF"/>
    <w:rsid w:val="00866F73"/>
    <w:rsid w:val="00867E0F"/>
    <w:rsid w:val="00870ECB"/>
    <w:rsid w:val="0087149A"/>
    <w:rsid w:val="0087160A"/>
    <w:rsid w:val="0087187B"/>
    <w:rsid w:val="00871F08"/>
    <w:rsid w:val="00872469"/>
    <w:rsid w:val="008726B7"/>
    <w:rsid w:val="00872FA1"/>
    <w:rsid w:val="008730D9"/>
    <w:rsid w:val="00873127"/>
    <w:rsid w:val="008740BF"/>
    <w:rsid w:val="00874433"/>
    <w:rsid w:val="00874AD0"/>
    <w:rsid w:val="008750D2"/>
    <w:rsid w:val="0087541A"/>
    <w:rsid w:val="0087555D"/>
    <w:rsid w:val="0087557A"/>
    <w:rsid w:val="00875696"/>
    <w:rsid w:val="0087605E"/>
    <w:rsid w:val="00876E02"/>
    <w:rsid w:val="00877028"/>
    <w:rsid w:val="0088066E"/>
    <w:rsid w:val="008812F7"/>
    <w:rsid w:val="008829B4"/>
    <w:rsid w:val="008837DA"/>
    <w:rsid w:val="00885D5B"/>
    <w:rsid w:val="00885E39"/>
    <w:rsid w:val="00886583"/>
    <w:rsid w:val="00886AA2"/>
    <w:rsid w:val="00886D7A"/>
    <w:rsid w:val="00886F63"/>
    <w:rsid w:val="008905DD"/>
    <w:rsid w:val="008906DF"/>
    <w:rsid w:val="008909BB"/>
    <w:rsid w:val="00890BAC"/>
    <w:rsid w:val="00891C0F"/>
    <w:rsid w:val="00891C15"/>
    <w:rsid w:val="008920C9"/>
    <w:rsid w:val="00892EA9"/>
    <w:rsid w:val="00892EF1"/>
    <w:rsid w:val="008932CC"/>
    <w:rsid w:val="0089363D"/>
    <w:rsid w:val="008938D5"/>
    <w:rsid w:val="00893C46"/>
    <w:rsid w:val="00893D18"/>
    <w:rsid w:val="00893E81"/>
    <w:rsid w:val="00894673"/>
    <w:rsid w:val="00894B5D"/>
    <w:rsid w:val="00895079"/>
    <w:rsid w:val="00896824"/>
    <w:rsid w:val="00896EF4"/>
    <w:rsid w:val="00897677"/>
    <w:rsid w:val="00897748"/>
    <w:rsid w:val="00897B78"/>
    <w:rsid w:val="008A050A"/>
    <w:rsid w:val="008A0A78"/>
    <w:rsid w:val="008A0B09"/>
    <w:rsid w:val="008A0C0E"/>
    <w:rsid w:val="008A0F3D"/>
    <w:rsid w:val="008A117D"/>
    <w:rsid w:val="008A2515"/>
    <w:rsid w:val="008A2AE1"/>
    <w:rsid w:val="008A3634"/>
    <w:rsid w:val="008A39FC"/>
    <w:rsid w:val="008A3C92"/>
    <w:rsid w:val="008A4045"/>
    <w:rsid w:val="008A4052"/>
    <w:rsid w:val="008A4A71"/>
    <w:rsid w:val="008A53C7"/>
    <w:rsid w:val="008A59F4"/>
    <w:rsid w:val="008A5CD1"/>
    <w:rsid w:val="008A5E87"/>
    <w:rsid w:val="008A5FF2"/>
    <w:rsid w:val="008A6AAF"/>
    <w:rsid w:val="008A6B4E"/>
    <w:rsid w:val="008A6C42"/>
    <w:rsid w:val="008A7323"/>
    <w:rsid w:val="008A7B9C"/>
    <w:rsid w:val="008B0743"/>
    <w:rsid w:val="008B08E4"/>
    <w:rsid w:val="008B0B31"/>
    <w:rsid w:val="008B13D8"/>
    <w:rsid w:val="008B16DE"/>
    <w:rsid w:val="008B1C69"/>
    <w:rsid w:val="008B1FEE"/>
    <w:rsid w:val="008B2DBF"/>
    <w:rsid w:val="008B360D"/>
    <w:rsid w:val="008B3FC8"/>
    <w:rsid w:val="008B5624"/>
    <w:rsid w:val="008B5E86"/>
    <w:rsid w:val="008B5EF4"/>
    <w:rsid w:val="008B6AAB"/>
    <w:rsid w:val="008B7A7E"/>
    <w:rsid w:val="008C1476"/>
    <w:rsid w:val="008C238E"/>
    <w:rsid w:val="008C28E7"/>
    <w:rsid w:val="008C2B44"/>
    <w:rsid w:val="008C2F9B"/>
    <w:rsid w:val="008C312E"/>
    <w:rsid w:val="008C3449"/>
    <w:rsid w:val="008C355D"/>
    <w:rsid w:val="008C3716"/>
    <w:rsid w:val="008C447A"/>
    <w:rsid w:val="008C5330"/>
    <w:rsid w:val="008C5F36"/>
    <w:rsid w:val="008C5FB3"/>
    <w:rsid w:val="008C6210"/>
    <w:rsid w:val="008C7049"/>
    <w:rsid w:val="008C7142"/>
    <w:rsid w:val="008C745A"/>
    <w:rsid w:val="008D0B16"/>
    <w:rsid w:val="008D0D60"/>
    <w:rsid w:val="008D0F96"/>
    <w:rsid w:val="008D1A1E"/>
    <w:rsid w:val="008D1CBA"/>
    <w:rsid w:val="008D234B"/>
    <w:rsid w:val="008D2530"/>
    <w:rsid w:val="008D2673"/>
    <w:rsid w:val="008D281D"/>
    <w:rsid w:val="008D2935"/>
    <w:rsid w:val="008D32F4"/>
    <w:rsid w:val="008D335C"/>
    <w:rsid w:val="008D35C8"/>
    <w:rsid w:val="008D42FD"/>
    <w:rsid w:val="008D440D"/>
    <w:rsid w:val="008D4590"/>
    <w:rsid w:val="008D4A33"/>
    <w:rsid w:val="008D4F6B"/>
    <w:rsid w:val="008D55C4"/>
    <w:rsid w:val="008D5E57"/>
    <w:rsid w:val="008D64B0"/>
    <w:rsid w:val="008D6812"/>
    <w:rsid w:val="008D6839"/>
    <w:rsid w:val="008D6B46"/>
    <w:rsid w:val="008D7ABA"/>
    <w:rsid w:val="008E03AB"/>
    <w:rsid w:val="008E07C5"/>
    <w:rsid w:val="008E1C71"/>
    <w:rsid w:val="008E22C5"/>
    <w:rsid w:val="008E293D"/>
    <w:rsid w:val="008E2BE4"/>
    <w:rsid w:val="008E2E79"/>
    <w:rsid w:val="008E335D"/>
    <w:rsid w:val="008E4081"/>
    <w:rsid w:val="008E5E85"/>
    <w:rsid w:val="008E6751"/>
    <w:rsid w:val="008E6770"/>
    <w:rsid w:val="008E6ABB"/>
    <w:rsid w:val="008E6EBA"/>
    <w:rsid w:val="008E7015"/>
    <w:rsid w:val="008E7368"/>
    <w:rsid w:val="008E7493"/>
    <w:rsid w:val="008E7889"/>
    <w:rsid w:val="008E7966"/>
    <w:rsid w:val="008E7F7C"/>
    <w:rsid w:val="008F0373"/>
    <w:rsid w:val="008F03F2"/>
    <w:rsid w:val="008F08FC"/>
    <w:rsid w:val="008F0E57"/>
    <w:rsid w:val="008F10E9"/>
    <w:rsid w:val="008F11BB"/>
    <w:rsid w:val="008F14AE"/>
    <w:rsid w:val="008F1B95"/>
    <w:rsid w:val="008F2965"/>
    <w:rsid w:val="008F2CE8"/>
    <w:rsid w:val="008F2D92"/>
    <w:rsid w:val="008F2E94"/>
    <w:rsid w:val="008F333D"/>
    <w:rsid w:val="008F43B0"/>
    <w:rsid w:val="008F44A5"/>
    <w:rsid w:val="008F4E69"/>
    <w:rsid w:val="008F63DC"/>
    <w:rsid w:val="008F6E54"/>
    <w:rsid w:val="008F70B6"/>
    <w:rsid w:val="008F7262"/>
    <w:rsid w:val="008F79CD"/>
    <w:rsid w:val="008F7B17"/>
    <w:rsid w:val="008F7BCF"/>
    <w:rsid w:val="008F7D57"/>
    <w:rsid w:val="009008D3"/>
    <w:rsid w:val="00901AA3"/>
    <w:rsid w:val="00901C4C"/>
    <w:rsid w:val="00903782"/>
    <w:rsid w:val="00903832"/>
    <w:rsid w:val="00903C32"/>
    <w:rsid w:val="00904F90"/>
    <w:rsid w:val="009060EB"/>
    <w:rsid w:val="0090667F"/>
    <w:rsid w:val="0090685B"/>
    <w:rsid w:val="009069CD"/>
    <w:rsid w:val="00906F76"/>
    <w:rsid w:val="00907024"/>
    <w:rsid w:val="009075C9"/>
    <w:rsid w:val="00910CDD"/>
    <w:rsid w:val="0091175F"/>
    <w:rsid w:val="00912A97"/>
    <w:rsid w:val="00912CDB"/>
    <w:rsid w:val="00912FC9"/>
    <w:rsid w:val="00913D61"/>
    <w:rsid w:val="0091417D"/>
    <w:rsid w:val="009144FA"/>
    <w:rsid w:val="00914645"/>
    <w:rsid w:val="0091493E"/>
    <w:rsid w:val="00914E63"/>
    <w:rsid w:val="009150BA"/>
    <w:rsid w:val="009153E5"/>
    <w:rsid w:val="00915553"/>
    <w:rsid w:val="0091573A"/>
    <w:rsid w:val="009165C5"/>
    <w:rsid w:val="00916B16"/>
    <w:rsid w:val="0091709D"/>
    <w:rsid w:val="009173B9"/>
    <w:rsid w:val="00917ACF"/>
    <w:rsid w:val="00917C4B"/>
    <w:rsid w:val="00921601"/>
    <w:rsid w:val="00922124"/>
    <w:rsid w:val="009235E6"/>
    <w:rsid w:val="009235FB"/>
    <w:rsid w:val="00923745"/>
    <w:rsid w:val="00923795"/>
    <w:rsid w:val="00925AB5"/>
    <w:rsid w:val="00925ABC"/>
    <w:rsid w:val="00926B2D"/>
    <w:rsid w:val="00926C8C"/>
    <w:rsid w:val="009276E8"/>
    <w:rsid w:val="00930241"/>
    <w:rsid w:val="009305B3"/>
    <w:rsid w:val="00931116"/>
    <w:rsid w:val="0093197D"/>
    <w:rsid w:val="00932662"/>
    <w:rsid w:val="00932D33"/>
    <w:rsid w:val="0093335D"/>
    <w:rsid w:val="00933FDB"/>
    <w:rsid w:val="009356ED"/>
    <w:rsid w:val="00935ACA"/>
    <w:rsid w:val="00935D04"/>
    <w:rsid w:val="0093613E"/>
    <w:rsid w:val="0093622D"/>
    <w:rsid w:val="00936504"/>
    <w:rsid w:val="009366B3"/>
    <w:rsid w:val="0093692C"/>
    <w:rsid w:val="009378E6"/>
    <w:rsid w:val="00937A0D"/>
    <w:rsid w:val="00937C78"/>
    <w:rsid w:val="00940DF2"/>
    <w:rsid w:val="00940EAA"/>
    <w:rsid w:val="00940ECA"/>
    <w:rsid w:val="00941313"/>
    <w:rsid w:val="009424D8"/>
    <w:rsid w:val="0094258C"/>
    <w:rsid w:val="00942B9F"/>
    <w:rsid w:val="00942D5A"/>
    <w:rsid w:val="00943026"/>
    <w:rsid w:val="009439DB"/>
    <w:rsid w:val="009439EC"/>
    <w:rsid w:val="00944115"/>
    <w:rsid w:val="009445E5"/>
    <w:rsid w:val="00944885"/>
    <w:rsid w:val="00944A4F"/>
    <w:rsid w:val="0094530B"/>
    <w:rsid w:val="00945F20"/>
    <w:rsid w:val="00946441"/>
    <w:rsid w:val="0094749C"/>
    <w:rsid w:val="009500CD"/>
    <w:rsid w:val="00950190"/>
    <w:rsid w:val="009505F9"/>
    <w:rsid w:val="009512A9"/>
    <w:rsid w:val="00951897"/>
    <w:rsid w:val="00951E38"/>
    <w:rsid w:val="009523AA"/>
    <w:rsid w:val="009531BD"/>
    <w:rsid w:val="009539AF"/>
    <w:rsid w:val="0095441F"/>
    <w:rsid w:val="009547A5"/>
    <w:rsid w:val="00954811"/>
    <w:rsid w:val="00954C58"/>
    <w:rsid w:val="009555E5"/>
    <w:rsid w:val="00956797"/>
    <w:rsid w:val="0095684E"/>
    <w:rsid w:val="00956C48"/>
    <w:rsid w:val="00956E5F"/>
    <w:rsid w:val="009571AA"/>
    <w:rsid w:val="0095784F"/>
    <w:rsid w:val="00960175"/>
    <w:rsid w:val="00960A1D"/>
    <w:rsid w:val="00960DAC"/>
    <w:rsid w:val="00961C16"/>
    <w:rsid w:val="0096213E"/>
    <w:rsid w:val="00962D67"/>
    <w:rsid w:val="009650C7"/>
    <w:rsid w:val="0096545E"/>
    <w:rsid w:val="00965648"/>
    <w:rsid w:val="00965903"/>
    <w:rsid w:val="00966B81"/>
    <w:rsid w:val="00966BAE"/>
    <w:rsid w:val="00966F5F"/>
    <w:rsid w:val="00971226"/>
    <w:rsid w:val="0097169F"/>
    <w:rsid w:val="009719FD"/>
    <w:rsid w:val="00972D6C"/>
    <w:rsid w:val="009740E4"/>
    <w:rsid w:val="009744A5"/>
    <w:rsid w:val="009747CF"/>
    <w:rsid w:val="00974AFA"/>
    <w:rsid w:val="00975068"/>
    <w:rsid w:val="00975138"/>
    <w:rsid w:val="0097562E"/>
    <w:rsid w:val="009757E4"/>
    <w:rsid w:val="009765F5"/>
    <w:rsid w:val="00976C9D"/>
    <w:rsid w:val="009802EF"/>
    <w:rsid w:val="0098141C"/>
    <w:rsid w:val="00981604"/>
    <w:rsid w:val="00981852"/>
    <w:rsid w:val="00982466"/>
    <w:rsid w:val="009830AC"/>
    <w:rsid w:val="0098314B"/>
    <w:rsid w:val="009833C2"/>
    <w:rsid w:val="009834F2"/>
    <w:rsid w:val="0098360E"/>
    <w:rsid w:val="00983C3E"/>
    <w:rsid w:val="00983CC2"/>
    <w:rsid w:val="00983EAF"/>
    <w:rsid w:val="00983F9A"/>
    <w:rsid w:val="009842C3"/>
    <w:rsid w:val="00984485"/>
    <w:rsid w:val="0098483D"/>
    <w:rsid w:val="00984EEE"/>
    <w:rsid w:val="00984FD6"/>
    <w:rsid w:val="009861AA"/>
    <w:rsid w:val="0098635E"/>
    <w:rsid w:val="00986594"/>
    <w:rsid w:val="00986B73"/>
    <w:rsid w:val="00986B91"/>
    <w:rsid w:val="00986E70"/>
    <w:rsid w:val="00987044"/>
    <w:rsid w:val="0098748C"/>
    <w:rsid w:val="009904B6"/>
    <w:rsid w:val="0099069D"/>
    <w:rsid w:val="00991693"/>
    <w:rsid w:val="00991E6B"/>
    <w:rsid w:val="0099261B"/>
    <w:rsid w:val="0099347B"/>
    <w:rsid w:val="009938B4"/>
    <w:rsid w:val="0099454A"/>
    <w:rsid w:val="00994B7C"/>
    <w:rsid w:val="00994FD7"/>
    <w:rsid w:val="0099624E"/>
    <w:rsid w:val="0099625B"/>
    <w:rsid w:val="00996499"/>
    <w:rsid w:val="00996EF0"/>
    <w:rsid w:val="00996F70"/>
    <w:rsid w:val="00997916"/>
    <w:rsid w:val="00997CE4"/>
    <w:rsid w:val="009A0275"/>
    <w:rsid w:val="009A05C6"/>
    <w:rsid w:val="009A0FB2"/>
    <w:rsid w:val="009A1893"/>
    <w:rsid w:val="009A2488"/>
    <w:rsid w:val="009A2752"/>
    <w:rsid w:val="009A28C2"/>
    <w:rsid w:val="009A2A8C"/>
    <w:rsid w:val="009A3762"/>
    <w:rsid w:val="009A3853"/>
    <w:rsid w:val="009A405D"/>
    <w:rsid w:val="009A5255"/>
    <w:rsid w:val="009A5D38"/>
    <w:rsid w:val="009A5E82"/>
    <w:rsid w:val="009A6431"/>
    <w:rsid w:val="009B08C5"/>
    <w:rsid w:val="009B08F2"/>
    <w:rsid w:val="009B0C77"/>
    <w:rsid w:val="009B0DDE"/>
    <w:rsid w:val="009B18BF"/>
    <w:rsid w:val="009B278F"/>
    <w:rsid w:val="009B34FA"/>
    <w:rsid w:val="009B4E80"/>
    <w:rsid w:val="009B5C6C"/>
    <w:rsid w:val="009B66E2"/>
    <w:rsid w:val="009B689E"/>
    <w:rsid w:val="009B691E"/>
    <w:rsid w:val="009B6AA1"/>
    <w:rsid w:val="009B7B47"/>
    <w:rsid w:val="009B7C33"/>
    <w:rsid w:val="009C00DB"/>
    <w:rsid w:val="009C0687"/>
    <w:rsid w:val="009C0C9B"/>
    <w:rsid w:val="009C1C26"/>
    <w:rsid w:val="009C1D1E"/>
    <w:rsid w:val="009C295D"/>
    <w:rsid w:val="009C2F59"/>
    <w:rsid w:val="009C3457"/>
    <w:rsid w:val="009C4A86"/>
    <w:rsid w:val="009C4B0E"/>
    <w:rsid w:val="009C4CFC"/>
    <w:rsid w:val="009C6389"/>
    <w:rsid w:val="009C7720"/>
    <w:rsid w:val="009D1748"/>
    <w:rsid w:val="009D1945"/>
    <w:rsid w:val="009D19BF"/>
    <w:rsid w:val="009D1A0C"/>
    <w:rsid w:val="009D1F99"/>
    <w:rsid w:val="009D2877"/>
    <w:rsid w:val="009D2ED4"/>
    <w:rsid w:val="009D34DC"/>
    <w:rsid w:val="009D3CA7"/>
    <w:rsid w:val="009D58D8"/>
    <w:rsid w:val="009D6893"/>
    <w:rsid w:val="009D70D6"/>
    <w:rsid w:val="009D7134"/>
    <w:rsid w:val="009E149E"/>
    <w:rsid w:val="009E19C9"/>
    <w:rsid w:val="009E19E3"/>
    <w:rsid w:val="009E1EA4"/>
    <w:rsid w:val="009E2219"/>
    <w:rsid w:val="009E2831"/>
    <w:rsid w:val="009E29CD"/>
    <w:rsid w:val="009E3012"/>
    <w:rsid w:val="009E363B"/>
    <w:rsid w:val="009E38B5"/>
    <w:rsid w:val="009E3F05"/>
    <w:rsid w:val="009E4937"/>
    <w:rsid w:val="009E5327"/>
    <w:rsid w:val="009E57B6"/>
    <w:rsid w:val="009E6164"/>
    <w:rsid w:val="009E6AE3"/>
    <w:rsid w:val="009E74F5"/>
    <w:rsid w:val="009E7AA6"/>
    <w:rsid w:val="009F0D10"/>
    <w:rsid w:val="009F1360"/>
    <w:rsid w:val="009F1A46"/>
    <w:rsid w:val="009F1FD1"/>
    <w:rsid w:val="009F21C2"/>
    <w:rsid w:val="009F2D67"/>
    <w:rsid w:val="009F3504"/>
    <w:rsid w:val="009F35E4"/>
    <w:rsid w:val="009F45A1"/>
    <w:rsid w:val="009F466D"/>
    <w:rsid w:val="009F48D9"/>
    <w:rsid w:val="009F4CD1"/>
    <w:rsid w:val="009F5A41"/>
    <w:rsid w:val="009F5BA3"/>
    <w:rsid w:val="009F6077"/>
    <w:rsid w:val="009F61A8"/>
    <w:rsid w:val="009F6377"/>
    <w:rsid w:val="009F64E5"/>
    <w:rsid w:val="009F67E4"/>
    <w:rsid w:val="009F77F5"/>
    <w:rsid w:val="009F7EA3"/>
    <w:rsid w:val="00A00562"/>
    <w:rsid w:val="00A00966"/>
    <w:rsid w:val="00A00AA5"/>
    <w:rsid w:val="00A0148A"/>
    <w:rsid w:val="00A01565"/>
    <w:rsid w:val="00A0179E"/>
    <w:rsid w:val="00A0222B"/>
    <w:rsid w:val="00A02C9D"/>
    <w:rsid w:val="00A02E99"/>
    <w:rsid w:val="00A05165"/>
    <w:rsid w:val="00A051C8"/>
    <w:rsid w:val="00A056FE"/>
    <w:rsid w:val="00A06CEC"/>
    <w:rsid w:val="00A06F79"/>
    <w:rsid w:val="00A07885"/>
    <w:rsid w:val="00A1049C"/>
    <w:rsid w:val="00A11329"/>
    <w:rsid w:val="00A11338"/>
    <w:rsid w:val="00A11C68"/>
    <w:rsid w:val="00A12986"/>
    <w:rsid w:val="00A12F67"/>
    <w:rsid w:val="00A1309C"/>
    <w:rsid w:val="00A132D2"/>
    <w:rsid w:val="00A13729"/>
    <w:rsid w:val="00A13773"/>
    <w:rsid w:val="00A15BE2"/>
    <w:rsid w:val="00A15D80"/>
    <w:rsid w:val="00A15E91"/>
    <w:rsid w:val="00A167CB"/>
    <w:rsid w:val="00A16CF4"/>
    <w:rsid w:val="00A16D26"/>
    <w:rsid w:val="00A17659"/>
    <w:rsid w:val="00A177DE"/>
    <w:rsid w:val="00A177FC"/>
    <w:rsid w:val="00A20150"/>
    <w:rsid w:val="00A20344"/>
    <w:rsid w:val="00A206ED"/>
    <w:rsid w:val="00A2102F"/>
    <w:rsid w:val="00A223F0"/>
    <w:rsid w:val="00A23824"/>
    <w:rsid w:val="00A238A7"/>
    <w:rsid w:val="00A23AFA"/>
    <w:rsid w:val="00A23C07"/>
    <w:rsid w:val="00A24797"/>
    <w:rsid w:val="00A24CE3"/>
    <w:rsid w:val="00A25718"/>
    <w:rsid w:val="00A27BCA"/>
    <w:rsid w:val="00A27ED2"/>
    <w:rsid w:val="00A30138"/>
    <w:rsid w:val="00A3027F"/>
    <w:rsid w:val="00A30490"/>
    <w:rsid w:val="00A31609"/>
    <w:rsid w:val="00A318E8"/>
    <w:rsid w:val="00A31B3E"/>
    <w:rsid w:val="00A3219F"/>
    <w:rsid w:val="00A32416"/>
    <w:rsid w:val="00A32DAB"/>
    <w:rsid w:val="00A35206"/>
    <w:rsid w:val="00A356C1"/>
    <w:rsid w:val="00A35744"/>
    <w:rsid w:val="00A35AE6"/>
    <w:rsid w:val="00A35D0B"/>
    <w:rsid w:val="00A36A0A"/>
    <w:rsid w:val="00A37284"/>
    <w:rsid w:val="00A378F8"/>
    <w:rsid w:val="00A37C08"/>
    <w:rsid w:val="00A37C72"/>
    <w:rsid w:val="00A405D9"/>
    <w:rsid w:val="00A41118"/>
    <w:rsid w:val="00A42134"/>
    <w:rsid w:val="00A4219B"/>
    <w:rsid w:val="00A42289"/>
    <w:rsid w:val="00A424AE"/>
    <w:rsid w:val="00A43F4A"/>
    <w:rsid w:val="00A4404D"/>
    <w:rsid w:val="00A445B4"/>
    <w:rsid w:val="00A44D1E"/>
    <w:rsid w:val="00A44EB2"/>
    <w:rsid w:val="00A457D4"/>
    <w:rsid w:val="00A45934"/>
    <w:rsid w:val="00A45BC6"/>
    <w:rsid w:val="00A45CAD"/>
    <w:rsid w:val="00A4666E"/>
    <w:rsid w:val="00A467AF"/>
    <w:rsid w:val="00A46C58"/>
    <w:rsid w:val="00A477BF"/>
    <w:rsid w:val="00A47C33"/>
    <w:rsid w:val="00A47DFD"/>
    <w:rsid w:val="00A50EFF"/>
    <w:rsid w:val="00A510D2"/>
    <w:rsid w:val="00A51119"/>
    <w:rsid w:val="00A51193"/>
    <w:rsid w:val="00A5152D"/>
    <w:rsid w:val="00A515C4"/>
    <w:rsid w:val="00A51924"/>
    <w:rsid w:val="00A51B87"/>
    <w:rsid w:val="00A51F6C"/>
    <w:rsid w:val="00A522FB"/>
    <w:rsid w:val="00A532F3"/>
    <w:rsid w:val="00A539BF"/>
    <w:rsid w:val="00A546DC"/>
    <w:rsid w:val="00A54C2E"/>
    <w:rsid w:val="00A55412"/>
    <w:rsid w:val="00A55421"/>
    <w:rsid w:val="00A5545D"/>
    <w:rsid w:val="00A5656A"/>
    <w:rsid w:val="00A57886"/>
    <w:rsid w:val="00A6018C"/>
    <w:rsid w:val="00A60F82"/>
    <w:rsid w:val="00A6111F"/>
    <w:rsid w:val="00A6243F"/>
    <w:rsid w:val="00A624C8"/>
    <w:rsid w:val="00A6252C"/>
    <w:rsid w:val="00A62DBA"/>
    <w:rsid w:val="00A632B0"/>
    <w:rsid w:val="00A63D67"/>
    <w:rsid w:val="00A64166"/>
    <w:rsid w:val="00A644EF"/>
    <w:rsid w:val="00A646E4"/>
    <w:rsid w:val="00A65EFC"/>
    <w:rsid w:val="00A661A6"/>
    <w:rsid w:val="00A6699C"/>
    <w:rsid w:val="00A670F1"/>
    <w:rsid w:val="00A6718C"/>
    <w:rsid w:val="00A6774A"/>
    <w:rsid w:val="00A72056"/>
    <w:rsid w:val="00A731BB"/>
    <w:rsid w:val="00A73228"/>
    <w:rsid w:val="00A743A1"/>
    <w:rsid w:val="00A748EA"/>
    <w:rsid w:val="00A74FE1"/>
    <w:rsid w:val="00A7644B"/>
    <w:rsid w:val="00A76E07"/>
    <w:rsid w:val="00A770E7"/>
    <w:rsid w:val="00A808E4"/>
    <w:rsid w:val="00A80DEA"/>
    <w:rsid w:val="00A815F8"/>
    <w:rsid w:val="00A82101"/>
    <w:rsid w:val="00A825C2"/>
    <w:rsid w:val="00A82D37"/>
    <w:rsid w:val="00A83C68"/>
    <w:rsid w:val="00A8448A"/>
    <w:rsid w:val="00A8489E"/>
    <w:rsid w:val="00A8528D"/>
    <w:rsid w:val="00A8581A"/>
    <w:rsid w:val="00A85DDC"/>
    <w:rsid w:val="00A8778C"/>
    <w:rsid w:val="00A901A1"/>
    <w:rsid w:val="00A9037D"/>
    <w:rsid w:val="00A90B0B"/>
    <w:rsid w:val="00A91307"/>
    <w:rsid w:val="00A913E3"/>
    <w:rsid w:val="00A91F8F"/>
    <w:rsid w:val="00A934F3"/>
    <w:rsid w:val="00A93B2B"/>
    <w:rsid w:val="00A93CFC"/>
    <w:rsid w:val="00A93F16"/>
    <w:rsid w:val="00A9558A"/>
    <w:rsid w:val="00A958D6"/>
    <w:rsid w:val="00A95952"/>
    <w:rsid w:val="00A95ECF"/>
    <w:rsid w:val="00A9712F"/>
    <w:rsid w:val="00A974E3"/>
    <w:rsid w:val="00A9764F"/>
    <w:rsid w:val="00A979D4"/>
    <w:rsid w:val="00AA0472"/>
    <w:rsid w:val="00AA0720"/>
    <w:rsid w:val="00AA1344"/>
    <w:rsid w:val="00AA16F8"/>
    <w:rsid w:val="00AA17D9"/>
    <w:rsid w:val="00AA1BBD"/>
    <w:rsid w:val="00AA1E3F"/>
    <w:rsid w:val="00AA23ED"/>
    <w:rsid w:val="00AA3317"/>
    <w:rsid w:val="00AA3D98"/>
    <w:rsid w:val="00AA3E2B"/>
    <w:rsid w:val="00AA4A40"/>
    <w:rsid w:val="00AA531D"/>
    <w:rsid w:val="00AA53C0"/>
    <w:rsid w:val="00AA58C0"/>
    <w:rsid w:val="00AA5C56"/>
    <w:rsid w:val="00AA5D42"/>
    <w:rsid w:val="00AA67A2"/>
    <w:rsid w:val="00AA6E8B"/>
    <w:rsid w:val="00AA6F3B"/>
    <w:rsid w:val="00AA72BD"/>
    <w:rsid w:val="00AA742E"/>
    <w:rsid w:val="00AA7593"/>
    <w:rsid w:val="00AB006C"/>
    <w:rsid w:val="00AB0643"/>
    <w:rsid w:val="00AB0835"/>
    <w:rsid w:val="00AB0912"/>
    <w:rsid w:val="00AB0CA7"/>
    <w:rsid w:val="00AB28AB"/>
    <w:rsid w:val="00AB2C7A"/>
    <w:rsid w:val="00AB3801"/>
    <w:rsid w:val="00AB4632"/>
    <w:rsid w:val="00AB553B"/>
    <w:rsid w:val="00AB5BF9"/>
    <w:rsid w:val="00AB67C7"/>
    <w:rsid w:val="00AB6C3D"/>
    <w:rsid w:val="00AB736E"/>
    <w:rsid w:val="00AC0B76"/>
    <w:rsid w:val="00AC101F"/>
    <w:rsid w:val="00AC106D"/>
    <w:rsid w:val="00AC13F2"/>
    <w:rsid w:val="00AC1513"/>
    <w:rsid w:val="00AC18BB"/>
    <w:rsid w:val="00AC1BE8"/>
    <w:rsid w:val="00AC1C06"/>
    <w:rsid w:val="00AC2808"/>
    <w:rsid w:val="00AC29F3"/>
    <w:rsid w:val="00AC356C"/>
    <w:rsid w:val="00AC4E1B"/>
    <w:rsid w:val="00AC50E8"/>
    <w:rsid w:val="00AC557F"/>
    <w:rsid w:val="00AC61AF"/>
    <w:rsid w:val="00AD0295"/>
    <w:rsid w:val="00AD057D"/>
    <w:rsid w:val="00AD05DB"/>
    <w:rsid w:val="00AD0CB0"/>
    <w:rsid w:val="00AD1002"/>
    <w:rsid w:val="00AD104D"/>
    <w:rsid w:val="00AD1E51"/>
    <w:rsid w:val="00AD2189"/>
    <w:rsid w:val="00AD4FDE"/>
    <w:rsid w:val="00AD5191"/>
    <w:rsid w:val="00AD53D3"/>
    <w:rsid w:val="00AD5472"/>
    <w:rsid w:val="00AD651B"/>
    <w:rsid w:val="00AD6535"/>
    <w:rsid w:val="00AD7B94"/>
    <w:rsid w:val="00AE0933"/>
    <w:rsid w:val="00AE0BF5"/>
    <w:rsid w:val="00AE13AD"/>
    <w:rsid w:val="00AE15FA"/>
    <w:rsid w:val="00AE2587"/>
    <w:rsid w:val="00AE3800"/>
    <w:rsid w:val="00AE4B81"/>
    <w:rsid w:val="00AE6021"/>
    <w:rsid w:val="00AE641B"/>
    <w:rsid w:val="00AE6660"/>
    <w:rsid w:val="00AE70D1"/>
    <w:rsid w:val="00AE77AA"/>
    <w:rsid w:val="00AF16B0"/>
    <w:rsid w:val="00AF1A90"/>
    <w:rsid w:val="00AF1B0F"/>
    <w:rsid w:val="00AF1B59"/>
    <w:rsid w:val="00AF1D24"/>
    <w:rsid w:val="00AF1E35"/>
    <w:rsid w:val="00AF223B"/>
    <w:rsid w:val="00AF271B"/>
    <w:rsid w:val="00AF2746"/>
    <w:rsid w:val="00AF3148"/>
    <w:rsid w:val="00AF3CDF"/>
    <w:rsid w:val="00AF4CF9"/>
    <w:rsid w:val="00AF592A"/>
    <w:rsid w:val="00AF5CFB"/>
    <w:rsid w:val="00AF678E"/>
    <w:rsid w:val="00AF6837"/>
    <w:rsid w:val="00AF6F0E"/>
    <w:rsid w:val="00AF707B"/>
    <w:rsid w:val="00AF75B1"/>
    <w:rsid w:val="00B00CEE"/>
    <w:rsid w:val="00B0112D"/>
    <w:rsid w:val="00B018C0"/>
    <w:rsid w:val="00B02219"/>
    <w:rsid w:val="00B02F92"/>
    <w:rsid w:val="00B036CD"/>
    <w:rsid w:val="00B038C3"/>
    <w:rsid w:val="00B038D7"/>
    <w:rsid w:val="00B04082"/>
    <w:rsid w:val="00B04655"/>
    <w:rsid w:val="00B04C5B"/>
    <w:rsid w:val="00B04DEF"/>
    <w:rsid w:val="00B05040"/>
    <w:rsid w:val="00B0526D"/>
    <w:rsid w:val="00B07EE0"/>
    <w:rsid w:val="00B12D81"/>
    <w:rsid w:val="00B1337D"/>
    <w:rsid w:val="00B133F5"/>
    <w:rsid w:val="00B135A5"/>
    <w:rsid w:val="00B13F83"/>
    <w:rsid w:val="00B142C1"/>
    <w:rsid w:val="00B14579"/>
    <w:rsid w:val="00B145D9"/>
    <w:rsid w:val="00B148F0"/>
    <w:rsid w:val="00B14B06"/>
    <w:rsid w:val="00B14B2D"/>
    <w:rsid w:val="00B14E1E"/>
    <w:rsid w:val="00B153EE"/>
    <w:rsid w:val="00B1546C"/>
    <w:rsid w:val="00B1558E"/>
    <w:rsid w:val="00B15B87"/>
    <w:rsid w:val="00B179E2"/>
    <w:rsid w:val="00B209E1"/>
    <w:rsid w:val="00B21183"/>
    <w:rsid w:val="00B212B1"/>
    <w:rsid w:val="00B22143"/>
    <w:rsid w:val="00B228F2"/>
    <w:rsid w:val="00B22959"/>
    <w:rsid w:val="00B231E5"/>
    <w:rsid w:val="00B23381"/>
    <w:rsid w:val="00B235C1"/>
    <w:rsid w:val="00B239A6"/>
    <w:rsid w:val="00B23D07"/>
    <w:rsid w:val="00B244C8"/>
    <w:rsid w:val="00B25833"/>
    <w:rsid w:val="00B25B2A"/>
    <w:rsid w:val="00B25D55"/>
    <w:rsid w:val="00B26759"/>
    <w:rsid w:val="00B27266"/>
    <w:rsid w:val="00B2753C"/>
    <w:rsid w:val="00B30A03"/>
    <w:rsid w:val="00B311ED"/>
    <w:rsid w:val="00B31C8F"/>
    <w:rsid w:val="00B32583"/>
    <w:rsid w:val="00B32BD4"/>
    <w:rsid w:val="00B336BC"/>
    <w:rsid w:val="00B3394A"/>
    <w:rsid w:val="00B33D3B"/>
    <w:rsid w:val="00B34378"/>
    <w:rsid w:val="00B34427"/>
    <w:rsid w:val="00B34C86"/>
    <w:rsid w:val="00B34CFF"/>
    <w:rsid w:val="00B35A60"/>
    <w:rsid w:val="00B361F7"/>
    <w:rsid w:val="00B36312"/>
    <w:rsid w:val="00B3716E"/>
    <w:rsid w:val="00B3732E"/>
    <w:rsid w:val="00B4030B"/>
    <w:rsid w:val="00B412BD"/>
    <w:rsid w:val="00B415A9"/>
    <w:rsid w:val="00B42273"/>
    <w:rsid w:val="00B4243E"/>
    <w:rsid w:val="00B4301D"/>
    <w:rsid w:val="00B4347C"/>
    <w:rsid w:val="00B436A1"/>
    <w:rsid w:val="00B43789"/>
    <w:rsid w:val="00B43AE6"/>
    <w:rsid w:val="00B43B37"/>
    <w:rsid w:val="00B43D78"/>
    <w:rsid w:val="00B44EC4"/>
    <w:rsid w:val="00B45728"/>
    <w:rsid w:val="00B45823"/>
    <w:rsid w:val="00B46280"/>
    <w:rsid w:val="00B46AD7"/>
    <w:rsid w:val="00B473E1"/>
    <w:rsid w:val="00B501DE"/>
    <w:rsid w:val="00B50561"/>
    <w:rsid w:val="00B51054"/>
    <w:rsid w:val="00B51501"/>
    <w:rsid w:val="00B521B1"/>
    <w:rsid w:val="00B52866"/>
    <w:rsid w:val="00B52DEC"/>
    <w:rsid w:val="00B53E71"/>
    <w:rsid w:val="00B54439"/>
    <w:rsid w:val="00B549FA"/>
    <w:rsid w:val="00B54DFD"/>
    <w:rsid w:val="00B55E29"/>
    <w:rsid w:val="00B57355"/>
    <w:rsid w:val="00B57A6D"/>
    <w:rsid w:val="00B6058A"/>
    <w:rsid w:val="00B608A0"/>
    <w:rsid w:val="00B61111"/>
    <w:rsid w:val="00B61441"/>
    <w:rsid w:val="00B61AB8"/>
    <w:rsid w:val="00B6361A"/>
    <w:rsid w:val="00B64C46"/>
    <w:rsid w:val="00B65BD4"/>
    <w:rsid w:val="00B65CDD"/>
    <w:rsid w:val="00B6667A"/>
    <w:rsid w:val="00B66771"/>
    <w:rsid w:val="00B66887"/>
    <w:rsid w:val="00B66C10"/>
    <w:rsid w:val="00B6704C"/>
    <w:rsid w:val="00B67C9A"/>
    <w:rsid w:val="00B67CD3"/>
    <w:rsid w:val="00B70C21"/>
    <w:rsid w:val="00B70E7C"/>
    <w:rsid w:val="00B71A3D"/>
    <w:rsid w:val="00B71B34"/>
    <w:rsid w:val="00B72BBC"/>
    <w:rsid w:val="00B72CE4"/>
    <w:rsid w:val="00B72E55"/>
    <w:rsid w:val="00B72FB5"/>
    <w:rsid w:val="00B73169"/>
    <w:rsid w:val="00B74513"/>
    <w:rsid w:val="00B74987"/>
    <w:rsid w:val="00B7627B"/>
    <w:rsid w:val="00B76F1D"/>
    <w:rsid w:val="00B7741A"/>
    <w:rsid w:val="00B77B59"/>
    <w:rsid w:val="00B77E18"/>
    <w:rsid w:val="00B804B4"/>
    <w:rsid w:val="00B8055E"/>
    <w:rsid w:val="00B8133F"/>
    <w:rsid w:val="00B816D9"/>
    <w:rsid w:val="00B822AA"/>
    <w:rsid w:val="00B82CDD"/>
    <w:rsid w:val="00B83CAB"/>
    <w:rsid w:val="00B8457F"/>
    <w:rsid w:val="00B84935"/>
    <w:rsid w:val="00B849D1"/>
    <w:rsid w:val="00B8575A"/>
    <w:rsid w:val="00B85E81"/>
    <w:rsid w:val="00B85FBA"/>
    <w:rsid w:val="00B86761"/>
    <w:rsid w:val="00B86870"/>
    <w:rsid w:val="00B86921"/>
    <w:rsid w:val="00B86A7E"/>
    <w:rsid w:val="00B87511"/>
    <w:rsid w:val="00B87923"/>
    <w:rsid w:val="00B9038A"/>
    <w:rsid w:val="00B90652"/>
    <w:rsid w:val="00B90750"/>
    <w:rsid w:val="00B91009"/>
    <w:rsid w:val="00B91621"/>
    <w:rsid w:val="00B917A6"/>
    <w:rsid w:val="00B91AB4"/>
    <w:rsid w:val="00B91D55"/>
    <w:rsid w:val="00B91FC0"/>
    <w:rsid w:val="00B922A5"/>
    <w:rsid w:val="00B93012"/>
    <w:rsid w:val="00B93CD9"/>
    <w:rsid w:val="00B94E48"/>
    <w:rsid w:val="00B951ED"/>
    <w:rsid w:val="00B95302"/>
    <w:rsid w:val="00B95D57"/>
    <w:rsid w:val="00B9615E"/>
    <w:rsid w:val="00B96589"/>
    <w:rsid w:val="00B965F3"/>
    <w:rsid w:val="00B96FE2"/>
    <w:rsid w:val="00B973D0"/>
    <w:rsid w:val="00B975BE"/>
    <w:rsid w:val="00B977BF"/>
    <w:rsid w:val="00BA028B"/>
    <w:rsid w:val="00BA080C"/>
    <w:rsid w:val="00BA0815"/>
    <w:rsid w:val="00BA1C9E"/>
    <w:rsid w:val="00BA1D4F"/>
    <w:rsid w:val="00BA295D"/>
    <w:rsid w:val="00BA302A"/>
    <w:rsid w:val="00BA3F7D"/>
    <w:rsid w:val="00BA4453"/>
    <w:rsid w:val="00BA7D4A"/>
    <w:rsid w:val="00BB094D"/>
    <w:rsid w:val="00BB10BA"/>
    <w:rsid w:val="00BB1535"/>
    <w:rsid w:val="00BB1D3D"/>
    <w:rsid w:val="00BB2461"/>
    <w:rsid w:val="00BB2833"/>
    <w:rsid w:val="00BB2BC2"/>
    <w:rsid w:val="00BB2DB1"/>
    <w:rsid w:val="00BB2F34"/>
    <w:rsid w:val="00BB2F70"/>
    <w:rsid w:val="00BB327F"/>
    <w:rsid w:val="00BB3447"/>
    <w:rsid w:val="00BB36D7"/>
    <w:rsid w:val="00BB3ECA"/>
    <w:rsid w:val="00BB4685"/>
    <w:rsid w:val="00BB48DE"/>
    <w:rsid w:val="00BB4B13"/>
    <w:rsid w:val="00BB4FEC"/>
    <w:rsid w:val="00BB5AD3"/>
    <w:rsid w:val="00BB656B"/>
    <w:rsid w:val="00BC0834"/>
    <w:rsid w:val="00BC09E6"/>
    <w:rsid w:val="00BC0CFC"/>
    <w:rsid w:val="00BC122D"/>
    <w:rsid w:val="00BC13B7"/>
    <w:rsid w:val="00BC1E89"/>
    <w:rsid w:val="00BC3089"/>
    <w:rsid w:val="00BC38F1"/>
    <w:rsid w:val="00BC3CC6"/>
    <w:rsid w:val="00BC3EB3"/>
    <w:rsid w:val="00BC4A15"/>
    <w:rsid w:val="00BC5E84"/>
    <w:rsid w:val="00BC5F73"/>
    <w:rsid w:val="00BC6011"/>
    <w:rsid w:val="00BC655B"/>
    <w:rsid w:val="00BC6A93"/>
    <w:rsid w:val="00BC6FF5"/>
    <w:rsid w:val="00BC7054"/>
    <w:rsid w:val="00BC724A"/>
    <w:rsid w:val="00BC74D1"/>
    <w:rsid w:val="00BC7D3A"/>
    <w:rsid w:val="00BC7DF1"/>
    <w:rsid w:val="00BD0305"/>
    <w:rsid w:val="00BD0499"/>
    <w:rsid w:val="00BD0A86"/>
    <w:rsid w:val="00BD12F9"/>
    <w:rsid w:val="00BD1333"/>
    <w:rsid w:val="00BD14AC"/>
    <w:rsid w:val="00BD1924"/>
    <w:rsid w:val="00BD1F79"/>
    <w:rsid w:val="00BD2060"/>
    <w:rsid w:val="00BD2150"/>
    <w:rsid w:val="00BD2AF8"/>
    <w:rsid w:val="00BD3B56"/>
    <w:rsid w:val="00BD3B8C"/>
    <w:rsid w:val="00BD4573"/>
    <w:rsid w:val="00BD4689"/>
    <w:rsid w:val="00BD4CC8"/>
    <w:rsid w:val="00BD58B6"/>
    <w:rsid w:val="00BD5D59"/>
    <w:rsid w:val="00BD70F3"/>
    <w:rsid w:val="00BD7F3B"/>
    <w:rsid w:val="00BE007B"/>
    <w:rsid w:val="00BE0871"/>
    <w:rsid w:val="00BE0E53"/>
    <w:rsid w:val="00BE13F2"/>
    <w:rsid w:val="00BE145D"/>
    <w:rsid w:val="00BE237A"/>
    <w:rsid w:val="00BE243B"/>
    <w:rsid w:val="00BE2ACF"/>
    <w:rsid w:val="00BE2ECD"/>
    <w:rsid w:val="00BE32AA"/>
    <w:rsid w:val="00BE44A6"/>
    <w:rsid w:val="00BE4A6C"/>
    <w:rsid w:val="00BE4B76"/>
    <w:rsid w:val="00BE4E55"/>
    <w:rsid w:val="00BE5206"/>
    <w:rsid w:val="00BE52E1"/>
    <w:rsid w:val="00BE5A76"/>
    <w:rsid w:val="00BE6640"/>
    <w:rsid w:val="00BE7472"/>
    <w:rsid w:val="00BE7E21"/>
    <w:rsid w:val="00BE7F40"/>
    <w:rsid w:val="00BF0234"/>
    <w:rsid w:val="00BF0724"/>
    <w:rsid w:val="00BF0A4C"/>
    <w:rsid w:val="00BF0ED1"/>
    <w:rsid w:val="00BF1250"/>
    <w:rsid w:val="00BF1EB8"/>
    <w:rsid w:val="00BF214C"/>
    <w:rsid w:val="00BF2701"/>
    <w:rsid w:val="00BF2DCD"/>
    <w:rsid w:val="00BF2EB7"/>
    <w:rsid w:val="00BF356E"/>
    <w:rsid w:val="00BF5088"/>
    <w:rsid w:val="00BF52BE"/>
    <w:rsid w:val="00BF56E7"/>
    <w:rsid w:val="00BF5F4D"/>
    <w:rsid w:val="00BF6977"/>
    <w:rsid w:val="00BF6EC8"/>
    <w:rsid w:val="00BF70B9"/>
    <w:rsid w:val="00BF7645"/>
    <w:rsid w:val="00BF79F9"/>
    <w:rsid w:val="00BF7D8D"/>
    <w:rsid w:val="00C00247"/>
    <w:rsid w:val="00C00734"/>
    <w:rsid w:val="00C00A52"/>
    <w:rsid w:val="00C015FF"/>
    <w:rsid w:val="00C0161E"/>
    <w:rsid w:val="00C01935"/>
    <w:rsid w:val="00C021DF"/>
    <w:rsid w:val="00C02AF2"/>
    <w:rsid w:val="00C02B7D"/>
    <w:rsid w:val="00C02B87"/>
    <w:rsid w:val="00C03501"/>
    <w:rsid w:val="00C047AA"/>
    <w:rsid w:val="00C06947"/>
    <w:rsid w:val="00C07ABC"/>
    <w:rsid w:val="00C07DC6"/>
    <w:rsid w:val="00C07DD2"/>
    <w:rsid w:val="00C07F21"/>
    <w:rsid w:val="00C1061B"/>
    <w:rsid w:val="00C1072B"/>
    <w:rsid w:val="00C1127B"/>
    <w:rsid w:val="00C12618"/>
    <w:rsid w:val="00C12821"/>
    <w:rsid w:val="00C12ABE"/>
    <w:rsid w:val="00C14463"/>
    <w:rsid w:val="00C147CE"/>
    <w:rsid w:val="00C14DA4"/>
    <w:rsid w:val="00C14F64"/>
    <w:rsid w:val="00C1566B"/>
    <w:rsid w:val="00C166B6"/>
    <w:rsid w:val="00C1701B"/>
    <w:rsid w:val="00C173D8"/>
    <w:rsid w:val="00C174D3"/>
    <w:rsid w:val="00C17E58"/>
    <w:rsid w:val="00C21941"/>
    <w:rsid w:val="00C219A8"/>
    <w:rsid w:val="00C2268D"/>
    <w:rsid w:val="00C233CC"/>
    <w:rsid w:val="00C23692"/>
    <w:rsid w:val="00C23C35"/>
    <w:rsid w:val="00C24691"/>
    <w:rsid w:val="00C24B5B"/>
    <w:rsid w:val="00C24CC4"/>
    <w:rsid w:val="00C2677E"/>
    <w:rsid w:val="00C26847"/>
    <w:rsid w:val="00C26CDA"/>
    <w:rsid w:val="00C26D08"/>
    <w:rsid w:val="00C2742B"/>
    <w:rsid w:val="00C27926"/>
    <w:rsid w:val="00C27F66"/>
    <w:rsid w:val="00C30081"/>
    <w:rsid w:val="00C301E8"/>
    <w:rsid w:val="00C30BD8"/>
    <w:rsid w:val="00C314FE"/>
    <w:rsid w:val="00C3152D"/>
    <w:rsid w:val="00C3233A"/>
    <w:rsid w:val="00C3283A"/>
    <w:rsid w:val="00C33E20"/>
    <w:rsid w:val="00C34340"/>
    <w:rsid w:val="00C34ED6"/>
    <w:rsid w:val="00C362FA"/>
    <w:rsid w:val="00C36393"/>
    <w:rsid w:val="00C3655C"/>
    <w:rsid w:val="00C36B17"/>
    <w:rsid w:val="00C36CB8"/>
    <w:rsid w:val="00C36ED3"/>
    <w:rsid w:val="00C37407"/>
    <w:rsid w:val="00C37615"/>
    <w:rsid w:val="00C37E84"/>
    <w:rsid w:val="00C4000B"/>
    <w:rsid w:val="00C40188"/>
    <w:rsid w:val="00C40808"/>
    <w:rsid w:val="00C4086D"/>
    <w:rsid w:val="00C409CC"/>
    <w:rsid w:val="00C421B8"/>
    <w:rsid w:val="00C4293A"/>
    <w:rsid w:val="00C430C5"/>
    <w:rsid w:val="00C4313E"/>
    <w:rsid w:val="00C431B0"/>
    <w:rsid w:val="00C4320A"/>
    <w:rsid w:val="00C439F1"/>
    <w:rsid w:val="00C43A3D"/>
    <w:rsid w:val="00C43B8F"/>
    <w:rsid w:val="00C44287"/>
    <w:rsid w:val="00C44C55"/>
    <w:rsid w:val="00C4552E"/>
    <w:rsid w:val="00C46585"/>
    <w:rsid w:val="00C46A68"/>
    <w:rsid w:val="00C47144"/>
    <w:rsid w:val="00C472D5"/>
    <w:rsid w:val="00C47468"/>
    <w:rsid w:val="00C4762E"/>
    <w:rsid w:val="00C4785D"/>
    <w:rsid w:val="00C50D26"/>
    <w:rsid w:val="00C50D8E"/>
    <w:rsid w:val="00C50F34"/>
    <w:rsid w:val="00C51F6F"/>
    <w:rsid w:val="00C52129"/>
    <w:rsid w:val="00C521FE"/>
    <w:rsid w:val="00C52465"/>
    <w:rsid w:val="00C52C0E"/>
    <w:rsid w:val="00C52F56"/>
    <w:rsid w:val="00C53271"/>
    <w:rsid w:val="00C5333D"/>
    <w:rsid w:val="00C53F81"/>
    <w:rsid w:val="00C5449D"/>
    <w:rsid w:val="00C54ADD"/>
    <w:rsid w:val="00C54C48"/>
    <w:rsid w:val="00C54D2B"/>
    <w:rsid w:val="00C55AC9"/>
    <w:rsid w:val="00C56589"/>
    <w:rsid w:val="00C56B91"/>
    <w:rsid w:val="00C575EC"/>
    <w:rsid w:val="00C577C9"/>
    <w:rsid w:val="00C57948"/>
    <w:rsid w:val="00C57FC8"/>
    <w:rsid w:val="00C6017E"/>
    <w:rsid w:val="00C60CF8"/>
    <w:rsid w:val="00C60DFE"/>
    <w:rsid w:val="00C61157"/>
    <w:rsid w:val="00C6248B"/>
    <w:rsid w:val="00C62D26"/>
    <w:rsid w:val="00C6365C"/>
    <w:rsid w:val="00C636DC"/>
    <w:rsid w:val="00C63808"/>
    <w:rsid w:val="00C63AA6"/>
    <w:rsid w:val="00C63B59"/>
    <w:rsid w:val="00C642F0"/>
    <w:rsid w:val="00C64A06"/>
    <w:rsid w:val="00C663CD"/>
    <w:rsid w:val="00C67505"/>
    <w:rsid w:val="00C70670"/>
    <w:rsid w:val="00C71713"/>
    <w:rsid w:val="00C71A4C"/>
    <w:rsid w:val="00C71C69"/>
    <w:rsid w:val="00C72226"/>
    <w:rsid w:val="00C7362F"/>
    <w:rsid w:val="00C73666"/>
    <w:rsid w:val="00C74625"/>
    <w:rsid w:val="00C75333"/>
    <w:rsid w:val="00C760B3"/>
    <w:rsid w:val="00C774F8"/>
    <w:rsid w:val="00C800B2"/>
    <w:rsid w:val="00C8084E"/>
    <w:rsid w:val="00C80A53"/>
    <w:rsid w:val="00C81424"/>
    <w:rsid w:val="00C81A41"/>
    <w:rsid w:val="00C82F2C"/>
    <w:rsid w:val="00C83201"/>
    <w:rsid w:val="00C83496"/>
    <w:rsid w:val="00C83C92"/>
    <w:rsid w:val="00C84BC6"/>
    <w:rsid w:val="00C84EED"/>
    <w:rsid w:val="00C8540F"/>
    <w:rsid w:val="00C86E5F"/>
    <w:rsid w:val="00C908F6"/>
    <w:rsid w:val="00C90AE0"/>
    <w:rsid w:val="00C90DBF"/>
    <w:rsid w:val="00C9128A"/>
    <w:rsid w:val="00C9157A"/>
    <w:rsid w:val="00C91AB0"/>
    <w:rsid w:val="00C91C52"/>
    <w:rsid w:val="00C91E70"/>
    <w:rsid w:val="00C92333"/>
    <w:rsid w:val="00C924A2"/>
    <w:rsid w:val="00C925A8"/>
    <w:rsid w:val="00C9271A"/>
    <w:rsid w:val="00C93AFB"/>
    <w:rsid w:val="00C93C5C"/>
    <w:rsid w:val="00C94084"/>
    <w:rsid w:val="00C94685"/>
    <w:rsid w:val="00C953FA"/>
    <w:rsid w:val="00C96196"/>
    <w:rsid w:val="00C967C4"/>
    <w:rsid w:val="00C96988"/>
    <w:rsid w:val="00C96B55"/>
    <w:rsid w:val="00C970D6"/>
    <w:rsid w:val="00CA0C07"/>
    <w:rsid w:val="00CA100B"/>
    <w:rsid w:val="00CA1896"/>
    <w:rsid w:val="00CA1B49"/>
    <w:rsid w:val="00CA1E34"/>
    <w:rsid w:val="00CA22BA"/>
    <w:rsid w:val="00CA2319"/>
    <w:rsid w:val="00CA2651"/>
    <w:rsid w:val="00CA42B1"/>
    <w:rsid w:val="00CA4A4B"/>
    <w:rsid w:val="00CA4F75"/>
    <w:rsid w:val="00CA5AF2"/>
    <w:rsid w:val="00CA5BCF"/>
    <w:rsid w:val="00CA5C55"/>
    <w:rsid w:val="00CA5F00"/>
    <w:rsid w:val="00CA5F73"/>
    <w:rsid w:val="00CA6059"/>
    <w:rsid w:val="00CA622B"/>
    <w:rsid w:val="00CA62B5"/>
    <w:rsid w:val="00CA677A"/>
    <w:rsid w:val="00CA6EEC"/>
    <w:rsid w:val="00CA70C2"/>
    <w:rsid w:val="00CA757A"/>
    <w:rsid w:val="00CA7889"/>
    <w:rsid w:val="00CA7B74"/>
    <w:rsid w:val="00CA7BA4"/>
    <w:rsid w:val="00CB081C"/>
    <w:rsid w:val="00CB12E2"/>
    <w:rsid w:val="00CB1F32"/>
    <w:rsid w:val="00CB20A7"/>
    <w:rsid w:val="00CB237B"/>
    <w:rsid w:val="00CB299F"/>
    <w:rsid w:val="00CB2A39"/>
    <w:rsid w:val="00CB2F62"/>
    <w:rsid w:val="00CB2FA2"/>
    <w:rsid w:val="00CB3370"/>
    <w:rsid w:val="00CB3A9C"/>
    <w:rsid w:val="00CB3C1C"/>
    <w:rsid w:val="00CB3C2C"/>
    <w:rsid w:val="00CB41DD"/>
    <w:rsid w:val="00CB44A8"/>
    <w:rsid w:val="00CB4D8D"/>
    <w:rsid w:val="00CB5585"/>
    <w:rsid w:val="00CB57FA"/>
    <w:rsid w:val="00CB5A8C"/>
    <w:rsid w:val="00CB5B28"/>
    <w:rsid w:val="00CB5B95"/>
    <w:rsid w:val="00CB631F"/>
    <w:rsid w:val="00CB7463"/>
    <w:rsid w:val="00CB74D2"/>
    <w:rsid w:val="00CB774F"/>
    <w:rsid w:val="00CB7D7E"/>
    <w:rsid w:val="00CB7E16"/>
    <w:rsid w:val="00CC08A1"/>
    <w:rsid w:val="00CC0BC6"/>
    <w:rsid w:val="00CC0D68"/>
    <w:rsid w:val="00CC10E5"/>
    <w:rsid w:val="00CC197B"/>
    <w:rsid w:val="00CC1DF0"/>
    <w:rsid w:val="00CC2750"/>
    <w:rsid w:val="00CC3FDF"/>
    <w:rsid w:val="00CC4E58"/>
    <w:rsid w:val="00CC4F4B"/>
    <w:rsid w:val="00CC50AC"/>
    <w:rsid w:val="00CC5567"/>
    <w:rsid w:val="00CC56F9"/>
    <w:rsid w:val="00CC591D"/>
    <w:rsid w:val="00CC59AE"/>
    <w:rsid w:val="00CC712A"/>
    <w:rsid w:val="00CC729D"/>
    <w:rsid w:val="00CC7C90"/>
    <w:rsid w:val="00CC7D27"/>
    <w:rsid w:val="00CD083E"/>
    <w:rsid w:val="00CD08A0"/>
    <w:rsid w:val="00CD145A"/>
    <w:rsid w:val="00CD1BC8"/>
    <w:rsid w:val="00CD23C5"/>
    <w:rsid w:val="00CD3205"/>
    <w:rsid w:val="00CD3DEA"/>
    <w:rsid w:val="00CD4501"/>
    <w:rsid w:val="00CD47B1"/>
    <w:rsid w:val="00CD5A11"/>
    <w:rsid w:val="00CD5A61"/>
    <w:rsid w:val="00CD6319"/>
    <w:rsid w:val="00CD6620"/>
    <w:rsid w:val="00CD690B"/>
    <w:rsid w:val="00CD6DD5"/>
    <w:rsid w:val="00CD6F99"/>
    <w:rsid w:val="00CD70DD"/>
    <w:rsid w:val="00CD7505"/>
    <w:rsid w:val="00CD7729"/>
    <w:rsid w:val="00CD7A41"/>
    <w:rsid w:val="00CD7A95"/>
    <w:rsid w:val="00CD7DBF"/>
    <w:rsid w:val="00CE04F3"/>
    <w:rsid w:val="00CE0AE6"/>
    <w:rsid w:val="00CE1140"/>
    <w:rsid w:val="00CE1262"/>
    <w:rsid w:val="00CE1304"/>
    <w:rsid w:val="00CE1381"/>
    <w:rsid w:val="00CE1E61"/>
    <w:rsid w:val="00CE259F"/>
    <w:rsid w:val="00CE2906"/>
    <w:rsid w:val="00CE291D"/>
    <w:rsid w:val="00CE3633"/>
    <w:rsid w:val="00CE4A3F"/>
    <w:rsid w:val="00CE4CF8"/>
    <w:rsid w:val="00CE608D"/>
    <w:rsid w:val="00CE676C"/>
    <w:rsid w:val="00CE67FA"/>
    <w:rsid w:val="00CE68E3"/>
    <w:rsid w:val="00CE6BFE"/>
    <w:rsid w:val="00CE6D58"/>
    <w:rsid w:val="00CE7865"/>
    <w:rsid w:val="00CE7FEF"/>
    <w:rsid w:val="00CF07F4"/>
    <w:rsid w:val="00CF0C9C"/>
    <w:rsid w:val="00CF13A7"/>
    <w:rsid w:val="00CF1D51"/>
    <w:rsid w:val="00CF1F45"/>
    <w:rsid w:val="00CF2B53"/>
    <w:rsid w:val="00CF2F6F"/>
    <w:rsid w:val="00CF50AE"/>
    <w:rsid w:val="00CF5371"/>
    <w:rsid w:val="00CF5BAF"/>
    <w:rsid w:val="00CF5DB7"/>
    <w:rsid w:val="00CF6D0E"/>
    <w:rsid w:val="00D00004"/>
    <w:rsid w:val="00D0006B"/>
    <w:rsid w:val="00D005E1"/>
    <w:rsid w:val="00D006C1"/>
    <w:rsid w:val="00D0288E"/>
    <w:rsid w:val="00D02AA7"/>
    <w:rsid w:val="00D0323A"/>
    <w:rsid w:val="00D03962"/>
    <w:rsid w:val="00D03BA5"/>
    <w:rsid w:val="00D04297"/>
    <w:rsid w:val="00D053CA"/>
    <w:rsid w:val="00D0559F"/>
    <w:rsid w:val="00D06271"/>
    <w:rsid w:val="00D065FD"/>
    <w:rsid w:val="00D074A8"/>
    <w:rsid w:val="00D0759A"/>
    <w:rsid w:val="00D077E9"/>
    <w:rsid w:val="00D10891"/>
    <w:rsid w:val="00D110F7"/>
    <w:rsid w:val="00D111D9"/>
    <w:rsid w:val="00D11218"/>
    <w:rsid w:val="00D11CD4"/>
    <w:rsid w:val="00D13FDB"/>
    <w:rsid w:val="00D1448B"/>
    <w:rsid w:val="00D14A7B"/>
    <w:rsid w:val="00D15A8B"/>
    <w:rsid w:val="00D16372"/>
    <w:rsid w:val="00D16C77"/>
    <w:rsid w:val="00D16DED"/>
    <w:rsid w:val="00D174C6"/>
    <w:rsid w:val="00D177D2"/>
    <w:rsid w:val="00D17E5A"/>
    <w:rsid w:val="00D20480"/>
    <w:rsid w:val="00D20969"/>
    <w:rsid w:val="00D20AD9"/>
    <w:rsid w:val="00D20B99"/>
    <w:rsid w:val="00D218C8"/>
    <w:rsid w:val="00D21B57"/>
    <w:rsid w:val="00D22733"/>
    <w:rsid w:val="00D23526"/>
    <w:rsid w:val="00D23ADA"/>
    <w:rsid w:val="00D23FFF"/>
    <w:rsid w:val="00D24BC3"/>
    <w:rsid w:val="00D24E9F"/>
    <w:rsid w:val="00D250A1"/>
    <w:rsid w:val="00D25430"/>
    <w:rsid w:val="00D26500"/>
    <w:rsid w:val="00D26AEF"/>
    <w:rsid w:val="00D26E43"/>
    <w:rsid w:val="00D27019"/>
    <w:rsid w:val="00D271C5"/>
    <w:rsid w:val="00D275A4"/>
    <w:rsid w:val="00D27CBE"/>
    <w:rsid w:val="00D303C4"/>
    <w:rsid w:val="00D31071"/>
    <w:rsid w:val="00D3164E"/>
    <w:rsid w:val="00D31B91"/>
    <w:rsid w:val="00D31F34"/>
    <w:rsid w:val="00D3265B"/>
    <w:rsid w:val="00D32958"/>
    <w:rsid w:val="00D34217"/>
    <w:rsid w:val="00D344F5"/>
    <w:rsid w:val="00D352B5"/>
    <w:rsid w:val="00D3570D"/>
    <w:rsid w:val="00D35760"/>
    <w:rsid w:val="00D35886"/>
    <w:rsid w:val="00D35C4D"/>
    <w:rsid w:val="00D35DD5"/>
    <w:rsid w:val="00D36E67"/>
    <w:rsid w:val="00D374A9"/>
    <w:rsid w:val="00D37ADA"/>
    <w:rsid w:val="00D4011B"/>
    <w:rsid w:val="00D40571"/>
    <w:rsid w:val="00D408E9"/>
    <w:rsid w:val="00D40E1D"/>
    <w:rsid w:val="00D40EC9"/>
    <w:rsid w:val="00D41803"/>
    <w:rsid w:val="00D42194"/>
    <w:rsid w:val="00D4267E"/>
    <w:rsid w:val="00D42C64"/>
    <w:rsid w:val="00D42CB7"/>
    <w:rsid w:val="00D42D2E"/>
    <w:rsid w:val="00D43A62"/>
    <w:rsid w:val="00D43B16"/>
    <w:rsid w:val="00D44267"/>
    <w:rsid w:val="00D45689"/>
    <w:rsid w:val="00D45B34"/>
    <w:rsid w:val="00D45B5B"/>
    <w:rsid w:val="00D45C39"/>
    <w:rsid w:val="00D46193"/>
    <w:rsid w:val="00D47198"/>
    <w:rsid w:val="00D474D5"/>
    <w:rsid w:val="00D47843"/>
    <w:rsid w:val="00D50035"/>
    <w:rsid w:val="00D500A4"/>
    <w:rsid w:val="00D500BD"/>
    <w:rsid w:val="00D504FE"/>
    <w:rsid w:val="00D519E8"/>
    <w:rsid w:val="00D52792"/>
    <w:rsid w:val="00D52B15"/>
    <w:rsid w:val="00D52E9A"/>
    <w:rsid w:val="00D537AE"/>
    <w:rsid w:val="00D5413D"/>
    <w:rsid w:val="00D54399"/>
    <w:rsid w:val="00D547B7"/>
    <w:rsid w:val="00D549E0"/>
    <w:rsid w:val="00D54DEB"/>
    <w:rsid w:val="00D5518A"/>
    <w:rsid w:val="00D5519D"/>
    <w:rsid w:val="00D556EC"/>
    <w:rsid w:val="00D562E2"/>
    <w:rsid w:val="00D5667E"/>
    <w:rsid w:val="00D56AD6"/>
    <w:rsid w:val="00D56D46"/>
    <w:rsid w:val="00D570A9"/>
    <w:rsid w:val="00D575E8"/>
    <w:rsid w:val="00D57612"/>
    <w:rsid w:val="00D57B40"/>
    <w:rsid w:val="00D6109E"/>
    <w:rsid w:val="00D616DA"/>
    <w:rsid w:val="00D621B5"/>
    <w:rsid w:val="00D62770"/>
    <w:rsid w:val="00D6291F"/>
    <w:rsid w:val="00D62BA3"/>
    <w:rsid w:val="00D6346E"/>
    <w:rsid w:val="00D63598"/>
    <w:rsid w:val="00D63836"/>
    <w:rsid w:val="00D64B0B"/>
    <w:rsid w:val="00D6559A"/>
    <w:rsid w:val="00D65688"/>
    <w:rsid w:val="00D65772"/>
    <w:rsid w:val="00D659F1"/>
    <w:rsid w:val="00D6715A"/>
    <w:rsid w:val="00D67309"/>
    <w:rsid w:val="00D6770B"/>
    <w:rsid w:val="00D705C8"/>
    <w:rsid w:val="00D7067D"/>
    <w:rsid w:val="00D70A9B"/>
    <w:rsid w:val="00D70D02"/>
    <w:rsid w:val="00D71136"/>
    <w:rsid w:val="00D71448"/>
    <w:rsid w:val="00D71B56"/>
    <w:rsid w:val="00D721B9"/>
    <w:rsid w:val="00D742AE"/>
    <w:rsid w:val="00D74EF4"/>
    <w:rsid w:val="00D75157"/>
    <w:rsid w:val="00D7531A"/>
    <w:rsid w:val="00D75A5D"/>
    <w:rsid w:val="00D760B5"/>
    <w:rsid w:val="00D770C7"/>
    <w:rsid w:val="00D77592"/>
    <w:rsid w:val="00D7775B"/>
    <w:rsid w:val="00D77D50"/>
    <w:rsid w:val="00D77ED7"/>
    <w:rsid w:val="00D8059C"/>
    <w:rsid w:val="00D805B4"/>
    <w:rsid w:val="00D80823"/>
    <w:rsid w:val="00D8082A"/>
    <w:rsid w:val="00D8186C"/>
    <w:rsid w:val="00D81B51"/>
    <w:rsid w:val="00D81D2F"/>
    <w:rsid w:val="00D821F9"/>
    <w:rsid w:val="00D826F7"/>
    <w:rsid w:val="00D82B31"/>
    <w:rsid w:val="00D82E95"/>
    <w:rsid w:val="00D84A25"/>
    <w:rsid w:val="00D858EE"/>
    <w:rsid w:val="00D85BBD"/>
    <w:rsid w:val="00D862DA"/>
    <w:rsid w:val="00D86945"/>
    <w:rsid w:val="00D8699A"/>
    <w:rsid w:val="00D86C99"/>
    <w:rsid w:val="00D86D46"/>
    <w:rsid w:val="00D8735A"/>
    <w:rsid w:val="00D87849"/>
    <w:rsid w:val="00D8797D"/>
    <w:rsid w:val="00D87AC8"/>
    <w:rsid w:val="00D90290"/>
    <w:rsid w:val="00D9063A"/>
    <w:rsid w:val="00D90CFB"/>
    <w:rsid w:val="00D91508"/>
    <w:rsid w:val="00D921C6"/>
    <w:rsid w:val="00D9237B"/>
    <w:rsid w:val="00D92DE8"/>
    <w:rsid w:val="00D933C3"/>
    <w:rsid w:val="00D937CD"/>
    <w:rsid w:val="00D93EA4"/>
    <w:rsid w:val="00D94838"/>
    <w:rsid w:val="00D94854"/>
    <w:rsid w:val="00D95B6C"/>
    <w:rsid w:val="00D9603B"/>
    <w:rsid w:val="00D96889"/>
    <w:rsid w:val="00D97561"/>
    <w:rsid w:val="00D97A2D"/>
    <w:rsid w:val="00D97CCE"/>
    <w:rsid w:val="00D97ED9"/>
    <w:rsid w:val="00DA085B"/>
    <w:rsid w:val="00DA1320"/>
    <w:rsid w:val="00DA1340"/>
    <w:rsid w:val="00DA18DF"/>
    <w:rsid w:val="00DA1B41"/>
    <w:rsid w:val="00DA1E02"/>
    <w:rsid w:val="00DA2948"/>
    <w:rsid w:val="00DA2B81"/>
    <w:rsid w:val="00DA4B4A"/>
    <w:rsid w:val="00DA5442"/>
    <w:rsid w:val="00DA546D"/>
    <w:rsid w:val="00DA5519"/>
    <w:rsid w:val="00DA59D6"/>
    <w:rsid w:val="00DA5A8E"/>
    <w:rsid w:val="00DA5BED"/>
    <w:rsid w:val="00DA5C32"/>
    <w:rsid w:val="00DA6F0D"/>
    <w:rsid w:val="00DB12F3"/>
    <w:rsid w:val="00DB1BC9"/>
    <w:rsid w:val="00DB2612"/>
    <w:rsid w:val="00DB2A16"/>
    <w:rsid w:val="00DB3D18"/>
    <w:rsid w:val="00DB3EB3"/>
    <w:rsid w:val="00DB40B5"/>
    <w:rsid w:val="00DB4177"/>
    <w:rsid w:val="00DB41DF"/>
    <w:rsid w:val="00DB4E3C"/>
    <w:rsid w:val="00DB5360"/>
    <w:rsid w:val="00DB5564"/>
    <w:rsid w:val="00DB5D91"/>
    <w:rsid w:val="00DB5F10"/>
    <w:rsid w:val="00DB601F"/>
    <w:rsid w:val="00DB6ACA"/>
    <w:rsid w:val="00DB6B77"/>
    <w:rsid w:val="00DB6D16"/>
    <w:rsid w:val="00DB6D53"/>
    <w:rsid w:val="00DB7C2C"/>
    <w:rsid w:val="00DC0D12"/>
    <w:rsid w:val="00DC1284"/>
    <w:rsid w:val="00DC13E8"/>
    <w:rsid w:val="00DC16C0"/>
    <w:rsid w:val="00DC2285"/>
    <w:rsid w:val="00DC2490"/>
    <w:rsid w:val="00DC303A"/>
    <w:rsid w:val="00DC3BCC"/>
    <w:rsid w:val="00DC3E97"/>
    <w:rsid w:val="00DC40A3"/>
    <w:rsid w:val="00DC513B"/>
    <w:rsid w:val="00DC58EF"/>
    <w:rsid w:val="00DC62F1"/>
    <w:rsid w:val="00DC668B"/>
    <w:rsid w:val="00DC6D54"/>
    <w:rsid w:val="00DC730A"/>
    <w:rsid w:val="00DD03DF"/>
    <w:rsid w:val="00DD0EE9"/>
    <w:rsid w:val="00DD121E"/>
    <w:rsid w:val="00DD152F"/>
    <w:rsid w:val="00DD199A"/>
    <w:rsid w:val="00DD1F29"/>
    <w:rsid w:val="00DD1F7E"/>
    <w:rsid w:val="00DD2243"/>
    <w:rsid w:val="00DD23E0"/>
    <w:rsid w:val="00DD25B1"/>
    <w:rsid w:val="00DD2BC0"/>
    <w:rsid w:val="00DD33F0"/>
    <w:rsid w:val="00DD3F08"/>
    <w:rsid w:val="00DD3F43"/>
    <w:rsid w:val="00DD42DF"/>
    <w:rsid w:val="00DD440D"/>
    <w:rsid w:val="00DD49FE"/>
    <w:rsid w:val="00DD50A0"/>
    <w:rsid w:val="00DD551B"/>
    <w:rsid w:val="00DD58B6"/>
    <w:rsid w:val="00DD5A7E"/>
    <w:rsid w:val="00DD5D0D"/>
    <w:rsid w:val="00DD6415"/>
    <w:rsid w:val="00DD6B20"/>
    <w:rsid w:val="00DE08D0"/>
    <w:rsid w:val="00DE193A"/>
    <w:rsid w:val="00DE19CA"/>
    <w:rsid w:val="00DE213F"/>
    <w:rsid w:val="00DE27AF"/>
    <w:rsid w:val="00DE2A6D"/>
    <w:rsid w:val="00DE2C67"/>
    <w:rsid w:val="00DE2DE1"/>
    <w:rsid w:val="00DE3047"/>
    <w:rsid w:val="00DE3431"/>
    <w:rsid w:val="00DE40E7"/>
    <w:rsid w:val="00DE4852"/>
    <w:rsid w:val="00DE56C2"/>
    <w:rsid w:val="00DE575A"/>
    <w:rsid w:val="00DE5BF4"/>
    <w:rsid w:val="00DE5F60"/>
    <w:rsid w:val="00DE61C9"/>
    <w:rsid w:val="00DE68D0"/>
    <w:rsid w:val="00DE7053"/>
    <w:rsid w:val="00DE757E"/>
    <w:rsid w:val="00DE79E7"/>
    <w:rsid w:val="00DF027C"/>
    <w:rsid w:val="00DF0B5F"/>
    <w:rsid w:val="00DF0D7E"/>
    <w:rsid w:val="00DF2175"/>
    <w:rsid w:val="00DF21F5"/>
    <w:rsid w:val="00DF24B1"/>
    <w:rsid w:val="00DF329D"/>
    <w:rsid w:val="00DF35FF"/>
    <w:rsid w:val="00DF40E8"/>
    <w:rsid w:val="00DF495B"/>
    <w:rsid w:val="00DF4FAF"/>
    <w:rsid w:val="00DF544F"/>
    <w:rsid w:val="00DF55D5"/>
    <w:rsid w:val="00DF56D0"/>
    <w:rsid w:val="00DF611E"/>
    <w:rsid w:val="00DF67A7"/>
    <w:rsid w:val="00DF6A4D"/>
    <w:rsid w:val="00DF72EB"/>
    <w:rsid w:val="00DF79A6"/>
    <w:rsid w:val="00E00866"/>
    <w:rsid w:val="00E00969"/>
    <w:rsid w:val="00E009A7"/>
    <w:rsid w:val="00E00A32"/>
    <w:rsid w:val="00E0164D"/>
    <w:rsid w:val="00E0178E"/>
    <w:rsid w:val="00E02F3D"/>
    <w:rsid w:val="00E037FC"/>
    <w:rsid w:val="00E04201"/>
    <w:rsid w:val="00E05415"/>
    <w:rsid w:val="00E0604E"/>
    <w:rsid w:val="00E06C50"/>
    <w:rsid w:val="00E070EA"/>
    <w:rsid w:val="00E0758D"/>
    <w:rsid w:val="00E075F1"/>
    <w:rsid w:val="00E11295"/>
    <w:rsid w:val="00E118A3"/>
    <w:rsid w:val="00E11CD6"/>
    <w:rsid w:val="00E11FD4"/>
    <w:rsid w:val="00E1213B"/>
    <w:rsid w:val="00E12319"/>
    <w:rsid w:val="00E12599"/>
    <w:rsid w:val="00E143BD"/>
    <w:rsid w:val="00E14708"/>
    <w:rsid w:val="00E1498A"/>
    <w:rsid w:val="00E14BDE"/>
    <w:rsid w:val="00E14F2C"/>
    <w:rsid w:val="00E1549D"/>
    <w:rsid w:val="00E15F15"/>
    <w:rsid w:val="00E16463"/>
    <w:rsid w:val="00E16820"/>
    <w:rsid w:val="00E16930"/>
    <w:rsid w:val="00E174C4"/>
    <w:rsid w:val="00E20293"/>
    <w:rsid w:val="00E206CD"/>
    <w:rsid w:val="00E206DB"/>
    <w:rsid w:val="00E20E81"/>
    <w:rsid w:val="00E21B5C"/>
    <w:rsid w:val="00E21F73"/>
    <w:rsid w:val="00E22623"/>
    <w:rsid w:val="00E226DD"/>
    <w:rsid w:val="00E22ACD"/>
    <w:rsid w:val="00E22BEB"/>
    <w:rsid w:val="00E22EDD"/>
    <w:rsid w:val="00E23D53"/>
    <w:rsid w:val="00E23E5B"/>
    <w:rsid w:val="00E23EF7"/>
    <w:rsid w:val="00E2403C"/>
    <w:rsid w:val="00E25700"/>
    <w:rsid w:val="00E26E31"/>
    <w:rsid w:val="00E31680"/>
    <w:rsid w:val="00E32441"/>
    <w:rsid w:val="00E33193"/>
    <w:rsid w:val="00E33259"/>
    <w:rsid w:val="00E33541"/>
    <w:rsid w:val="00E3366D"/>
    <w:rsid w:val="00E33D55"/>
    <w:rsid w:val="00E3440B"/>
    <w:rsid w:val="00E35174"/>
    <w:rsid w:val="00E35425"/>
    <w:rsid w:val="00E35FBA"/>
    <w:rsid w:val="00E36416"/>
    <w:rsid w:val="00E36B9F"/>
    <w:rsid w:val="00E36DB5"/>
    <w:rsid w:val="00E372EA"/>
    <w:rsid w:val="00E37C67"/>
    <w:rsid w:val="00E40446"/>
    <w:rsid w:val="00E40823"/>
    <w:rsid w:val="00E40837"/>
    <w:rsid w:val="00E40AB4"/>
    <w:rsid w:val="00E41056"/>
    <w:rsid w:val="00E41DDB"/>
    <w:rsid w:val="00E41E4A"/>
    <w:rsid w:val="00E4227F"/>
    <w:rsid w:val="00E42FFB"/>
    <w:rsid w:val="00E43A0C"/>
    <w:rsid w:val="00E43A5D"/>
    <w:rsid w:val="00E43C91"/>
    <w:rsid w:val="00E44273"/>
    <w:rsid w:val="00E444A5"/>
    <w:rsid w:val="00E45410"/>
    <w:rsid w:val="00E455D6"/>
    <w:rsid w:val="00E4583B"/>
    <w:rsid w:val="00E46154"/>
    <w:rsid w:val="00E46ABB"/>
    <w:rsid w:val="00E46F0F"/>
    <w:rsid w:val="00E470B4"/>
    <w:rsid w:val="00E47598"/>
    <w:rsid w:val="00E4777C"/>
    <w:rsid w:val="00E4781A"/>
    <w:rsid w:val="00E47FC7"/>
    <w:rsid w:val="00E501CA"/>
    <w:rsid w:val="00E50A21"/>
    <w:rsid w:val="00E50A9D"/>
    <w:rsid w:val="00E5100D"/>
    <w:rsid w:val="00E519E2"/>
    <w:rsid w:val="00E5293D"/>
    <w:rsid w:val="00E529D7"/>
    <w:rsid w:val="00E5307B"/>
    <w:rsid w:val="00E53257"/>
    <w:rsid w:val="00E5350A"/>
    <w:rsid w:val="00E5374B"/>
    <w:rsid w:val="00E54358"/>
    <w:rsid w:val="00E55CE9"/>
    <w:rsid w:val="00E56B69"/>
    <w:rsid w:val="00E56F94"/>
    <w:rsid w:val="00E56F9E"/>
    <w:rsid w:val="00E57703"/>
    <w:rsid w:val="00E57B4A"/>
    <w:rsid w:val="00E600F5"/>
    <w:rsid w:val="00E606F4"/>
    <w:rsid w:val="00E61D44"/>
    <w:rsid w:val="00E61F9D"/>
    <w:rsid w:val="00E620B0"/>
    <w:rsid w:val="00E63EB6"/>
    <w:rsid w:val="00E64519"/>
    <w:rsid w:val="00E64C4E"/>
    <w:rsid w:val="00E66DBB"/>
    <w:rsid w:val="00E675D3"/>
    <w:rsid w:val="00E678CA"/>
    <w:rsid w:val="00E70206"/>
    <w:rsid w:val="00E7080B"/>
    <w:rsid w:val="00E71093"/>
    <w:rsid w:val="00E71F48"/>
    <w:rsid w:val="00E72436"/>
    <w:rsid w:val="00E72716"/>
    <w:rsid w:val="00E72718"/>
    <w:rsid w:val="00E72EB7"/>
    <w:rsid w:val="00E73814"/>
    <w:rsid w:val="00E744D4"/>
    <w:rsid w:val="00E74FB3"/>
    <w:rsid w:val="00E75398"/>
    <w:rsid w:val="00E7603A"/>
    <w:rsid w:val="00E76584"/>
    <w:rsid w:val="00E76799"/>
    <w:rsid w:val="00E7690A"/>
    <w:rsid w:val="00E76E07"/>
    <w:rsid w:val="00E76E13"/>
    <w:rsid w:val="00E773F4"/>
    <w:rsid w:val="00E7755F"/>
    <w:rsid w:val="00E77606"/>
    <w:rsid w:val="00E77DE3"/>
    <w:rsid w:val="00E80050"/>
    <w:rsid w:val="00E8029A"/>
    <w:rsid w:val="00E80371"/>
    <w:rsid w:val="00E80620"/>
    <w:rsid w:val="00E812F0"/>
    <w:rsid w:val="00E81B40"/>
    <w:rsid w:val="00E82244"/>
    <w:rsid w:val="00E83E9E"/>
    <w:rsid w:val="00E85A1A"/>
    <w:rsid w:val="00E85D41"/>
    <w:rsid w:val="00E86788"/>
    <w:rsid w:val="00E86EED"/>
    <w:rsid w:val="00E87373"/>
    <w:rsid w:val="00E87D45"/>
    <w:rsid w:val="00E909FF"/>
    <w:rsid w:val="00E91D8C"/>
    <w:rsid w:val="00E91DCF"/>
    <w:rsid w:val="00E926A4"/>
    <w:rsid w:val="00E92C91"/>
    <w:rsid w:val="00E937F5"/>
    <w:rsid w:val="00E93A04"/>
    <w:rsid w:val="00E949E7"/>
    <w:rsid w:val="00E95449"/>
    <w:rsid w:val="00E95703"/>
    <w:rsid w:val="00E95791"/>
    <w:rsid w:val="00E95F99"/>
    <w:rsid w:val="00E96D0E"/>
    <w:rsid w:val="00E96FCB"/>
    <w:rsid w:val="00E9755D"/>
    <w:rsid w:val="00E97701"/>
    <w:rsid w:val="00E97CA3"/>
    <w:rsid w:val="00EA0F4B"/>
    <w:rsid w:val="00EA14FC"/>
    <w:rsid w:val="00EA1591"/>
    <w:rsid w:val="00EA27F4"/>
    <w:rsid w:val="00EA30DC"/>
    <w:rsid w:val="00EA351B"/>
    <w:rsid w:val="00EA3B38"/>
    <w:rsid w:val="00EA3E64"/>
    <w:rsid w:val="00EA3F0B"/>
    <w:rsid w:val="00EA44E6"/>
    <w:rsid w:val="00EA45DA"/>
    <w:rsid w:val="00EA4694"/>
    <w:rsid w:val="00EA4B80"/>
    <w:rsid w:val="00EA51AE"/>
    <w:rsid w:val="00EA5BC8"/>
    <w:rsid w:val="00EA5EE4"/>
    <w:rsid w:val="00EA6500"/>
    <w:rsid w:val="00EA724E"/>
    <w:rsid w:val="00EA75BD"/>
    <w:rsid w:val="00EA7748"/>
    <w:rsid w:val="00EB02C8"/>
    <w:rsid w:val="00EB1004"/>
    <w:rsid w:val="00EB120D"/>
    <w:rsid w:val="00EB27F5"/>
    <w:rsid w:val="00EB49D7"/>
    <w:rsid w:val="00EB4A04"/>
    <w:rsid w:val="00EB4E06"/>
    <w:rsid w:val="00EB5353"/>
    <w:rsid w:val="00EB5DB7"/>
    <w:rsid w:val="00EB625A"/>
    <w:rsid w:val="00EB6B71"/>
    <w:rsid w:val="00EB6C1F"/>
    <w:rsid w:val="00EB71A0"/>
    <w:rsid w:val="00EB733D"/>
    <w:rsid w:val="00EB78B3"/>
    <w:rsid w:val="00EC08D2"/>
    <w:rsid w:val="00EC0928"/>
    <w:rsid w:val="00EC13B5"/>
    <w:rsid w:val="00EC1588"/>
    <w:rsid w:val="00EC1B1E"/>
    <w:rsid w:val="00EC1FBB"/>
    <w:rsid w:val="00EC290E"/>
    <w:rsid w:val="00EC4213"/>
    <w:rsid w:val="00EC4436"/>
    <w:rsid w:val="00EC4FC4"/>
    <w:rsid w:val="00EC53D7"/>
    <w:rsid w:val="00EC5C32"/>
    <w:rsid w:val="00EC6467"/>
    <w:rsid w:val="00EC6E35"/>
    <w:rsid w:val="00EC722D"/>
    <w:rsid w:val="00EC7494"/>
    <w:rsid w:val="00EC7CA1"/>
    <w:rsid w:val="00ED1140"/>
    <w:rsid w:val="00ED1DFB"/>
    <w:rsid w:val="00ED1E3A"/>
    <w:rsid w:val="00ED23D7"/>
    <w:rsid w:val="00ED296C"/>
    <w:rsid w:val="00ED2BFF"/>
    <w:rsid w:val="00ED3164"/>
    <w:rsid w:val="00ED3607"/>
    <w:rsid w:val="00ED3E36"/>
    <w:rsid w:val="00ED43EA"/>
    <w:rsid w:val="00ED452C"/>
    <w:rsid w:val="00ED49C6"/>
    <w:rsid w:val="00ED4E5E"/>
    <w:rsid w:val="00ED78DF"/>
    <w:rsid w:val="00ED7BE4"/>
    <w:rsid w:val="00ED7E21"/>
    <w:rsid w:val="00ED7F66"/>
    <w:rsid w:val="00EE052A"/>
    <w:rsid w:val="00EE1400"/>
    <w:rsid w:val="00EE1F60"/>
    <w:rsid w:val="00EE26D6"/>
    <w:rsid w:val="00EE2BE6"/>
    <w:rsid w:val="00EE2F9C"/>
    <w:rsid w:val="00EE3E37"/>
    <w:rsid w:val="00EE4253"/>
    <w:rsid w:val="00EE4689"/>
    <w:rsid w:val="00EE4A58"/>
    <w:rsid w:val="00EE52E9"/>
    <w:rsid w:val="00EE5688"/>
    <w:rsid w:val="00EE57AE"/>
    <w:rsid w:val="00EE5DCC"/>
    <w:rsid w:val="00EE68D4"/>
    <w:rsid w:val="00EE761B"/>
    <w:rsid w:val="00EF0250"/>
    <w:rsid w:val="00EF0893"/>
    <w:rsid w:val="00EF19F5"/>
    <w:rsid w:val="00EF1D51"/>
    <w:rsid w:val="00EF2667"/>
    <w:rsid w:val="00EF2756"/>
    <w:rsid w:val="00EF32E0"/>
    <w:rsid w:val="00EF3997"/>
    <w:rsid w:val="00EF43DB"/>
    <w:rsid w:val="00EF4693"/>
    <w:rsid w:val="00EF4802"/>
    <w:rsid w:val="00EF4B3C"/>
    <w:rsid w:val="00EF555B"/>
    <w:rsid w:val="00EF591F"/>
    <w:rsid w:val="00EF6082"/>
    <w:rsid w:val="00EF640E"/>
    <w:rsid w:val="00EF6419"/>
    <w:rsid w:val="00EF6693"/>
    <w:rsid w:val="00EF6801"/>
    <w:rsid w:val="00EF6B3A"/>
    <w:rsid w:val="00EF6BB5"/>
    <w:rsid w:val="00EF770A"/>
    <w:rsid w:val="00EF7A81"/>
    <w:rsid w:val="00F00100"/>
    <w:rsid w:val="00F00A10"/>
    <w:rsid w:val="00F00D0B"/>
    <w:rsid w:val="00F02368"/>
    <w:rsid w:val="00F0250F"/>
    <w:rsid w:val="00F02537"/>
    <w:rsid w:val="00F027BB"/>
    <w:rsid w:val="00F02B15"/>
    <w:rsid w:val="00F0345A"/>
    <w:rsid w:val="00F0397A"/>
    <w:rsid w:val="00F0449B"/>
    <w:rsid w:val="00F046F9"/>
    <w:rsid w:val="00F04B91"/>
    <w:rsid w:val="00F05223"/>
    <w:rsid w:val="00F05368"/>
    <w:rsid w:val="00F0570A"/>
    <w:rsid w:val="00F05A32"/>
    <w:rsid w:val="00F05B21"/>
    <w:rsid w:val="00F060A3"/>
    <w:rsid w:val="00F07A20"/>
    <w:rsid w:val="00F1023E"/>
    <w:rsid w:val="00F10270"/>
    <w:rsid w:val="00F106B3"/>
    <w:rsid w:val="00F1126C"/>
    <w:rsid w:val="00F11DCF"/>
    <w:rsid w:val="00F123E0"/>
    <w:rsid w:val="00F127D7"/>
    <w:rsid w:val="00F13358"/>
    <w:rsid w:val="00F133AB"/>
    <w:rsid w:val="00F139DF"/>
    <w:rsid w:val="00F144AC"/>
    <w:rsid w:val="00F14746"/>
    <w:rsid w:val="00F14F8C"/>
    <w:rsid w:val="00F15002"/>
    <w:rsid w:val="00F1501A"/>
    <w:rsid w:val="00F15088"/>
    <w:rsid w:val="00F156FE"/>
    <w:rsid w:val="00F15C49"/>
    <w:rsid w:val="00F15ECC"/>
    <w:rsid w:val="00F162EA"/>
    <w:rsid w:val="00F16888"/>
    <w:rsid w:val="00F20257"/>
    <w:rsid w:val="00F2094C"/>
    <w:rsid w:val="00F20E44"/>
    <w:rsid w:val="00F21829"/>
    <w:rsid w:val="00F226BD"/>
    <w:rsid w:val="00F22724"/>
    <w:rsid w:val="00F22BF8"/>
    <w:rsid w:val="00F237E8"/>
    <w:rsid w:val="00F23CB6"/>
    <w:rsid w:val="00F246DA"/>
    <w:rsid w:val="00F24A9D"/>
    <w:rsid w:val="00F24C66"/>
    <w:rsid w:val="00F251BD"/>
    <w:rsid w:val="00F25AE0"/>
    <w:rsid w:val="00F26264"/>
    <w:rsid w:val="00F26C3D"/>
    <w:rsid w:val="00F26FB6"/>
    <w:rsid w:val="00F27111"/>
    <w:rsid w:val="00F273E5"/>
    <w:rsid w:val="00F27883"/>
    <w:rsid w:val="00F27C18"/>
    <w:rsid w:val="00F30988"/>
    <w:rsid w:val="00F30BA2"/>
    <w:rsid w:val="00F30DF1"/>
    <w:rsid w:val="00F30E73"/>
    <w:rsid w:val="00F312ED"/>
    <w:rsid w:val="00F3300B"/>
    <w:rsid w:val="00F330CD"/>
    <w:rsid w:val="00F33F09"/>
    <w:rsid w:val="00F34BEA"/>
    <w:rsid w:val="00F34F38"/>
    <w:rsid w:val="00F359D4"/>
    <w:rsid w:val="00F35AAA"/>
    <w:rsid w:val="00F36005"/>
    <w:rsid w:val="00F362C9"/>
    <w:rsid w:val="00F3635A"/>
    <w:rsid w:val="00F37002"/>
    <w:rsid w:val="00F370D1"/>
    <w:rsid w:val="00F373D0"/>
    <w:rsid w:val="00F37BD7"/>
    <w:rsid w:val="00F40120"/>
    <w:rsid w:val="00F4114D"/>
    <w:rsid w:val="00F4129B"/>
    <w:rsid w:val="00F412EA"/>
    <w:rsid w:val="00F42705"/>
    <w:rsid w:val="00F42CC1"/>
    <w:rsid w:val="00F435FC"/>
    <w:rsid w:val="00F43BA3"/>
    <w:rsid w:val="00F43E38"/>
    <w:rsid w:val="00F444A8"/>
    <w:rsid w:val="00F44641"/>
    <w:rsid w:val="00F44D17"/>
    <w:rsid w:val="00F4616C"/>
    <w:rsid w:val="00F464AB"/>
    <w:rsid w:val="00F478F5"/>
    <w:rsid w:val="00F47CC7"/>
    <w:rsid w:val="00F47D6F"/>
    <w:rsid w:val="00F51685"/>
    <w:rsid w:val="00F51970"/>
    <w:rsid w:val="00F5199B"/>
    <w:rsid w:val="00F51BBD"/>
    <w:rsid w:val="00F5206C"/>
    <w:rsid w:val="00F523A2"/>
    <w:rsid w:val="00F52651"/>
    <w:rsid w:val="00F52D27"/>
    <w:rsid w:val="00F536B7"/>
    <w:rsid w:val="00F5500E"/>
    <w:rsid w:val="00F55303"/>
    <w:rsid w:val="00F55373"/>
    <w:rsid w:val="00F564DA"/>
    <w:rsid w:val="00F56BB0"/>
    <w:rsid w:val="00F56EE9"/>
    <w:rsid w:val="00F57662"/>
    <w:rsid w:val="00F601E7"/>
    <w:rsid w:val="00F606A0"/>
    <w:rsid w:val="00F607BE"/>
    <w:rsid w:val="00F615C5"/>
    <w:rsid w:val="00F61D69"/>
    <w:rsid w:val="00F6203A"/>
    <w:rsid w:val="00F62836"/>
    <w:rsid w:val="00F62D03"/>
    <w:rsid w:val="00F6356A"/>
    <w:rsid w:val="00F640C5"/>
    <w:rsid w:val="00F641B3"/>
    <w:rsid w:val="00F642CE"/>
    <w:rsid w:val="00F643FF"/>
    <w:rsid w:val="00F64E32"/>
    <w:rsid w:val="00F65505"/>
    <w:rsid w:val="00F66812"/>
    <w:rsid w:val="00F675A0"/>
    <w:rsid w:val="00F67977"/>
    <w:rsid w:val="00F706F2"/>
    <w:rsid w:val="00F70AE4"/>
    <w:rsid w:val="00F70B1C"/>
    <w:rsid w:val="00F70FA9"/>
    <w:rsid w:val="00F71464"/>
    <w:rsid w:val="00F71A64"/>
    <w:rsid w:val="00F71E06"/>
    <w:rsid w:val="00F720A3"/>
    <w:rsid w:val="00F72198"/>
    <w:rsid w:val="00F7238E"/>
    <w:rsid w:val="00F72642"/>
    <w:rsid w:val="00F7293E"/>
    <w:rsid w:val="00F72ED4"/>
    <w:rsid w:val="00F74BAC"/>
    <w:rsid w:val="00F74C86"/>
    <w:rsid w:val="00F74D46"/>
    <w:rsid w:val="00F74F3D"/>
    <w:rsid w:val="00F7538C"/>
    <w:rsid w:val="00F7552D"/>
    <w:rsid w:val="00F75626"/>
    <w:rsid w:val="00F75819"/>
    <w:rsid w:val="00F75F08"/>
    <w:rsid w:val="00F76354"/>
    <w:rsid w:val="00F763A1"/>
    <w:rsid w:val="00F76965"/>
    <w:rsid w:val="00F7731C"/>
    <w:rsid w:val="00F774A7"/>
    <w:rsid w:val="00F77AC7"/>
    <w:rsid w:val="00F77B21"/>
    <w:rsid w:val="00F80335"/>
    <w:rsid w:val="00F81406"/>
    <w:rsid w:val="00F81461"/>
    <w:rsid w:val="00F81496"/>
    <w:rsid w:val="00F8151F"/>
    <w:rsid w:val="00F81693"/>
    <w:rsid w:val="00F81EA9"/>
    <w:rsid w:val="00F82407"/>
    <w:rsid w:val="00F82EDE"/>
    <w:rsid w:val="00F83527"/>
    <w:rsid w:val="00F83F2C"/>
    <w:rsid w:val="00F845F8"/>
    <w:rsid w:val="00F84760"/>
    <w:rsid w:val="00F8496B"/>
    <w:rsid w:val="00F84BFB"/>
    <w:rsid w:val="00F8502D"/>
    <w:rsid w:val="00F85096"/>
    <w:rsid w:val="00F85CD7"/>
    <w:rsid w:val="00F8683F"/>
    <w:rsid w:val="00F87932"/>
    <w:rsid w:val="00F87CC7"/>
    <w:rsid w:val="00F902E6"/>
    <w:rsid w:val="00F905F3"/>
    <w:rsid w:val="00F90656"/>
    <w:rsid w:val="00F91455"/>
    <w:rsid w:val="00F91899"/>
    <w:rsid w:val="00F91B3F"/>
    <w:rsid w:val="00F91D78"/>
    <w:rsid w:val="00F92599"/>
    <w:rsid w:val="00F92B8C"/>
    <w:rsid w:val="00F93356"/>
    <w:rsid w:val="00F93550"/>
    <w:rsid w:val="00F93A8B"/>
    <w:rsid w:val="00F93B05"/>
    <w:rsid w:val="00F94553"/>
    <w:rsid w:val="00F94FF1"/>
    <w:rsid w:val="00F95EA1"/>
    <w:rsid w:val="00F972FB"/>
    <w:rsid w:val="00F97CB4"/>
    <w:rsid w:val="00FA0C54"/>
    <w:rsid w:val="00FA0CD4"/>
    <w:rsid w:val="00FA1017"/>
    <w:rsid w:val="00FA24C3"/>
    <w:rsid w:val="00FA2623"/>
    <w:rsid w:val="00FA297F"/>
    <w:rsid w:val="00FA32A2"/>
    <w:rsid w:val="00FA34E1"/>
    <w:rsid w:val="00FA37DA"/>
    <w:rsid w:val="00FA383E"/>
    <w:rsid w:val="00FA3A1D"/>
    <w:rsid w:val="00FA3BD2"/>
    <w:rsid w:val="00FA3C4B"/>
    <w:rsid w:val="00FA3DDD"/>
    <w:rsid w:val="00FA3E3D"/>
    <w:rsid w:val="00FA4BAF"/>
    <w:rsid w:val="00FA5E9C"/>
    <w:rsid w:val="00FA6218"/>
    <w:rsid w:val="00FA66F2"/>
    <w:rsid w:val="00FA70E3"/>
    <w:rsid w:val="00FB16EE"/>
    <w:rsid w:val="00FB19C7"/>
    <w:rsid w:val="00FB1A26"/>
    <w:rsid w:val="00FB1CA5"/>
    <w:rsid w:val="00FB1F2E"/>
    <w:rsid w:val="00FB271F"/>
    <w:rsid w:val="00FB2FB3"/>
    <w:rsid w:val="00FB3BA6"/>
    <w:rsid w:val="00FB3E41"/>
    <w:rsid w:val="00FB42D7"/>
    <w:rsid w:val="00FB4570"/>
    <w:rsid w:val="00FB4D03"/>
    <w:rsid w:val="00FB5B6F"/>
    <w:rsid w:val="00FB6211"/>
    <w:rsid w:val="00FB6687"/>
    <w:rsid w:val="00FB7075"/>
    <w:rsid w:val="00FB70B0"/>
    <w:rsid w:val="00FB7246"/>
    <w:rsid w:val="00FB75A4"/>
    <w:rsid w:val="00FC03A1"/>
    <w:rsid w:val="00FC07FA"/>
    <w:rsid w:val="00FC0B06"/>
    <w:rsid w:val="00FC0D0A"/>
    <w:rsid w:val="00FC2E25"/>
    <w:rsid w:val="00FC2F71"/>
    <w:rsid w:val="00FC4574"/>
    <w:rsid w:val="00FC6889"/>
    <w:rsid w:val="00FC68DA"/>
    <w:rsid w:val="00FC6F18"/>
    <w:rsid w:val="00FC72AE"/>
    <w:rsid w:val="00FC78B0"/>
    <w:rsid w:val="00FC7CA0"/>
    <w:rsid w:val="00FD05DA"/>
    <w:rsid w:val="00FD0AE2"/>
    <w:rsid w:val="00FD0EA1"/>
    <w:rsid w:val="00FD17AC"/>
    <w:rsid w:val="00FD18EC"/>
    <w:rsid w:val="00FD1DAD"/>
    <w:rsid w:val="00FD1E22"/>
    <w:rsid w:val="00FD294D"/>
    <w:rsid w:val="00FD2E18"/>
    <w:rsid w:val="00FD3239"/>
    <w:rsid w:val="00FD40A2"/>
    <w:rsid w:val="00FD44D2"/>
    <w:rsid w:val="00FD511F"/>
    <w:rsid w:val="00FD54A6"/>
    <w:rsid w:val="00FD56DE"/>
    <w:rsid w:val="00FD581B"/>
    <w:rsid w:val="00FD583F"/>
    <w:rsid w:val="00FD6306"/>
    <w:rsid w:val="00FD63B0"/>
    <w:rsid w:val="00FD669D"/>
    <w:rsid w:val="00FD6764"/>
    <w:rsid w:val="00FD7102"/>
    <w:rsid w:val="00FD7120"/>
    <w:rsid w:val="00FD72F6"/>
    <w:rsid w:val="00FD7488"/>
    <w:rsid w:val="00FD7C05"/>
    <w:rsid w:val="00FD7E29"/>
    <w:rsid w:val="00FE01AF"/>
    <w:rsid w:val="00FE02B7"/>
    <w:rsid w:val="00FE18AF"/>
    <w:rsid w:val="00FE197C"/>
    <w:rsid w:val="00FE1B1C"/>
    <w:rsid w:val="00FE1F3C"/>
    <w:rsid w:val="00FE1F45"/>
    <w:rsid w:val="00FE227E"/>
    <w:rsid w:val="00FE2BC7"/>
    <w:rsid w:val="00FE2FC8"/>
    <w:rsid w:val="00FE38CE"/>
    <w:rsid w:val="00FE3DBE"/>
    <w:rsid w:val="00FE41DC"/>
    <w:rsid w:val="00FE4D23"/>
    <w:rsid w:val="00FE6111"/>
    <w:rsid w:val="00FE6302"/>
    <w:rsid w:val="00FE7367"/>
    <w:rsid w:val="00FE7F1E"/>
    <w:rsid w:val="00FF08D9"/>
    <w:rsid w:val="00FF0C39"/>
    <w:rsid w:val="00FF15F6"/>
    <w:rsid w:val="00FF16B4"/>
    <w:rsid w:val="00FF16B7"/>
    <w:rsid w:val="00FF195C"/>
    <w:rsid w:val="00FF1C71"/>
    <w:rsid w:val="00FF2AC1"/>
    <w:rsid w:val="00FF2AC5"/>
    <w:rsid w:val="00FF39B2"/>
    <w:rsid w:val="00FF3E35"/>
    <w:rsid w:val="00FF431F"/>
    <w:rsid w:val="00FF4B94"/>
    <w:rsid w:val="00FF5D43"/>
    <w:rsid w:val="00FF6693"/>
    <w:rsid w:val="00FF7266"/>
    <w:rsid w:val="00FF7376"/>
    <w:rsid w:val="00FF7530"/>
    <w:rsid w:val="0A6662C7"/>
    <w:rsid w:val="19BF572F"/>
    <w:rsid w:val="37636882"/>
    <w:rsid w:val="3994C90E"/>
    <w:rsid w:val="56374CA5"/>
    <w:rsid w:val="7D000047"/>
  </w:rsids>
  <m:mathPr>
    <m:mathFont m:val="Cambria Math"/>
    <m:brkBin m:val="before"/>
    <m:brkBinSub m:val="--"/>
    <m:smallFrac m:val="0"/>
    <m:dispDef/>
    <m:lMargin m:val="1440"/>
    <m:rMargin m:val="144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5B7915"/>
  <w15:docId w15:val="{881D4D87-A97F-401B-8542-5FDC48B39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ABC"/>
    <w:pPr>
      <w:spacing w:after="0"/>
    </w:pPr>
    <w:rPr>
      <w:rFonts w:eastAsiaTheme="minorEastAsia"/>
      <w:b/>
      <w:color w:val="0A0A0A" w:themeColor="text1"/>
      <w:sz w:val="28"/>
      <w:szCs w:val="22"/>
    </w:rPr>
  </w:style>
  <w:style w:type="paragraph" w:styleId="Heading1">
    <w:name w:val="heading 1"/>
    <w:basedOn w:val="Normal"/>
    <w:link w:val="Heading1Char"/>
    <w:autoRedefine/>
    <w:uiPriority w:val="4"/>
    <w:qFormat/>
    <w:rsid w:val="002421DA"/>
    <w:pPr>
      <w:keepNext/>
      <w:spacing w:before="240" w:after="60"/>
      <w:outlineLvl w:val="0"/>
    </w:pPr>
    <w:rPr>
      <w:rFonts w:asciiTheme="majorHAnsi" w:eastAsiaTheme="majorEastAsia" w:hAnsiTheme="majorHAnsi" w:cstheme="majorBidi"/>
      <w:color w:val="020A31"/>
      <w:kern w:val="28"/>
      <w:sz w:val="40"/>
      <w:szCs w:val="32"/>
    </w:rPr>
  </w:style>
  <w:style w:type="paragraph" w:styleId="Heading2">
    <w:name w:val="heading 2"/>
    <w:basedOn w:val="Normal"/>
    <w:next w:val="Normal"/>
    <w:link w:val="Heading2Char"/>
    <w:uiPriority w:val="9"/>
    <w:qFormat/>
    <w:rsid w:val="008D7ABA"/>
    <w:pPr>
      <w:keepNext/>
      <w:numPr>
        <w:ilvl w:val="1"/>
        <w:numId w:val="2"/>
      </w:numPr>
      <w:spacing w:after="240" w:line="240" w:lineRule="auto"/>
      <w:outlineLvl w:val="1"/>
    </w:pPr>
    <w:rPr>
      <w:rFonts w:eastAsiaTheme="majorEastAsia" w:cstheme="majorBidi"/>
      <w:b w:val="0"/>
      <w:color w:val="020A31"/>
      <w:sz w:val="32"/>
      <w:szCs w:val="26"/>
    </w:rPr>
  </w:style>
  <w:style w:type="paragraph" w:styleId="Heading3">
    <w:name w:val="heading 3"/>
    <w:basedOn w:val="Normal"/>
    <w:next w:val="Normal"/>
    <w:link w:val="Heading3Char"/>
    <w:uiPriority w:val="9"/>
    <w:unhideWhenUsed/>
    <w:qFormat/>
    <w:rsid w:val="0009110C"/>
    <w:pPr>
      <w:keepNext/>
      <w:keepLines/>
      <w:numPr>
        <w:ilvl w:val="2"/>
        <w:numId w:val="2"/>
      </w:numPr>
      <w:spacing w:before="40"/>
      <w:outlineLvl w:val="2"/>
    </w:pPr>
    <w:rPr>
      <w:rFonts w:asciiTheme="majorHAnsi" w:eastAsiaTheme="majorEastAsia" w:hAnsiTheme="majorHAnsi" w:cstheme="majorBidi"/>
      <w:b w:val="0"/>
      <w:color w:val="020A31"/>
      <w:szCs w:val="24"/>
    </w:rPr>
  </w:style>
  <w:style w:type="paragraph" w:styleId="Heading4">
    <w:name w:val="heading 4"/>
    <w:basedOn w:val="Normal"/>
    <w:next w:val="Normal"/>
    <w:link w:val="Heading4Char"/>
    <w:autoRedefine/>
    <w:uiPriority w:val="9"/>
    <w:unhideWhenUsed/>
    <w:qFormat/>
    <w:rsid w:val="0018756D"/>
    <w:pPr>
      <w:keepNext/>
      <w:keepLines/>
      <w:numPr>
        <w:ilvl w:val="3"/>
        <w:numId w:val="2"/>
      </w:numPr>
      <w:spacing w:before="40"/>
      <w:outlineLvl w:val="3"/>
    </w:pPr>
    <w:rPr>
      <w:rFonts w:asciiTheme="majorHAnsi" w:eastAsiaTheme="majorEastAsia" w:hAnsiTheme="majorHAnsi" w:cstheme="majorBidi"/>
      <w:b w:val="0"/>
      <w:iCs/>
      <w:color w:val="020A31"/>
      <w:sz w:val="24"/>
    </w:rPr>
  </w:style>
  <w:style w:type="paragraph" w:styleId="Heading5">
    <w:name w:val="heading 5"/>
    <w:basedOn w:val="Normal"/>
    <w:next w:val="Normal"/>
    <w:link w:val="Heading5Char"/>
    <w:uiPriority w:val="9"/>
    <w:unhideWhenUsed/>
    <w:qFormat/>
    <w:rsid w:val="00CB237B"/>
    <w:pPr>
      <w:keepNext/>
      <w:keepLines/>
      <w:numPr>
        <w:ilvl w:val="4"/>
        <w:numId w:val="2"/>
      </w:numPr>
      <w:spacing w:before="40"/>
      <w:outlineLvl w:val="4"/>
    </w:pPr>
    <w:rPr>
      <w:rFonts w:asciiTheme="majorHAnsi" w:eastAsiaTheme="majorEastAsia" w:hAnsiTheme="majorHAnsi" w:cstheme="majorBidi"/>
      <w:color w:val="00204D" w:themeColor="text2"/>
      <w:sz w:val="24"/>
    </w:rPr>
  </w:style>
  <w:style w:type="paragraph" w:styleId="Heading6">
    <w:name w:val="heading 6"/>
    <w:basedOn w:val="Normal"/>
    <w:next w:val="Normal"/>
    <w:link w:val="Heading6Char"/>
    <w:uiPriority w:val="1"/>
    <w:unhideWhenUsed/>
    <w:qFormat/>
    <w:rsid w:val="004C49CA"/>
    <w:pPr>
      <w:keepNext/>
      <w:keepLines/>
      <w:numPr>
        <w:ilvl w:val="5"/>
        <w:numId w:val="2"/>
      </w:numPr>
      <w:spacing w:before="40"/>
      <w:outlineLvl w:val="5"/>
    </w:pPr>
    <w:rPr>
      <w:rFonts w:asciiTheme="majorHAnsi" w:eastAsiaTheme="majorEastAsia" w:hAnsiTheme="majorHAnsi" w:cstheme="majorBidi"/>
    </w:rPr>
  </w:style>
  <w:style w:type="paragraph" w:styleId="Heading7">
    <w:name w:val="heading 7"/>
    <w:basedOn w:val="Normal"/>
    <w:next w:val="Normal"/>
    <w:link w:val="Heading7Char"/>
    <w:uiPriority w:val="1"/>
    <w:unhideWhenUsed/>
    <w:qFormat/>
    <w:rsid w:val="004C49CA"/>
    <w:pPr>
      <w:keepNext/>
      <w:keepLines/>
      <w:numPr>
        <w:ilvl w:val="6"/>
        <w:numId w:val="2"/>
      </w:numPr>
      <w:spacing w:before="4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1"/>
    <w:unhideWhenUsed/>
    <w:qFormat/>
    <w:rsid w:val="00CB081C"/>
    <w:pPr>
      <w:keepNext/>
      <w:keepLines/>
      <w:numPr>
        <w:ilvl w:val="7"/>
        <w:numId w:val="2"/>
      </w:numPr>
      <w:spacing w:before="40"/>
      <w:outlineLvl w:val="7"/>
    </w:pPr>
    <w:rPr>
      <w:rFonts w:asciiTheme="majorHAnsi" w:eastAsiaTheme="majorEastAsia" w:hAnsiTheme="majorHAnsi" w:cstheme="majorBidi"/>
      <w:color w:val="2F2F2F" w:themeColor="text1" w:themeTint="D8"/>
      <w:sz w:val="21"/>
      <w:szCs w:val="21"/>
    </w:rPr>
  </w:style>
  <w:style w:type="paragraph" w:styleId="Heading9">
    <w:name w:val="heading 9"/>
    <w:basedOn w:val="Normal"/>
    <w:next w:val="Normal"/>
    <w:link w:val="Heading9Char"/>
    <w:uiPriority w:val="1"/>
    <w:unhideWhenUsed/>
    <w:qFormat/>
    <w:rsid w:val="00CB081C"/>
    <w:pPr>
      <w:keepNext/>
      <w:keepLines/>
      <w:numPr>
        <w:ilvl w:val="8"/>
        <w:numId w:val="2"/>
      </w:numPr>
      <w:spacing w:before="40"/>
      <w:outlineLvl w:val="8"/>
    </w:pPr>
    <w:rPr>
      <w:rFonts w:asciiTheme="majorHAnsi" w:eastAsiaTheme="majorEastAsia" w:hAnsiTheme="majorHAnsi" w:cstheme="majorBidi"/>
      <w:i/>
      <w:iCs/>
      <w:color w:val="2F2F2F"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autoRedefine/>
    <w:uiPriority w:val="1"/>
    <w:qFormat/>
    <w:rsid w:val="00321C18"/>
    <w:pPr>
      <w:keepNext/>
      <w:numPr>
        <w:numId w:val="2"/>
      </w:numPr>
      <w:spacing w:before="240" w:after="60"/>
      <w:ind w:left="0" w:firstLine="0"/>
      <w:outlineLvl w:val="0"/>
    </w:pPr>
    <w:rPr>
      <w:rFonts w:asciiTheme="majorHAnsi" w:eastAsiaTheme="majorEastAsia" w:hAnsiTheme="majorHAnsi" w:cstheme="majorBidi"/>
      <w:bCs/>
      <w:color w:val="020A31"/>
      <w:kern w:val="28"/>
      <w:sz w:val="40"/>
      <w:szCs w:val="32"/>
    </w:rPr>
  </w:style>
  <w:style w:type="character" w:customStyle="1" w:styleId="TitleChar">
    <w:name w:val="Title Char"/>
    <w:basedOn w:val="DefaultParagraphFont"/>
    <w:link w:val="Title"/>
    <w:uiPriority w:val="1"/>
    <w:rsid w:val="00321C18"/>
    <w:rPr>
      <w:rFonts w:asciiTheme="majorHAnsi" w:eastAsiaTheme="majorEastAsia" w:hAnsiTheme="majorHAnsi" w:cstheme="majorBidi"/>
      <w:b/>
      <w:bCs/>
      <w:color w:val="020A31"/>
      <w:kern w:val="28"/>
      <w:sz w:val="40"/>
      <w:szCs w:val="32"/>
    </w:rPr>
  </w:style>
  <w:style w:type="paragraph" w:styleId="Subtitle">
    <w:name w:val="Subtitle"/>
    <w:basedOn w:val="Normal"/>
    <w:link w:val="SubtitleChar"/>
    <w:uiPriority w:val="11"/>
    <w:qFormat/>
    <w:rsid w:val="00B61AB8"/>
    <w:pPr>
      <w:framePr w:hSpace="180" w:wrap="around" w:vAnchor="text" w:hAnchor="margin" w:y="1167"/>
    </w:pPr>
    <w:rPr>
      <w:rFonts w:cs="Times New Roman (Body CS)"/>
      <w:b w:val="0"/>
      <w:spacing w:val="20"/>
      <w:sz w:val="44"/>
    </w:rPr>
  </w:style>
  <w:style w:type="character" w:customStyle="1" w:styleId="SubtitleChar">
    <w:name w:val="Subtitle Char"/>
    <w:basedOn w:val="DefaultParagraphFont"/>
    <w:link w:val="Subtitle"/>
    <w:uiPriority w:val="11"/>
    <w:rsid w:val="00B61AB8"/>
    <w:rPr>
      <w:rFonts w:eastAsiaTheme="minorEastAsia" w:cs="Times New Roman (Body CS)"/>
      <w:color w:val="000000"/>
      <w:spacing w:val="20"/>
      <w:sz w:val="44"/>
      <w:szCs w:val="22"/>
    </w:rPr>
  </w:style>
  <w:style w:type="character" w:customStyle="1" w:styleId="Heading1Char">
    <w:name w:val="Heading 1 Char"/>
    <w:basedOn w:val="DefaultParagraphFont"/>
    <w:link w:val="Heading1"/>
    <w:uiPriority w:val="4"/>
    <w:rsid w:val="002421DA"/>
    <w:rPr>
      <w:rFonts w:asciiTheme="majorHAnsi" w:eastAsiaTheme="majorEastAsia" w:hAnsiTheme="majorHAnsi" w:cstheme="majorBidi"/>
      <w:b/>
      <w:color w:val="020A31"/>
      <w:kern w:val="28"/>
      <w:sz w:val="40"/>
      <w:szCs w:val="32"/>
    </w:rPr>
  </w:style>
  <w:style w:type="paragraph" w:styleId="Header">
    <w:name w:val="header"/>
    <w:basedOn w:val="Normal"/>
    <w:link w:val="HeaderChar"/>
    <w:uiPriority w:val="99"/>
    <w:unhideWhenUsed/>
    <w:rsid w:val="00E25700"/>
  </w:style>
  <w:style w:type="character" w:customStyle="1" w:styleId="HeaderChar">
    <w:name w:val="Header Char"/>
    <w:basedOn w:val="DefaultParagraphFont"/>
    <w:link w:val="Header"/>
    <w:uiPriority w:val="99"/>
    <w:rsid w:val="00E25700"/>
    <w:rPr>
      <w:rFonts w:eastAsiaTheme="minorEastAsia"/>
      <w:b/>
      <w:color w:val="000000"/>
      <w:sz w:val="28"/>
      <w:szCs w:val="22"/>
    </w:rPr>
  </w:style>
  <w:style w:type="paragraph" w:styleId="Footer">
    <w:name w:val="footer"/>
    <w:basedOn w:val="Normal"/>
    <w:link w:val="FooterChar"/>
    <w:uiPriority w:val="99"/>
    <w:unhideWhenUsed/>
    <w:rsid w:val="00E25700"/>
  </w:style>
  <w:style w:type="character" w:customStyle="1" w:styleId="FooterChar">
    <w:name w:val="Footer Char"/>
    <w:basedOn w:val="DefaultParagraphFont"/>
    <w:link w:val="Footer"/>
    <w:uiPriority w:val="99"/>
    <w:rsid w:val="00E25700"/>
    <w:rPr>
      <w:rFonts w:eastAsiaTheme="minorEastAsia"/>
      <w:b/>
      <w:color w:val="000000"/>
      <w:sz w:val="28"/>
      <w:szCs w:val="22"/>
    </w:rPr>
  </w:style>
  <w:style w:type="paragraph" w:customStyle="1" w:styleId="Name">
    <w:name w:val="Name"/>
    <w:basedOn w:val="Normal"/>
    <w:uiPriority w:val="3"/>
    <w:qFormat/>
    <w:rsid w:val="00E25700"/>
    <w:pPr>
      <w:spacing w:line="240" w:lineRule="auto"/>
      <w:jc w:val="right"/>
    </w:pPr>
  </w:style>
  <w:style w:type="character" w:customStyle="1" w:styleId="Heading2Char">
    <w:name w:val="Heading 2 Char"/>
    <w:basedOn w:val="DefaultParagraphFont"/>
    <w:link w:val="Heading2"/>
    <w:uiPriority w:val="4"/>
    <w:rsid w:val="008D7ABA"/>
    <w:rPr>
      <w:rFonts w:eastAsiaTheme="majorEastAsia" w:cstheme="majorBidi"/>
      <w:color w:val="020A31"/>
      <w:sz w:val="32"/>
      <w:szCs w:val="26"/>
    </w:rPr>
  </w:style>
  <w:style w:type="table" w:styleId="TableGrid">
    <w:name w:val="Table Grid"/>
    <w:basedOn w:val="TableNormal"/>
    <w:uiPriority w:val="3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4C49CA"/>
    <w:rPr>
      <w:b w:val="0"/>
      <w:sz w:val="24"/>
    </w:rPr>
  </w:style>
  <w:style w:type="paragraph" w:customStyle="1" w:styleId="EmphasisText">
    <w:name w:val="Emphasis Text"/>
    <w:basedOn w:val="Normal"/>
    <w:link w:val="EmphasisTextChar"/>
    <w:qFormat/>
    <w:rsid w:val="00CB237B"/>
    <w:rPr>
      <w:color w:val="00204D" w:themeColor="text2"/>
    </w:rPr>
  </w:style>
  <w:style w:type="character" w:customStyle="1" w:styleId="ContentChar">
    <w:name w:val="Content Char"/>
    <w:basedOn w:val="DefaultParagraphFont"/>
    <w:link w:val="Content"/>
    <w:rsid w:val="004C49CA"/>
    <w:rPr>
      <w:rFonts w:eastAsiaTheme="minorEastAsia"/>
      <w:color w:val="0A0A0A" w:themeColor="text1"/>
      <w:szCs w:val="22"/>
    </w:rPr>
  </w:style>
  <w:style w:type="character" w:customStyle="1" w:styleId="EmphasisTextChar">
    <w:name w:val="Emphasis Text Char"/>
    <w:basedOn w:val="DefaultParagraphFont"/>
    <w:link w:val="EmphasisText"/>
    <w:rsid w:val="00CB237B"/>
    <w:rPr>
      <w:rFonts w:eastAsiaTheme="minorEastAsia"/>
      <w:b/>
      <w:color w:val="00204D" w:themeColor="text2"/>
      <w:sz w:val="28"/>
      <w:szCs w:val="22"/>
    </w:rPr>
  </w:style>
  <w:style w:type="character" w:customStyle="1" w:styleId="Heading3Char">
    <w:name w:val="Heading 3 Char"/>
    <w:basedOn w:val="DefaultParagraphFont"/>
    <w:link w:val="Heading3"/>
    <w:uiPriority w:val="5"/>
    <w:rsid w:val="0009110C"/>
    <w:rPr>
      <w:rFonts w:asciiTheme="majorHAnsi" w:eastAsiaTheme="majorEastAsia" w:hAnsiTheme="majorHAnsi" w:cstheme="majorBidi"/>
      <w:color w:val="020A31"/>
      <w:sz w:val="28"/>
    </w:rPr>
  </w:style>
  <w:style w:type="character" w:customStyle="1" w:styleId="Heading4Char">
    <w:name w:val="Heading 4 Char"/>
    <w:basedOn w:val="DefaultParagraphFont"/>
    <w:link w:val="Heading4"/>
    <w:uiPriority w:val="1"/>
    <w:rsid w:val="0018756D"/>
    <w:rPr>
      <w:rFonts w:asciiTheme="majorHAnsi" w:eastAsiaTheme="majorEastAsia" w:hAnsiTheme="majorHAnsi" w:cstheme="majorBidi"/>
      <w:iCs/>
      <w:color w:val="020A31"/>
      <w:szCs w:val="22"/>
    </w:rPr>
  </w:style>
  <w:style w:type="character" w:customStyle="1" w:styleId="Heading5Char">
    <w:name w:val="Heading 5 Char"/>
    <w:basedOn w:val="DefaultParagraphFont"/>
    <w:link w:val="Heading5"/>
    <w:uiPriority w:val="1"/>
    <w:rsid w:val="00CB237B"/>
    <w:rPr>
      <w:rFonts w:asciiTheme="majorHAnsi" w:eastAsiaTheme="majorEastAsia" w:hAnsiTheme="majorHAnsi" w:cstheme="majorBidi"/>
      <w:b/>
      <w:color w:val="00204D" w:themeColor="text2"/>
      <w:szCs w:val="22"/>
    </w:rPr>
  </w:style>
  <w:style w:type="paragraph" w:styleId="ListParagraph">
    <w:name w:val="List Paragraph"/>
    <w:basedOn w:val="Normal"/>
    <w:uiPriority w:val="34"/>
    <w:unhideWhenUsed/>
    <w:qFormat/>
    <w:rsid w:val="00EA75BD"/>
    <w:pPr>
      <w:ind w:left="720"/>
      <w:contextualSpacing/>
    </w:pPr>
    <w:rPr>
      <w:b w:val="0"/>
      <w:sz w:val="24"/>
    </w:rPr>
  </w:style>
  <w:style w:type="paragraph" w:styleId="TOC2">
    <w:name w:val="toc 2"/>
    <w:basedOn w:val="Normal"/>
    <w:next w:val="Normal"/>
    <w:autoRedefine/>
    <w:uiPriority w:val="39"/>
    <w:unhideWhenUsed/>
    <w:rsid w:val="009366B3"/>
    <w:pPr>
      <w:tabs>
        <w:tab w:val="left" w:pos="960"/>
        <w:tab w:val="right" w:leader="dot" w:pos="9350"/>
      </w:tabs>
      <w:spacing w:after="100"/>
      <w:ind w:left="-567"/>
    </w:pPr>
  </w:style>
  <w:style w:type="paragraph" w:styleId="TOC1">
    <w:name w:val="toc 1"/>
    <w:basedOn w:val="Normal"/>
    <w:next w:val="Normal"/>
    <w:autoRedefine/>
    <w:uiPriority w:val="39"/>
    <w:unhideWhenUsed/>
    <w:rsid w:val="006F369B"/>
    <w:pPr>
      <w:tabs>
        <w:tab w:val="left" w:pos="560"/>
        <w:tab w:val="right" w:leader="dot" w:pos="9926"/>
      </w:tabs>
      <w:spacing w:after="100"/>
      <w:ind w:left="-709"/>
    </w:pPr>
  </w:style>
  <w:style w:type="paragraph" w:styleId="TOC3">
    <w:name w:val="toc 3"/>
    <w:basedOn w:val="Normal"/>
    <w:next w:val="Normal"/>
    <w:autoRedefine/>
    <w:uiPriority w:val="39"/>
    <w:unhideWhenUsed/>
    <w:rsid w:val="009366B3"/>
    <w:pPr>
      <w:tabs>
        <w:tab w:val="left" w:pos="1440"/>
        <w:tab w:val="right" w:leader="dot" w:pos="9350"/>
      </w:tabs>
      <w:spacing w:after="100"/>
      <w:ind w:left="-426"/>
    </w:pPr>
    <w:rPr>
      <w:noProof/>
      <w:sz w:val="24"/>
      <w:szCs w:val="21"/>
    </w:rPr>
  </w:style>
  <w:style w:type="character" w:styleId="Hyperlink">
    <w:name w:val="Hyperlink"/>
    <w:basedOn w:val="DefaultParagraphFont"/>
    <w:uiPriority w:val="99"/>
    <w:unhideWhenUsed/>
    <w:rsid w:val="00CB237B"/>
    <w:rPr>
      <w:color w:val="00204D" w:themeColor="text2"/>
      <w:u w:val="single"/>
    </w:rPr>
  </w:style>
  <w:style w:type="character" w:styleId="PageNumber">
    <w:name w:val="page number"/>
    <w:basedOn w:val="DefaultParagraphFont"/>
    <w:uiPriority w:val="99"/>
    <w:semiHidden/>
    <w:unhideWhenUsed/>
    <w:rsid w:val="00D70A9B"/>
  </w:style>
  <w:style w:type="character" w:styleId="UnresolvedMention">
    <w:name w:val="Unresolved Mention"/>
    <w:basedOn w:val="DefaultParagraphFont"/>
    <w:uiPriority w:val="99"/>
    <w:semiHidden/>
    <w:unhideWhenUsed/>
    <w:rsid w:val="00D70A9B"/>
    <w:rPr>
      <w:color w:val="605E5C"/>
      <w:shd w:val="clear" w:color="auto" w:fill="E1DFDD"/>
    </w:rPr>
  </w:style>
  <w:style w:type="paragraph" w:styleId="FootnoteText">
    <w:name w:val="footnote text"/>
    <w:basedOn w:val="Normal"/>
    <w:link w:val="FootnoteTextChar"/>
    <w:uiPriority w:val="99"/>
    <w:unhideWhenUsed/>
    <w:rsid w:val="000F5718"/>
    <w:pPr>
      <w:spacing w:line="240" w:lineRule="auto"/>
    </w:pPr>
    <w:rPr>
      <w:b w:val="0"/>
      <w:sz w:val="20"/>
      <w:szCs w:val="20"/>
    </w:rPr>
  </w:style>
  <w:style w:type="character" w:customStyle="1" w:styleId="FootnoteTextChar">
    <w:name w:val="Footnote Text Char"/>
    <w:basedOn w:val="DefaultParagraphFont"/>
    <w:link w:val="FootnoteText"/>
    <w:uiPriority w:val="99"/>
    <w:rsid w:val="000F5718"/>
    <w:rPr>
      <w:rFonts w:eastAsiaTheme="minorEastAsia"/>
      <w:color w:val="000000"/>
      <w:sz w:val="20"/>
      <w:szCs w:val="20"/>
    </w:rPr>
  </w:style>
  <w:style w:type="character" w:styleId="FootnoteReference">
    <w:name w:val="footnote reference"/>
    <w:basedOn w:val="DefaultParagraphFont"/>
    <w:uiPriority w:val="99"/>
    <w:semiHidden/>
    <w:unhideWhenUsed/>
    <w:rsid w:val="00B61AB8"/>
    <w:rPr>
      <w:vertAlign w:val="superscript"/>
    </w:rPr>
  </w:style>
  <w:style w:type="paragraph" w:styleId="EndnoteText">
    <w:name w:val="endnote text"/>
    <w:basedOn w:val="Normal"/>
    <w:link w:val="EndnoteTextChar"/>
    <w:uiPriority w:val="99"/>
    <w:semiHidden/>
    <w:unhideWhenUsed/>
    <w:rsid w:val="000F5718"/>
    <w:pPr>
      <w:spacing w:line="240" w:lineRule="auto"/>
    </w:pPr>
    <w:rPr>
      <w:sz w:val="20"/>
      <w:szCs w:val="20"/>
    </w:rPr>
  </w:style>
  <w:style w:type="character" w:customStyle="1" w:styleId="EndnoteTextChar">
    <w:name w:val="Endnote Text Char"/>
    <w:basedOn w:val="DefaultParagraphFont"/>
    <w:link w:val="EndnoteText"/>
    <w:uiPriority w:val="99"/>
    <w:semiHidden/>
    <w:rsid w:val="000F5718"/>
    <w:rPr>
      <w:rFonts w:eastAsiaTheme="minorEastAsia"/>
      <w:b/>
      <w:color w:val="000000"/>
      <w:sz w:val="20"/>
      <w:szCs w:val="20"/>
    </w:rPr>
  </w:style>
  <w:style w:type="character" w:styleId="EndnoteReference">
    <w:name w:val="endnote reference"/>
    <w:basedOn w:val="DefaultParagraphFont"/>
    <w:uiPriority w:val="99"/>
    <w:semiHidden/>
    <w:unhideWhenUsed/>
    <w:rsid w:val="000F5718"/>
    <w:rPr>
      <w:vertAlign w:val="superscript"/>
    </w:rPr>
  </w:style>
  <w:style w:type="paragraph" w:styleId="NormalWeb">
    <w:name w:val="Normal (Web)"/>
    <w:basedOn w:val="Normal"/>
    <w:uiPriority w:val="99"/>
    <w:unhideWhenUsed/>
    <w:rsid w:val="000F5718"/>
    <w:pPr>
      <w:spacing w:before="100" w:beforeAutospacing="1" w:after="100" w:afterAutospacing="1" w:line="240" w:lineRule="auto"/>
    </w:pPr>
    <w:rPr>
      <w:rFonts w:ascii="Times New Roman" w:eastAsia="Times New Roman" w:hAnsi="Times New Roman" w:cs="Times New Roman"/>
      <w:b w:val="0"/>
      <w:color w:val="auto"/>
      <w:sz w:val="24"/>
      <w:szCs w:val="24"/>
      <w:lang w:val="en-SG" w:eastAsia="zh-CN"/>
    </w:rPr>
  </w:style>
  <w:style w:type="character" w:styleId="FollowedHyperlink">
    <w:name w:val="FollowedHyperlink"/>
    <w:basedOn w:val="DefaultParagraphFont"/>
    <w:uiPriority w:val="99"/>
    <w:semiHidden/>
    <w:unhideWhenUsed/>
    <w:rsid w:val="000F5718"/>
    <w:rPr>
      <w:color w:val="E04130" w:themeColor="followedHyperlink"/>
      <w:u w:val="single"/>
    </w:rPr>
  </w:style>
  <w:style w:type="paragraph" w:styleId="ListBullet">
    <w:name w:val="List Bullet"/>
    <w:basedOn w:val="Normal"/>
    <w:uiPriority w:val="99"/>
    <w:rsid w:val="0083707B"/>
    <w:pPr>
      <w:numPr>
        <w:numId w:val="1"/>
      </w:numPr>
      <w:spacing w:after="200"/>
    </w:pPr>
    <w:rPr>
      <w:rFonts w:eastAsiaTheme="minorHAnsi"/>
      <w:b w:val="0"/>
      <w:color w:val="5F5F5F" w:themeColor="text1" w:themeTint="A6"/>
      <w:sz w:val="24"/>
    </w:rPr>
  </w:style>
  <w:style w:type="character" w:styleId="Strong">
    <w:name w:val="Strong"/>
    <w:basedOn w:val="DefaultParagraphFont"/>
    <w:uiPriority w:val="22"/>
    <w:qFormat/>
    <w:rsid w:val="0083707B"/>
    <w:rPr>
      <w:b/>
      <w:bCs/>
    </w:rPr>
  </w:style>
  <w:style w:type="character" w:customStyle="1" w:styleId="Bold">
    <w:name w:val="Bold"/>
    <w:uiPriority w:val="1"/>
    <w:qFormat/>
    <w:rsid w:val="004C49CA"/>
    <w:rPr>
      <w:b/>
      <w:bCs/>
      <w:color w:val="0A0A0A" w:themeColor="text1"/>
    </w:rPr>
  </w:style>
  <w:style w:type="paragraph" w:customStyle="1" w:styleId="TableTextLarge">
    <w:name w:val="Table Text Large"/>
    <w:basedOn w:val="Normal"/>
    <w:qFormat/>
    <w:rsid w:val="002E56A8"/>
    <w:pPr>
      <w:spacing w:line="240" w:lineRule="auto"/>
    </w:pPr>
    <w:rPr>
      <w:rFonts w:eastAsiaTheme="minorHAnsi"/>
      <w:b w:val="0"/>
      <w:color w:val="161616" w:themeColor="text1" w:themeTint="F2"/>
      <w:sz w:val="18"/>
    </w:rPr>
  </w:style>
  <w:style w:type="paragraph" w:customStyle="1" w:styleId="TableHeadings">
    <w:name w:val="Table Headings"/>
    <w:basedOn w:val="Normal"/>
    <w:qFormat/>
    <w:rsid w:val="002E56A8"/>
    <w:pPr>
      <w:spacing w:line="216" w:lineRule="auto"/>
      <w:ind w:left="85"/>
    </w:pPr>
    <w:rPr>
      <w:rFonts w:eastAsiaTheme="minorHAnsi"/>
      <w:caps/>
      <w:color w:val="FFFFFF" w:themeColor="background1"/>
      <w:sz w:val="18"/>
      <w:szCs w:val="18"/>
    </w:rPr>
  </w:style>
  <w:style w:type="character" w:customStyle="1" w:styleId="Heading6Char">
    <w:name w:val="Heading 6 Char"/>
    <w:basedOn w:val="DefaultParagraphFont"/>
    <w:link w:val="Heading6"/>
    <w:uiPriority w:val="1"/>
    <w:rsid w:val="004C49CA"/>
    <w:rPr>
      <w:rFonts w:asciiTheme="majorHAnsi" w:eastAsiaTheme="majorEastAsia" w:hAnsiTheme="majorHAnsi" w:cstheme="majorBidi"/>
      <w:b/>
      <w:color w:val="0A0A0A" w:themeColor="text1"/>
      <w:sz w:val="28"/>
      <w:szCs w:val="22"/>
    </w:rPr>
  </w:style>
  <w:style w:type="character" w:customStyle="1" w:styleId="Heading7Char">
    <w:name w:val="Heading 7 Char"/>
    <w:basedOn w:val="DefaultParagraphFont"/>
    <w:link w:val="Heading7"/>
    <w:uiPriority w:val="1"/>
    <w:rsid w:val="004C49CA"/>
    <w:rPr>
      <w:rFonts w:asciiTheme="majorHAnsi" w:eastAsiaTheme="majorEastAsia" w:hAnsiTheme="majorHAnsi" w:cstheme="majorBidi"/>
      <w:b/>
      <w:i/>
      <w:iCs/>
      <w:color w:val="0A0A0A" w:themeColor="text1"/>
      <w:sz w:val="28"/>
      <w:szCs w:val="22"/>
    </w:rPr>
  </w:style>
  <w:style w:type="character" w:customStyle="1" w:styleId="Heading8Char">
    <w:name w:val="Heading 8 Char"/>
    <w:basedOn w:val="DefaultParagraphFont"/>
    <w:link w:val="Heading8"/>
    <w:uiPriority w:val="1"/>
    <w:rsid w:val="00CB081C"/>
    <w:rPr>
      <w:rFonts w:asciiTheme="majorHAnsi" w:eastAsiaTheme="majorEastAsia" w:hAnsiTheme="majorHAnsi" w:cstheme="majorBidi"/>
      <w:b/>
      <w:color w:val="2F2F2F" w:themeColor="text1" w:themeTint="D8"/>
      <w:sz w:val="21"/>
      <w:szCs w:val="21"/>
    </w:rPr>
  </w:style>
  <w:style w:type="character" w:customStyle="1" w:styleId="Heading9Char">
    <w:name w:val="Heading 9 Char"/>
    <w:basedOn w:val="DefaultParagraphFont"/>
    <w:link w:val="Heading9"/>
    <w:uiPriority w:val="1"/>
    <w:rsid w:val="00CB081C"/>
    <w:rPr>
      <w:rFonts w:asciiTheme="majorHAnsi" w:eastAsiaTheme="majorEastAsia" w:hAnsiTheme="majorHAnsi" w:cstheme="majorBidi"/>
      <w:b/>
      <w:i/>
      <w:iCs/>
      <w:color w:val="2F2F2F" w:themeColor="text1" w:themeTint="D8"/>
      <w:sz w:val="21"/>
      <w:szCs w:val="21"/>
    </w:rPr>
  </w:style>
  <w:style w:type="table" w:customStyle="1" w:styleId="TableGrid1">
    <w:name w:val="Table Grid1"/>
    <w:basedOn w:val="TableNormal"/>
    <w:next w:val="TableGrid"/>
    <w:uiPriority w:val="1"/>
    <w:rsid w:val="009F3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C3716"/>
    <w:rPr>
      <w:sz w:val="16"/>
      <w:szCs w:val="16"/>
    </w:rPr>
  </w:style>
  <w:style w:type="paragraph" w:styleId="CommentText">
    <w:name w:val="annotation text"/>
    <w:basedOn w:val="Normal"/>
    <w:link w:val="CommentTextChar"/>
    <w:uiPriority w:val="99"/>
    <w:semiHidden/>
    <w:unhideWhenUsed/>
    <w:rsid w:val="008C3716"/>
    <w:pPr>
      <w:spacing w:line="240" w:lineRule="auto"/>
    </w:pPr>
    <w:rPr>
      <w:sz w:val="20"/>
      <w:szCs w:val="20"/>
    </w:rPr>
  </w:style>
  <w:style w:type="character" w:customStyle="1" w:styleId="CommentTextChar">
    <w:name w:val="Comment Text Char"/>
    <w:basedOn w:val="DefaultParagraphFont"/>
    <w:link w:val="CommentText"/>
    <w:uiPriority w:val="99"/>
    <w:semiHidden/>
    <w:rsid w:val="008C3716"/>
    <w:rPr>
      <w:rFonts w:eastAsiaTheme="minorEastAsia"/>
      <w:b/>
      <w:color w:val="000000"/>
      <w:sz w:val="20"/>
      <w:szCs w:val="20"/>
    </w:rPr>
  </w:style>
  <w:style w:type="paragraph" w:styleId="CommentSubject">
    <w:name w:val="annotation subject"/>
    <w:basedOn w:val="CommentText"/>
    <w:next w:val="CommentText"/>
    <w:link w:val="CommentSubjectChar"/>
    <w:uiPriority w:val="99"/>
    <w:semiHidden/>
    <w:unhideWhenUsed/>
    <w:rsid w:val="008C3716"/>
    <w:rPr>
      <w:bCs/>
    </w:rPr>
  </w:style>
  <w:style w:type="character" w:customStyle="1" w:styleId="CommentSubjectChar">
    <w:name w:val="Comment Subject Char"/>
    <w:basedOn w:val="CommentTextChar"/>
    <w:link w:val="CommentSubject"/>
    <w:uiPriority w:val="99"/>
    <w:semiHidden/>
    <w:rsid w:val="008C3716"/>
    <w:rPr>
      <w:rFonts w:eastAsiaTheme="minorEastAsia"/>
      <w:b/>
      <w:bCs/>
      <w:color w:val="000000"/>
      <w:sz w:val="20"/>
      <w:szCs w:val="20"/>
    </w:rPr>
  </w:style>
  <w:style w:type="paragraph" w:styleId="TOC8">
    <w:name w:val="toc 8"/>
    <w:basedOn w:val="Normal"/>
    <w:next w:val="Normal"/>
    <w:autoRedefine/>
    <w:uiPriority w:val="99"/>
    <w:semiHidden/>
    <w:unhideWhenUsed/>
    <w:rsid w:val="001E17C3"/>
    <w:pPr>
      <w:spacing w:after="100"/>
      <w:ind w:left="1960"/>
    </w:pPr>
  </w:style>
  <w:style w:type="paragraph" w:customStyle="1" w:styleId="xmsonormal">
    <w:name w:val="x_msonormal"/>
    <w:basedOn w:val="Normal"/>
    <w:uiPriority w:val="99"/>
    <w:semiHidden/>
    <w:rsid w:val="00C01935"/>
    <w:pPr>
      <w:spacing w:before="100" w:beforeAutospacing="1" w:after="100" w:afterAutospacing="1" w:line="240" w:lineRule="auto"/>
    </w:pPr>
    <w:rPr>
      <w:rFonts w:ascii="Times New Roman" w:eastAsiaTheme="minorHAnsi" w:hAnsi="Times New Roman" w:cs="Times New Roman"/>
      <w:b w:val="0"/>
      <w:color w:val="auto"/>
      <w:sz w:val="24"/>
      <w:szCs w:val="24"/>
      <w:lang w:val="en-SG" w:eastAsia="en-GB"/>
    </w:rPr>
  </w:style>
  <w:style w:type="paragraph" w:styleId="BodyText">
    <w:name w:val="Body Text"/>
    <w:basedOn w:val="Normal"/>
    <w:link w:val="BodyTextChar"/>
    <w:uiPriority w:val="1"/>
    <w:qFormat/>
    <w:rsid w:val="00914E63"/>
    <w:pPr>
      <w:widowControl w:val="0"/>
      <w:autoSpaceDE w:val="0"/>
      <w:autoSpaceDN w:val="0"/>
      <w:spacing w:line="240" w:lineRule="auto"/>
    </w:pPr>
    <w:rPr>
      <w:rFonts w:ascii="Calibri" w:eastAsia="Calibri" w:hAnsi="Calibri" w:cs="Calibri"/>
      <w:b w:val="0"/>
      <w:color w:val="auto"/>
      <w:sz w:val="24"/>
      <w:szCs w:val="24"/>
    </w:rPr>
  </w:style>
  <w:style w:type="character" w:customStyle="1" w:styleId="BodyTextChar">
    <w:name w:val="Body Text Char"/>
    <w:basedOn w:val="DefaultParagraphFont"/>
    <w:link w:val="BodyText"/>
    <w:uiPriority w:val="1"/>
    <w:rsid w:val="00914E63"/>
    <w:rPr>
      <w:rFonts w:ascii="Calibri" w:eastAsia="Calibri" w:hAnsi="Calibri" w:cs="Calibri"/>
    </w:rPr>
  </w:style>
  <w:style w:type="paragraph" w:customStyle="1" w:styleId="whitespace-pre-wrap">
    <w:name w:val="whitespace-pre-wrap"/>
    <w:basedOn w:val="Normal"/>
    <w:rsid w:val="00F7538C"/>
    <w:pPr>
      <w:spacing w:before="100" w:beforeAutospacing="1" w:after="100" w:afterAutospacing="1" w:line="240" w:lineRule="auto"/>
    </w:pPr>
    <w:rPr>
      <w:rFonts w:ascii="Times New Roman" w:eastAsia="Times New Roman" w:hAnsi="Times New Roman" w:cs="Times New Roman"/>
      <w:b w:val="0"/>
      <w:color w:val="auto"/>
      <w:sz w:val="24"/>
      <w:szCs w:val="24"/>
      <w:lang w:val="en-IN" w:eastAsia="zh-CN"/>
    </w:rPr>
  </w:style>
  <w:style w:type="paragraph" w:customStyle="1" w:styleId="whitespace-normal">
    <w:name w:val="whitespace-normal"/>
    <w:basedOn w:val="Normal"/>
    <w:rsid w:val="00F7538C"/>
    <w:pPr>
      <w:spacing w:before="100" w:beforeAutospacing="1" w:after="100" w:afterAutospacing="1" w:line="240" w:lineRule="auto"/>
    </w:pPr>
    <w:rPr>
      <w:rFonts w:ascii="Times New Roman" w:eastAsia="Times New Roman" w:hAnsi="Times New Roman" w:cs="Times New Roman"/>
      <w:b w:val="0"/>
      <w:color w:val="auto"/>
      <w:sz w:val="24"/>
      <w:szCs w:val="24"/>
      <w:lang w:val="en-IN" w:eastAsia="zh-CN"/>
    </w:rPr>
  </w:style>
  <w:style w:type="paragraph" w:styleId="List2">
    <w:name w:val="List 2"/>
    <w:basedOn w:val="Normal"/>
    <w:uiPriority w:val="99"/>
    <w:unhideWhenUsed/>
    <w:rsid w:val="00E70206"/>
    <w:pPr>
      <w:ind w:left="566" w:hanging="283"/>
      <w:contextualSpacing/>
    </w:pPr>
  </w:style>
  <w:style w:type="paragraph" w:styleId="List3">
    <w:name w:val="List 3"/>
    <w:basedOn w:val="Normal"/>
    <w:uiPriority w:val="99"/>
    <w:unhideWhenUsed/>
    <w:rsid w:val="00E70206"/>
    <w:pPr>
      <w:ind w:left="849" w:hanging="283"/>
      <w:contextualSpacing/>
    </w:pPr>
  </w:style>
  <w:style w:type="paragraph" w:styleId="ListContinue">
    <w:name w:val="List Continue"/>
    <w:basedOn w:val="Normal"/>
    <w:uiPriority w:val="99"/>
    <w:unhideWhenUsed/>
    <w:rsid w:val="00E70206"/>
    <w:pPr>
      <w:spacing w:after="120"/>
      <w:ind w:left="283"/>
      <w:contextualSpacing/>
    </w:pPr>
  </w:style>
  <w:style w:type="paragraph" w:styleId="ListContinue2">
    <w:name w:val="List Continue 2"/>
    <w:basedOn w:val="Normal"/>
    <w:uiPriority w:val="99"/>
    <w:unhideWhenUsed/>
    <w:rsid w:val="00E70206"/>
    <w:pPr>
      <w:spacing w:after="120"/>
      <w:ind w:left="566"/>
      <w:contextualSpacing/>
    </w:pPr>
  </w:style>
  <w:style w:type="table" w:styleId="GridTable1Light-Accent4">
    <w:name w:val="Grid Table 1 Light Accent 4"/>
    <w:basedOn w:val="TableNormal"/>
    <w:uiPriority w:val="46"/>
    <w:rsid w:val="001E021A"/>
    <w:pPr>
      <w:spacing w:after="0" w:line="240" w:lineRule="auto"/>
    </w:pPr>
    <w:tblPr>
      <w:tblStyleRowBandSize w:val="1"/>
      <w:tblStyleColBandSize w:val="1"/>
      <w:tblBorders>
        <w:top w:val="single" w:sz="4" w:space="0" w:color="F2B2AC" w:themeColor="accent4" w:themeTint="66"/>
        <w:left w:val="single" w:sz="4" w:space="0" w:color="F2B2AC" w:themeColor="accent4" w:themeTint="66"/>
        <w:bottom w:val="single" w:sz="4" w:space="0" w:color="F2B2AC" w:themeColor="accent4" w:themeTint="66"/>
        <w:right w:val="single" w:sz="4" w:space="0" w:color="F2B2AC" w:themeColor="accent4" w:themeTint="66"/>
        <w:insideH w:val="single" w:sz="4" w:space="0" w:color="F2B2AC" w:themeColor="accent4" w:themeTint="66"/>
        <w:insideV w:val="single" w:sz="4" w:space="0" w:color="F2B2AC" w:themeColor="accent4" w:themeTint="66"/>
      </w:tblBorders>
    </w:tblPr>
    <w:tblStylePr w:type="firstRow">
      <w:rPr>
        <w:b/>
        <w:bCs/>
      </w:rPr>
      <w:tblPr/>
      <w:tcPr>
        <w:tcBorders>
          <w:bottom w:val="single" w:sz="12" w:space="0" w:color="EC8C82" w:themeColor="accent4" w:themeTint="99"/>
        </w:tcBorders>
      </w:tcPr>
    </w:tblStylePr>
    <w:tblStylePr w:type="lastRow">
      <w:rPr>
        <w:b/>
        <w:bCs/>
      </w:rPr>
      <w:tblPr/>
      <w:tcPr>
        <w:tcBorders>
          <w:top w:val="double" w:sz="2" w:space="0" w:color="EC8C82" w:themeColor="accent4"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602151"/>
    <w:pPr>
      <w:spacing w:after="0" w:line="240" w:lineRule="auto"/>
    </w:pPr>
    <w:tblPr>
      <w:tblStyleRowBandSize w:val="1"/>
      <w:tblStyleColBandSize w:val="1"/>
      <w:tblBorders>
        <w:top w:val="single" w:sz="4" w:space="0" w:color="0066FA" w:themeColor="accent1" w:themeTint="99"/>
        <w:left w:val="single" w:sz="4" w:space="0" w:color="0066FA" w:themeColor="accent1" w:themeTint="99"/>
        <w:bottom w:val="single" w:sz="4" w:space="0" w:color="0066FA" w:themeColor="accent1" w:themeTint="99"/>
        <w:right w:val="single" w:sz="4" w:space="0" w:color="0066FA" w:themeColor="accent1" w:themeTint="99"/>
        <w:insideH w:val="single" w:sz="4" w:space="0" w:color="0066FA" w:themeColor="accent1" w:themeTint="99"/>
        <w:insideV w:val="single" w:sz="4" w:space="0" w:color="0066FA" w:themeColor="accent1" w:themeTint="99"/>
      </w:tblBorders>
    </w:tblPr>
    <w:tblStylePr w:type="firstRow">
      <w:rPr>
        <w:b/>
        <w:bCs/>
        <w:color w:val="FFFFFF" w:themeColor="background1"/>
      </w:rPr>
      <w:tblPr/>
      <w:tcPr>
        <w:tcBorders>
          <w:top w:val="single" w:sz="4" w:space="0" w:color="00204D" w:themeColor="accent1"/>
          <w:left w:val="single" w:sz="4" w:space="0" w:color="00204D" w:themeColor="accent1"/>
          <w:bottom w:val="single" w:sz="4" w:space="0" w:color="00204D" w:themeColor="accent1"/>
          <w:right w:val="single" w:sz="4" w:space="0" w:color="00204D" w:themeColor="accent1"/>
          <w:insideH w:val="nil"/>
          <w:insideV w:val="nil"/>
        </w:tcBorders>
        <w:shd w:val="clear" w:color="auto" w:fill="00204D" w:themeFill="accent1"/>
      </w:tcPr>
    </w:tblStylePr>
    <w:tblStylePr w:type="lastRow">
      <w:rPr>
        <w:b/>
        <w:bCs/>
      </w:rPr>
      <w:tblPr/>
      <w:tcPr>
        <w:tcBorders>
          <w:top w:val="double" w:sz="4" w:space="0" w:color="00204D" w:themeColor="accent1"/>
        </w:tcBorders>
      </w:tcPr>
    </w:tblStylePr>
    <w:tblStylePr w:type="firstCol">
      <w:rPr>
        <w:b/>
        <w:bCs/>
      </w:rPr>
    </w:tblStylePr>
    <w:tblStylePr w:type="lastCol">
      <w:rPr>
        <w:b/>
        <w:bCs/>
      </w:rPr>
    </w:tblStylePr>
    <w:tblStylePr w:type="band1Vert">
      <w:tblPr/>
      <w:tcPr>
        <w:shd w:val="clear" w:color="auto" w:fill="A8CCFF" w:themeFill="accent1" w:themeFillTint="33"/>
      </w:tcPr>
    </w:tblStylePr>
    <w:tblStylePr w:type="band1Horz">
      <w:tblPr/>
      <w:tcPr>
        <w:shd w:val="clear" w:color="auto" w:fill="A8CCFF" w:themeFill="accent1" w:themeFillTint="33"/>
      </w:tcPr>
    </w:tblStylePr>
  </w:style>
  <w:style w:type="paragraph" w:customStyle="1" w:styleId="Style1">
    <w:name w:val="Style1"/>
    <w:basedOn w:val="Normal"/>
    <w:link w:val="Style1Char"/>
    <w:rsid w:val="00157CFB"/>
    <w:pPr>
      <w:jc w:val="both"/>
    </w:pPr>
    <w:rPr>
      <w:rFonts w:cstheme="minorHAnsi"/>
      <w:b w:val="0"/>
      <w:color w:val="auto"/>
      <w:sz w:val="24"/>
      <w:szCs w:val="24"/>
    </w:rPr>
  </w:style>
  <w:style w:type="paragraph" w:styleId="Revision">
    <w:name w:val="Revision"/>
    <w:hidden/>
    <w:uiPriority w:val="99"/>
    <w:semiHidden/>
    <w:rsid w:val="00821898"/>
    <w:pPr>
      <w:spacing w:after="0" w:line="240" w:lineRule="auto"/>
    </w:pPr>
    <w:rPr>
      <w:rFonts w:eastAsiaTheme="minorEastAsia"/>
      <w:b/>
      <w:color w:val="0A0A0A" w:themeColor="text1"/>
      <w:sz w:val="28"/>
      <w:szCs w:val="22"/>
    </w:rPr>
  </w:style>
  <w:style w:type="character" w:customStyle="1" w:styleId="Style1Char">
    <w:name w:val="Style1 Char"/>
    <w:basedOn w:val="DefaultParagraphFont"/>
    <w:link w:val="Style1"/>
    <w:rsid w:val="00157CFB"/>
    <w:rPr>
      <w:rFonts w:eastAsiaTheme="minorEastAsia" w:cstheme="minorHAnsi"/>
    </w:rPr>
  </w:style>
  <w:style w:type="paragraph" w:styleId="NoSpacing">
    <w:name w:val="No Spacing"/>
    <w:link w:val="NoSpacingChar"/>
    <w:uiPriority w:val="1"/>
    <w:qFormat/>
    <w:rsid w:val="00222730"/>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222730"/>
    <w:rPr>
      <w:rFonts w:eastAsiaTheme="minorEastAsia"/>
      <w:sz w:val="22"/>
      <w:szCs w:val="22"/>
    </w:rPr>
  </w:style>
  <w:style w:type="character" w:customStyle="1" w:styleId="TableSmHeadingChar">
    <w:name w:val="Table_Sm_Heading Char"/>
    <w:link w:val="TableSmHeading"/>
    <w:locked/>
    <w:rsid w:val="00B8575A"/>
    <w:rPr>
      <w:rFonts w:ascii="Arial" w:eastAsia="Times New Roman" w:hAnsi="Arial" w:cs="Times New Roman"/>
      <w:b/>
      <w:color w:val="0B162B"/>
      <w:sz w:val="16"/>
      <w:szCs w:val="20"/>
    </w:rPr>
  </w:style>
  <w:style w:type="paragraph" w:customStyle="1" w:styleId="TableSmHeading">
    <w:name w:val="Table_Sm_Heading"/>
    <w:basedOn w:val="Normal"/>
    <w:link w:val="TableSmHeadingChar"/>
    <w:rsid w:val="00B8575A"/>
    <w:pPr>
      <w:keepNext/>
      <w:keepLines/>
      <w:spacing w:before="60" w:after="40" w:line="240" w:lineRule="auto"/>
    </w:pPr>
    <w:rPr>
      <w:rFonts w:ascii="Arial" w:eastAsia="Times New Roman" w:hAnsi="Arial" w:cs="Times New Roman"/>
      <w:color w:val="0B162B"/>
      <w:sz w:val="16"/>
      <w:szCs w:val="20"/>
    </w:rPr>
  </w:style>
  <w:style w:type="paragraph" w:customStyle="1" w:styleId="HPTableTitle">
    <w:name w:val="HP_Table_Title"/>
    <w:basedOn w:val="Normal"/>
    <w:next w:val="Normal"/>
    <w:rsid w:val="00B8575A"/>
    <w:pPr>
      <w:keepNext/>
      <w:keepLines/>
      <w:spacing w:before="240" w:after="60" w:line="240" w:lineRule="auto"/>
    </w:pPr>
    <w:rPr>
      <w:rFonts w:ascii="Arial" w:eastAsia="Times New Roman" w:hAnsi="Arial" w:cs="Times New Roman"/>
      <w:color w:val="0B162B"/>
      <w:sz w:val="18"/>
      <w:szCs w:val="20"/>
    </w:rPr>
  </w:style>
  <w:style w:type="paragraph" w:customStyle="1" w:styleId="TableMedium">
    <w:name w:val="Table_Medium"/>
    <w:basedOn w:val="Normal"/>
    <w:rsid w:val="00B8575A"/>
    <w:pPr>
      <w:spacing w:before="40" w:after="40" w:line="240" w:lineRule="auto"/>
    </w:pPr>
    <w:rPr>
      <w:rFonts w:ascii="Arial" w:eastAsia="Times New Roman" w:hAnsi="Arial" w:cs="Times New Roman"/>
      <w:b w:val="0"/>
      <w:color w:val="0B162B"/>
      <w:sz w:val="18"/>
      <w:szCs w:val="20"/>
    </w:rPr>
  </w:style>
  <w:style w:type="paragraph" w:customStyle="1" w:styleId="paragraph">
    <w:name w:val="paragraph"/>
    <w:basedOn w:val="Normal"/>
    <w:rsid w:val="00B8575A"/>
    <w:pPr>
      <w:spacing w:before="100" w:beforeAutospacing="1" w:after="100" w:afterAutospacing="1" w:line="240" w:lineRule="auto"/>
    </w:pPr>
    <w:rPr>
      <w:rFonts w:ascii="Times New Roman" w:eastAsia="Times New Roman" w:hAnsi="Times New Roman" w:cs="Times New Roman"/>
      <w:b w:val="0"/>
      <w:color w:val="auto"/>
      <w:sz w:val="24"/>
      <w:szCs w:val="24"/>
      <w:lang w:val="en-SG" w:eastAsia="en-GB"/>
    </w:rPr>
  </w:style>
  <w:style w:type="character" w:customStyle="1" w:styleId="normaltextrun">
    <w:name w:val="normaltextrun"/>
    <w:basedOn w:val="DefaultParagraphFont"/>
    <w:rsid w:val="00B8575A"/>
  </w:style>
  <w:style w:type="character" w:customStyle="1" w:styleId="eop">
    <w:name w:val="eop"/>
    <w:basedOn w:val="DefaultParagraphFont"/>
    <w:rsid w:val="00B8575A"/>
  </w:style>
  <w:style w:type="character" w:customStyle="1" w:styleId="apple-converted-space">
    <w:name w:val="apple-converted-space"/>
    <w:basedOn w:val="DefaultParagraphFont"/>
    <w:rsid w:val="00B8575A"/>
  </w:style>
  <w:style w:type="paragraph" w:customStyle="1" w:styleId="Default">
    <w:name w:val="Default"/>
    <w:rsid w:val="0002289D"/>
    <w:pPr>
      <w:autoSpaceDE w:val="0"/>
      <w:autoSpaceDN w:val="0"/>
      <w:adjustRightInd w:val="0"/>
      <w:spacing w:after="0" w:line="240" w:lineRule="auto"/>
    </w:pPr>
    <w:rPr>
      <w:rFonts w:ascii="Arial" w:hAnsi="Arial" w:cs="Arial"/>
      <w:color w:val="000000"/>
      <w:lang w:val="en-SG"/>
    </w:rPr>
  </w:style>
  <w:style w:type="character" w:customStyle="1" w:styleId="TableTextChar">
    <w:name w:val="Table Text Char"/>
    <w:basedOn w:val="DefaultParagraphFont"/>
    <w:link w:val="TableText"/>
    <w:locked/>
    <w:rsid w:val="00B361F7"/>
    <w:rPr>
      <w:rFonts w:ascii="Calibri" w:hAnsi="Calibri"/>
      <w:lang w:eastAsia="da-DK"/>
    </w:rPr>
  </w:style>
  <w:style w:type="paragraph" w:customStyle="1" w:styleId="TableText">
    <w:name w:val="Table Text"/>
    <w:link w:val="TableTextChar"/>
    <w:rsid w:val="00B361F7"/>
    <w:pPr>
      <w:spacing w:before="60" w:after="60" w:line="240" w:lineRule="auto"/>
    </w:pPr>
    <w:rPr>
      <w:rFonts w:ascii="Calibri" w:hAnsi="Calibri"/>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9160">
      <w:bodyDiv w:val="1"/>
      <w:marLeft w:val="0"/>
      <w:marRight w:val="0"/>
      <w:marTop w:val="0"/>
      <w:marBottom w:val="0"/>
      <w:divBdr>
        <w:top w:val="none" w:sz="0" w:space="0" w:color="auto"/>
        <w:left w:val="none" w:sz="0" w:space="0" w:color="auto"/>
        <w:bottom w:val="none" w:sz="0" w:space="0" w:color="auto"/>
        <w:right w:val="none" w:sz="0" w:space="0" w:color="auto"/>
      </w:divBdr>
    </w:div>
    <w:div w:id="31342171">
      <w:bodyDiv w:val="1"/>
      <w:marLeft w:val="0"/>
      <w:marRight w:val="0"/>
      <w:marTop w:val="0"/>
      <w:marBottom w:val="0"/>
      <w:divBdr>
        <w:top w:val="none" w:sz="0" w:space="0" w:color="auto"/>
        <w:left w:val="none" w:sz="0" w:space="0" w:color="auto"/>
        <w:bottom w:val="none" w:sz="0" w:space="0" w:color="auto"/>
        <w:right w:val="none" w:sz="0" w:space="0" w:color="auto"/>
      </w:divBdr>
    </w:div>
    <w:div w:id="57898239">
      <w:bodyDiv w:val="1"/>
      <w:marLeft w:val="0"/>
      <w:marRight w:val="0"/>
      <w:marTop w:val="0"/>
      <w:marBottom w:val="0"/>
      <w:divBdr>
        <w:top w:val="none" w:sz="0" w:space="0" w:color="auto"/>
        <w:left w:val="none" w:sz="0" w:space="0" w:color="auto"/>
        <w:bottom w:val="none" w:sz="0" w:space="0" w:color="auto"/>
        <w:right w:val="none" w:sz="0" w:space="0" w:color="auto"/>
      </w:divBdr>
    </w:div>
    <w:div w:id="58208698">
      <w:bodyDiv w:val="1"/>
      <w:marLeft w:val="0"/>
      <w:marRight w:val="0"/>
      <w:marTop w:val="0"/>
      <w:marBottom w:val="0"/>
      <w:divBdr>
        <w:top w:val="none" w:sz="0" w:space="0" w:color="auto"/>
        <w:left w:val="none" w:sz="0" w:space="0" w:color="auto"/>
        <w:bottom w:val="none" w:sz="0" w:space="0" w:color="auto"/>
        <w:right w:val="none" w:sz="0" w:space="0" w:color="auto"/>
      </w:divBdr>
    </w:div>
    <w:div w:id="65037999">
      <w:bodyDiv w:val="1"/>
      <w:marLeft w:val="0"/>
      <w:marRight w:val="0"/>
      <w:marTop w:val="0"/>
      <w:marBottom w:val="0"/>
      <w:divBdr>
        <w:top w:val="none" w:sz="0" w:space="0" w:color="auto"/>
        <w:left w:val="none" w:sz="0" w:space="0" w:color="auto"/>
        <w:bottom w:val="none" w:sz="0" w:space="0" w:color="auto"/>
        <w:right w:val="none" w:sz="0" w:space="0" w:color="auto"/>
      </w:divBdr>
    </w:div>
    <w:div w:id="75060405">
      <w:bodyDiv w:val="1"/>
      <w:marLeft w:val="0"/>
      <w:marRight w:val="0"/>
      <w:marTop w:val="0"/>
      <w:marBottom w:val="0"/>
      <w:divBdr>
        <w:top w:val="none" w:sz="0" w:space="0" w:color="auto"/>
        <w:left w:val="none" w:sz="0" w:space="0" w:color="auto"/>
        <w:bottom w:val="none" w:sz="0" w:space="0" w:color="auto"/>
        <w:right w:val="none" w:sz="0" w:space="0" w:color="auto"/>
      </w:divBdr>
      <w:divsChild>
        <w:div w:id="1076053710">
          <w:marLeft w:val="533"/>
          <w:marRight w:val="0"/>
          <w:marTop w:val="0"/>
          <w:marBottom w:val="0"/>
          <w:divBdr>
            <w:top w:val="none" w:sz="0" w:space="0" w:color="auto"/>
            <w:left w:val="none" w:sz="0" w:space="0" w:color="auto"/>
            <w:bottom w:val="none" w:sz="0" w:space="0" w:color="auto"/>
            <w:right w:val="none" w:sz="0" w:space="0" w:color="auto"/>
          </w:divBdr>
        </w:div>
        <w:div w:id="710615809">
          <w:marLeft w:val="533"/>
          <w:marRight w:val="0"/>
          <w:marTop w:val="0"/>
          <w:marBottom w:val="0"/>
          <w:divBdr>
            <w:top w:val="none" w:sz="0" w:space="0" w:color="auto"/>
            <w:left w:val="none" w:sz="0" w:space="0" w:color="auto"/>
            <w:bottom w:val="none" w:sz="0" w:space="0" w:color="auto"/>
            <w:right w:val="none" w:sz="0" w:space="0" w:color="auto"/>
          </w:divBdr>
        </w:div>
        <w:div w:id="707493391">
          <w:marLeft w:val="533"/>
          <w:marRight w:val="0"/>
          <w:marTop w:val="0"/>
          <w:marBottom w:val="0"/>
          <w:divBdr>
            <w:top w:val="none" w:sz="0" w:space="0" w:color="auto"/>
            <w:left w:val="none" w:sz="0" w:space="0" w:color="auto"/>
            <w:bottom w:val="none" w:sz="0" w:space="0" w:color="auto"/>
            <w:right w:val="none" w:sz="0" w:space="0" w:color="auto"/>
          </w:divBdr>
        </w:div>
        <w:div w:id="222756904">
          <w:marLeft w:val="533"/>
          <w:marRight w:val="0"/>
          <w:marTop w:val="0"/>
          <w:marBottom w:val="0"/>
          <w:divBdr>
            <w:top w:val="none" w:sz="0" w:space="0" w:color="auto"/>
            <w:left w:val="none" w:sz="0" w:space="0" w:color="auto"/>
            <w:bottom w:val="none" w:sz="0" w:space="0" w:color="auto"/>
            <w:right w:val="none" w:sz="0" w:space="0" w:color="auto"/>
          </w:divBdr>
        </w:div>
        <w:div w:id="167062407">
          <w:marLeft w:val="1253"/>
          <w:marRight w:val="0"/>
          <w:marTop w:val="0"/>
          <w:marBottom w:val="0"/>
          <w:divBdr>
            <w:top w:val="none" w:sz="0" w:space="0" w:color="auto"/>
            <w:left w:val="none" w:sz="0" w:space="0" w:color="auto"/>
            <w:bottom w:val="none" w:sz="0" w:space="0" w:color="auto"/>
            <w:right w:val="none" w:sz="0" w:space="0" w:color="auto"/>
          </w:divBdr>
        </w:div>
        <w:div w:id="1185560708">
          <w:marLeft w:val="1253"/>
          <w:marRight w:val="0"/>
          <w:marTop w:val="0"/>
          <w:marBottom w:val="0"/>
          <w:divBdr>
            <w:top w:val="none" w:sz="0" w:space="0" w:color="auto"/>
            <w:left w:val="none" w:sz="0" w:space="0" w:color="auto"/>
            <w:bottom w:val="none" w:sz="0" w:space="0" w:color="auto"/>
            <w:right w:val="none" w:sz="0" w:space="0" w:color="auto"/>
          </w:divBdr>
        </w:div>
        <w:div w:id="478811446">
          <w:marLeft w:val="1253"/>
          <w:marRight w:val="0"/>
          <w:marTop w:val="0"/>
          <w:marBottom w:val="0"/>
          <w:divBdr>
            <w:top w:val="none" w:sz="0" w:space="0" w:color="auto"/>
            <w:left w:val="none" w:sz="0" w:space="0" w:color="auto"/>
            <w:bottom w:val="none" w:sz="0" w:space="0" w:color="auto"/>
            <w:right w:val="none" w:sz="0" w:space="0" w:color="auto"/>
          </w:divBdr>
        </w:div>
        <w:div w:id="1670980715">
          <w:marLeft w:val="1253"/>
          <w:marRight w:val="0"/>
          <w:marTop w:val="0"/>
          <w:marBottom w:val="0"/>
          <w:divBdr>
            <w:top w:val="none" w:sz="0" w:space="0" w:color="auto"/>
            <w:left w:val="none" w:sz="0" w:space="0" w:color="auto"/>
            <w:bottom w:val="none" w:sz="0" w:space="0" w:color="auto"/>
            <w:right w:val="none" w:sz="0" w:space="0" w:color="auto"/>
          </w:divBdr>
        </w:div>
        <w:div w:id="1946036873">
          <w:marLeft w:val="1253"/>
          <w:marRight w:val="0"/>
          <w:marTop w:val="0"/>
          <w:marBottom w:val="0"/>
          <w:divBdr>
            <w:top w:val="none" w:sz="0" w:space="0" w:color="auto"/>
            <w:left w:val="none" w:sz="0" w:space="0" w:color="auto"/>
            <w:bottom w:val="none" w:sz="0" w:space="0" w:color="auto"/>
            <w:right w:val="none" w:sz="0" w:space="0" w:color="auto"/>
          </w:divBdr>
        </w:div>
        <w:div w:id="1218250079">
          <w:marLeft w:val="1253"/>
          <w:marRight w:val="0"/>
          <w:marTop w:val="0"/>
          <w:marBottom w:val="0"/>
          <w:divBdr>
            <w:top w:val="none" w:sz="0" w:space="0" w:color="auto"/>
            <w:left w:val="none" w:sz="0" w:space="0" w:color="auto"/>
            <w:bottom w:val="none" w:sz="0" w:space="0" w:color="auto"/>
            <w:right w:val="none" w:sz="0" w:space="0" w:color="auto"/>
          </w:divBdr>
        </w:div>
      </w:divsChild>
    </w:div>
    <w:div w:id="105665312">
      <w:bodyDiv w:val="1"/>
      <w:marLeft w:val="0"/>
      <w:marRight w:val="0"/>
      <w:marTop w:val="0"/>
      <w:marBottom w:val="0"/>
      <w:divBdr>
        <w:top w:val="none" w:sz="0" w:space="0" w:color="auto"/>
        <w:left w:val="none" w:sz="0" w:space="0" w:color="auto"/>
        <w:bottom w:val="none" w:sz="0" w:space="0" w:color="auto"/>
        <w:right w:val="none" w:sz="0" w:space="0" w:color="auto"/>
      </w:divBdr>
    </w:div>
    <w:div w:id="119957496">
      <w:bodyDiv w:val="1"/>
      <w:marLeft w:val="0"/>
      <w:marRight w:val="0"/>
      <w:marTop w:val="0"/>
      <w:marBottom w:val="0"/>
      <w:divBdr>
        <w:top w:val="none" w:sz="0" w:space="0" w:color="auto"/>
        <w:left w:val="none" w:sz="0" w:space="0" w:color="auto"/>
        <w:bottom w:val="none" w:sz="0" w:space="0" w:color="auto"/>
        <w:right w:val="none" w:sz="0" w:space="0" w:color="auto"/>
      </w:divBdr>
    </w:div>
    <w:div w:id="125205859">
      <w:bodyDiv w:val="1"/>
      <w:marLeft w:val="0"/>
      <w:marRight w:val="0"/>
      <w:marTop w:val="0"/>
      <w:marBottom w:val="0"/>
      <w:divBdr>
        <w:top w:val="none" w:sz="0" w:space="0" w:color="auto"/>
        <w:left w:val="none" w:sz="0" w:space="0" w:color="auto"/>
        <w:bottom w:val="none" w:sz="0" w:space="0" w:color="auto"/>
        <w:right w:val="none" w:sz="0" w:space="0" w:color="auto"/>
      </w:divBdr>
    </w:div>
    <w:div w:id="139469132">
      <w:bodyDiv w:val="1"/>
      <w:marLeft w:val="0"/>
      <w:marRight w:val="0"/>
      <w:marTop w:val="0"/>
      <w:marBottom w:val="0"/>
      <w:divBdr>
        <w:top w:val="none" w:sz="0" w:space="0" w:color="auto"/>
        <w:left w:val="none" w:sz="0" w:space="0" w:color="auto"/>
        <w:bottom w:val="none" w:sz="0" w:space="0" w:color="auto"/>
        <w:right w:val="none" w:sz="0" w:space="0" w:color="auto"/>
      </w:divBdr>
    </w:div>
    <w:div w:id="143158855">
      <w:bodyDiv w:val="1"/>
      <w:marLeft w:val="0"/>
      <w:marRight w:val="0"/>
      <w:marTop w:val="0"/>
      <w:marBottom w:val="0"/>
      <w:divBdr>
        <w:top w:val="none" w:sz="0" w:space="0" w:color="auto"/>
        <w:left w:val="none" w:sz="0" w:space="0" w:color="auto"/>
        <w:bottom w:val="none" w:sz="0" w:space="0" w:color="auto"/>
        <w:right w:val="none" w:sz="0" w:space="0" w:color="auto"/>
      </w:divBdr>
    </w:div>
    <w:div w:id="152576183">
      <w:bodyDiv w:val="1"/>
      <w:marLeft w:val="0"/>
      <w:marRight w:val="0"/>
      <w:marTop w:val="0"/>
      <w:marBottom w:val="0"/>
      <w:divBdr>
        <w:top w:val="none" w:sz="0" w:space="0" w:color="auto"/>
        <w:left w:val="none" w:sz="0" w:space="0" w:color="auto"/>
        <w:bottom w:val="none" w:sz="0" w:space="0" w:color="auto"/>
        <w:right w:val="none" w:sz="0" w:space="0" w:color="auto"/>
      </w:divBdr>
    </w:div>
    <w:div w:id="166136694">
      <w:bodyDiv w:val="1"/>
      <w:marLeft w:val="0"/>
      <w:marRight w:val="0"/>
      <w:marTop w:val="0"/>
      <w:marBottom w:val="0"/>
      <w:divBdr>
        <w:top w:val="none" w:sz="0" w:space="0" w:color="auto"/>
        <w:left w:val="none" w:sz="0" w:space="0" w:color="auto"/>
        <w:bottom w:val="none" w:sz="0" w:space="0" w:color="auto"/>
        <w:right w:val="none" w:sz="0" w:space="0" w:color="auto"/>
      </w:divBdr>
    </w:div>
    <w:div w:id="173151333">
      <w:bodyDiv w:val="1"/>
      <w:marLeft w:val="0"/>
      <w:marRight w:val="0"/>
      <w:marTop w:val="0"/>
      <w:marBottom w:val="0"/>
      <w:divBdr>
        <w:top w:val="none" w:sz="0" w:space="0" w:color="auto"/>
        <w:left w:val="none" w:sz="0" w:space="0" w:color="auto"/>
        <w:bottom w:val="none" w:sz="0" w:space="0" w:color="auto"/>
        <w:right w:val="none" w:sz="0" w:space="0" w:color="auto"/>
      </w:divBdr>
      <w:divsChild>
        <w:div w:id="24908460">
          <w:marLeft w:val="0"/>
          <w:marRight w:val="0"/>
          <w:marTop w:val="0"/>
          <w:marBottom w:val="0"/>
          <w:divBdr>
            <w:top w:val="none" w:sz="0" w:space="0" w:color="auto"/>
            <w:left w:val="none" w:sz="0" w:space="0" w:color="auto"/>
            <w:bottom w:val="none" w:sz="0" w:space="0" w:color="auto"/>
            <w:right w:val="none" w:sz="0" w:space="0" w:color="auto"/>
          </w:divBdr>
          <w:divsChild>
            <w:div w:id="2055352423">
              <w:marLeft w:val="0"/>
              <w:marRight w:val="0"/>
              <w:marTop w:val="0"/>
              <w:marBottom w:val="0"/>
              <w:divBdr>
                <w:top w:val="none" w:sz="0" w:space="0" w:color="auto"/>
                <w:left w:val="none" w:sz="0" w:space="0" w:color="auto"/>
                <w:bottom w:val="none" w:sz="0" w:space="0" w:color="auto"/>
                <w:right w:val="none" w:sz="0" w:space="0" w:color="auto"/>
              </w:divBdr>
              <w:divsChild>
                <w:div w:id="1539512208">
                  <w:marLeft w:val="0"/>
                  <w:marRight w:val="0"/>
                  <w:marTop w:val="0"/>
                  <w:marBottom w:val="0"/>
                  <w:divBdr>
                    <w:top w:val="none" w:sz="0" w:space="0" w:color="auto"/>
                    <w:left w:val="none" w:sz="0" w:space="0" w:color="auto"/>
                    <w:bottom w:val="none" w:sz="0" w:space="0" w:color="auto"/>
                    <w:right w:val="none" w:sz="0" w:space="0" w:color="auto"/>
                  </w:divBdr>
                  <w:divsChild>
                    <w:div w:id="1292324485">
                      <w:marLeft w:val="0"/>
                      <w:marRight w:val="0"/>
                      <w:marTop w:val="0"/>
                      <w:marBottom w:val="0"/>
                      <w:divBdr>
                        <w:top w:val="none" w:sz="0" w:space="0" w:color="auto"/>
                        <w:left w:val="none" w:sz="0" w:space="0" w:color="auto"/>
                        <w:bottom w:val="none" w:sz="0" w:space="0" w:color="auto"/>
                        <w:right w:val="none" w:sz="0" w:space="0" w:color="auto"/>
                      </w:divBdr>
                      <w:divsChild>
                        <w:div w:id="1611621412">
                          <w:marLeft w:val="0"/>
                          <w:marRight w:val="0"/>
                          <w:marTop w:val="0"/>
                          <w:marBottom w:val="0"/>
                          <w:divBdr>
                            <w:top w:val="none" w:sz="0" w:space="0" w:color="auto"/>
                            <w:left w:val="none" w:sz="0" w:space="0" w:color="auto"/>
                            <w:bottom w:val="none" w:sz="0" w:space="0" w:color="auto"/>
                            <w:right w:val="none" w:sz="0" w:space="0" w:color="auto"/>
                          </w:divBdr>
                          <w:divsChild>
                            <w:div w:id="697125746">
                              <w:marLeft w:val="0"/>
                              <w:marRight w:val="0"/>
                              <w:marTop w:val="0"/>
                              <w:marBottom w:val="0"/>
                              <w:divBdr>
                                <w:top w:val="none" w:sz="0" w:space="0" w:color="auto"/>
                                <w:left w:val="none" w:sz="0" w:space="0" w:color="auto"/>
                                <w:bottom w:val="none" w:sz="0" w:space="0" w:color="auto"/>
                                <w:right w:val="none" w:sz="0" w:space="0" w:color="auto"/>
                              </w:divBdr>
                              <w:divsChild>
                                <w:div w:id="357045741">
                                  <w:marLeft w:val="0"/>
                                  <w:marRight w:val="0"/>
                                  <w:marTop w:val="0"/>
                                  <w:marBottom w:val="0"/>
                                  <w:divBdr>
                                    <w:top w:val="none" w:sz="0" w:space="0" w:color="auto"/>
                                    <w:left w:val="none" w:sz="0" w:space="0" w:color="auto"/>
                                    <w:bottom w:val="none" w:sz="0" w:space="0" w:color="auto"/>
                                    <w:right w:val="none" w:sz="0" w:space="0" w:color="auto"/>
                                  </w:divBdr>
                                  <w:divsChild>
                                    <w:div w:id="304704913">
                                      <w:marLeft w:val="0"/>
                                      <w:marRight w:val="0"/>
                                      <w:marTop w:val="0"/>
                                      <w:marBottom w:val="0"/>
                                      <w:divBdr>
                                        <w:top w:val="none" w:sz="0" w:space="0" w:color="auto"/>
                                        <w:left w:val="none" w:sz="0" w:space="0" w:color="auto"/>
                                        <w:bottom w:val="none" w:sz="0" w:space="0" w:color="auto"/>
                                        <w:right w:val="none" w:sz="0" w:space="0" w:color="auto"/>
                                      </w:divBdr>
                                      <w:divsChild>
                                        <w:div w:id="718476252">
                                          <w:marLeft w:val="0"/>
                                          <w:marRight w:val="0"/>
                                          <w:marTop w:val="0"/>
                                          <w:marBottom w:val="0"/>
                                          <w:divBdr>
                                            <w:top w:val="none" w:sz="0" w:space="0" w:color="auto"/>
                                            <w:left w:val="none" w:sz="0" w:space="0" w:color="auto"/>
                                            <w:bottom w:val="none" w:sz="0" w:space="0" w:color="auto"/>
                                            <w:right w:val="none" w:sz="0" w:space="0" w:color="auto"/>
                                          </w:divBdr>
                                          <w:divsChild>
                                            <w:div w:id="1928608476">
                                              <w:marLeft w:val="0"/>
                                              <w:marRight w:val="0"/>
                                              <w:marTop w:val="0"/>
                                              <w:marBottom w:val="0"/>
                                              <w:divBdr>
                                                <w:top w:val="none" w:sz="0" w:space="0" w:color="auto"/>
                                                <w:left w:val="none" w:sz="0" w:space="0" w:color="auto"/>
                                                <w:bottom w:val="none" w:sz="0" w:space="0" w:color="auto"/>
                                                <w:right w:val="none" w:sz="0" w:space="0" w:color="auto"/>
                                              </w:divBdr>
                                              <w:divsChild>
                                                <w:div w:id="1501506102">
                                                  <w:marLeft w:val="0"/>
                                                  <w:marRight w:val="0"/>
                                                  <w:marTop w:val="0"/>
                                                  <w:marBottom w:val="0"/>
                                                  <w:divBdr>
                                                    <w:top w:val="none" w:sz="0" w:space="0" w:color="auto"/>
                                                    <w:left w:val="none" w:sz="0" w:space="0" w:color="auto"/>
                                                    <w:bottom w:val="none" w:sz="0" w:space="0" w:color="auto"/>
                                                    <w:right w:val="none" w:sz="0" w:space="0" w:color="auto"/>
                                                  </w:divBdr>
                                                  <w:divsChild>
                                                    <w:div w:id="629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358600">
                                          <w:marLeft w:val="0"/>
                                          <w:marRight w:val="0"/>
                                          <w:marTop w:val="0"/>
                                          <w:marBottom w:val="0"/>
                                          <w:divBdr>
                                            <w:top w:val="none" w:sz="0" w:space="0" w:color="auto"/>
                                            <w:left w:val="none" w:sz="0" w:space="0" w:color="auto"/>
                                            <w:bottom w:val="none" w:sz="0" w:space="0" w:color="auto"/>
                                            <w:right w:val="none" w:sz="0" w:space="0" w:color="auto"/>
                                          </w:divBdr>
                                          <w:divsChild>
                                            <w:div w:id="552079500">
                                              <w:marLeft w:val="0"/>
                                              <w:marRight w:val="0"/>
                                              <w:marTop w:val="0"/>
                                              <w:marBottom w:val="0"/>
                                              <w:divBdr>
                                                <w:top w:val="none" w:sz="0" w:space="0" w:color="auto"/>
                                                <w:left w:val="none" w:sz="0" w:space="0" w:color="auto"/>
                                                <w:bottom w:val="none" w:sz="0" w:space="0" w:color="auto"/>
                                                <w:right w:val="none" w:sz="0" w:space="0" w:color="auto"/>
                                              </w:divBdr>
                                              <w:divsChild>
                                                <w:div w:id="1352338617">
                                                  <w:marLeft w:val="0"/>
                                                  <w:marRight w:val="0"/>
                                                  <w:marTop w:val="0"/>
                                                  <w:marBottom w:val="0"/>
                                                  <w:divBdr>
                                                    <w:top w:val="none" w:sz="0" w:space="0" w:color="auto"/>
                                                    <w:left w:val="none" w:sz="0" w:space="0" w:color="auto"/>
                                                    <w:bottom w:val="none" w:sz="0" w:space="0" w:color="auto"/>
                                                    <w:right w:val="none" w:sz="0" w:space="0" w:color="auto"/>
                                                  </w:divBdr>
                                                  <w:divsChild>
                                                    <w:div w:id="20366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233887">
                                      <w:marLeft w:val="0"/>
                                      <w:marRight w:val="0"/>
                                      <w:marTop w:val="0"/>
                                      <w:marBottom w:val="0"/>
                                      <w:divBdr>
                                        <w:top w:val="none" w:sz="0" w:space="0" w:color="auto"/>
                                        <w:left w:val="none" w:sz="0" w:space="0" w:color="auto"/>
                                        <w:bottom w:val="none" w:sz="0" w:space="0" w:color="auto"/>
                                        <w:right w:val="none" w:sz="0" w:space="0" w:color="auto"/>
                                      </w:divBdr>
                                      <w:divsChild>
                                        <w:div w:id="19823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846020">
          <w:marLeft w:val="0"/>
          <w:marRight w:val="0"/>
          <w:marTop w:val="0"/>
          <w:marBottom w:val="0"/>
          <w:divBdr>
            <w:top w:val="none" w:sz="0" w:space="0" w:color="auto"/>
            <w:left w:val="none" w:sz="0" w:space="0" w:color="auto"/>
            <w:bottom w:val="none" w:sz="0" w:space="0" w:color="auto"/>
            <w:right w:val="none" w:sz="0" w:space="0" w:color="auto"/>
          </w:divBdr>
          <w:divsChild>
            <w:div w:id="78798324">
              <w:marLeft w:val="0"/>
              <w:marRight w:val="0"/>
              <w:marTop w:val="0"/>
              <w:marBottom w:val="0"/>
              <w:divBdr>
                <w:top w:val="none" w:sz="0" w:space="0" w:color="auto"/>
                <w:left w:val="none" w:sz="0" w:space="0" w:color="auto"/>
                <w:bottom w:val="none" w:sz="0" w:space="0" w:color="auto"/>
                <w:right w:val="none" w:sz="0" w:space="0" w:color="auto"/>
              </w:divBdr>
              <w:divsChild>
                <w:div w:id="992415471">
                  <w:marLeft w:val="0"/>
                  <w:marRight w:val="0"/>
                  <w:marTop w:val="0"/>
                  <w:marBottom w:val="0"/>
                  <w:divBdr>
                    <w:top w:val="none" w:sz="0" w:space="0" w:color="auto"/>
                    <w:left w:val="none" w:sz="0" w:space="0" w:color="auto"/>
                    <w:bottom w:val="none" w:sz="0" w:space="0" w:color="auto"/>
                    <w:right w:val="none" w:sz="0" w:space="0" w:color="auto"/>
                  </w:divBdr>
                  <w:divsChild>
                    <w:div w:id="1923221973">
                      <w:marLeft w:val="0"/>
                      <w:marRight w:val="0"/>
                      <w:marTop w:val="0"/>
                      <w:marBottom w:val="0"/>
                      <w:divBdr>
                        <w:top w:val="none" w:sz="0" w:space="0" w:color="auto"/>
                        <w:left w:val="none" w:sz="0" w:space="0" w:color="auto"/>
                        <w:bottom w:val="none" w:sz="0" w:space="0" w:color="auto"/>
                        <w:right w:val="none" w:sz="0" w:space="0" w:color="auto"/>
                      </w:divBdr>
                      <w:divsChild>
                        <w:div w:id="51085107">
                          <w:marLeft w:val="0"/>
                          <w:marRight w:val="0"/>
                          <w:marTop w:val="0"/>
                          <w:marBottom w:val="0"/>
                          <w:divBdr>
                            <w:top w:val="none" w:sz="0" w:space="0" w:color="auto"/>
                            <w:left w:val="none" w:sz="0" w:space="0" w:color="auto"/>
                            <w:bottom w:val="none" w:sz="0" w:space="0" w:color="auto"/>
                            <w:right w:val="none" w:sz="0" w:space="0" w:color="auto"/>
                          </w:divBdr>
                          <w:divsChild>
                            <w:div w:id="1578900332">
                              <w:marLeft w:val="0"/>
                              <w:marRight w:val="0"/>
                              <w:marTop w:val="0"/>
                              <w:marBottom w:val="0"/>
                              <w:divBdr>
                                <w:top w:val="none" w:sz="0" w:space="0" w:color="auto"/>
                                <w:left w:val="none" w:sz="0" w:space="0" w:color="auto"/>
                                <w:bottom w:val="none" w:sz="0" w:space="0" w:color="auto"/>
                                <w:right w:val="none" w:sz="0" w:space="0" w:color="auto"/>
                              </w:divBdr>
                              <w:divsChild>
                                <w:div w:id="566839300">
                                  <w:marLeft w:val="0"/>
                                  <w:marRight w:val="0"/>
                                  <w:marTop w:val="0"/>
                                  <w:marBottom w:val="0"/>
                                  <w:divBdr>
                                    <w:top w:val="none" w:sz="0" w:space="0" w:color="auto"/>
                                    <w:left w:val="none" w:sz="0" w:space="0" w:color="auto"/>
                                    <w:bottom w:val="none" w:sz="0" w:space="0" w:color="auto"/>
                                    <w:right w:val="none" w:sz="0" w:space="0" w:color="auto"/>
                                  </w:divBdr>
                                  <w:divsChild>
                                    <w:div w:id="483858595">
                                      <w:marLeft w:val="0"/>
                                      <w:marRight w:val="0"/>
                                      <w:marTop w:val="0"/>
                                      <w:marBottom w:val="0"/>
                                      <w:divBdr>
                                        <w:top w:val="none" w:sz="0" w:space="0" w:color="auto"/>
                                        <w:left w:val="none" w:sz="0" w:space="0" w:color="auto"/>
                                        <w:bottom w:val="none" w:sz="0" w:space="0" w:color="auto"/>
                                        <w:right w:val="none" w:sz="0" w:space="0" w:color="auto"/>
                                      </w:divBdr>
                                      <w:divsChild>
                                        <w:div w:id="1237587904">
                                          <w:marLeft w:val="0"/>
                                          <w:marRight w:val="0"/>
                                          <w:marTop w:val="0"/>
                                          <w:marBottom w:val="0"/>
                                          <w:divBdr>
                                            <w:top w:val="none" w:sz="0" w:space="0" w:color="auto"/>
                                            <w:left w:val="none" w:sz="0" w:space="0" w:color="auto"/>
                                            <w:bottom w:val="none" w:sz="0" w:space="0" w:color="auto"/>
                                            <w:right w:val="none" w:sz="0" w:space="0" w:color="auto"/>
                                          </w:divBdr>
                                          <w:divsChild>
                                            <w:div w:id="1616134511">
                                              <w:marLeft w:val="0"/>
                                              <w:marRight w:val="0"/>
                                              <w:marTop w:val="0"/>
                                              <w:marBottom w:val="0"/>
                                              <w:divBdr>
                                                <w:top w:val="none" w:sz="0" w:space="0" w:color="auto"/>
                                                <w:left w:val="none" w:sz="0" w:space="0" w:color="auto"/>
                                                <w:bottom w:val="none" w:sz="0" w:space="0" w:color="auto"/>
                                                <w:right w:val="none" w:sz="0" w:space="0" w:color="auto"/>
                                              </w:divBdr>
                                              <w:divsChild>
                                                <w:div w:id="2145468433">
                                                  <w:marLeft w:val="0"/>
                                                  <w:marRight w:val="0"/>
                                                  <w:marTop w:val="0"/>
                                                  <w:marBottom w:val="0"/>
                                                  <w:divBdr>
                                                    <w:top w:val="none" w:sz="0" w:space="0" w:color="auto"/>
                                                    <w:left w:val="none" w:sz="0" w:space="0" w:color="auto"/>
                                                    <w:bottom w:val="none" w:sz="0" w:space="0" w:color="auto"/>
                                                    <w:right w:val="none" w:sz="0" w:space="0" w:color="auto"/>
                                                  </w:divBdr>
                                                  <w:divsChild>
                                                    <w:div w:id="1738362385">
                                                      <w:marLeft w:val="0"/>
                                                      <w:marRight w:val="0"/>
                                                      <w:marTop w:val="0"/>
                                                      <w:marBottom w:val="0"/>
                                                      <w:divBdr>
                                                        <w:top w:val="none" w:sz="0" w:space="0" w:color="auto"/>
                                                        <w:left w:val="none" w:sz="0" w:space="0" w:color="auto"/>
                                                        <w:bottom w:val="none" w:sz="0" w:space="0" w:color="auto"/>
                                                        <w:right w:val="none" w:sz="0" w:space="0" w:color="auto"/>
                                                      </w:divBdr>
                                                      <w:divsChild>
                                                        <w:div w:id="725686303">
                                                          <w:marLeft w:val="0"/>
                                                          <w:marRight w:val="0"/>
                                                          <w:marTop w:val="0"/>
                                                          <w:marBottom w:val="0"/>
                                                          <w:divBdr>
                                                            <w:top w:val="none" w:sz="0" w:space="0" w:color="auto"/>
                                                            <w:left w:val="none" w:sz="0" w:space="0" w:color="auto"/>
                                                            <w:bottom w:val="none" w:sz="0" w:space="0" w:color="auto"/>
                                                            <w:right w:val="none" w:sz="0" w:space="0" w:color="auto"/>
                                                          </w:divBdr>
                                                          <w:divsChild>
                                                            <w:div w:id="2012878027">
                                                              <w:marLeft w:val="0"/>
                                                              <w:marRight w:val="0"/>
                                                              <w:marTop w:val="0"/>
                                                              <w:marBottom w:val="0"/>
                                                              <w:divBdr>
                                                                <w:top w:val="none" w:sz="0" w:space="0" w:color="auto"/>
                                                                <w:left w:val="none" w:sz="0" w:space="0" w:color="auto"/>
                                                                <w:bottom w:val="none" w:sz="0" w:space="0" w:color="auto"/>
                                                                <w:right w:val="none" w:sz="0" w:space="0" w:color="auto"/>
                                                              </w:divBdr>
                                                              <w:divsChild>
                                                                <w:div w:id="178762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9008379">
      <w:bodyDiv w:val="1"/>
      <w:marLeft w:val="0"/>
      <w:marRight w:val="0"/>
      <w:marTop w:val="0"/>
      <w:marBottom w:val="0"/>
      <w:divBdr>
        <w:top w:val="none" w:sz="0" w:space="0" w:color="auto"/>
        <w:left w:val="none" w:sz="0" w:space="0" w:color="auto"/>
        <w:bottom w:val="none" w:sz="0" w:space="0" w:color="auto"/>
        <w:right w:val="none" w:sz="0" w:space="0" w:color="auto"/>
      </w:divBdr>
    </w:div>
    <w:div w:id="212931588">
      <w:bodyDiv w:val="1"/>
      <w:marLeft w:val="0"/>
      <w:marRight w:val="0"/>
      <w:marTop w:val="0"/>
      <w:marBottom w:val="0"/>
      <w:divBdr>
        <w:top w:val="none" w:sz="0" w:space="0" w:color="auto"/>
        <w:left w:val="none" w:sz="0" w:space="0" w:color="auto"/>
        <w:bottom w:val="none" w:sz="0" w:space="0" w:color="auto"/>
        <w:right w:val="none" w:sz="0" w:space="0" w:color="auto"/>
      </w:divBdr>
    </w:div>
    <w:div w:id="236524070">
      <w:bodyDiv w:val="1"/>
      <w:marLeft w:val="0"/>
      <w:marRight w:val="0"/>
      <w:marTop w:val="0"/>
      <w:marBottom w:val="0"/>
      <w:divBdr>
        <w:top w:val="none" w:sz="0" w:space="0" w:color="auto"/>
        <w:left w:val="none" w:sz="0" w:space="0" w:color="auto"/>
        <w:bottom w:val="none" w:sz="0" w:space="0" w:color="auto"/>
        <w:right w:val="none" w:sz="0" w:space="0" w:color="auto"/>
      </w:divBdr>
    </w:div>
    <w:div w:id="248545243">
      <w:bodyDiv w:val="1"/>
      <w:marLeft w:val="0"/>
      <w:marRight w:val="0"/>
      <w:marTop w:val="0"/>
      <w:marBottom w:val="0"/>
      <w:divBdr>
        <w:top w:val="none" w:sz="0" w:space="0" w:color="auto"/>
        <w:left w:val="none" w:sz="0" w:space="0" w:color="auto"/>
        <w:bottom w:val="none" w:sz="0" w:space="0" w:color="auto"/>
        <w:right w:val="none" w:sz="0" w:space="0" w:color="auto"/>
      </w:divBdr>
      <w:divsChild>
        <w:div w:id="151917076">
          <w:marLeft w:val="0"/>
          <w:marRight w:val="0"/>
          <w:marTop w:val="0"/>
          <w:marBottom w:val="0"/>
          <w:divBdr>
            <w:top w:val="none" w:sz="0" w:space="0" w:color="auto"/>
            <w:left w:val="none" w:sz="0" w:space="0" w:color="auto"/>
            <w:bottom w:val="none" w:sz="0" w:space="0" w:color="auto"/>
            <w:right w:val="none" w:sz="0" w:space="0" w:color="auto"/>
          </w:divBdr>
          <w:divsChild>
            <w:div w:id="789664610">
              <w:marLeft w:val="0"/>
              <w:marRight w:val="0"/>
              <w:marTop w:val="0"/>
              <w:marBottom w:val="0"/>
              <w:divBdr>
                <w:top w:val="none" w:sz="0" w:space="0" w:color="auto"/>
                <w:left w:val="none" w:sz="0" w:space="0" w:color="auto"/>
                <w:bottom w:val="none" w:sz="0" w:space="0" w:color="auto"/>
                <w:right w:val="none" w:sz="0" w:space="0" w:color="auto"/>
              </w:divBdr>
              <w:divsChild>
                <w:div w:id="1549492522">
                  <w:marLeft w:val="0"/>
                  <w:marRight w:val="0"/>
                  <w:marTop w:val="0"/>
                  <w:marBottom w:val="0"/>
                  <w:divBdr>
                    <w:top w:val="none" w:sz="0" w:space="0" w:color="auto"/>
                    <w:left w:val="none" w:sz="0" w:space="0" w:color="auto"/>
                    <w:bottom w:val="none" w:sz="0" w:space="0" w:color="auto"/>
                    <w:right w:val="none" w:sz="0" w:space="0" w:color="auto"/>
                  </w:divBdr>
                  <w:divsChild>
                    <w:div w:id="778255780">
                      <w:marLeft w:val="0"/>
                      <w:marRight w:val="0"/>
                      <w:marTop w:val="0"/>
                      <w:marBottom w:val="0"/>
                      <w:divBdr>
                        <w:top w:val="none" w:sz="0" w:space="0" w:color="auto"/>
                        <w:left w:val="none" w:sz="0" w:space="0" w:color="auto"/>
                        <w:bottom w:val="none" w:sz="0" w:space="0" w:color="auto"/>
                        <w:right w:val="none" w:sz="0" w:space="0" w:color="auto"/>
                      </w:divBdr>
                      <w:divsChild>
                        <w:div w:id="500320729">
                          <w:marLeft w:val="0"/>
                          <w:marRight w:val="0"/>
                          <w:marTop w:val="0"/>
                          <w:marBottom w:val="0"/>
                          <w:divBdr>
                            <w:top w:val="none" w:sz="0" w:space="0" w:color="auto"/>
                            <w:left w:val="none" w:sz="0" w:space="0" w:color="auto"/>
                            <w:bottom w:val="none" w:sz="0" w:space="0" w:color="auto"/>
                            <w:right w:val="none" w:sz="0" w:space="0" w:color="auto"/>
                          </w:divBdr>
                          <w:divsChild>
                            <w:div w:id="1302344792">
                              <w:marLeft w:val="0"/>
                              <w:marRight w:val="0"/>
                              <w:marTop w:val="0"/>
                              <w:marBottom w:val="0"/>
                              <w:divBdr>
                                <w:top w:val="none" w:sz="0" w:space="0" w:color="auto"/>
                                <w:left w:val="none" w:sz="0" w:space="0" w:color="auto"/>
                                <w:bottom w:val="none" w:sz="0" w:space="0" w:color="auto"/>
                                <w:right w:val="none" w:sz="0" w:space="0" w:color="auto"/>
                              </w:divBdr>
                              <w:divsChild>
                                <w:div w:id="1106459561">
                                  <w:marLeft w:val="0"/>
                                  <w:marRight w:val="0"/>
                                  <w:marTop w:val="0"/>
                                  <w:marBottom w:val="0"/>
                                  <w:divBdr>
                                    <w:top w:val="none" w:sz="0" w:space="0" w:color="auto"/>
                                    <w:left w:val="none" w:sz="0" w:space="0" w:color="auto"/>
                                    <w:bottom w:val="none" w:sz="0" w:space="0" w:color="auto"/>
                                    <w:right w:val="none" w:sz="0" w:space="0" w:color="auto"/>
                                  </w:divBdr>
                                  <w:divsChild>
                                    <w:div w:id="781456652">
                                      <w:marLeft w:val="0"/>
                                      <w:marRight w:val="0"/>
                                      <w:marTop w:val="0"/>
                                      <w:marBottom w:val="0"/>
                                      <w:divBdr>
                                        <w:top w:val="none" w:sz="0" w:space="0" w:color="auto"/>
                                        <w:left w:val="none" w:sz="0" w:space="0" w:color="auto"/>
                                        <w:bottom w:val="none" w:sz="0" w:space="0" w:color="auto"/>
                                        <w:right w:val="none" w:sz="0" w:space="0" w:color="auto"/>
                                      </w:divBdr>
                                      <w:divsChild>
                                        <w:div w:id="632685126">
                                          <w:marLeft w:val="0"/>
                                          <w:marRight w:val="0"/>
                                          <w:marTop w:val="0"/>
                                          <w:marBottom w:val="0"/>
                                          <w:divBdr>
                                            <w:top w:val="none" w:sz="0" w:space="0" w:color="auto"/>
                                            <w:left w:val="none" w:sz="0" w:space="0" w:color="auto"/>
                                            <w:bottom w:val="none" w:sz="0" w:space="0" w:color="auto"/>
                                            <w:right w:val="none" w:sz="0" w:space="0" w:color="auto"/>
                                          </w:divBdr>
                                          <w:divsChild>
                                            <w:div w:id="1965845122">
                                              <w:marLeft w:val="0"/>
                                              <w:marRight w:val="0"/>
                                              <w:marTop w:val="0"/>
                                              <w:marBottom w:val="0"/>
                                              <w:divBdr>
                                                <w:top w:val="none" w:sz="0" w:space="0" w:color="auto"/>
                                                <w:left w:val="none" w:sz="0" w:space="0" w:color="auto"/>
                                                <w:bottom w:val="none" w:sz="0" w:space="0" w:color="auto"/>
                                                <w:right w:val="none" w:sz="0" w:space="0" w:color="auto"/>
                                              </w:divBdr>
                                              <w:divsChild>
                                                <w:div w:id="1318798417">
                                                  <w:marLeft w:val="0"/>
                                                  <w:marRight w:val="0"/>
                                                  <w:marTop w:val="0"/>
                                                  <w:marBottom w:val="0"/>
                                                  <w:divBdr>
                                                    <w:top w:val="none" w:sz="0" w:space="0" w:color="auto"/>
                                                    <w:left w:val="none" w:sz="0" w:space="0" w:color="auto"/>
                                                    <w:bottom w:val="none" w:sz="0" w:space="0" w:color="auto"/>
                                                    <w:right w:val="none" w:sz="0" w:space="0" w:color="auto"/>
                                                  </w:divBdr>
                                                  <w:divsChild>
                                                    <w:div w:id="76068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86209">
                                          <w:marLeft w:val="0"/>
                                          <w:marRight w:val="0"/>
                                          <w:marTop w:val="0"/>
                                          <w:marBottom w:val="0"/>
                                          <w:divBdr>
                                            <w:top w:val="none" w:sz="0" w:space="0" w:color="auto"/>
                                            <w:left w:val="none" w:sz="0" w:space="0" w:color="auto"/>
                                            <w:bottom w:val="none" w:sz="0" w:space="0" w:color="auto"/>
                                            <w:right w:val="none" w:sz="0" w:space="0" w:color="auto"/>
                                          </w:divBdr>
                                          <w:divsChild>
                                            <w:div w:id="1886483587">
                                              <w:marLeft w:val="0"/>
                                              <w:marRight w:val="0"/>
                                              <w:marTop w:val="0"/>
                                              <w:marBottom w:val="0"/>
                                              <w:divBdr>
                                                <w:top w:val="none" w:sz="0" w:space="0" w:color="auto"/>
                                                <w:left w:val="none" w:sz="0" w:space="0" w:color="auto"/>
                                                <w:bottom w:val="none" w:sz="0" w:space="0" w:color="auto"/>
                                                <w:right w:val="none" w:sz="0" w:space="0" w:color="auto"/>
                                              </w:divBdr>
                                              <w:divsChild>
                                                <w:div w:id="1238899767">
                                                  <w:marLeft w:val="0"/>
                                                  <w:marRight w:val="0"/>
                                                  <w:marTop w:val="0"/>
                                                  <w:marBottom w:val="0"/>
                                                  <w:divBdr>
                                                    <w:top w:val="none" w:sz="0" w:space="0" w:color="auto"/>
                                                    <w:left w:val="none" w:sz="0" w:space="0" w:color="auto"/>
                                                    <w:bottom w:val="none" w:sz="0" w:space="0" w:color="auto"/>
                                                    <w:right w:val="none" w:sz="0" w:space="0" w:color="auto"/>
                                                  </w:divBdr>
                                                  <w:divsChild>
                                                    <w:div w:id="106241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720565">
                                      <w:marLeft w:val="0"/>
                                      <w:marRight w:val="0"/>
                                      <w:marTop w:val="0"/>
                                      <w:marBottom w:val="0"/>
                                      <w:divBdr>
                                        <w:top w:val="none" w:sz="0" w:space="0" w:color="auto"/>
                                        <w:left w:val="none" w:sz="0" w:space="0" w:color="auto"/>
                                        <w:bottom w:val="none" w:sz="0" w:space="0" w:color="auto"/>
                                        <w:right w:val="none" w:sz="0" w:space="0" w:color="auto"/>
                                      </w:divBdr>
                                      <w:divsChild>
                                        <w:div w:id="19997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470259">
          <w:marLeft w:val="0"/>
          <w:marRight w:val="0"/>
          <w:marTop w:val="0"/>
          <w:marBottom w:val="0"/>
          <w:divBdr>
            <w:top w:val="none" w:sz="0" w:space="0" w:color="auto"/>
            <w:left w:val="none" w:sz="0" w:space="0" w:color="auto"/>
            <w:bottom w:val="none" w:sz="0" w:space="0" w:color="auto"/>
            <w:right w:val="none" w:sz="0" w:space="0" w:color="auto"/>
          </w:divBdr>
          <w:divsChild>
            <w:div w:id="940643504">
              <w:marLeft w:val="0"/>
              <w:marRight w:val="0"/>
              <w:marTop w:val="0"/>
              <w:marBottom w:val="0"/>
              <w:divBdr>
                <w:top w:val="none" w:sz="0" w:space="0" w:color="auto"/>
                <w:left w:val="none" w:sz="0" w:space="0" w:color="auto"/>
                <w:bottom w:val="none" w:sz="0" w:space="0" w:color="auto"/>
                <w:right w:val="none" w:sz="0" w:space="0" w:color="auto"/>
              </w:divBdr>
              <w:divsChild>
                <w:div w:id="659384962">
                  <w:marLeft w:val="0"/>
                  <w:marRight w:val="0"/>
                  <w:marTop w:val="0"/>
                  <w:marBottom w:val="0"/>
                  <w:divBdr>
                    <w:top w:val="none" w:sz="0" w:space="0" w:color="auto"/>
                    <w:left w:val="none" w:sz="0" w:space="0" w:color="auto"/>
                    <w:bottom w:val="none" w:sz="0" w:space="0" w:color="auto"/>
                    <w:right w:val="none" w:sz="0" w:space="0" w:color="auto"/>
                  </w:divBdr>
                  <w:divsChild>
                    <w:div w:id="1680623905">
                      <w:marLeft w:val="0"/>
                      <w:marRight w:val="0"/>
                      <w:marTop w:val="0"/>
                      <w:marBottom w:val="0"/>
                      <w:divBdr>
                        <w:top w:val="none" w:sz="0" w:space="0" w:color="auto"/>
                        <w:left w:val="none" w:sz="0" w:space="0" w:color="auto"/>
                        <w:bottom w:val="none" w:sz="0" w:space="0" w:color="auto"/>
                        <w:right w:val="none" w:sz="0" w:space="0" w:color="auto"/>
                      </w:divBdr>
                      <w:divsChild>
                        <w:div w:id="689261652">
                          <w:marLeft w:val="0"/>
                          <w:marRight w:val="0"/>
                          <w:marTop w:val="0"/>
                          <w:marBottom w:val="0"/>
                          <w:divBdr>
                            <w:top w:val="none" w:sz="0" w:space="0" w:color="auto"/>
                            <w:left w:val="none" w:sz="0" w:space="0" w:color="auto"/>
                            <w:bottom w:val="none" w:sz="0" w:space="0" w:color="auto"/>
                            <w:right w:val="none" w:sz="0" w:space="0" w:color="auto"/>
                          </w:divBdr>
                          <w:divsChild>
                            <w:div w:id="2117671619">
                              <w:marLeft w:val="0"/>
                              <w:marRight w:val="0"/>
                              <w:marTop w:val="0"/>
                              <w:marBottom w:val="0"/>
                              <w:divBdr>
                                <w:top w:val="none" w:sz="0" w:space="0" w:color="auto"/>
                                <w:left w:val="none" w:sz="0" w:space="0" w:color="auto"/>
                                <w:bottom w:val="none" w:sz="0" w:space="0" w:color="auto"/>
                                <w:right w:val="none" w:sz="0" w:space="0" w:color="auto"/>
                              </w:divBdr>
                              <w:divsChild>
                                <w:div w:id="2033872440">
                                  <w:marLeft w:val="0"/>
                                  <w:marRight w:val="0"/>
                                  <w:marTop w:val="0"/>
                                  <w:marBottom w:val="0"/>
                                  <w:divBdr>
                                    <w:top w:val="none" w:sz="0" w:space="0" w:color="auto"/>
                                    <w:left w:val="none" w:sz="0" w:space="0" w:color="auto"/>
                                    <w:bottom w:val="none" w:sz="0" w:space="0" w:color="auto"/>
                                    <w:right w:val="none" w:sz="0" w:space="0" w:color="auto"/>
                                  </w:divBdr>
                                  <w:divsChild>
                                    <w:div w:id="259145278">
                                      <w:marLeft w:val="0"/>
                                      <w:marRight w:val="0"/>
                                      <w:marTop w:val="0"/>
                                      <w:marBottom w:val="0"/>
                                      <w:divBdr>
                                        <w:top w:val="none" w:sz="0" w:space="0" w:color="auto"/>
                                        <w:left w:val="none" w:sz="0" w:space="0" w:color="auto"/>
                                        <w:bottom w:val="none" w:sz="0" w:space="0" w:color="auto"/>
                                        <w:right w:val="none" w:sz="0" w:space="0" w:color="auto"/>
                                      </w:divBdr>
                                      <w:divsChild>
                                        <w:div w:id="360516669">
                                          <w:marLeft w:val="0"/>
                                          <w:marRight w:val="0"/>
                                          <w:marTop w:val="0"/>
                                          <w:marBottom w:val="0"/>
                                          <w:divBdr>
                                            <w:top w:val="none" w:sz="0" w:space="0" w:color="auto"/>
                                            <w:left w:val="none" w:sz="0" w:space="0" w:color="auto"/>
                                            <w:bottom w:val="none" w:sz="0" w:space="0" w:color="auto"/>
                                            <w:right w:val="none" w:sz="0" w:space="0" w:color="auto"/>
                                          </w:divBdr>
                                          <w:divsChild>
                                            <w:div w:id="2093238798">
                                              <w:marLeft w:val="0"/>
                                              <w:marRight w:val="0"/>
                                              <w:marTop w:val="0"/>
                                              <w:marBottom w:val="0"/>
                                              <w:divBdr>
                                                <w:top w:val="none" w:sz="0" w:space="0" w:color="auto"/>
                                                <w:left w:val="none" w:sz="0" w:space="0" w:color="auto"/>
                                                <w:bottom w:val="none" w:sz="0" w:space="0" w:color="auto"/>
                                                <w:right w:val="none" w:sz="0" w:space="0" w:color="auto"/>
                                              </w:divBdr>
                                              <w:divsChild>
                                                <w:div w:id="1627590166">
                                                  <w:marLeft w:val="0"/>
                                                  <w:marRight w:val="0"/>
                                                  <w:marTop w:val="0"/>
                                                  <w:marBottom w:val="0"/>
                                                  <w:divBdr>
                                                    <w:top w:val="none" w:sz="0" w:space="0" w:color="auto"/>
                                                    <w:left w:val="none" w:sz="0" w:space="0" w:color="auto"/>
                                                    <w:bottom w:val="none" w:sz="0" w:space="0" w:color="auto"/>
                                                    <w:right w:val="none" w:sz="0" w:space="0" w:color="auto"/>
                                                  </w:divBdr>
                                                  <w:divsChild>
                                                    <w:div w:id="1476874111">
                                                      <w:marLeft w:val="0"/>
                                                      <w:marRight w:val="0"/>
                                                      <w:marTop w:val="0"/>
                                                      <w:marBottom w:val="0"/>
                                                      <w:divBdr>
                                                        <w:top w:val="none" w:sz="0" w:space="0" w:color="auto"/>
                                                        <w:left w:val="none" w:sz="0" w:space="0" w:color="auto"/>
                                                        <w:bottom w:val="none" w:sz="0" w:space="0" w:color="auto"/>
                                                        <w:right w:val="none" w:sz="0" w:space="0" w:color="auto"/>
                                                      </w:divBdr>
                                                      <w:divsChild>
                                                        <w:div w:id="567422584">
                                                          <w:marLeft w:val="0"/>
                                                          <w:marRight w:val="0"/>
                                                          <w:marTop w:val="0"/>
                                                          <w:marBottom w:val="0"/>
                                                          <w:divBdr>
                                                            <w:top w:val="none" w:sz="0" w:space="0" w:color="auto"/>
                                                            <w:left w:val="none" w:sz="0" w:space="0" w:color="auto"/>
                                                            <w:bottom w:val="none" w:sz="0" w:space="0" w:color="auto"/>
                                                            <w:right w:val="none" w:sz="0" w:space="0" w:color="auto"/>
                                                          </w:divBdr>
                                                          <w:divsChild>
                                                            <w:div w:id="1377240565">
                                                              <w:marLeft w:val="0"/>
                                                              <w:marRight w:val="0"/>
                                                              <w:marTop w:val="0"/>
                                                              <w:marBottom w:val="0"/>
                                                              <w:divBdr>
                                                                <w:top w:val="none" w:sz="0" w:space="0" w:color="auto"/>
                                                                <w:left w:val="none" w:sz="0" w:space="0" w:color="auto"/>
                                                                <w:bottom w:val="none" w:sz="0" w:space="0" w:color="auto"/>
                                                                <w:right w:val="none" w:sz="0" w:space="0" w:color="auto"/>
                                                              </w:divBdr>
                                                              <w:divsChild>
                                                                <w:div w:id="801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57520352">
      <w:bodyDiv w:val="1"/>
      <w:marLeft w:val="0"/>
      <w:marRight w:val="0"/>
      <w:marTop w:val="0"/>
      <w:marBottom w:val="0"/>
      <w:divBdr>
        <w:top w:val="none" w:sz="0" w:space="0" w:color="auto"/>
        <w:left w:val="none" w:sz="0" w:space="0" w:color="auto"/>
        <w:bottom w:val="none" w:sz="0" w:space="0" w:color="auto"/>
        <w:right w:val="none" w:sz="0" w:space="0" w:color="auto"/>
      </w:divBdr>
    </w:div>
    <w:div w:id="282005937">
      <w:bodyDiv w:val="1"/>
      <w:marLeft w:val="0"/>
      <w:marRight w:val="0"/>
      <w:marTop w:val="0"/>
      <w:marBottom w:val="0"/>
      <w:divBdr>
        <w:top w:val="none" w:sz="0" w:space="0" w:color="auto"/>
        <w:left w:val="none" w:sz="0" w:space="0" w:color="auto"/>
        <w:bottom w:val="none" w:sz="0" w:space="0" w:color="auto"/>
        <w:right w:val="none" w:sz="0" w:space="0" w:color="auto"/>
      </w:divBdr>
    </w:div>
    <w:div w:id="287512228">
      <w:bodyDiv w:val="1"/>
      <w:marLeft w:val="0"/>
      <w:marRight w:val="0"/>
      <w:marTop w:val="0"/>
      <w:marBottom w:val="0"/>
      <w:divBdr>
        <w:top w:val="none" w:sz="0" w:space="0" w:color="auto"/>
        <w:left w:val="none" w:sz="0" w:space="0" w:color="auto"/>
        <w:bottom w:val="none" w:sz="0" w:space="0" w:color="auto"/>
        <w:right w:val="none" w:sz="0" w:space="0" w:color="auto"/>
      </w:divBdr>
    </w:div>
    <w:div w:id="291594670">
      <w:bodyDiv w:val="1"/>
      <w:marLeft w:val="0"/>
      <w:marRight w:val="0"/>
      <w:marTop w:val="0"/>
      <w:marBottom w:val="0"/>
      <w:divBdr>
        <w:top w:val="none" w:sz="0" w:space="0" w:color="auto"/>
        <w:left w:val="none" w:sz="0" w:space="0" w:color="auto"/>
        <w:bottom w:val="none" w:sz="0" w:space="0" w:color="auto"/>
        <w:right w:val="none" w:sz="0" w:space="0" w:color="auto"/>
      </w:divBdr>
    </w:div>
    <w:div w:id="297957051">
      <w:bodyDiv w:val="1"/>
      <w:marLeft w:val="0"/>
      <w:marRight w:val="0"/>
      <w:marTop w:val="0"/>
      <w:marBottom w:val="0"/>
      <w:divBdr>
        <w:top w:val="none" w:sz="0" w:space="0" w:color="auto"/>
        <w:left w:val="none" w:sz="0" w:space="0" w:color="auto"/>
        <w:bottom w:val="none" w:sz="0" w:space="0" w:color="auto"/>
        <w:right w:val="none" w:sz="0" w:space="0" w:color="auto"/>
      </w:divBdr>
    </w:div>
    <w:div w:id="309675190">
      <w:bodyDiv w:val="1"/>
      <w:marLeft w:val="0"/>
      <w:marRight w:val="0"/>
      <w:marTop w:val="0"/>
      <w:marBottom w:val="0"/>
      <w:divBdr>
        <w:top w:val="none" w:sz="0" w:space="0" w:color="auto"/>
        <w:left w:val="none" w:sz="0" w:space="0" w:color="auto"/>
        <w:bottom w:val="none" w:sz="0" w:space="0" w:color="auto"/>
        <w:right w:val="none" w:sz="0" w:space="0" w:color="auto"/>
      </w:divBdr>
    </w:div>
    <w:div w:id="346368517">
      <w:bodyDiv w:val="1"/>
      <w:marLeft w:val="0"/>
      <w:marRight w:val="0"/>
      <w:marTop w:val="0"/>
      <w:marBottom w:val="0"/>
      <w:divBdr>
        <w:top w:val="none" w:sz="0" w:space="0" w:color="auto"/>
        <w:left w:val="none" w:sz="0" w:space="0" w:color="auto"/>
        <w:bottom w:val="none" w:sz="0" w:space="0" w:color="auto"/>
        <w:right w:val="none" w:sz="0" w:space="0" w:color="auto"/>
      </w:divBdr>
    </w:div>
    <w:div w:id="347099374">
      <w:bodyDiv w:val="1"/>
      <w:marLeft w:val="0"/>
      <w:marRight w:val="0"/>
      <w:marTop w:val="0"/>
      <w:marBottom w:val="0"/>
      <w:divBdr>
        <w:top w:val="none" w:sz="0" w:space="0" w:color="auto"/>
        <w:left w:val="none" w:sz="0" w:space="0" w:color="auto"/>
        <w:bottom w:val="none" w:sz="0" w:space="0" w:color="auto"/>
        <w:right w:val="none" w:sz="0" w:space="0" w:color="auto"/>
      </w:divBdr>
    </w:div>
    <w:div w:id="354310924">
      <w:bodyDiv w:val="1"/>
      <w:marLeft w:val="0"/>
      <w:marRight w:val="0"/>
      <w:marTop w:val="0"/>
      <w:marBottom w:val="0"/>
      <w:divBdr>
        <w:top w:val="none" w:sz="0" w:space="0" w:color="auto"/>
        <w:left w:val="none" w:sz="0" w:space="0" w:color="auto"/>
        <w:bottom w:val="none" w:sz="0" w:space="0" w:color="auto"/>
        <w:right w:val="none" w:sz="0" w:space="0" w:color="auto"/>
      </w:divBdr>
    </w:div>
    <w:div w:id="363363798">
      <w:bodyDiv w:val="1"/>
      <w:marLeft w:val="0"/>
      <w:marRight w:val="0"/>
      <w:marTop w:val="0"/>
      <w:marBottom w:val="0"/>
      <w:divBdr>
        <w:top w:val="none" w:sz="0" w:space="0" w:color="auto"/>
        <w:left w:val="none" w:sz="0" w:space="0" w:color="auto"/>
        <w:bottom w:val="none" w:sz="0" w:space="0" w:color="auto"/>
        <w:right w:val="none" w:sz="0" w:space="0" w:color="auto"/>
      </w:divBdr>
    </w:div>
    <w:div w:id="368839716">
      <w:bodyDiv w:val="1"/>
      <w:marLeft w:val="0"/>
      <w:marRight w:val="0"/>
      <w:marTop w:val="0"/>
      <w:marBottom w:val="0"/>
      <w:divBdr>
        <w:top w:val="none" w:sz="0" w:space="0" w:color="auto"/>
        <w:left w:val="none" w:sz="0" w:space="0" w:color="auto"/>
        <w:bottom w:val="none" w:sz="0" w:space="0" w:color="auto"/>
        <w:right w:val="none" w:sz="0" w:space="0" w:color="auto"/>
      </w:divBdr>
    </w:div>
    <w:div w:id="372198882">
      <w:bodyDiv w:val="1"/>
      <w:marLeft w:val="0"/>
      <w:marRight w:val="0"/>
      <w:marTop w:val="0"/>
      <w:marBottom w:val="0"/>
      <w:divBdr>
        <w:top w:val="none" w:sz="0" w:space="0" w:color="auto"/>
        <w:left w:val="none" w:sz="0" w:space="0" w:color="auto"/>
        <w:bottom w:val="none" w:sz="0" w:space="0" w:color="auto"/>
        <w:right w:val="none" w:sz="0" w:space="0" w:color="auto"/>
      </w:divBdr>
    </w:div>
    <w:div w:id="386149028">
      <w:bodyDiv w:val="1"/>
      <w:marLeft w:val="0"/>
      <w:marRight w:val="0"/>
      <w:marTop w:val="0"/>
      <w:marBottom w:val="0"/>
      <w:divBdr>
        <w:top w:val="none" w:sz="0" w:space="0" w:color="auto"/>
        <w:left w:val="none" w:sz="0" w:space="0" w:color="auto"/>
        <w:bottom w:val="none" w:sz="0" w:space="0" w:color="auto"/>
        <w:right w:val="none" w:sz="0" w:space="0" w:color="auto"/>
      </w:divBdr>
    </w:div>
    <w:div w:id="415984231">
      <w:bodyDiv w:val="1"/>
      <w:marLeft w:val="0"/>
      <w:marRight w:val="0"/>
      <w:marTop w:val="0"/>
      <w:marBottom w:val="0"/>
      <w:divBdr>
        <w:top w:val="none" w:sz="0" w:space="0" w:color="auto"/>
        <w:left w:val="none" w:sz="0" w:space="0" w:color="auto"/>
        <w:bottom w:val="none" w:sz="0" w:space="0" w:color="auto"/>
        <w:right w:val="none" w:sz="0" w:space="0" w:color="auto"/>
      </w:divBdr>
    </w:div>
    <w:div w:id="416293490">
      <w:bodyDiv w:val="1"/>
      <w:marLeft w:val="0"/>
      <w:marRight w:val="0"/>
      <w:marTop w:val="0"/>
      <w:marBottom w:val="0"/>
      <w:divBdr>
        <w:top w:val="none" w:sz="0" w:space="0" w:color="auto"/>
        <w:left w:val="none" w:sz="0" w:space="0" w:color="auto"/>
        <w:bottom w:val="none" w:sz="0" w:space="0" w:color="auto"/>
        <w:right w:val="none" w:sz="0" w:space="0" w:color="auto"/>
      </w:divBdr>
    </w:div>
    <w:div w:id="418136840">
      <w:bodyDiv w:val="1"/>
      <w:marLeft w:val="0"/>
      <w:marRight w:val="0"/>
      <w:marTop w:val="0"/>
      <w:marBottom w:val="0"/>
      <w:divBdr>
        <w:top w:val="none" w:sz="0" w:space="0" w:color="auto"/>
        <w:left w:val="none" w:sz="0" w:space="0" w:color="auto"/>
        <w:bottom w:val="none" w:sz="0" w:space="0" w:color="auto"/>
        <w:right w:val="none" w:sz="0" w:space="0" w:color="auto"/>
      </w:divBdr>
    </w:div>
    <w:div w:id="423763898">
      <w:bodyDiv w:val="1"/>
      <w:marLeft w:val="0"/>
      <w:marRight w:val="0"/>
      <w:marTop w:val="0"/>
      <w:marBottom w:val="0"/>
      <w:divBdr>
        <w:top w:val="none" w:sz="0" w:space="0" w:color="auto"/>
        <w:left w:val="none" w:sz="0" w:space="0" w:color="auto"/>
        <w:bottom w:val="none" w:sz="0" w:space="0" w:color="auto"/>
        <w:right w:val="none" w:sz="0" w:space="0" w:color="auto"/>
      </w:divBdr>
    </w:div>
    <w:div w:id="428044445">
      <w:bodyDiv w:val="1"/>
      <w:marLeft w:val="0"/>
      <w:marRight w:val="0"/>
      <w:marTop w:val="0"/>
      <w:marBottom w:val="0"/>
      <w:divBdr>
        <w:top w:val="none" w:sz="0" w:space="0" w:color="auto"/>
        <w:left w:val="none" w:sz="0" w:space="0" w:color="auto"/>
        <w:bottom w:val="none" w:sz="0" w:space="0" w:color="auto"/>
        <w:right w:val="none" w:sz="0" w:space="0" w:color="auto"/>
      </w:divBdr>
    </w:div>
    <w:div w:id="433282645">
      <w:bodyDiv w:val="1"/>
      <w:marLeft w:val="0"/>
      <w:marRight w:val="0"/>
      <w:marTop w:val="0"/>
      <w:marBottom w:val="0"/>
      <w:divBdr>
        <w:top w:val="none" w:sz="0" w:space="0" w:color="auto"/>
        <w:left w:val="none" w:sz="0" w:space="0" w:color="auto"/>
        <w:bottom w:val="none" w:sz="0" w:space="0" w:color="auto"/>
        <w:right w:val="none" w:sz="0" w:space="0" w:color="auto"/>
      </w:divBdr>
    </w:div>
    <w:div w:id="436214990">
      <w:bodyDiv w:val="1"/>
      <w:marLeft w:val="0"/>
      <w:marRight w:val="0"/>
      <w:marTop w:val="0"/>
      <w:marBottom w:val="0"/>
      <w:divBdr>
        <w:top w:val="none" w:sz="0" w:space="0" w:color="auto"/>
        <w:left w:val="none" w:sz="0" w:space="0" w:color="auto"/>
        <w:bottom w:val="none" w:sz="0" w:space="0" w:color="auto"/>
        <w:right w:val="none" w:sz="0" w:space="0" w:color="auto"/>
      </w:divBdr>
    </w:div>
    <w:div w:id="443886806">
      <w:bodyDiv w:val="1"/>
      <w:marLeft w:val="0"/>
      <w:marRight w:val="0"/>
      <w:marTop w:val="0"/>
      <w:marBottom w:val="0"/>
      <w:divBdr>
        <w:top w:val="none" w:sz="0" w:space="0" w:color="auto"/>
        <w:left w:val="none" w:sz="0" w:space="0" w:color="auto"/>
        <w:bottom w:val="none" w:sz="0" w:space="0" w:color="auto"/>
        <w:right w:val="none" w:sz="0" w:space="0" w:color="auto"/>
      </w:divBdr>
    </w:div>
    <w:div w:id="479231113">
      <w:bodyDiv w:val="1"/>
      <w:marLeft w:val="0"/>
      <w:marRight w:val="0"/>
      <w:marTop w:val="0"/>
      <w:marBottom w:val="0"/>
      <w:divBdr>
        <w:top w:val="none" w:sz="0" w:space="0" w:color="auto"/>
        <w:left w:val="none" w:sz="0" w:space="0" w:color="auto"/>
        <w:bottom w:val="none" w:sz="0" w:space="0" w:color="auto"/>
        <w:right w:val="none" w:sz="0" w:space="0" w:color="auto"/>
      </w:divBdr>
    </w:div>
    <w:div w:id="491678525">
      <w:bodyDiv w:val="1"/>
      <w:marLeft w:val="0"/>
      <w:marRight w:val="0"/>
      <w:marTop w:val="0"/>
      <w:marBottom w:val="0"/>
      <w:divBdr>
        <w:top w:val="none" w:sz="0" w:space="0" w:color="auto"/>
        <w:left w:val="none" w:sz="0" w:space="0" w:color="auto"/>
        <w:bottom w:val="none" w:sz="0" w:space="0" w:color="auto"/>
        <w:right w:val="none" w:sz="0" w:space="0" w:color="auto"/>
      </w:divBdr>
      <w:divsChild>
        <w:div w:id="1626353400">
          <w:marLeft w:val="274"/>
          <w:marRight w:val="0"/>
          <w:marTop w:val="0"/>
          <w:marBottom w:val="0"/>
          <w:divBdr>
            <w:top w:val="none" w:sz="0" w:space="0" w:color="auto"/>
            <w:left w:val="none" w:sz="0" w:space="0" w:color="auto"/>
            <w:bottom w:val="none" w:sz="0" w:space="0" w:color="auto"/>
            <w:right w:val="none" w:sz="0" w:space="0" w:color="auto"/>
          </w:divBdr>
        </w:div>
        <w:div w:id="1506894261">
          <w:marLeft w:val="274"/>
          <w:marRight w:val="0"/>
          <w:marTop w:val="0"/>
          <w:marBottom w:val="0"/>
          <w:divBdr>
            <w:top w:val="none" w:sz="0" w:space="0" w:color="auto"/>
            <w:left w:val="none" w:sz="0" w:space="0" w:color="auto"/>
            <w:bottom w:val="none" w:sz="0" w:space="0" w:color="auto"/>
            <w:right w:val="none" w:sz="0" w:space="0" w:color="auto"/>
          </w:divBdr>
        </w:div>
        <w:div w:id="1486780296">
          <w:marLeft w:val="274"/>
          <w:marRight w:val="0"/>
          <w:marTop w:val="0"/>
          <w:marBottom w:val="0"/>
          <w:divBdr>
            <w:top w:val="none" w:sz="0" w:space="0" w:color="auto"/>
            <w:left w:val="none" w:sz="0" w:space="0" w:color="auto"/>
            <w:bottom w:val="none" w:sz="0" w:space="0" w:color="auto"/>
            <w:right w:val="none" w:sz="0" w:space="0" w:color="auto"/>
          </w:divBdr>
        </w:div>
        <w:div w:id="1112748953">
          <w:marLeft w:val="274"/>
          <w:marRight w:val="0"/>
          <w:marTop w:val="0"/>
          <w:marBottom w:val="0"/>
          <w:divBdr>
            <w:top w:val="none" w:sz="0" w:space="0" w:color="auto"/>
            <w:left w:val="none" w:sz="0" w:space="0" w:color="auto"/>
            <w:bottom w:val="none" w:sz="0" w:space="0" w:color="auto"/>
            <w:right w:val="none" w:sz="0" w:space="0" w:color="auto"/>
          </w:divBdr>
        </w:div>
        <w:div w:id="433599063">
          <w:marLeft w:val="274"/>
          <w:marRight w:val="0"/>
          <w:marTop w:val="0"/>
          <w:marBottom w:val="0"/>
          <w:divBdr>
            <w:top w:val="none" w:sz="0" w:space="0" w:color="auto"/>
            <w:left w:val="none" w:sz="0" w:space="0" w:color="auto"/>
            <w:bottom w:val="none" w:sz="0" w:space="0" w:color="auto"/>
            <w:right w:val="none" w:sz="0" w:space="0" w:color="auto"/>
          </w:divBdr>
        </w:div>
        <w:div w:id="1778788100">
          <w:marLeft w:val="274"/>
          <w:marRight w:val="0"/>
          <w:marTop w:val="0"/>
          <w:marBottom w:val="0"/>
          <w:divBdr>
            <w:top w:val="none" w:sz="0" w:space="0" w:color="auto"/>
            <w:left w:val="none" w:sz="0" w:space="0" w:color="auto"/>
            <w:bottom w:val="none" w:sz="0" w:space="0" w:color="auto"/>
            <w:right w:val="none" w:sz="0" w:space="0" w:color="auto"/>
          </w:divBdr>
        </w:div>
        <w:div w:id="2123917234">
          <w:marLeft w:val="274"/>
          <w:marRight w:val="0"/>
          <w:marTop w:val="0"/>
          <w:marBottom w:val="0"/>
          <w:divBdr>
            <w:top w:val="none" w:sz="0" w:space="0" w:color="auto"/>
            <w:left w:val="none" w:sz="0" w:space="0" w:color="auto"/>
            <w:bottom w:val="none" w:sz="0" w:space="0" w:color="auto"/>
            <w:right w:val="none" w:sz="0" w:space="0" w:color="auto"/>
          </w:divBdr>
        </w:div>
        <w:div w:id="578171574">
          <w:marLeft w:val="274"/>
          <w:marRight w:val="0"/>
          <w:marTop w:val="0"/>
          <w:marBottom w:val="0"/>
          <w:divBdr>
            <w:top w:val="none" w:sz="0" w:space="0" w:color="auto"/>
            <w:left w:val="none" w:sz="0" w:space="0" w:color="auto"/>
            <w:bottom w:val="none" w:sz="0" w:space="0" w:color="auto"/>
            <w:right w:val="none" w:sz="0" w:space="0" w:color="auto"/>
          </w:divBdr>
        </w:div>
        <w:div w:id="1570575293">
          <w:marLeft w:val="274"/>
          <w:marRight w:val="0"/>
          <w:marTop w:val="0"/>
          <w:marBottom w:val="0"/>
          <w:divBdr>
            <w:top w:val="none" w:sz="0" w:space="0" w:color="auto"/>
            <w:left w:val="none" w:sz="0" w:space="0" w:color="auto"/>
            <w:bottom w:val="none" w:sz="0" w:space="0" w:color="auto"/>
            <w:right w:val="none" w:sz="0" w:space="0" w:color="auto"/>
          </w:divBdr>
        </w:div>
        <w:div w:id="880215756">
          <w:marLeft w:val="288"/>
          <w:marRight w:val="0"/>
          <w:marTop w:val="0"/>
          <w:marBottom w:val="0"/>
          <w:divBdr>
            <w:top w:val="none" w:sz="0" w:space="0" w:color="auto"/>
            <w:left w:val="none" w:sz="0" w:space="0" w:color="auto"/>
            <w:bottom w:val="none" w:sz="0" w:space="0" w:color="auto"/>
            <w:right w:val="none" w:sz="0" w:space="0" w:color="auto"/>
          </w:divBdr>
        </w:div>
        <w:div w:id="1770542692">
          <w:marLeft w:val="274"/>
          <w:marRight w:val="0"/>
          <w:marTop w:val="0"/>
          <w:marBottom w:val="0"/>
          <w:divBdr>
            <w:top w:val="none" w:sz="0" w:space="0" w:color="auto"/>
            <w:left w:val="none" w:sz="0" w:space="0" w:color="auto"/>
            <w:bottom w:val="none" w:sz="0" w:space="0" w:color="auto"/>
            <w:right w:val="none" w:sz="0" w:space="0" w:color="auto"/>
          </w:divBdr>
        </w:div>
        <w:div w:id="1102065907">
          <w:marLeft w:val="274"/>
          <w:marRight w:val="0"/>
          <w:marTop w:val="0"/>
          <w:marBottom w:val="0"/>
          <w:divBdr>
            <w:top w:val="none" w:sz="0" w:space="0" w:color="auto"/>
            <w:left w:val="none" w:sz="0" w:space="0" w:color="auto"/>
            <w:bottom w:val="none" w:sz="0" w:space="0" w:color="auto"/>
            <w:right w:val="none" w:sz="0" w:space="0" w:color="auto"/>
          </w:divBdr>
        </w:div>
        <w:div w:id="213779747">
          <w:marLeft w:val="274"/>
          <w:marRight w:val="0"/>
          <w:marTop w:val="0"/>
          <w:marBottom w:val="0"/>
          <w:divBdr>
            <w:top w:val="none" w:sz="0" w:space="0" w:color="auto"/>
            <w:left w:val="none" w:sz="0" w:space="0" w:color="auto"/>
            <w:bottom w:val="none" w:sz="0" w:space="0" w:color="auto"/>
            <w:right w:val="none" w:sz="0" w:space="0" w:color="auto"/>
          </w:divBdr>
        </w:div>
        <w:div w:id="244148239">
          <w:marLeft w:val="274"/>
          <w:marRight w:val="0"/>
          <w:marTop w:val="0"/>
          <w:marBottom w:val="0"/>
          <w:divBdr>
            <w:top w:val="none" w:sz="0" w:space="0" w:color="auto"/>
            <w:left w:val="none" w:sz="0" w:space="0" w:color="auto"/>
            <w:bottom w:val="none" w:sz="0" w:space="0" w:color="auto"/>
            <w:right w:val="none" w:sz="0" w:space="0" w:color="auto"/>
          </w:divBdr>
        </w:div>
      </w:divsChild>
    </w:div>
    <w:div w:id="503669815">
      <w:bodyDiv w:val="1"/>
      <w:marLeft w:val="0"/>
      <w:marRight w:val="0"/>
      <w:marTop w:val="0"/>
      <w:marBottom w:val="0"/>
      <w:divBdr>
        <w:top w:val="none" w:sz="0" w:space="0" w:color="auto"/>
        <w:left w:val="none" w:sz="0" w:space="0" w:color="auto"/>
        <w:bottom w:val="none" w:sz="0" w:space="0" w:color="auto"/>
        <w:right w:val="none" w:sz="0" w:space="0" w:color="auto"/>
      </w:divBdr>
    </w:div>
    <w:div w:id="566035520">
      <w:bodyDiv w:val="1"/>
      <w:marLeft w:val="0"/>
      <w:marRight w:val="0"/>
      <w:marTop w:val="0"/>
      <w:marBottom w:val="0"/>
      <w:divBdr>
        <w:top w:val="none" w:sz="0" w:space="0" w:color="auto"/>
        <w:left w:val="none" w:sz="0" w:space="0" w:color="auto"/>
        <w:bottom w:val="none" w:sz="0" w:space="0" w:color="auto"/>
        <w:right w:val="none" w:sz="0" w:space="0" w:color="auto"/>
      </w:divBdr>
    </w:div>
    <w:div w:id="589239800">
      <w:bodyDiv w:val="1"/>
      <w:marLeft w:val="0"/>
      <w:marRight w:val="0"/>
      <w:marTop w:val="0"/>
      <w:marBottom w:val="0"/>
      <w:divBdr>
        <w:top w:val="none" w:sz="0" w:space="0" w:color="auto"/>
        <w:left w:val="none" w:sz="0" w:space="0" w:color="auto"/>
        <w:bottom w:val="none" w:sz="0" w:space="0" w:color="auto"/>
        <w:right w:val="none" w:sz="0" w:space="0" w:color="auto"/>
      </w:divBdr>
    </w:div>
    <w:div w:id="598874302">
      <w:bodyDiv w:val="1"/>
      <w:marLeft w:val="0"/>
      <w:marRight w:val="0"/>
      <w:marTop w:val="0"/>
      <w:marBottom w:val="0"/>
      <w:divBdr>
        <w:top w:val="none" w:sz="0" w:space="0" w:color="auto"/>
        <w:left w:val="none" w:sz="0" w:space="0" w:color="auto"/>
        <w:bottom w:val="none" w:sz="0" w:space="0" w:color="auto"/>
        <w:right w:val="none" w:sz="0" w:space="0" w:color="auto"/>
      </w:divBdr>
    </w:div>
    <w:div w:id="618529626">
      <w:bodyDiv w:val="1"/>
      <w:marLeft w:val="0"/>
      <w:marRight w:val="0"/>
      <w:marTop w:val="0"/>
      <w:marBottom w:val="0"/>
      <w:divBdr>
        <w:top w:val="none" w:sz="0" w:space="0" w:color="auto"/>
        <w:left w:val="none" w:sz="0" w:space="0" w:color="auto"/>
        <w:bottom w:val="none" w:sz="0" w:space="0" w:color="auto"/>
        <w:right w:val="none" w:sz="0" w:space="0" w:color="auto"/>
      </w:divBdr>
      <w:divsChild>
        <w:div w:id="1997879275">
          <w:marLeft w:val="274"/>
          <w:marRight w:val="0"/>
          <w:marTop w:val="120"/>
          <w:marBottom w:val="0"/>
          <w:divBdr>
            <w:top w:val="none" w:sz="0" w:space="0" w:color="auto"/>
            <w:left w:val="none" w:sz="0" w:space="0" w:color="auto"/>
            <w:bottom w:val="none" w:sz="0" w:space="0" w:color="auto"/>
            <w:right w:val="none" w:sz="0" w:space="0" w:color="auto"/>
          </w:divBdr>
        </w:div>
        <w:div w:id="452405457">
          <w:marLeft w:val="274"/>
          <w:marRight w:val="0"/>
          <w:marTop w:val="120"/>
          <w:marBottom w:val="0"/>
          <w:divBdr>
            <w:top w:val="none" w:sz="0" w:space="0" w:color="auto"/>
            <w:left w:val="none" w:sz="0" w:space="0" w:color="auto"/>
            <w:bottom w:val="none" w:sz="0" w:space="0" w:color="auto"/>
            <w:right w:val="none" w:sz="0" w:space="0" w:color="auto"/>
          </w:divBdr>
        </w:div>
        <w:div w:id="2001810543">
          <w:marLeft w:val="274"/>
          <w:marRight w:val="0"/>
          <w:marTop w:val="120"/>
          <w:marBottom w:val="0"/>
          <w:divBdr>
            <w:top w:val="none" w:sz="0" w:space="0" w:color="auto"/>
            <w:left w:val="none" w:sz="0" w:space="0" w:color="auto"/>
            <w:bottom w:val="none" w:sz="0" w:space="0" w:color="auto"/>
            <w:right w:val="none" w:sz="0" w:space="0" w:color="auto"/>
          </w:divBdr>
        </w:div>
        <w:div w:id="1699307748">
          <w:marLeft w:val="274"/>
          <w:marRight w:val="0"/>
          <w:marTop w:val="120"/>
          <w:marBottom w:val="0"/>
          <w:divBdr>
            <w:top w:val="none" w:sz="0" w:space="0" w:color="auto"/>
            <w:left w:val="none" w:sz="0" w:space="0" w:color="auto"/>
            <w:bottom w:val="none" w:sz="0" w:space="0" w:color="auto"/>
            <w:right w:val="none" w:sz="0" w:space="0" w:color="auto"/>
          </w:divBdr>
        </w:div>
        <w:div w:id="250356305">
          <w:marLeft w:val="274"/>
          <w:marRight w:val="0"/>
          <w:marTop w:val="120"/>
          <w:marBottom w:val="0"/>
          <w:divBdr>
            <w:top w:val="none" w:sz="0" w:space="0" w:color="auto"/>
            <w:left w:val="none" w:sz="0" w:space="0" w:color="auto"/>
            <w:bottom w:val="none" w:sz="0" w:space="0" w:color="auto"/>
            <w:right w:val="none" w:sz="0" w:space="0" w:color="auto"/>
          </w:divBdr>
        </w:div>
        <w:div w:id="448666708">
          <w:marLeft w:val="274"/>
          <w:marRight w:val="0"/>
          <w:marTop w:val="120"/>
          <w:marBottom w:val="0"/>
          <w:divBdr>
            <w:top w:val="none" w:sz="0" w:space="0" w:color="auto"/>
            <w:left w:val="none" w:sz="0" w:space="0" w:color="auto"/>
            <w:bottom w:val="none" w:sz="0" w:space="0" w:color="auto"/>
            <w:right w:val="none" w:sz="0" w:space="0" w:color="auto"/>
          </w:divBdr>
        </w:div>
        <w:div w:id="924920572">
          <w:marLeft w:val="274"/>
          <w:marRight w:val="0"/>
          <w:marTop w:val="120"/>
          <w:marBottom w:val="0"/>
          <w:divBdr>
            <w:top w:val="none" w:sz="0" w:space="0" w:color="auto"/>
            <w:left w:val="none" w:sz="0" w:space="0" w:color="auto"/>
            <w:bottom w:val="none" w:sz="0" w:space="0" w:color="auto"/>
            <w:right w:val="none" w:sz="0" w:space="0" w:color="auto"/>
          </w:divBdr>
        </w:div>
        <w:div w:id="1314093960">
          <w:marLeft w:val="274"/>
          <w:marRight w:val="0"/>
          <w:marTop w:val="120"/>
          <w:marBottom w:val="0"/>
          <w:divBdr>
            <w:top w:val="none" w:sz="0" w:space="0" w:color="auto"/>
            <w:left w:val="none" w:sz="0" w:space="0" w:color="auto"/>
            <w:bottom w:val="none" w:sz="0" w:space="0" w:color="auto"/>
            <w:right w:val="none" w:sz="0" w:space="0" w:color="auto"/>
          </w:divBdr>
        </w:div>
        <w:div w:id="1232233143">
          <w:marLeft w:val="274"/>
          <w:marRight w:val="0"/>
          <w:marTop w:val="120"/>
          <w:marBottom w:val="0"/>
          <w:divBdr>
            <w:top w:val="none" w:sz="0" w:space="0" w:color="auto"/>
            <w:left w:val="none" w:sz="0" w:space="0" w:color="auto"/>
            <w:bottom w:val="none" w:sz="0" w:space="0" w:color="auto"/>
            <w:right w:val="none" w:sz="0" w:space="0" w:color="auto"/>
          </w:divBdr>
        </w:div>
      </w:divsChild>
    </w:div>
    <w:div w:id="619144429">
      <w:bodyDiv w:val="1"/>
      <w:marLeft w:val="0"/>
      <w:marRight w:val="0"/>
      <w:marTop w:val="0"/>
      <w:marBottom w:val="0"/>
      <w:divBdr>
        <w:top w:val="none" w:sz="0" w:space="0" w:color="auto"/>
        <w:left w:val="none" w:sz="0" w:space="0" w:color="auto"/>
        <w:bottom w:val="none" w:sz="0" w:space="0" w:color="auto"/>
        <w:right w:val="none" w:sz="0" w:space="0" w:color="auto"/>
      </w:divBdr>
    </w:div>
    <w:div w:id="639455046">
      <w:bodyDiv w:val="1"/>
      <w:marLeft w:val="0"/>
      <w:marRight w:val="0"/>
      <w:marTop w:val="0"/>
      <w:marBottom w:val="0"/>
      <w:divBdr>
        <w:top w:val="none" w:sz="0" w:space="0" w:color="auto"/>
        <w:left w:val="none" w:sz="0" w:space="0" w:color="auto"/>
        <w:bottom w:val="none" w:sz="0" w:space="0" w:color="auto"/>
        <w:right w:val="none" w:sz="0" w:space="0" w:color="auto"/>
      </w:divBdr>
    </w:div>
    <w:div w:id="644508248">
      <w:bodyDiv w:val="1"/>
      <w:marLeft w:val="0"/>
      <w:marRight w:val="0"/>
      <w:marTop w:val="0"/>
      <w:marBottom w:val="0"/>
      <w:divBdr>
        <w:top w:val="none" w:sz="0" w:space="0" w:color="auto"/>
        <w:left w:val="none" w:sz="0" w:space="0" w:color="auto"/>
        <w:bottom w:val="none" w:sz="0" w:space="0" w:color="auto"/>
        <w:right w:val="none" w:sz="0" w:space="0" w:color="auto"/>
      </w:divBdr>
    </w:div>
    <w:div w:id="653801248">
      <w:bodyDiv w:val="1"/>
      <w:marLeft w:val="0"/>
      <w:marRight w:val="0"/>
      <w:marTop w:val="0"/>
      <w:marBottom w:val="0"/>
      <w:divBdr>
        <w:top w:val="none" w:sz="0" w:space="0" w:color="auto"/>
        <w:left w:val="none" w:sz="0" w:space="0" w:color="auto"/>
        <w:bottom w:val="none" w:sz="0" w:space="0" w:color="auto"/>
        <w:right w:val="none" w:sz="0" w:space="0" w:color="auto"/>
      </w:divBdr>
    </w:div>
    <w:div w:id="685792901">
      <w:bodyDiv w:val="1"/>
      <w:marLeft w:val="0"/>
      <w:marRight w:val="0"/>
      <w:marTop w:val="0"/>
      <w:marBottom w:val="0"/>
      <w:divBdr>
        <w:top w:val="none" w:sz="0" w:space="0" w:color="auto"/>
        <w:left w:val="none" w:sz="0" w:space="0" w:color="auto"/>
        <w:bottom w:val="none" w:sz="0" w:space="0" w:color="auto"/>
        <w:right w:val="none" w:sz="0" w:space="0" w:color="auto"/>
      </w:divBdr>
    </w:div>
    <w:div w:id="769280212">
      <w:bodyDiv w:val="1"/>
      <w:marLeft w:val="0"/>
      <w:marRight w:val="0"/>
      <w:marTop w:val="0"/>
      <w:marBottom w:val="0"/>
      <w:divBdr>
        <w:top w:val="none" w:sz="0" w:space="0" w:color="auto"/>
        <w:left w:val="none" w:sz="0" w:space="0" w:color="auto"/>
        <w:bottom w:val="none" w:sz="0" w:space="0" w:color="auto"/>
        <w:right w:val="none" w:sz="0" w:space="0" w:color="auto"/>
      </w:divBdr>
      <w:divsChild>
        <w:div w:id="36838007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91822967">
      <w:bodyDiv w:val="1"/>
      <w:marLeft w:val="0"/>
      <w:marRight w:val="0"/>
      <w:marTop w:val="0"/>
      <w:marBottom w:val="0"/>
      <w:divBdr>
        <w:top w:val="none" w:sz="0" w:space="0" w:color="auto"/>
        <w:left w:val="none" w:sz="0" w:space="0" w:color="auto"/>
        <w:bottom w:val="none" w:sz="0" w:space="0" w:color="auto"/>
        <w:right w:val="none" w:sz="0" w:space="0" w:color="auto"/>
      </w:divBdr>
    </w:div>
    <w:div w:id="804279018">
      <w:bodyDiv w:val="1"/>
      <w:marLeft w:val="0"/>
      <w:marRight w:val="0"/>
      <w:marTop w:val="0"/>
      <w:marBottom w:val="0"/>
      <w:divBdr>
        <w:top w:val="none" w:sz="0" w:space="0" w:color="auto"/>
        <w:left w:val="none" w:sz="0" w:space="0" w:color="auto"/>
        <w:bottom w:val="none" w:sz="0" w:space="0" w:color="auto"/>
        <w:right w:val="none" w:sz="0" w:space="0" w:color="auto"/>
      </w:divBdr>
    </w:div>
    <w:div w:id="806245755">
      <w:bodyDiv w:val="1"/>
      <w:marLeft w:val="0"/>
      <w:marRight w:val="0"/>
      <w:marTop w:val="0"/>
      <w:marBottom w:val="0"/>
      <w:divBdr>
        <w:top w:val="none" w:sz="0" w:space="0" w:color="auto"/>
        <w:left w:val="none" w:sz="0" w:space="0" w:color="auto"/>
        <w:bottom w:val="none" w:sz="0" w:space="0" w:color="auto"/>
        <w:right w:val="none" w:sz="0" w:space="0" w:color="auto"/>
      </w:divBdr>
    </w:div>
    <w:div w:id="825829319">
      <w:bodyDiv w:val="1"/>
      <w:marLeft w:val="0"/>
      <w:marRight w:val="0"/>
      <w:marTop w:val="0"/>
      <w:marBottom w:val="0"/>
      <w:divBdr>
        <w:top w:val="none" w:sz="0" w:space="0" w:color="auto"/>
        <w:left w:val="none" w:sz="0" w:space="0" w:color="auto"/>
        <w:bottom w:val="none" w:sz="0" w:space="0" w:color="auto"/>
        <w:right w:val="none" w:sz="0" w:space="0" w:color="auto"/>
      </w:divBdr>
    </w:div>
    <w:div w:id="844783080">
      <w:bodyDiv w:val="1"/>
      <w:marLeft w:val="0"/>
      <w:marRight w:val="0"/>
      <w:marTop w:val="0"/>
      <w:marBottom w:val="0"/>
      <w:divBdr>
        <w:top w:val="none" w:sz="0" w:space="0" w:color="auto"/>
        <w:left w:val="none" w:sz="0" w:space="0" w:color="auto"/>
        <w:bottom w:val="none" w:sz="0" w:space="0" w:color="auto"/>
        <w:right w:val="none" w:sz="0" w:space="0" w:color="auto"/>
      </w:divBdr>
    </w:div>
    <w:div w:id="861170417">
      <w:bodyDiv w:val="1"/>
      <w:marLeft w:val="0"/>
      <w:marRight w:val="0"/>
      <w:marTop w:val="0"/>
      <w:marBottom w:val="0"/>
      <w:divBdr>
        <w:top w:val="none" w:sz="0" w:space="0" w:color="auto"/>
        <w:left w:val="none" w:sz="0" w:space="0" w:color="auto"/>
        <w:bottom w:val="none" w:sz="0" w:space="0" w:color="auto"/>
        <w:right w:val="none" w:sz="0" w:space="0" w:color="auto"/>
      </w:divBdr>
    </w:div>
    <w:div w:id="861284038">
      <w:bodyDiv w:val="1"/>
      <w:marLeft w:val="0"/>
      <w:marRight w:val="0"/>
      <w:marTop w:val="0"/>
      <w:marBottom w:val="0"/>
      <w:divBdr>
        <w:top w:val="none" w:sz="0" w:space="0" w:color="auto"/>
        <w:left w:val="none" w:sz="0" w:space="0" w:color="auto"/>
        <w:bottom w:val="none" w:sz="0" w:space="0" w:color="auto"/>
        <w:right w:val="none" w:sz="0" w:space="0" w:color="auto"/>
      </w:divBdr>
    </w:div>
    <w:div w:id="877467908">
      <w:bodyDiv w:val="1"/>
      <w:marLeft w:val="0"/>
      <w:marRight w:val="0"/>
      <w:marTop w:val="0"/>
      <w:marBottom w:val="0"/>
      <w:divBdr>
        <w:top w:val="none" w:sz="0" w:space="0" w:color="auto"/>
        <w:left w:val="none" w:sz="0" w:space="0" w:color="auto"/>
        <w:bottom w:val="none" w:sz="0" w:space="0" w:color="auto"/>
        <w:right w:val="none" w:sz="0" w:space="0" w:color="auto"/>
      </w:divBdr>
    </w:div>
    <w:div w:id="878981229">
      <w:bodyDiv w:val="1"/>
      <w:marLeft w:val="0"/>
      <w:marRight w:val="0"/>
      <w:marTop w:val="0"/>
      <w:marBottom w:val="0"/>
      <w:divBdr>
        <w:top w:val="none" w:sz="0" w:space="0" w:color="auto"/>
        <w:left w:val="none" w:sz="0" w:space="0" w:color="auto"/>
        <w:bottom w:val="none" w:sz="0" w:space="0" w:color="auto"/>
        <w:right w:val="none" w:sz="0" w:space="0" w:color="auto"/>
      </w:divBdr>
    </w:div>
    <w:div w:id="879173547">
      <w:bodyDiv w:val="1"/>
      <w:marLeft w:val="0"/>
      <w:marRight w:val="0"/>
      <w:marTop w:val="0"/>
      <w:marBottom w:val="0"/>
      <w:divBdr>
        <w:top w:val="none" w:sz="0" w:space="0" w:color="auto"/>
        <w:left w:val="none" w:sz="0" w:space="0" w:color="auto"/>
        <w:bottom w:val="none" w:sz="0" w:space="0" w:color="auto"/>
        <w:right w:val="none" w:sz="0" w:space="0" w:color="auto"/>
      </w:divBdr>
    </w:div>
    <w:div w:id="919555809">
      <w:bodyDiv w:val="1"/>
      <w:marLeft w:val="0"/>
      <w:marRight w:val="0"/>
      <w:marTop w:val="0"/>
      <w:marBottom w:val="0"/>
      <w:divBdr>
        <w:top w:val="none" w:sz="0" w:space="0" w:color="auto"/>
        <w:left w:val="none" w:sz="0" w:space="0" w:color="auto"/>
        <w:bottom w:val="none" w:sz="0" w:space="0" w:color="auto"/>
        <w:right w:val="none" w:sz="0" w:space="0" w:color="auto"/>
      </w:divBdr>
    </w:div>
    <w:div w:id="951783843">
      <w:bodyDiv w:val="1"/>
      <w:marLeft w:val="0"/>
      <w:marRight w:val="0"/>
      <w:marTop w:val="0"/>
      <w:marBottom w:val="0"/>
      <w:divBdr>
        <w:top w:val="none" w:sz="0" w:space="0" w:color="auto"/>
        <w:left w:val="none" w:sz="0" w:space="0" w:color="auto"/>
        <w:bottom w:val="none" w:sz="0" w:space="0" w:color="auto"/>
        <w:right w:val="none" w:sz="0" w:space="0" w:color="auto"/>
      </w:divBdr>
    </w:div>
    <w:div w:id="997076626">
      <w:bodyDiv w:val="1"/>
      <w:marLeft w:val="0"/>
      <w:marRight w:val="0"/>
      <w:marTop w:val="0"/>
      <w:marBottom w:val="0"/>
      <w:divBdr>
        <w:top w:val="none" w:sz="0" w:space="0" w:color="auto"/>
        <w:left w:val="none" w:sz="0" w:space="0" w:color="auto"/>
        <w:bottom w:val="none" w:sz="0" w:space="0" w:color="auto"/>
        <w:right w:val="none" w:sz="0" w:space="0" w:color="auto"/>
      </w:divBdr>
    </w:div>
    <w:div w:id="1009523387">
      <w:bodyDiv w:val="1"/>
      <w:marLeft w:val="0"/>
      <w:marRight w:val="0"/>
      <w:marTop w:val="0"/>
      <w:marBottom w:val="0"/>
      <w:divBdr>
        <w:top w:val="none" w:sz="0" w:space="0" w:color="auto"/>
        <w:left w:val="none" w:sz="0" w:space="0" w:color="auto"/>
        <w:bottom w:val="none" w:sz="0" w:space="0" w:color="auto"/>
        <w:right w:val="none" w:sz="0" w:space="0" w:color="auto"/>
      </w:divBdr>
    </w:div>
    <w:div w:id="1036657731">
      <w:bodyDiv w:val="1"/>
      <w:marLeft w:val="0"/>
      <w:marRight w:val="0"/>
      <w:marTop w:val="0"/>
      <w:marBottom w:val="0"/>
      <w:divBdr>
        <w:top w:val="none" w:sz="0" w:space="0" w:color="auto"/>
        <w:left w:val="none" w:sz="0" w:space="0" w:color="auto"/>
        <w:bottom w:val="none" w:sz="0" w:space="0" w:color="auto"/>
        <w:right w:val="none" w:sz="0" w:space="0" w:color="auto"/>
      </w:divBdr>
    </w:div>
    <w:div w:id="1057241280">
      <w:bodyDiv w:val="1"/>
      <w:marLeft w:val="0"/>
      <w:marRight w:val="0"/>
      <w:marTop w:val="0"/>
      <w:marBottom w:val="0"/>
      <w:divBdr>
        <w:top w:val="none" w:sz="0" w:space="0" w:color="auto"/>
        <w:left w:val="none" w:sz="0" w:space="0" w:color="auto"/>
        <w:bottom w:val="none" w:sz="0" w:space="0" w:color="auto"/>
        <w:right w:val="none" w:sz="0" w:space="0" w:color="auto"/>
      </w:divBdr>
    </w:div>
    <w:div w:id="1069379829">
      <w:bodyDiv w:val="1"/>
      <w:marLeft w:val="0"/>
      <w:marRight w:val="0"/>
      <w:marTop w:val="0"/>
      <w:marBottom w:val="0"/>
      <w:divBdr>
        <w:top w:val="none" w:sz="0" w:space="0" w:color="auto"/>
        <w:left w:val="none" w:sz="0" w:space="0" w:color="auto"/>
        <w:bottom w:val="none" w:sz="0" w:space="0" w:color="auto"/>
        <w:right w:val="none" w:sz="0" w:space="0" w:color="auto"/>
      </w:divBdr>
      <w:divsChild>
        <w:div w:id="1702316415">
          <w:marLeft w:val="0"/>
          <w:marRight w:val="0"/>
          <w:marTop w:val="0"/>
          <w:marBottom w:val="0"/>
          <w:divBdr>
            <w:top w:val="none" w:sz="0" w:space="0" w:color="auto"/>
            <w:left w:val="none" w:sz="0" w:space="0" w:color="auto"/>
            <w:bottom w:val="none" w:sz="0" w:space="0" w:color="auto"/>
            <w:right w:val="none" w:sz="0" w:space="0" w:color="auto"/>
          </w:divBdr>
          <w:divsChild>
            <w:div w:id="1359963422">
              <w:marLeft w:val="0"/>
              <w:marRight w:val="0"/>
              <w:marTop w:val="0"/>
              <w:marBottom w:val="0"/>
              <w:divBdr>
                <w:top w:val="none" w:sz="0" w:space="0" w:color="auto"/>
                <w:left w:val="none" w:sz="0" w:space="0" w:color="auto"/>
                <w:bottom w:val="none" w:sz="0" w:space="0" w:color="auto"/>
                <w:right w:val="none" w:sz="0" w:space="0" w:color="auto"/>
              </w:divBdr>
            </w:div>
          </w:divsChild>
        </w:div>
        <w:div w:id="144249400">
          <w:marLeft w:val="0"/>
          <w:marRight w:val="0"/>
          <w:marTop w:val="0"/>
          <w:marBottom w:val="0"/>
          <w:divBdr>
            <w:top w:val="none" w:sz="0" w:space="0" w:color="auto"/>
            <w:left w:val="none" w:sz="0" w:space="0" w:color="auto"/>
            <w:bottom w:val="none" w:sz="0" w:space="0" w:color="auto"/>
            <w:right w:val="none" w:sz="0" w:space="0" w:color="auto"/>
          </w:divBdr>
          <w:divsChild>
            <w:div w:id="672562498">
              <w:marLeft w:val="0"/>
              <w:marRight w:val="0"/>
              <w:marTop w:val="0"/>
              <w:marBottom w:val="0"/>
              <w:divBdr>
                <w:top w:val="none" w:sz="0" w:space="0" w:color="auto"/>
                <w:left w:val="none" w:sz="0" w:space="0" w:color="auto"/>
                <w:bottom w:val="none" w:sz="0" w:space="0" w:color="auto"/>
                <w:right w:val="none" w:sz="0" w:space="0" w:color="auto"/>
              </w:divBdr>
            </w:div>
          </w:divsChild>
        </w:div>
        <w:div w:id="1023166613">
          <w:marLeft w:val="0"/>
          <w:marRight w:val="0"/>
          <w:marTop w:val="0"/>
          <w:marBottom w:val="0"/>
          <w:divBdr>
            <w:top w:val="none" w:sz="0" w:space="0" w:color="auto"/>
            <w:left w:val="none" w:sz="0" w:space="0" w:color="auto"/>
            <w:bottom w:val="none" w:sz="0" w:space="0" w:color="auto"/>
            <w:right w:val="none" w:sz="0" w:space="0" w:color="auto"/>
          </w:divBdr>
          <w:divsChild>
            <w:div w:id="1985311690">
              <w:marLeft w:val="0"/>
              <w:marRight w:val="0"/>
              <w:marTop w:val="0"/>
              <w:marBottom w:val="0"/>
              <w:divBdr>
                <w:top w:val="none" w:sz="0" w:space="0" w:color="auto"/>
                <w:left w:val="none" w:sz="0" w:space="0" w:color="auto"/>
                <w:bottom w:val="none" w:sz="0" w:space="0" w:color="auto"/>
                <w:right w:val="none" w:sz="0" w:space="0" w:color="auto"/>
              </w:divBdr>
            </w:div>
          </w:divsChild>
        </w:div>
        <w:div w:id="2084721660">
          <w:marLeft w:val="0"/>
          <w:marRight w:val="0"/>
          <w:marTop w:val="0"/>
          <w:marBottom w:val="0"/>
          <w:divBdr>
            <w:top w:val="none" w:sz="0" w:space="0" w:color="auto"/>
            <w:left w:val="none" w:sz="0" w:space="0" w:color="auto"/>
            <w:bottom w:val="none" w:sz="0" w:space="0" w:color="auto"/>
            <w:right w:val="none" w:sz="0" w:space="0" w:color="auto"/>
          </w:divBdr>
          <w:divsChild>
            <w:div w:id="677123754">
              <w:marLeft w:val="0"/>
              <w:marRight w:val="0"/>
              <w:marTop w:val="0"/>
              <w:marBottom w:val="0"/>
              <w:divBdr>
                <w:top w:val="none" w:sz="0" w:space="0" w:color="auto"/>
                <w:left w:val="none" w:sz="0" w:space="0" w:color="auto"/>
                <w:bottom w:val="none" w:sz="0" w:space="0" w:color="auto"/>
                <w:right w:val="none" w:sz="0" w:space="0" w:color="auto"/>
              </w:divBdr>
            </w:div>
          </w:divsChild>
        </w:div>
        <w:div w:id="1042636028">
          <w:marLeft w:val="0"/>
          <w:marRight w:val="0"/>
          <w:marTop w:val="0"/>
          <w:marBottom w:val="0"/>
          <w:divBdr>
            <w:top w:val="none" w:sz="0" w:space="0" w:color="auto"/>
            <w:left w:val="none" w:sz="0" w:space="0" w:color="auto"/>
            <w:bottom w:val="none" w:sz="0" w:space="0" w:color="auto"/>
            <w:right w:val="none" w:sz="0" w:space="0" w:color="auto"/>
          </w:divBdr>
          <w:divsChild>
            <w:div w:id="14356376">
              <w:marLeft w:val="0"/>
              <w:marRight w:val="0"/>
              <w:marTop w:val="0"/>
              <w:marBottom w:val="0"/>
              <w:divBdr>
                <w:top w:val="none" w:sz="0" w:space="0" w:color="auto"/>
                <w:left w:val="none" w:sz="0" w:space="0" w:color="auto"/>
                <w:bottom w:val="none" w:sz="0" w:space="0" w:color="auto"/>
                <w:right w:val="none" w:sz="0" w:space="0" w:color="auto"/>
              </w:divBdr>
            </w:div>
          </w:divsChild>
        </w:div>
        <w:div w:id="1170952783">
          <w:marLeft w:val="0"/>
          <w:marRight w:val="0"/>
          <w:marTop w:val="0"/>
          <w:marBottom w:val="0"/>
          <w:divBdr>
            <w:top w:val="none" w:sz="0" w:space="0" w:color="auto"/>
            <w:left w:val="none" w:sz="0" w:space="0" w:color="auto"/>
            <w:bottom w:val="none" w:sz="0" w:space="0" w:color="auto"/>
            <w:right w:val="none" w:sz="0" w:space="0" w:color="auto"/>
          </w:divBdr>
          <w:divsChild>
            <w:div w:id="13276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09571">
      <w:bodyDiv w:val="1"/>
      <w:marLeft w:val="0"/>
      <w:marRight w:val="0"/>
      <w:marTop w:val="0"/>
      <w:marBottom w:val="0"/>
      <w:divBdr>
        <w:top w:val="none" w:sz="0" w:space="0" w:color="auto"/>
        <w:left w:val="none" w:sz="0" w:space="0" w:color="auto"/>
        <w:bottom w:val="none" w:sz="0" w:space="0" w:color="auto"/>
        <w:right w:val="none" w:sz="0" w:space="0" w:color="auto"/>
      </w:divBdr>
    </w:div>
    <w:div w:id="1092555109">
      <w:bodyDiv w:val="1"/>
      <w:marLeft w:val="0"/>
      <w:marRight w:val="0"/>
      <w:marTop w:val="0"/>
      <w:marBottom w:val="0"/>
      <w:divBdr>
        <w:top w:val="none" w:sz="0" w:space="0" w:color="auto"/>
        <w:left w:val="none" w:sz="0" w:space="0" w:color="auto"/>
        <w:bottom w:val="none" w:sz="0" w:space="0" w:color="auto"/>
        <w:right w:val="none" w:sz="0" w:space="0" w:color="auto"/>
      </w:divBdr>
    </w:div>
    <w:div w:id="1102261677">
      <w:bodyDiv w:val="1"/>
      <w:marLeft w:val="0"/>
      <w:marRight w:val="0"/>
      <w:marTop w:val="0"/>
      <w:marBottom w:val="0"/>
      <w:divBdr>
        <w:top w:val="none" w:sz="0" w:space="0" w:color="auto"/>
        <w:left w:val="none" w:sz="0" w:space="0" w:color="auto"/>
        <w:bottom w:val="none" w:sz="0" w:space="0" w:color="auto"/>
        <w:right w:val="none" w:sz="0" w:space="0" w:color="auto"/>
      </w:divBdr>
    </w:div>
    <w:div w:id="1122773415">
      <w:bodyDiv w:val="1"/>
      <w:marLeft w:val="0"/>
      <w:marRight w:val="0"/>
      <w:marTop w:val="0"/>
      <w:marBottom w:val="0"/>
      <w:divBdr>
        <w:top w:val="none" w:sz="0" w:space="0" w:color="auto"/>
        <w:left w:val="none" w:sz="0" w:space="0" w:color="auto"/>
        <w:bottom w:val="none" w:sz="0" w:space="0" w:color="auto"/>
        <w:right w:val="none" w:sz="0" w:space="0" w:color="auto"/>
      </w:divBdr>
    </w:div>
    <w:div w:id="1148284034">
      <w:bodyDiv w:val="1"/>
      <w:marLeft w:val="0"/>
      <w:marRight w:val="0"/>
      <w:marTop w:val="0"/>
      <w:marBottom w:val="0"/>
      <w:divBdr>
        <w:top w:val="none" w:sz="0" w:space="0" w:color="auto"/>
        <w:left w:val="none" w:sz="0" w:space="0" w:color="auto"/>
        <w:bottom w:val="none" w:sz="0" w:space="0" w:color="auto"/>
        <w:right w:val="none" w:sz="0" w:space="0" w:color="auto"/>
      </w:divBdr>
    </w:div>
    <w:div w:id="1153839478">
      <w:bodyDiv w:val="1"/>
      <w:marLeft w:val="0"/>
      <w:marRight w:val="0"/>
      <w:marTop w:val="0"/>
      <w:marBottom w:val="0"/>
      <w:divBdr>
        <w:top w:val="none" w:sz="0" w:space="0" w:color="auto"/>
        <w:left w:val="none" w:sz="0" w:space="0" w:color="auto"/>
        <w:bottom w:val="none" w:sz="0" w:space="0" w:color="auto"/>
        <w:right w:val="none" w:sz="0" w:space="0" w:color="auto"/>
      </w:divBdr>
    </w:div>
    <w:div w:id="1157914525">
      <w:bodyDiv w:val="1"/>
      <w:marLeft w:val="0"/>
      <w:marRight w:val="0"/>
      <w:marTop w:val="0"/>
      <w:marBottom w:val="0"/>
      <w:divBdr>
        <w:top w:val="none" w:sz="0" w:space="0" w:color="auto"/>
        <w:left w:val="none" w:sz="0" w:space="0" w:color="auto"/>
        <w:bottom w:val="none" w:sz="0" w:space="0" w:color="auto"/>
        <w:right w:val="none" w:sz="0" w:space="0" w:color="auto"/>
      </w:divBdr>
    </w:div>
    <w:div w:id="1170365676">
      <w:bodyDiv w:val="1"/>
      <w:marLeft w:val="0"/>
      <w:marRight w:val="0"/>
      <w:marTop w:val="0"/>
      <w:marBottom w:val="0"/>
      <w:divBdr>
        <w:top w:val="none" w:sz="0" w:space="0" w:color="auto"/>
        <w:left w:val="none" w:sz="0" w:space="0" w:color="auto"/>
        <w:bottom w:val="none" w:sz="0" w:space="0" w:color="auto"/>
        <w:right w:val="none" w:sz="0" w:space="0" w:color="auto"/>
      </w:divBdr>
    </w:div>
    <w:div w:id="1180238719">
      <w:bodyDiv w:val="1"/>
      <w:marLeft w:val="0"/>
      <w:marRight w:val="0"/>
      <w:marTop w:val="0"/>
      <w:marBottom w:val="0"/>
      <w:divBdr>
        <w:top w:val="none" w:sz="0" w:space="0" w:color="auto"/>
        <w:left w:val="none" w:sz="0" w:space="0" w:color="auto"/>
        <w:bottom w:val="none" w:sz="0" w:space="0" w:color="auto"/>
        <w:right w:val="none" w:sz="0" w:space="0" w:color="auto"/>
      </w:divBdr>
    </w:div>
    <w:div w:id="1187063895">
      <w:bodyDiv w:val="1"/>
      <w:marLeft w:val="0"/>
      <w:marRight w:val="0"/>
      <w:marTop w:val="0"/>
      <w:marBottom w:val="0"/>
      <w:divBdr>
        <w:top w:val="none" w:sz="0" w:space="0" w:color="auto"/>
        <w:left w:val="none" w:sz="0" w:space="0" w:color="auto"/>
        <w:bottom w:val="none" w:sz="0" w:space="0" w:color="auto"/>
        <w:right w:val="none" w:sz="0" w:space="0" w:color="auto"/>
      </w:divBdr>
    </w:div>
    <w:div w:id="1212423817">
      <w:bodyDiv w:val="1"/>
      <w:marLeft w:val="0"/>
      <w:marRight w:val="0"/>
      <w:marTop w:val="0"/>
      <w:marBottom w:val="0"/>
      <w:divBdr>
        <w:top w:val="none" w:sz="0" w:space="0" w:color="auto"/>
        <w:left w:val="none" w:sz="0" w:space="0" w:color="auto"/>
        <w:bottom w:val="none" w:sz="0" w:space="0" w:color="auto"/>
        <w:right w:val="none" w:sz="0" w:space="0" w:color="auto"/>
      </w:divBdr>
    </w:div>
    <w:div w:id="1230119827">
      <w:bodyDiv w:val="1"/>
      <w:marLeft w:val="0"/>
      <w:marRight w:val="0"/>
      <w:marTop w:val="0"/>
      <w:marBottom w:val="0"/>
      <w:divBdr>
        <w:top w:val="none" w:sz="0" w:space="0" w:color="auto"/>
        <w:left w:val="none" w:sz="0" w:space="0" w:color="auto"/>
        <w:bottom w:val="none" w:sz="0" w:space="0" w:color="auto"/>
        <w:right w:val="none" w:sz="0" w:space="0" w:color="auto"/>
      </w:divBdr>
      <w:divsChild>
        <w:div w:id="1928997864">
          <w:marLeft w:val="0"/>
          <w:marRight w:val="0"/>
          <w:marTop w:val="0"/>
          <w:marBottom w:val="300"/>
          <w:divBdr>
            <w:top w:val="none" w:sz="0" w:space="0" w:color="auto"/>
            <w:left w:val="none" w:sz="0" w:space="0" w:color="auto"/>
            <w:bottom w:val="none" w:sz="0" w:space="0" w:color="auto"/>
            <w:right w:val="none" w:sz="0" w:space="0" w:color="auto"/>
          </w:divBdr>
          <w:divsChild>
            <w:div w:id="1787045453">
              <w:marLeft w:val="0"/>
              <w:marRight w:val="0"/>
              <w:marTop w:val="0"/>
              <w:marBottom w:val="0"/>
              <w:divBdr>
                <w:top w:val="none" w:sz="0" w:space="0" w:color="auto"/>
                <w:left w:val="none" w:sz="0" w:space="0" w:color="auto"/>
                <w:bottom w:val="none" w:sz="0" w:space="0" w:color="auto"/>
                <w:right w:val="none" w:sz="0" w:space="0" w:color="auto"/>
              </w:divBdr>
            </w:div>
          </w:divsChild>
        </w:div>
        <w:div w:id="1982542417">
          <w:marLeft w:val="0"/>
          <w:marRight w:val="0"/>
          <w:marTop w:val="0"/>
          <w:marBottom w:val="300"/>
          <w:divBdr>
            <w:top w:val="none" w:sz="0" w:space="0" w:color="auto"/>
            <w:left w:val="none" w:sz="0" w:space="0" w:color="auto"/>
            <w:bottom w:val="none" w:sz="0" w:space="0" w:color="auto"/>
            <w:right w:val="none" w:sz="0" w:space="0" w:color="auto"/>
          </w:divBdr>
          <w:divsChild>
            <w:div w:id="1902985460">
              <w:marLeft w:val="0"/>
              <w:marRight w:val="0"/>
              <w:marTop w:val="0"/>
              <w:marBottom w:val="0"/>
              <w:divBdr>
                <w:top w:val="none" w:sz="0" w:space="0" w:color="auto"/>
                <w:left w:val="none" w:sz="0" w:space="0" w:color="auto"/>
                <w:bottom w:val="none" w:sz="0" w:space="0" w:color="auto"/>
                <w:right w:val="none" w:sz="0" w:space="0" w:color="auto"/>
              </w:divBdr>
            </w:div>
          </w:divsChild>
        </w:div>
        <w:div w:id="613633051">
          <w:marLeft w:val="0"/>
          <w:marRight w:val="0"/>
          <w:marTop w:val="0"/>
          <w:marBottom w:val="300"/>
          <w:divBdr>
            <w:top w:val="none" w:sz="0" w:space="0" w:color="auto"/>
            <w:left w:val="none" w:sz="0" w:space="0" w:color="auto"/>
            <w:bottom w:val="none" w:sz="0" w:space="0" w:color="auto"/>
            <w:right w:val="none" w:sz="0" w:space="0" w:color="auto"/>
          </w:divBdr>
          <w:divsChild>
            <w:div w:id="160480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0480">
      <w:bodyDiv w:val="1"/>
      <w:marLeft w:val="0"/>
      <w:marRight w:val="0"/>
      <w:marTop w:val="0"/>
      <w:marBottom w:val="0"/>
      <w:divBdr>
        <w:top w:val="none" w:sz="0" w:space="0" w:color="auto"/>
        <w:left w:val="none" w:sz="0" w:space="0" w:color="auto"/>
        <w:bottom w:val="none" w:sz="0" w:space="0" w:color="auto"/>
        <w:right w:val="none" w:sz="0" w:space="0" w:color="auto"/>
      </w:divBdr>
    </w:div>
    <w:div w:id="1234122920">
      <w:bodyDiv w:val="1"/>
      <w:marLeft w:val="0"/>
      <w:marRight w:val="0"/>
      <w:marTop w:val="0"/>
      <w:marBottom w:val="0"/>
      <w:divBdr>
        <w:top w:val="none" w:sz="0" w:space="0" w:color="auto"/>
        <w:left w:val="none" w:sz="0" w:space="0" w:color="auto"/>
        <w:bottom w:val="none" w:sz="0" w:space="0" w:color="auto"/>
        <w:right w:val="none" w:sz="0" w:space="0" w:color="auto"/>
      </w:divBdr>
    </w:div>
    <w:div w:id="1253507074">
      <w:bodyDiv w:val="1"/>
      <w:marLeft w:val="0"/>
      <w:marRight w:val="0"/>
      <w:marTop w:val="0"/>
      <w:marBottom w:val="0"/>
      <w:divBdr>
        <w:top w:val="none" w:sz="0" w:space="0" w:color="auto"/>
        <w:left w:val="none" w:sz="0" w:space="0" w:color="auto"/>
        <w:bottom w:val="none" w:sz="0" w:space="0" w:color="auto"/>
        <w:right w:val="none" w:sz="0" w:space="0" w:color="auto"/>
      </w:divBdr>
    </w:div>
    <w:div w:id="1270628228">
      <w:bodyDiv w:val="1"/>
      <w:marLeft w:val="0"/>
      <w:marRight w:val="0"/>
      <w:marTop w:val="0"/>
      <w:marBottom w:val="0"/>
      <w:divBdr>
        <w:top w:val="none" w:sz="0" w:space="0" w:color="auto"/>
        <w:left w:val="none" w:sz="0" w:space="0" w:color="auto"/>
        <w:bottom w:val="none" w:sz="0" w:space="0" w:color="auto"/>
        <w:right w:val="none" w:sz="0" w:space="0" w:color="auto"/>
      </w:divBdr>
    </w:div>
    <w:div w:id="1274509044">
      <w:bodyDiv w:val="1"/>
      <w:marLeft w:val="0"/>
      <w:marRight w:val="0"/>
      <w:marTop w:val="0"/>
      <w:marBottom w:val="0"/>
      <w:divBdr>
        <w:top w:val="none" w:sz="0" w:space="0" w:color="auto"/>
        <w:left w:val="none" w:sz="0" w:space="0" w:color="auto"/>
        <w:bottom w:val="none" w:sz="0" w:space="0" w:color="auto"/>
        <w:right w:val="none" w:sz="0" w:space="0" w:color="auto"/>
      </w:divBdr>
      <w:divsChild>
        <w:div w:id="2095933982">
          <w:marLeft w:val="720"/>
          <w:marRight w:val="0"/>
          <w:marTop w:val="0"/>
          <w:marBottom w:val="0"/>
          <w:divBdr>
            <w:top w:val="none" w:sz="0" w:space="0" w:color="auto"/>
            <w:left w:val="none" w:sz="0" w:space="0" w:color="auto"/>
            <w:bottom w:val="none" w:sz="0" w:space="0" w:color="auto"/>
            <w:right w:val="none" w:sz="0" w:space="0" w:color="auto"/>
          </w:divBdr>
        </w:div>
        <w:div w:id="895775405">
          <w:marLeft w:val="720"/>
          <w:marRight w:val="0"/>
          <w:marTop w:val="0"/>
          <w:marBottom w:val="0"/>
          <w:divBdr>
            <w:top w:val="none" w:sz="0" w:space="0" w:color="auto"/>
            <w:left w:val="none" w:sz="0" w:space="0" w:color="auto"/>
            <w:bottom w:val="none" w:sz="0" w:space="0" w:color="auto"/>
            <w:right w:val="none" w:sz="0" w:space="0" w:color="auto"/>
          </w:divBdr>
        </w:div>
        <w:div w:id="1906068992">
          <w:marLeft w:val="720"/>
          <w:marRight w:val="0"/>
          <w:marTop w:val="0"/>
          <w:marBottom w:val="0"/>
          <w:divBdr>
            <w:top w:val="none" w:sz="0" w:space="0" w:color="auto"/>
            <w:left w:val="none" w:sz="0" w:space="0" w:color="auto"/>
            <w:bottom w:val="none" w:sz="0" w:space="0" w:color="auto"/>
            <w:right w:val="none" w:sz="0" w:space="0" w:color="auto"/>
          </w:divBdr>
        </w:div>
        <w:div w:id="1350330067">
          <w:marLeft w:val="720"/>
          <w:marRight w:val="0"/>
          <w:marTop w:val="0"/>
          <w:marBottom w:val="0"/>
          <w:divBdr>
            <w:top w:val="none" w:sz="0" w:space="0" w:color="auto"/>
            <w:left w:val="none" w:sz="0" w:space="0" w:color="auto"/>
            <w:bottom w:val="none" w:sz="0" w:space="0" w:color="auto"/>
            <w:right w:val="none" w:sz="0" w:space="0" w:color="auto"/>
          </w:divBdr>
        </w:div>
        <w:div w:id="408813690">
          <w:marLeft w:val="720"/>
          <w:marRight w:val="0"/>
          <w:marTop w:val="0"/>
          <w:marBottom w:val="0"/>
          <w:divBdr>
            <w:top w:val="none" w:sz="0" w:space="0" w:color="auto"/>
            <w:left w:val="none" w:sz="0" w:space="0" w:color="auto"/>
            <w:bottom w:val="none" w:sz="0" w:space="0" w:color="auto"/>
            <w:right w:val="none" w:sz="0" w:space="0" w:color="auto"/>
          </w:divBdr>
        </w:div>
        <w:div w:id="1550605582">
          <w:marLeft w:val="720"/>
          <w:marRight w:val="0"/>
          <w:marTop w:val="0"/>
          <w:marBottom w:val="0"/>
          <w:divBdr>
            <w:top w:val="none" w:sz="0" w:space="0" w:color="auto"/>
            <w:left w:val="none" w:sz="0" w:space="0" w:color="auto"/>
            <w:bottom w:val="none" w:sz="0" w:space="0" w:color="auto"/>
            <w:right w:val="none" w:sz="0" w:space="0" w:color="auto"/>
          </w:divBdr>
        </w:div>
        <w:div w:id="162009322">
          <w:marLeft w:val="720"/>
          <w:marRight w:val="0"/>
          <w:marTop w:val="0"/>
          <w:marBottom w:val="0"/>
          <w:divBdr>
            <w:top w:val="none" w:sz="0" w:space="0" w:color="auto"/>
            <w:left w:val="none" w:sz="0" w:space="0" w:color="auto"/>
            <w:bottom w:val="none" w:sz="0" w:space="0" w:color="auto"/>
            <w:right w:val="none" w:sz="0" w:space="0" w:color="auto"/>
          </w:divBdr>
        </w:div>
        <w:div w:id="1313487024">
          <w:marLeft w:val="720"/>
          <w:marRight w:val="0"/>
          <w:marTop w:val="0"/>
          <w:marBottom w:val="0"/>
          <w:divBdr>
            <w:top w:val="none" w:sz="0" w:space="0" w:color="auto"/>
            <w:left w:val="none" w:sz="0" w:space="0" w:color="auto"/>
            <w:bottom w:val="none" w:sz="0" w:space="0" w:color="auto"/>
            <w:right w:val="none" w:sz="0" w:space="0" w:color="auto"/>
          </w:divBdr>
        </w:div>
      </w:divsChild>
    </w:div>
    <w:div w:id="1280457594">
      <w:bodyDiv w:val="1"/>
      <w:marLeft w:val="0"/>
      <w:marRight w:val="0"/>
      <w:marTop w:val="0"/>
      <w:marBottom w:val="0"/>
      <w:divBdr>
        <w:top w:val="none" w:sz="0" w:space="0" w:color="auto"/>
        <w:left w:val="none" w:sz="0" w:space="0" w:color="auto"/>
        <w:bottom w:val="none" w:sz="0" w:space="0" w:color="auto"/>
        <w:right w:val="none" w:sz="0" w:space="0" w:color="auto"/>
      </w:divBdr>
    </w:div>
    <w:div w:id="1296645974">
      <w:bodyDiv w:val="1"/>
      <w:marLeft w:val="0"/>
      <w:marRight w:val="0"/>
      <w:marTop w:val="0"/>
      <w:marBottom w:val="0"/>
      <w:divBdr>
        <w:top w:val="none" w:sz="0" w:space="0" w:color="auto"/>
        <w:left w:val="none" w:sz="0" w:space="0" w:color="auto"/>
        <w:bottom w:val="none" w:sz="0" w:space="0" w:color="auto"/>
        <w:right w:val="none" w:sz="0" w:space="0" w:color="auto"/>
      </w:divBdr>
    </w:div>
    <w:div w:id="1309089205">
      <w:bodyDiv w:val="1"/>
      <w:marLeft w:val="0"/>
      <w:marRight w:val="0"/>
      <w:marTop w:val="0"/>
      <w:marBottom w:val="0"/>
      <w:divBdr>
        <w:top w:val="none" w:sz="0" w:space="0" w:color="auto"/>
        <w:left w:val="none" w:sz="0" w:space="0" w:color="auto"/>
        <w:bottom w:val="none" w:sz="0" w:space="0" w:color="auto"/>
        <w:right w:val="none" w:sz="0" w:space="0" w:color="auto"/>
      </w:divBdr>
    </w:div>
    <w:div w:id="1338069558">
      <w:bodyDiv w:val="1"/>
      <w:marLeft w:val="0"/>
      <w:marRight w:val="0"/>
      <w:marTop w:val="0"/>
      <w:marBottom w:val="0"/>
      <w:divBdr>
        <w:top w:val="none" w:sz="0" w:space="0" w:color="auto"/>
        <w:left w:val="none" w:sz="0" w:space="0" w:color="auto"/>
        <w:bottom w:val="none" w:sz="0" w:space="0" w:color="auto"/>
        <w:right w:val="none" w:sz="0" w:space="0" w:color="auto"/>
      </w:divBdr>
    </w:div>
    <w:div w:id="1342898621">
      <w:bodyDiv w:val="1"/>
      <w:marLeft w:val="0"/>
      <w:marRight w:val="0"/>
      <w:marTop w:val="0"/>
      <w:marBottom w:val="0"/>
      <w:divBdr>
        <w:top w:val="none" w:sz="0" w:space="0" w:color="auto"/>
        <w:left w:val="none" w:sz="0" w:space="0" w:color="auto"/>
        <w:bottom w:val="none" w:sz="0" w:space="0" w:color="auto"/>
        <w:right w:val="none" w:sz="0" w:space="0" w:color="auto"/>
      </w:divBdr>
    </w:div>
    <w:div w:id="1343508164">
      <w:bodyDiv w:val="1"/>
      <w:marLeft w:val="0"/>
      <w:marRight w:val="0"/>
      <w:marTop w:val="0"/>
      <w:marBottom w:val="0"/>
      <w:divBdr>
        <w:top w:val="none" w:sz="0" w:space="0" w:color="auto"/>
        <w:left w:val="none" w:sz="0" w:space="0" w:color="auto"/>
        <w:bottom w:val="none" w:sz="0" w:space="0" w:color="auto"/>
        <w:right w:val="none" w:sz="0" w:space="0" w:color="auto"/>
      </w:divBdr>
    </w:div>
    <w:div w:id="1346521488">
      <w:bodyDiv w:val="1"/>
      <w:marLeft w:val="0"/>
      <w:marRight w:val="0"/>
      <w:marTop w:val="0"/>
      <w:marBottom w:val="0"/>
      <w:divBdr>
        <w:top w:val="none" w:sz="0" w:space="0" w:color="auto"/>
        <w:left w:val="none" w:sz="0" w:space="0" w:color="auto"/>
        <w:bottom w:val="none" w:sz="0" w:space="0" w:color="auto"/>
        <w:right w:val="none" w:sz="0" w:space="0" w:color="auto"/>
      </w:divBdr>
    </w:div>
    <w:div w:id="1368214459">
      <w:bodyDiv w:val="1"/>
      <w:marLeft w:val="0"/>
      <w:marRight w:val="0"/>
      <w:marTop w:val="0"/>
      <w:marBottom w:val="0"/>
      <w:divBdr>
        <w:top w:val="none" w:sz="0" w:space="0" w:color="auto"/>
        <w:left w:val="none" w:sz="0" w:space="0" w:color="auto"/>
        <w:bottom w:val="none" w:sz="0" w:space="0" w:color="auto"/>
        <w:right w:val="none" w:sz="0" w:space="0" w:color="auto"/>
      </w:divBdr>
    </w:div>
    <w:div w:id="1372072153">
      <w:bodyDiv w:val="1"/>
      <w:marLeft w:val="0"/>
      <w:marRight w:val="0"/>
      <w:marTop w:val="0"/>
      <w:marBottom w:val="0"/>
      <w:divBdr>
        <w:top w:val="none" w:sz="0" w:space="0" w:color="auto"/>
        <w:left w:val="none" w:sz="0" w:space="0" w:color="auto"/>
        <w:bottom w:val="none" w:sz="0" w:space="0" w:color="auto"/>
        <w:right w:val="none" w:sz="0" w:space="0" w:color="auto"/>
      </w:divBdr>
    </w:div>
    <w:div w:id="1376848375">
      <w:bodyDiv w:val="1"/>
      <w:marLeft w:val="0"/>
      <w:marRight w:val="0"/>
      <w:marTop w:val="0"/>
      <w:marBottom w:val="0"/>
      <w:divBdr>
        <w:top w:val="none" w:sz="0" w:space="0" w:color="auto"/>
        <w:left w:val="none" w:sz="0" w:space="0" w:color="auto"/>
        <w:bottom w:val="none" w:sz="0" w:space="0" w:color="auto"/>
        <w:right w:val="none" w:sz="0" w:space="0" w:color="auto"/>
      </w:divBdr>
    </w:div>
    <w:div w:id="1406683826">
      <w:bodyDiv w:val="1"/>
      <w:marLeft w:val="0"/>
      <w:marRight w:val="0"/>
      <w:marTop w:val="0"/>
      <w:marBottom w:val="0"/>
      <w:divBdr>
        <w:top w:val="none" w:sz="0" w:space="0" w:color="auto"/>
        <w:left w:val="none" w:sz="0" w:space="0" w:color="auto"/>
        <w:bottom w:val="none" w:sz="0" w:space="0" w:color="auto"/>
        <w:right w:val="none" w:sz="0" w:space="0" w:color="auto"/>
      </w:divBdr>
    </w:div>
    <w:div w:id="1408259372">
      <w:bodyDiv w:val="1"/>
      <w:marLeft w:val="0"/>
      <w:marRight w:val="0"/>
      <w:marTop w:val="0"/>
      <w:marBottom w:val="0"/>
      <w:divBdr>
        <w:top w:val="none" w:sz="0" w:space="0" w:color="auto"/>
        <w:left w:val="none" w:sz="0" w:space="0" w:color="auto"/>
        <w:bottom w:val="none" w:sz="0" w:space="0" w:color="auto"/>
        <w:right w:val="none" w:sz="0" w:space="0" w:color="auto"/>
      </w:divBdr>
    </w:div>
    <w:div w:id="1430467469">
      <w:bodyDiv w:val="1"/>
      <w:marLeft w:val="0"/>
      <w:marRight w:val="0"/>
      <w:marTop w:val="0"/>
      <w:marBottom w:val="0"/>
      <w:divBdr>
        <w:top w:val="none" w:sz="0" w:space="0" w:color="auto"/>
        <w:left w:val="none" w:sz="0" w:space="0" w:color="auto"/>
        <w:bottom w:val="none" w:sz="0" w:space="0" w:color="auto"/>
        <w:right w:val="none" w:sz="0" w:space="0" w:color="auto"/>
      </w:divBdr>
    </w:div>
    <w:div w:id="1442141378">
      <w:bodyDiv w:val="1"/>
      <w:marLeft w:val="0"/>
      <w:marRight w:val="0"/>
      <w:marTop w:val="0"/>
      <w:marBottom w:val="0"/>
      <w:divBdr>
        <w:top w:val="none" w:sz="0" w:space="0" w:color="auto"/>
        <w:left w:val="none" w:sz="0" w:space="0" w:color="auto"/>
        <w:bottom w:val="none" w:sz="0" w:space="0" w:color="auto"/>
        <w:right w:val="none" w:sz="0" w:space="0" w:color="auto"/>
      </w:divBdr>
    </w:div>
    <w:div w:id="1522012395">
      <w:bodyDiv w:val="1"/>
      <w:marLeft w:val="0"/>
      <w:marRight w:val="0"/>
      <w:marTop w:val="0"/>
      <w:marBottom w:val="0"/>
      <w:divBdr>
        <w:top w:val="none" w:sz="0" w:space="0" w:color="auto"/>
        <w:left w:val="none" w:sz="0" w:space="0" w:color="auto"/>
        <w:bottom w:val="none" w:sz="0" w:space="0" w:color="auto"/>
        <w:right w:val="none" w:sz="0" w:space="0" w:color="auto"/>
      </w:divBdr>
    </w:div>
    <w:div w:id="1548757335">
      <w:bodyDiv w:val="1"/>
      <w:marLeft w:val="0"/>
      <w:marRight w:val="0"/>
      <w:marTop w:val="0"/>
      <w:marBottom w:val="0"/>
      <w:divBdr>
        <w:top w:val="none" w:sz="0" w:space="0" w:color="auto"/>
        <w:left w:val="none" w:sz="0" w:space="0" w:color="auto"/>
        <w:bottom w:val="none" w:sz="0" w:space="0" w:color="auto"/>
        <w:right w:val="none" w:sz="0" w:space="0" w:color="auto"/>
      </w:divBdr>
    </w:div>
    <w:div w:id="1550801936">
      <w:bodyDiv w:val="1"/>
      <w:marLeft w:val="0"/>
      <w:marRight w:val="0"/>
      <w:marTop w:val="0"/>
      <w:marBottom w:val="0"/>
      <w:divBdr>
        <w:top w:val="none" w:sz="0" w:space="0" w:color="auto"/>
        <w:left w:val="none" w:sz="0" w:space="0" w:color="auto"/>
        <w:bottom w:val="none" w:sz="0" w:space="0" w:color="auto"/>
        <w:right w:val="none" w:sz="0" w:space="0" w:color="auto"/>
      </w:divBdr>
    </w:div>
    <w:div w:id="1606157688">
      <w:bodyDiv w:val="1"/>
      <w:marLeft w:val="0"/>
      <w:marRight w:val="0"/>
      <w:marTop w:val="0"/>
      <w:marBottom w:val="0"/>
      <w:divBdr>
        <w:top w:val="none" w:sz="0" w:space="0" w:color="auto"/>
        <w:left w:val="none" w:sz="0" w:space="0" w:color="auto"/>
        <w:bottom w:val="none" w:sz="0" w:space="0" w:color="auto"/>
        <w:right w:val="none" w:sz="0" w:space="0" w:color="auto"/>
      </w:divBdr>
    </w:div>
    <w:div w:id="1608082489">
      <w:bodyDiv w:val="1"/>
      <w:marLeft w:val="0"/>
      <w:marRight w:val="0"/>
      <w:marTop w:val="0"/>
      <w:marBottom w:val="0"/>
      <w:divBdr>
        <w:top w:val="none" w:sz="0" w:space="0" w:color="auto"/>
        <w:left w:val="none" w:sz="0" w:space="0" w:color="auto"/>
        <w:bottom w:val="none" w:sz="0" w:space="0" w:color="auto"/>
        <w:right w:val="none" w:sz="0" w:space="0" w:color="auto"/>
      </w:divBdr>
    </w:div>
    <w:div w:id="1632049882">
      <w:bodyDiv w:val="1"/>
      <w:marLeft w:val="0"/>
      <w:marRight w:val="0"/>
      <w:marTop w:val="0"/>
      <w:marBottom w:val="0"/>
      <w:divBdr>
        <w:top w:val="none" w:sz="0" w:space="0" w:color="auto"/>
        <w:left w:val="none" w:sz="0" w:space="0" w:color="auto"/>
        <w:bottom w:val="none" w:sz="0" w:space="0" w:color="auto"/>
        <w:right w:val="none" w:sz="0" w:space="0" w:color="auto"/>
      </w:divBdr>
    </w:div>
    <w:div w:id="1634868910">
      <w:bodyDiv w:val="1"/>
      <w:marLeft w:val="0"/>
      <w:marRight w:val="0"/>
      <w:marTop w:val="0"/>
      <w:marBottom w:val="0"/>
      <w:divBdr>
        <w:top w:val="none" w:sz="0" w:space="0" w:color="auto"/>
        <w:left w:val="none" w:sz="0" w:space="0" w:color="auto"/>
        <w:bottom w:val="none" w:sz="0" w:space="0" w:color="auto"/>
        <w:right w:val="none" w:sz="0" w:space="0" w:color="auto"/>
      </w:divBdr>
    </w:div>
    <w:div w:id="1646542392">
      <w:bodyDiv w:val="1"/>
      <w:marLeft w:val="0"/>
      <w:marRight w:val="0"/>
      <w:marTop w:val="0"/>
      <w:marBottom w:val="0"/>
      <w:divBdr>
        <w:top w:val="none" w:sz="0" w:space="0" w:color="auto"/>
        <w:left w:val="none" w:sz="0" w:space="0" w:color="auto"/>
        <w:bottom w:val="none" w:sz="0" w:space="0" w:color="auto"/>
        <w:right w:val="none" w:sz="0" w:space="0" w:color="auto"/>
      </w:divBdr>
      <w:divsChild>
        <w:div w:id="940726234">
          <w:marLeft w:val="0"/>
          <w:marRight w:val="0"/>
          <w:marTop w:val="0"/>
          <w:marBottom w:val="0"/>
          <w:divBdr>
            <w:top w:val="none" w:sz="0" w:space="0" w:color="auto"/>
            <w:left w:val="none" w:sz="0" w:space="0" w:color="auto"/>
            <w:bottom w:val="none" w:sz="0" w:space="0" w:color="auto"/>
            <w:right w:val="none" w:sz="0" w:space="0" w:color="auto"/>
          </w:divBdr>
        </w:div>
      </w:divsChild>
    </w:div>
    <w:div w:id="1652323829">
      <w:bodyDiv w:val="1"/>
      <w:marLeft w:val="0"/>
      <w:marRight w:val="0"/>
      <w:marTop w:val="0"/>
      <w:marBottom w:val="0"/>
      <w:divBdr>
        <w:top w:val="none" w:sz="0" w:space="0" w:color="auto"/>
        <w:left w:val="none" w:sz="0" w:space="0" w:color="auto"/>
        <w:bottom w:val="none" w:sz="0" w:space="0" w:color="auto"/>
        <w:right w:val="none" w:sz="0" w:space="0" w:color="auto"/>
      </w:divBdr>
    </w:div>
    <w:div w:id="1663270479">
      <w:bodyDiv w:val="1"/>
      <w:marLeft w:val="0"/>
      <w:marRight w:val="0"/>
      <w:marTop w:val="0"/>
      <w:marBottom w:val="0"/>
      <w:divBdr>
        <w:top w:val="none" w:sz="0" w:space="0" w:color="auto"/>
        <w:left w:val="none" w:sz="0" w:space="0" w:color="auto"/>
        <w:bottom w:val="none" w:sz="0" w:space="0" w:color="auto"/>
        <w:right w:val="none" w:sz="0" w:space="0" w:color="auto"/>
      </w:divBdr>
    </w:div>
    <w:div w:id="1681590822">
      <w:bodyDiv w:val="1"/>
      <w:marLeft w:val="0"/>
      <w:marRight w:val="0"/>
      <w:marTop w:val="0"/>
      <w:marBottom w:val="0"/>
      <w:divBdr>
        <w:top w:val="none" w:sz="0" w:space="0" w:color="auto"/>
        <w:left w:val="none" w:sz="0" w:space="0" w:color="auto"/>
        <w:bottom w:val="none" w:sz="0" w:space="0" w:color="auto"/>
        <w:right w:val="none" w:sz="0" w:space="0" w:color="auto"/>
      </w:divBdr>
    </w:div>
    <w:div w:id="1685671336">
      <w:bodyDiv w:val="1"/>
      <w:marLeft w:val="0"/>
      <w:marRight w:val="0"/>
      <w:marTop w:val="0"/>
      <w:marBottom w:val="0"/>
      <w:divBdr>
        <w:top w:val="none" w:sz="0" w:space="0" w:color="auto"/>
        <w:left w:val="none" w:sz="0" w:space="0" w:color="auto"/>
        <w:bottom w:val="none" w:sz="0" w:space="0" w:color="auto"/>
        <w:right w:val="none" w:sz="0" w:space="0" w:color="auto"/>
      </w:divBdr>
    </w:div>
    <w:div w:id="1716854864">
      <w:bodyDiv w:val="1"/>
      <w:marLeft w:val="0"/>
      <w:marRight w:val="0"/>
      <w:marTop w:val="0"/>
      <w:marBottom w:val="0"/>
      <w:divBdr>
        <w:top w:val="none" w:sz="0" w:space="0" w:color="auto"/>
        <w:left w:val="none" w:sz="0" w:space="0" w:color="auto"/>
        <w:bottom w:val="none" w:sz="0" w:space="0" w:color="auto"/>
        <w:right w:val="none" w:sz="0" w:space="0" w:color="auto"/>
      </w:divBdr>
    </w:div>
    <w:div w:id="1728990365">
      <w:bodyDiv w:val="1"/>
      <w:marLeft w:val="0"/>
      <w:marRight w:val="0"/>
      <w:marTop w:val="0"/>
      <w:marBottom w:val="0"/>
      <w:divBdr>
        <w:top w:val="none" w:sz="0" w:space="0" w:color="auto"/>
        <w:left w:val="none" w:sz="0" w:space="0" w:color="auto"/>
        <w:bottom w:val="none" w:sz="0" w:space="0" w:color="auto"/>
        <w:right w:val="none" w:sz="0" w:space="0" w:color="auto"/>
      </w:divBdr>
    </w:div>
    <w:div w:id="1731878126">
      <w:bodyDiv w:val="1"/>
      <w:marLeft w:val="0"/>
      <w:marRight w:val="0"/>
      <w:marTop w:val="0"/>
      <w:marBottom w:val="0"/>
      <w:divBdr>
        <w:top w:val="none" w:sz="0" w:space="0" w:color="auto"/>
        <w:left w:val="none" w:sz="0" w:space="0" w:color="auto"/>
        <w:bottom w:val="none" w:sz="0" w:space="0" w:color="auto"/>
        <w:right w:val="none" w:sz="0" w:space="0" w:color="auto"/>
      </w:divBdr>
    </w:div>
    <w:div w:id="1753505900">
      <w:bodyDiv w:val="1"/>
      <w:marLeft w:val="0"/>
      <w:marRight w:val="0"/>
      <w:marTop w:val="0"/>
      <w:marBottom w:val="0"/>
      <w:divBdr>
        <w:top w:val="none" w:sz="0" w:space="0" w:color="auto"/>
        <w:left w:val="none" w:sz="0" w:space="0" w:color="auto"/>
        <w:bottom w:val="none" w:sz="0" w:space="0" w:color="auto"/>
        <w:right w:val="none" w:sz="0" w:space="0" w:color="auto"/>
      </w:divBdr>
    </w:div>
    <w:div w:id="1755928413">
      <w:bodyDiv w:val="1"/>
      <w:marLeft w:val="0"/>
      <w:marRight w:val="0"/>
      <w:marTop w:val="0"/>
      <w:marBottom w:val="0"/>
      <w:divBdr>
        <w:top w:val="none" w:sz="0" w:space="0" w:color="auto"/>
        <w:left w:val="none" w:sz="0" w:space="0" w:color="auto"/>
        <w:bottom w:val="none" w:sz="0" w:space="0" w:color="auto"/>
        <w:right w:val="none" w:sz="0" w:space="0" w:color="auto"/>
      </w:divBdr>
    </w:div>
    <w:div w:id="1781413941">
      <w:bodyDiv w:val="1"/>
      <w:marLeft w:val="0"/>
      <w:marRight w:val="0"/>
      <w:marTop w:val="0"/>
      <w:marBottom w:val="0"/>
      <w:divBdr>
        <w:top w:val="none" w:sz="0" w:space="0" w:color="auto"/>
        <w:left w:val="none" w:sz="0" w:space="0" w:color="auto"/>
        <w:bottom w:val="none" w:sz="0" w:space="0" w:color="auto"/>
        <w:right w:val="none" w:sz="0" w:space="0" w:color="auto"/>
      </w:divBdr>
    </w:div>
    <w:div w:id="1812946221">
      <w:bodyDiv w:val="1"/>
      <w:marLeft w:val="0"/>
      <w:marRight w:val="0"/>
      <w:marTop w:val="0"/>
      <w:marBottom w:val="0"/>
      <w:divBdr>
        <w:top w:val="none" w:sz="0" w:space="0" w:color="auto"/>
        <w:left w:val="none" w:sz="0" w:space="0" w:color="auto"/>
        <w:bottom w:val="none" w:sz="0" w:space="0" w:color="auto"/>
        <w:right w:val="none" w:sz="0" w:space="0" w:color="auto"/>
      </w:divBdr>
    </w:div>
    <w:div w:id="1836535767">
      <w:bodyDiv w:val="1"/>
      <w:marLeft w:val="0"/>
      <w:marRight w:val="0"/>
      <w:marTop w:val="0"/>
      <w:marBottom w:val="0"/>
      <w:divBdr>
        <w:top w:val="none" w:sz="0" w:space="0" w:color="auto"/>
        <w:left w:val="none" w:sz="0" w:space="0" w:color="auto"/>
        <w:bottom w:val="none" w:sz="0" w:space="0" w:color="auto"/>
        <w:right w:val="none" w:sz="0" w:space="0" w:color="auto"/>
      </w:divBdr>
    </w:div>
    <w:div w:id="1860657033">
      <w:bodyDiv w:val="1"/>
      <w:marLeft w:val="0"/>
      <w:marRight w:val="0"/>
      <w:marTop w:val="0"/>
      <w:marBottom w:val="0"/>
      <w:divBdr>
        <w:top w:val="none" w:sz="0" w:space="0" w:color="auto"/>
        <w:left w:val="none" w:sz="0" w:space="0" w:color="auto"/>
        <w:bottom w:val="none" w:sz="0" w:space="0" w:color="auto"/>
        <w:right w:val="none" w:sz="0" w:space="0" w:color="auto"/>
      </w:divBdr>
      <w:divsChild>
        <w:div w:id="478234969">
          <w:marLeft w:val="0"/>
          <w:marRight w:val="0"/>
          <w:marTop w:val="0"/>
          <w:marBottom w:val="300"/>
          <w:divBdr>
            <w:top w:val="none" w:sz="0" w:space="0" w:color="auto"/>
            <w:left w:val="none" w:sz="0" w:space="0" w:color="auto"/>
            <w:bottom w:val="none" w:sz="0" w:space="0" w:color="auto"/>
            <w:right w:val="none" w:sz="0" w:space="0" w:color="auto"/>
          </w:divBdr>
          <w:divsChild>
            <w:div w:id="1700743781">
              <w:marLeft w:val="0"/>
              <w:marRight w:val="0"/>
              <w:marTop w:val="0"/>
              <w:marBottom w:val="0"/>
              <w:divBdr>
                <w:top w:val="none" w:sz="0" w:space="0" w:color="auto"/>
                <w:left w:val="none" w:sz="0" w:space="0" w:color="auto"/>
                <w:bottom w:val="none" w:sz="0" w:space="0" w:color="auto"/>
                <w:right w:val="none" w:sz="0" w:space="0" w:color="auto"/>
              </w:divBdr>
            </w:div>
          </w:divsChild>
        </w:div>
        <w:div w:id="1739091036">
          <w:marLeft w:val="0"/>
          <w:marRight w:val="0"/>
          <w:marTop w:val="0"/>
          <w:marBottom w:val="300"/>
          <w:divBdr>
            <w:top w:val="none" w:sz="0" w:space="0" w:color="auto"/>
            <w:left w:val="none" w:sz="0" w:space="0" w:color="auto"/>
            <w:bottom w:val="none" w:sz="0" w:space="0" w:color="auto"/>
            <w:right w:val="none" w:sz="0" w:space="0" w:color="auto"/>
          </w:divBdr>
          <w:divsChild>
            <w:div w:id="2094741430">
              <w:marLeft w:val="0"/>
              <w:marRight w:val="0"/>
              <w:marTop w:val="0"/>
              <w:marBottom w:val="0"/>
              <w:divBdr>
                <w:top w:val="none" w:sz="0" w:space="0" w:color="auto"/>
                <w:left w:val="none" w:sz="0" w:space="0" w:color="auto"/>
                <w:bottom w:val="none" w:sz="0" w:space="0" w:color="auto"/>
                <w:right w:val="none" w:sz="0" w:space="0" w:color="auto"/>
              </w:divBdr>
            </w:div>
          </w:divsChild>
        </w:div>
        <w:div w:id="670258732">
          <w:marLeft w:val="0"/>
          <w:marRight w:val="0"/>
          <w:marTop w:val="0"/>
          <w:marBottom w:val="300"/>
          <w:divBdr>
            <w:top w:val="none" w:sz="0" w:space="0" w:color="auto"/>
            <w:left w:val="none" w:sz="0" w:space="0" w:color="auto"/>
            <w:bottom w:val="none" w:sz="0" w:space="0" w:color="auto"/>
            <w:right w:val="none" w:sz="0" w:space="0" w:color="auto"/>
          </w:divBdr>
          <w:divsChild>
            <w:div w:id="46990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9331">
      <w:bodyDiv w:val="1"/>
      <w:marLeft w:val="0"/>
      <w:marRight w:val="0"/>
      <w:marTop w:val="0"/>
      <w:marBottom w:val="0"/>
      <w:divBdr>
        <w:top w:val="none" w:sz="0" w:space="0" w:color="auto"/>
        <w:left w:val="none" w:sz="0" w:space="0" w:color="auto"/>
        <w:bottom w:val="none" w:sz="0" w:space="0" w:color="auto"/>
        <w:right w:val="none" w:sz="0" w:space="0" w:color="auto"/>
      </w:divBdr>
    </w:div>
    <w:div w:id="1907185190">
      <w:bodyDiv w:val="1"/>
      <w:marLeft w:val="0"/>
      <w:marRight w:val="0"/>
      <w:marTop w:val="0"/>
      <w:marBottom w:val="0"/>
      <w:divBdr>
        <w:top w:val="none" w:sz="0" w:space="0" w:color="auto"/>
        <w:left w:val="none" w:sz="0" w:space="0" w:color="auto"/>
        <w:bottom w:val="none" w:sz="0" w:space="0" w:color="auto"/>
        <w:right w:val="none" w:sz="0" w:space="0" w:color="auto"/>
      </w:divBdr>
    </w:div>
    <w:div w:id="1929776422">
      <w:bodyDiv w:val="1"/>
      <w:marLeft w:val="0"/>
      <w:marRight w:val="0"/>
      <w:marTop w:val="0"/>
      <w:marBottom w:val="0"/>
      <w:divBdr>
        <w:top w:val="none" w:sz="0" w:space="0" w:color="auto"/>
        <w:left w:val="none" w:sz="0" w:space="0" w:color="auto"/>
        <w:bottom w:val="none" w:sz="0" w:space="0" w:color="auto"/>
        <w:right w:val="none" w:sz="0" w:space="0" w:color="auto"/>
      </w:divBdr>
    </w:div>
    <w:div w:id="1975720230">
      <w:bodyDiv w:val="1"/>
      <w:marLeft w:val="0"/>
      <w:marRight w:val="0"/>
      <w:marTop w:val="0"/>
      <w:marBottom w:val="0"/>
      <w:divBdr>
        <w:top w:val="none" w:sz="0" w:space="0" w:color="auto"/>
        <w:left w:val="none" w:sz="0" w:space="0" w:color="auto"/>
        <w:bottom w:val="none" w:sz="0" w:space="0" w:color="auto"/>
        <w:right w:val="none" w:sz="0" w:space="0" w:color="auto"/>
      </w:divBdr>
      <w:divsChild>
        <w:div w:id="467942854">
          <w:marLeft w:val="0"/>
          <w:marRight w:val="0"/>
          <w:marTop w:val="0"/>
          <w:marBottom w:val="0"/>
          <w:divBdr>
            <w:top w:val="none" w:sz="0" w:space="0" w:color="auto"/>
            <w:left w:val="none" w:sz="0" w:space="0" w:color="auto"/>
            <w:bottom w:val="none" w:sz="0" w:space="0" w:color="auto"/>
            <w:right w:val="none" w:sz="0" w:space="0" w:color="auto"/>
          </w:divBdr>
          <w:divsChild>
            <w:div w:id="1581716045">
              <w:marLeft w:val="0"/>
              <w:marRight w:val="0"/>
              <w:marTop w:val="0"/>
              <w:marBottom w:val="0"/>
              <w:divBdr>
                <w:top w:val="none" w:sz="0" w:space="0" w:color="auto"/>
                <w:left w:val="none" w:sz="0" w:space="0" w:color="auto"/>
                <w:bottom w:val="none" w:sz="0" w:space="0" w:color="auto"/>
                <w:right w:val="none" w:sz="0" w:space="0" w:color="auto"/>
              </w:divBdr>
              <w:divsChild>
                <w:div w:id="136605292">
                  <w:marLeft w:val="0"/>
                  <w:marRight w:val="0"/>
                  <w:marTop w:val="0"/>
                  <w:marBottom w:val="0"/>
                  <w:divBdr>
                    <w:top w:val="none" w:sz="0" w:space="0" w:color="auto"/>
                    <w:left w:val="none" w:sz="0" w:space="0" w:color="auto"/>
                    <w:bottom w:val="none" w:sz="0" w:space="0" w:color="auto"/>
                    <w:right w:val="none" w:sz="0" w:space="0" w:color="auto"/>
                  </w:divBdr>
                  <w:divsChild>
                    <w:div w:id="1684745272">
                      <w:marLeft w:val="0"/>
                      <w:marRight w:val="0"/>
                      <w:marTop w:val="0"/>
                      <w:marBottom w:val="0"/>
                      <w:divBdr>
                        <w:top w:val="none" w:sz="0" w:space="0" w:color="auto"/>
                        <w:left w:val="none" w:sz="0" w:space="0" w:color="auto"/>
                        <w:bottom w:val="none" w:sz="0" w:space="0" w:color="auto"/>
                        <w:right w:val="none" w:sz="0" w:space="0" w:color="auto"/>
                      </w:divBdr>
                      <w:divsChild>
                        <w:div w:id="1031611257">
                          <w:marLeft w:val="0"/>
                          <w:marRight w:val="0"/>
                          <w:marTop w:val="0"/>
                          <w:marBottom w:val="0"/>
                          <w:divBdr>
                            <w:top w:val="none" w:sz="0" w:space="0" w:color="auto"/>
                            <w:left w:val="none" w:sz="0" w:space="0" w:color="auto"/>
                            <w:bottom w:val="none" w:sz="0" w:space="0" w:color="auto"/>
                            <w:right w:val="none" w:sz="0" w:space="0" w:color="auto"/>
                          </w:divBdr>
                          <w:divsChild>
                            <w:div w:id="1678801416">
                              <w:marLeft w:val="0"/>
                              <w:marRight w:val="0"/>
                              <w:marTop w:val="0"/>
                              <w:marBottom w:val="0"/>
                              <w:divBdr>
                                <w:top w:val="none" w:sz="0" w:space="0" w:color="auto"/>
                                <w:left w:val="none" w:sz="0" w:space="0" w:color="auto"/>
                                <w:bottom w:val="none" w:sz="0" w:space="0" w:color="auto"/>
                                <w:right w:val="none" w:sz="0" w:space="0" w:color="auto"/>
                              </w:divBdr>
                              <w:divsChild>
                                <w:div w:id="199247496">
                                  <w:marLeft w:val="0"/>
                                  <w:marRight w:val="0"/>
                                  <w:marTop w:val="0"/>
                                  <w:marBottom w:val="0"/>
                                  <w:divBdr>
                                    <w:top w:val="none" w:sz="0" w:space="0" w:color="auto"/>
                                    <w:left w:val="none" w:sz="0" w:space="0" w:color="auto"/>
                                    <w:bottom w:val="none" w:sz="0" w:space="0" w:color="auto"/>
                                    <w:right w:val="none" w:sz="0" w:space="0" w:color="auto"/>
                                  </w:divBdr>
                                  <w:divsChild>
                                    <w:div w:id="169083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1883397">
          <w:marLeft w:val="0"/>
          <w:marRight w:val="0"/>
          <w:marTop w:val="0"/>
          <w:marBottom w:val="0"/>
          <w:divBdr>
            <w:top w:val="none" w:sz="0" w:space="0" w:color="auto"/>
            <w:left w:val="none" w:sz="0" w:space="0" w:color="auto"/>
            <w:bottom w:val="none" w:sz="0" w:space="0" w:color="auto"/>
            <w:right w:val="none" w:sz="0" w:space="0" w:color="auto"/>
          </w:divBdr>
          <w:divsChild>
            <w:div w:id="1266696294">
              <w:marLeft w:val="0"/>
              <w:marRight w:val="0"/>
              <w:marTop w:val="0"/>
              <w:marBottom w:val="0"/>
              <w:divBdr>
                <w:top w:val="none" w:sz="0" w:space="0" w:color="auto"/>
                <w:left w:val="none" w:sz="0" w:space="0" w:color="auto"/>
                <w:bottom w:val="none" w:sz="0" w:space="0" w:color="auto"/>
                <w:right w:val="none" w:sz="0" w:space="0" w:color="auto"/>
              </w:divBdr>
              <w:divsChild>
                <w:div w:id="1594779077">
                  <w:marLeft w:val="0"/>
                  <w:marRight w:val="0"/>
                  <w:marTop w:val="0"/>
                  <w:marBottom w:val="0"/>
                  <w:divBdr>
                    <w:top w:val="none" w:sz="0" w:space="0" w:color="auto"/>
                    <w:left w:val="none" w:sz="0" w:space="0" w:color="auto"/>
                    <w:bottom w:val="none" w:sz="0" w:space="0" w:color="auto"/>
                    <w:right w:val="none" w:sz="0" w:space="0" w:color="auto"/>
                  </w:divBdr>
                  <w:divsChild>
                    <w:div w:id="757364406">
                      <w:marLeft w:val="0"/>
                      <w:marRight w:val="0"/>
                      <w:marTop w:val="0"/>
                      <w:marBottom w:val="0"/>
                      <w:divBdr>
                        <w:top w:val="none" w:sz="0" w:space="0" w:color="auto"/>
                        <w:left w:val="none" w:sz="0" w:space="0" w:color="auto"/>
                        <w:bottom w:val="none" w:sz="0" w:space="0" w:color="auto"/>
                        <w:right w:val="none" w:sz="0" w:space="0" w:color="auto"/>
                      </w:divBdr>
                      <w:divsChild>
                        <w:div w:id="1080786310">
                          <w:marLeft w:val="0"/>
                          <w:marRight w:val="0"/>
                          <w:marTop w:val="0"/>
                          <w:marBottom w:val="0"/>
                          <w:divBdr>
                            <w:top w:val="none" w:sz="0" w:space="0" w:color="auto"/>
                            <w:left w:val="none" w:sz="0" w:space="0" w:color="auto"/>
                            <w:bottom w:val="none" w:sz="0" w:space="0" w:color="auto"/>
                            <w:right w:val="none" w:sz="0" w:space="0" w:color="auto"/>
                          </w:divBdr>
                          <w:divsChild>
                            <w:div w:id="957105205">
                              <w:marLeft w:val="0"/>
                              <w:marRight w:val="0"/>
                              <w:marTop w:val="0"/>
                              <w:marBottom w:val="0"/>
                              <w:divBdr>
                                <w:top w:val="none" w:sz="0" w:space="0" w:color="auto"/>
                                <w:left w:val="none" w:sz="0" w:space="0" w:color="auto"/>
                                <w:bottom w:val="none" w:sz="0" w:space="0" w:color="auto"/>
                                <w:right w:val="none" w:sz="0" w:space="0" w:color="auto"/>
                              </w:divBdr>
                              <w:divsChild>
                                <w:div w:id="1363701606">
                                  <w:marLeft w:val="0"/>
                                  <w:marRight w:val="0"/>
                                  <w:marTop w:val="0"/>
                                  <w:marBottom w:val="0"/>
                                  <w:divBdr>
                                    <w:top w:val="none" w:sz="0" w:space="0" w:color="auto"/>
                                    <w:left w:val="none" w:sz="0" w:space="0" w:color="auto"/>
                                    <w:bottom w:val="none" w:sz="0" w:space="0" w:color="auto"/>
                                    <w:right w:val="none" w:sz="0" w:space="0" w:color="auto"/>
                                  </w:divBdr>
                                  <w:divsChild>
                                    <w:div w:id="1350260477">
                                      <w:marLeft w:val="0"/>
                                      <w:marRight w:val="0"/>
                                      <w:marTop w:val="0"/>
                                      <w:marBottom w:val="300"/>
                                      <w:divBdr>
                                        <w:top w:val="none" w:sz="0" w:space="0" w:color="auto"/>
                                        <w:left w:val="none" w:sz="0" w:space="0" w:color="auto"/>
                                        <w:bottom w:val="none" w:sz="0" w:space="0" w:color="auto"/>
                                        <w:right w:val="none" w:sz="0" w:space="0" w:color="auto"/>
                                      </w:divBdr>
                                      <w:divsChild>
                                        <w:div w:id="1731541185">
                                          <w:marLeft w:val="0"/>
                                          <w:marRight w:val="0"/>
                                          <w:marTop w:val="0"/>
                                          <w:marBottom w:val="0"/>
                                          <w:divBdr>
                                            <w:top w:val="none" w:sz="0" w:space="0" w:color="auto"/>
                                            <w:left w:val="none" w:sz="0" w:space="0" w:color="auto"/>
                                            <w:bottom w:val="none" w:sz="0" w:space="0" w:color="auto"/>
                                            <w:right w:val="none" w:sz="0" w:space="0" w:color="auto"/>
                                          </w:divBdr>
                                          <w:divsChild>
                                            <w:div w:id="1796559280">
                                              <w:marLeft w:val="0"/>
                                              <w:marRight w:val="0"/>
                                              <w:marTop w:val="0"/>
                                              <w:marBottom w:val="0"/>
                                              <w:divBdr>
                                                <w:top w:val="none" w:sz="0" w:space="0" w:color="auto"/>
                                                <w:left w:val="none" w:sz="0" w:space="0" w:color="auto"/>
                                                <w:bottom w:val="none" w:sz="0" w:space="0" w:color="auto"/>
                                                <w:right w:val="none" w:sz="0" w:space="0" w:color="auto"/>
                                              </w:divBdr>
                                              <w:divsChild>
                                                <w:div w:id="29407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7874271">
      <w:bodyDiv w:val="1"/>
      <w:marLeft w:val="0"/>
      <w:marRight w:val="0"/>
      <w:marTop w:val="0"/>
      <w:marBottom w:val="0"/>
      <w:divBdr>
        <w:top w:val="none" w:sz="0" w:space="0" w:color="auto"/>
        <w:left w:val="none" w:sz="0" w:space="0" w:color="auto"/>
        <w:bottom w:val="none" w:sz="0" w:space="0" w:color="auto"/>
        <w:right w:val="none" w:sz="0" w:space="0" w:color="auto"/>
      </w:divBdr>
    </w:div>
    <w:div w:id="2019767058">
      <w:bodyDiv w:val="1"/>
      <w:marLeft w:val="0"/>
      <w:marRight w:val="0"/>
      <w:marTop w:val="0"/>
      <w:marBottom w:val="0"/>
      <w:divBdr>
        <w:top w:val="none" w:sz="0" w:space="0" w:color="auto"/>
        <w:left w:val="none" w:sz="0" w:space="0" w:color="auto"/>
        <w:bottom w:val="none" w:sz="0" w:space="0" w:color="auto"/>
        <w:right w:val="none" w:sz="0" w:space="0" w:color="auto"/>
      </w:divBdr>
    </w:div>
    <w:div w:id="2021151968">
      <w:bodyDiv w:val="1"/>
      <w:marLeft w:val="0"/>
      <w:marRight w:val="0"/>
      <w:marTop w:val="0"/>
      <w:marBottom w:val="0"/>
      <w:divBdr>
        <w:top w:val="none" w:sz="0" w:space="0" w:color="auto"/>
        <w:left w:val="none" w:sz="0" w:space="0" w:color="auto"/>
        <w:bottom w:val="none" w:sz="0" w:space="0" w:color="auto"/>
        <w:right w:val="none" w:sz="0" w:space="0" w:color="auto"/>
      </w:divBdr>
    </w:div>
    <w:div w:id="2032145521">
      <w:bodyDiv w:val="1"/>
      <w:marLeft w:val="0"/>
      <w:marRight w:val="0"/>
      <w:marTop w:val="0"/>
      <w:marBottom w:val="0"/>
      <w:divBdr>
        <w:top w:val="none" w:sz="0" w:space="0" w:color="auto"/>
        <w:left w:val="none" w:sz="0" w:space="0" w:color="auto"/>
        <w:bottom w:val="none" w:sz="0" w:space="0" w:color="auto"/>
        <w:right w:val="none" w:sz="0" w:space="0" w:color="auto"/>
      </w:divBdr>
    </w:div>
    <w:div w:id="2033873203">
      <w:bodyDiv w:val="1"/>
      <w:marLeft w:val="0"/>
      <w:marRight w:val="0"/>
      <w:marTop w:val="0"/>
      <w:marBottom w:val="0"/>
      <w:divBdr>
        <w:top w:val="none" w:sz="0" w:space="0" w:color="auto"/>
        <w:left w:val="none" w:sz="0" w:space="0" w:color="auto"/>
        <w:bottom w:val="none" w:sz="0" w:space="0" w:color="auto"/>
        <w:right w:val="none" w:sz="0" w:space="0" w:color="auto"/>
      </w:divBdr>
    </w:div>
    <w:div w:id="2039577044">
      <w:bodyDiv w:val="1"/>
      <w:marLeft w:val="0"/>
      <w:marRight w:val="0"/>
      <w:marTop w:val="0"/>
      <w:marBottom w:val="0"/>
      <w:divBdr>
        <w:top w:val="none" w:sz="0" w:space="0" w:color="auto"/>
        <w:left w:val="none" w:sz="0" w:space="0" w:color="auto"/>
        <w:bottom w:val="none" w:sz="0" w:space="0" w:color="auto"/>
        <w:right w:val="none" w:sz="0" w:space="0" w:color="auto"/>
      </w:divBdr>
    </w:div>
    <w:div w:id="2044554313">
      <w:bodyDiv w:val="1"/>
      <w:marLeft w:val="0"/>
      <w:marRight w:val="0"/>
      <w:marTop w:val="0"/>
      <w:marBottom w:val="0"/>
      <w:divBdr>
        <w:top w:val="none" w:sz="0" w:space="0" w:color="auto"/>
        <w:left w:val="none" w:sz="0" w:space="0" w:color="auto"/>
        <w:bottom w:val="none" w:sz="0" w:space="0" w:color="auto"/>
        <w:right w:val="none" w:sz="0" w:space="0" w:color="auto"/>
      </w:divBdr>
    </w:div>
    <w:div w:id="2047171653">
      <w:bodyDiv w:val="1"/>
      <w:marLeft w:val="0"/>
      <w:marRight w:val="0"/>
      <w:marTop w:val="0"/>
      <w:marBottom w:val="0"/>
      <w:divBdr>
        <w:top w:val="none" w:sz="0" w:space="0" w:color="auto"/>
        <w:left w:val="none" w:sz="0" w:space="0" w:color="auto"/>
        <w:bottom w:val="none" w:sz="0" w:space="0" w:color="auto"/>
        <w:right w:val="none" w:sz="0" w:space="0" w:color="auto"/>
      </w:divBdr>
    </w:div>
    <w:div w:id="2051682803">
      <w:bodyDiv w:val="1"/>
      <w:marLeft w:val="0"/>
      <w:marRight w:val="0"/>
      <w:marTop w:val="0"/>
      <w:marBottom w:val="0"/>
      <w:divBdr>
        <w:top w:val="none" w:sz="0" w:space="0" w:color="auto"/>
        <w:left w:val="none" w:sz="0" w:space="0" w:color="auto"/>
        <w:bottom w:val="none" w:sz="0" w:space="0" w:color="auto"/>
        <w:right w:val="none" w:sz="0" w:space="0" w:color="auto"/>
      </w:divBdr>
    </w:div>
    <w:div w:id="2084378219">
      <w:bodyDiv w:val="1"/>
      <w:marLeft w:val="0"/>
      <w:marRight w:val="0"/>
      <w:marTop w:val="0"/>
      <w:marBottom w:val="0"/>
      <w:divBdr>
        <w:top w:val="none" w:sz="0" w:space="0" w:color="auto"/>
        <w:left w:val="none" w:sz="0" w:space="0" w:color="auto"/>
        <w:bottom w:val="none" w:sz="0" w:space="0" w:color="auto"/>
        <w:right w:val="none" w:sz="0" w:space="0" w:color="auto"/>
      </w:divBdr>
    </w:div>
    <w:div w:id="2127309513">
      <w:bodyDiv w:val="1"/>
      <w:marLeft w:val="0"/>
      <w:marRight w:val="0"/>
      <w:marTop w:val="0"/>
      <w:marBottom w:val="0"/>
      <w:divBdr>
        <w:top w:val="none" w:sz="0" w:space="0" w:color="auto"/>
        <w:left w:val="none" w:sz="0" w:space="0" w:color="auto"/>
        <w:bottom w:val="none" w:sz="0" w:space="0" w:color="auto"/>
        <w:right w:val="none" w:sz="0" w:space="0" w:color="auto"/>
      </w:divBdr>
    </w:div>
    <w:div w:id="2139910931">
      <w:bodyDiv w:val="1"/>
      <w:marLeft w:val="0"/>
      <w:marRight w:val="0"/>
      <w:marTop w:val="0"/>
      <w:marBottom w:val="0"/>
      <w:divBdr>
        <w:top w:val="none" w:sz="0" w:space="0" w:color="auto"/>
        <w:left w:val="none" w:sz="0" w:space="0" w:color="auto"/>
        <w:bottom w:val="none" w:sz="0" w:space="0" w:color="auto"/>
        <w:right w:val="none" w:sz="0" w:space="0" w:color="auto"/>
      </w:divBdr>
    </w:div>
    <w:div w:id="214199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7.svg"/><Relationship Id="rId2" Type="http://schemas.openxmlformats.org/officeDocument/2006/relationships/image" Target="media/image6.png"/><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Documents\Sales\Proposals\ZFTSh%20Coding%20Labs%20v1.2.dotx" TargetMode="External"/></Relationships>
</file>

<file path=word/theme/theme1.xml><?xml version="1.0" encoding="utf-8"?>
<a:theme xmlns:a="http://schemas.openxmlformats.org/drawingml/2006/main" name="Custom Theme">
  <a:themeElements>
    <a:clrScheme name="SIT 2022">
      <a:dk1>
        <a:srgbClr val="0A0A0A"/>
      </a:dk1>
      <a:lt1>
        <a:srgbClr val="FFFFFF"/>
      </a:lt1>
      <a:dk2>
        <a:srgbClr val="00204D"/>
      </a:dk2>
      <a:lt2>
        <a:srgbClr val="E04130"/>
      </a:lt2>
      <a:accent1>
        <a:srgbClr val="00204D"/>
      </a:accent1>
      <a:accent2>
        <a:srgbClr val="004381"/>
      </a:accent2>
      <a:accent3>
        <a:srgbClr val="00A6DF"/>
      </a:accent3>
      <a:accent4>
        <a:srgbClr val="E04130"/>
      </a:accent4>
      <a:accent5>
        <a:srgbClr val="FFC622"/>
      </a:accent5>
      <a:accent6>
        <a:srgbClr val="00A987"/>
      </a:accent6>
      <a:hlink>
        <a:srgbClr val="E04130"/>
      </a:hlink>
      <a:folHlink>
        <a:srgbClr val="E0413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191843B83C74B41B0A7C08D61B29566" ma:contentTypeVersion="13" ma:contentTypeDescription="Create a new document." ma:contentTypeScope="" ma:versionID="fe86a51f47ba5e097f13c787b16bea9c">
  <xsd:schema xmlns:xsd="http://www.w3.org/2001/XMLSchema" xmlns:xs="http://www.w3.org/2001/XMLSchema" xmlns:p="http://schemas.microsoft.com/office/2006/metadata/properties" xmlns:ns2="a719f44a-6527-4892-b9fd-ca7b406968a2" xmlns:ns3="69c3526b-d8a4-488e-9e4a-0295716aa94d" targetNamespace="http://schemas.microsoft.com/office/2006/metadata/properties" ma:root="true" ma:fieldsID="93e8b73ccbfb8ed272839429aacc80fd" ns2:_="" ns3:_="">
    <xsd:import namespace="a719f44a-6527-4892-b9fd-ca7b406968a2"/>
    <xsd:import namespace="69c3526b-d8a4-488e-9e4a-0295716aa94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Billing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19f44a-6527-4892-b9fd-ca7b406968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d7ae1c2-95bd-4b6d-a273-4933f9c88f3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BillingMetadata" ma:index="19" nillable="true" ma:displayName="MediaServiceBillingMetadata" ma:hidden="true" ma:internalName="MediaServiceBillingMetadata"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9c3526b-d8a4-488e-9e4a-0295716aa94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86955f8-f9c5-4640-924d-2a5e4d92856c}" ma:internalName="TaxCatchAll" ma:showField="CatchAllData" ma:web="69c3526b-d8a4-488e-9e4a-0295716aa9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719f44a-6527-4892-b9fd-ca7b406968a2">
      <Terms xmlns="http://schemas.microsoft.com/office/infopath/2007/PartnerControls"/>
    </lcf76f155ced4ddcb4097134ff3c332f>
    <TaxCatchAll xmlns="69c3526b-d8a4-488e-9e4a-0295716aa94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DDD6C-90D1-4FF2-873D-48B729AEC01F}">
  <ds:schemaRefs>
    <ds:schemaRef ds:uri="http://schemas.microsoft.com/sharepoint/v3/contenttype/forms"/>
  </ds:schemaRefs>
</ds:datastoreItem>
</file>

<file path=customXml/itemProps2.xml><?xml version="1.0" encoding="utf-8"?>
<ds:datastoreItem xmlns:ds="http://schemas.openxmlformats.org/officeDocument/2006/customXml" ds:itemID="{48BD03A4-A9DD-4B54-A53D-14AD36A711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19f44a-6527-4892-b9fd-ca7b406968a2"/>
    <ds:schemaRef ds:uri="69c3526b-d8a4-488e-9e4a-0295716aa9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9CC2B8-61C5-4023-9241-3EDBA4CB8F7D}">
  <ds:schemaRefs>
    <ds:schemaRef ds:uri="http://schemas.microsoft.com/office/2006/metadata/properties"/>
    <ds:schemaRef ds:uri="http://schemas.microsoft.com/office/infopath/2007/PartnerControls"/>
    <ds:schemaRef ds:uri="a719f44a-6527-4892-b9fd-ca7b406968a2"/>
    <ds:schemaRef ds:uri="69c3526b-d8a4-488e-9e4a-0295716aa94d"/>
  </ds:schemaRefs>
</ds:datastoreItem>
</file>

<file path=customXml/itemProps4.xml><?xml version="1.0" encoding="utf-8"?>
<ds:datastoreItem xmlns:ds="http://schemas.openxmlformats.org/officeDocument/2006/customXml" ds:itemID="{08BB4C92-403D-9E46-8454-F0CA7AC4A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ZFTSh Coding Labs v1.2.dotx</Template>
  <TotalTime>456</TotalTime>
  <Pages>8</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SS</dc:creator>
  <cp:keywords/>
  <cp:lastModifiedBy>Tahta Alfi</cp:lastModifiedBy>
  <cp:revision>220</cp:revision>
  <cp:lastPrinted>2024-11-20T07:58:00Z</cp:lastPrinted>
  <dcterms:created xsi:type="dcterms:W3CDTF">2025-03-03T04:42:00Z</dcterms:created>
  <dcterms:modified xsi:type="dcterms:W3CDTF">2025-07-31T09:06:00Z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0x0101000191843B83C74B41B0A7C08D61B29566</vt:lpwstr>
  </property>
  <property fmtid="{D5CDD505-2E9C-101B-9397-08002B2CF9AE}" pid="4" name="MediaServiceImageTags">
    <vt:lpwstr/>
  </property>
</Properties>
</file>